
<file path=[Content_Types].xml><?xml version="1.0" encoding="utf-8"?>
<Types xmlns="http://schemas.openxmlformats.org/package/2006/content-types">
  <Default Extension="png" ContentType="image/png"/>
  <Default Extension="jpeg" ContentType="image/jpeg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D3339" w:rsidRPr="0010322B" w:rsidRDefault="00A20F3E" w:rsidP="006731ED">
      <w:pPr>
        <w:ind w:left="1559"/>
        <w:jc w:val="center"/>
        <w:rPr>
          <w:rFonts w:ascii="Gill Sans Nova" w:eastAsia="Times New Roman" w:hAnsi="Gill Sans Nova" w:cs="Segoe UI"/>
          <w:b/>
          <w:color w:val="FFFFFF" w:themeColor="background1"/>
          <w:sz w:val="28"/>
          <w:szCs w:val="28"/>
          <w:lang w:val="ru-RU" w:eastAsia="ru-RU"/>
        </w:rPr>
      </w:pPr>
      <w:r>
        <w:rPr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846656" behindDoc="1" locked="0" layoutInCell="1" allowOverlap="1" wp14:anchorId="3BBDCFBE" wp14:editId="7BD78CC1">
                <wp:simplePos x="0" y="0"/>
                <wp:positionH relativeFrom="page">
                  <wp:posOffset>1105231</wp:posOffset>
                </wp:positionH>
                <wp:positionV relativeFrom="paragraph">
                  <wp:posOffset>-267861</wp:posOffset>
                </wp:positionV>
                <wp:extent cx="6477000" cy="1049573"/>
                <wp:effectExtent l="0" t="0" r="0" b="0"/>
                <wp:wrapNone/>
                <wp:docPr id="2" name="Rectangle 1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477000" cy="104957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>
                          <a:softEdge rad="12700"/>
                        </a:effectLst>
                      </wps:spPr>
                      <wps:txbx>
                        <w:txbxContent>
                          <w:p w:rsidR="00A20F3E" w:rsidRDefault="00A20F3E" w:rsidP="00623D00">
                            <w:pPr>
                              <w:jc w:val="center"/>
                              <w:rPr>
                                <w:rFonts w:ascii="Gill Sans Nova" w:eastAsia="Times New Roman" w:hAnsi="Gill Sans Nova" w:cs="Calibri"/>
                                <w:b/>
                                <w:color w:val="4C7272" w:themeColor="accent5" w:themeShade="BF"/>
                                <w:sz w:val="32"/>
                                <w:szCs w:val="32"/>
                                <w:lang w:val="ru-RU" w:eastAsia="ru-RU"/>
                              </w:rPr>
                            </w:pPr>
                          </w:p>
                          <w:p w:rsidR="00A20F3E" w:rsidRPr="00605F34" w:rsidRDefault="00A20F3E" w:rsidP="00623D00">
                            <w:pPr>
                              <w:jc w:val="center"/>
                              <w:rPr>
                                <w:rFonts w:ascii="Gill Sans Nova" w:eastAsia="Times New Roman" w:hAnsi="Gill Sans Nova" w:cs="Calibri"/>
                                <w:b/>
                                <w:color w:val="FFFFFF" w:themeColor="background1"/>
                                <w:sz w:val="32"/>
                                <w:szCs w:val="32"/>
                                <w:lang w:val="ru-RU" w:eastAsia="ru-RU"/>
                              </w:rPr>
                            </w:pPr>
                            <w:r w:rsidRPr="008A4F8A">
                              <w:rPr>
                                <w:rFonts w:ascii="Gill Sans Nova" w:eastAsia="Times New Roman" w:hAnsi="Gill Sans Nova" w:cs="Calibri"/>
                                <w:b/>
                                <w:color w:val="4C7272" w:themeColor="accent5" w:themeShade="BF"/>
                                <w:sz w:val="32"/>
                                <w:szCs w:val="32"/>
                                <w:lang w:val="ru-RU" w:eastAsia="ru-RU"/>
                              </w:rPr>
                              <w:t xml:space="preserve">ЭЛЕКТРОННАЯ </w:t>
                            </w:r>
                            <w:r>
                              <w:rPr>
                                <w:rFonts w:ascii="Gill Sans Nova" w:eastAsia="Times New Roman" w:hAnsi="Gill Sans Nova" w:cs="Calibri"/>
                                <w:b/>
                                <w:color w:val="4C7272" w:themeColor="accent5" w:themeShade="BF"/>
                                <w:sz w:val="32"/>
                                <w:szCs w:val="32"/>
                                <w:lang w:val="ru-RU" w:eastAsia="ru-RU"/>
                              </w:rPr>
                              <w:t>ПЛАТФОРМА</w:t>
                            </w:r>
                            <w:r w:rsidRPr="008A4F8A">
                              <w:rPr>
                                <w:rFonts w:ascii="Gill Sans Nova" w:eastAsia="Times New Roman" w:hAnsi="Gill Sans Nova" w:cs="Calibri"/>
                                <w:b/>
                                <w:color w:val="4C7272" w:themeColor="accent5" w:themeShade="BF"/>
                                <w:sz w:val="32"/>
                                <w:szCs w:val="32"/>
                                <w:lang w:val="ru-RU" w:eastAsia="ru-RU"/>
                              </w:rPr>
                              <w:t xml:space="preserve"> </w:t>
                            </w:r>
                            <w:r>
                              <w:rPr>
                                <w:rFonts w:ascii="Gill Sans Nova" w:eastAsia="Times New Roman" w:hAnsi="Gill Sans Nova" w:cs="Calibri"/>
                                <w:b/>
                                <w:color w:val="4C7272" w:themeColor="accent5" w:themeShade="BF"/>
                                <w:sz w:val="32"/>
                                <w:szCs w:val="32"/>
                                <w:lang w:val="ru-RU" w:eastAsia="ru-RU"/>
                              </w:rPr>
                              <w:t>«MARKETPLACE»</w:t>
                            </w:r>
                          </w:p>
                          <w:p w:rsidR="00A20F3E" w:rsidRPr="00D5292C" w:rsidRDefault="00A20F3E" w:rsidP="00623D00">
                            <w:pPr>
                              <w:jc w:val="center"/>
                              <w:rPr>
                                <w:rStyle w:val="afb"/>
                                <w:rFonts w:ascii="Gill Sans Nova" w:hAnsi="Gill Sans Nova"/>
                                <w:color w:val="FFFF66"/>
                                <w:sz w:val="32"/>
                                <w:szCs w:val="32"/>
                                <w:lang w:val="ru-RU"/>
                              </w:rPr>
                            </w:pPr>
                            <w:r>
                              <w:rPr>
                                <w:rFonts w:ascii="Gill Sans Nova" w:hAnsi="Gill Sans Nova"/>
                                <w:b/>
                                <w:bCs/>
                                <w:color w:val="FFFF66"/>
                                <w:sz w:val="28"/>
                                <w:szCs w:val="28"/>
                              </w:rPr>
                              <w:t>www</w:t>
                            </w:r>
                            <w:r w:rsidRPr="00D5292C">
                              <w:rPr>
                                <w:rFonts w:ascii="Gill Sans Nova" w:hAnsi="Gill Sans Nova"/>
                                <w:b/>
                                <w:bCs/>
                                <w:color w:val="FFFF66"/>
                                <w:sz w:val="32"/>
                                <w:szCs w:val="32"/>
                                <w:lang w:val="ru-RU"/>
                              </w:rPr>
                              <w:t>.</w:t>
                            </w:r>
                            <w:hyperlink r:id="rId8" w:history="1">
                              <w:r w:rsidRPr="00D5292C">
                                <w:rPr>
                                  <w:rStyle w:val="afb"/>
                                  <w:rFonts w:ascii="Gill Sans Nova Ultra Bold" w:hAnsi="Gill Sans Nova Ultra Bold" w:cs="Segoe UI Light"/>
                                  <w:color w:val="FFFF66"/>
                                  <w:sz w:val="28"/>
                                  <w:szCs w:val="28"/>
                                </w:rPr>
                                <w:t>gpn</w:t>
                              </w:r>
                              <w:r w:rsidRPr="00D5292C">
                                <w:rPr>
                                  <w:rStyle w:val="afb"/>
                                  <w:rFonts w:ascii="Gill Sans Nova Ultra Bold" w:hAnsi="Gill Sans Nova Ultra Bold" w:cs="Segoe UI Light"/>
                                  <w:color w:val="FFFF66"/>
                                  <w:sz w:val="28"/>
                                  <w:szCs w:val="28"/>
                                  <w:lang w:val="ru-RU"/>
                                </w:rPr>
                                <w:t>-</w:t>
                              </w:r>
                              <w:r w:rsidRPr="00D5292C">
                                <w:rPr>
                                  <w:rStyle w:val="afb"/>
                                  <w:rFonts w:ascii="Gill Sans Nova Ultra Bold" w:hAnsi="Gill Sans Nova Ultra Bold" w:cs="Segoe UI Light"/>
                                  <w:color w:val="FFFF66"/>
                                  <w:sz w:val="28"/>
                                  <w:szCs w:val="28"/>
                                </w:rPr>
                                <w:t>test</w:t>
                              </w:r>
                              <w:r w:rsidRPr="00D5292C">
                                <w:rPr>
                                  <w:rStyle w:val="afb"/>
                                  <w:rFonts w:ascii="Gill Sans Nova Ultra Bold" w:hAnsi="Gill Sans Nova Ultra Bold" w:cs="Segoe UI Light"/>
                                  <w:color w:val="FFFF66"/>
                                  <w:sz w:val="28"/>
                                  <w:szCs w:val="28"/>
                                  <w:lang w:val="ru-RU"/>
                                </w:rPr>
                                <w:t>.</w:t>
                              </w:r>
                              <w:r w:rsidRPr="00D5292C">
                                <w:rPr>
                                  <w:rStyle w:val="afb"/>
                                  <w:rFonts w:ascii="Gill Sans Nova Ultra Bold" w:hAnsi="Gill Sans Nova Ultra Bold" w:cs="Segoe UI Light"/>
                                  <w:color w:val="FFFF66"/>
                                  <w:sz w:val="28"/>
                                  <w:szCs w:val="28"/>
                                </w:rPr>
                                <w:t>etpgpb</w:t>
                              </w:r>
                              <w:r w:rsidRPr="00D5292C">
                                <w:rPr>
                                  <w:rStyle w:val="afb"/>
                                  <w:rFonts w:ascii="Gill Sans Nova Ultra Bold" w:hAnsi="Gill Sans Nova Ultra Bold" w:cs="Segoe UI Light"/>
                                  <w:color w:val="FFFF66"/>
                                  <w:sz w:val="28"/>
                                  <w:szCs w:val="28"/>
                                  <w:lang w:val="ru-RU"/>
                                </w:rPr>
                                <w:t>.</w:t>
                              </w:r>
                              <w:r w:rsidRPr="00D5292C">
                                <w:rPr>
                                  <w:rStyle w:val="afb"/>
                                  <w:rFonts w:ascii="Gill Sans Nova Ultra Bold" w:hAnsi="Gill Sans Nova Ultra Bold" w:cs="Segoe UI Light"/>
                                  <w:color w:val="FFFF66"/>
                                  <w:sz w:val="28"/>
                                  <w:szCs w:val="28"/>
                                </w:rPr>
                                <w:t>ru</w:t>
                              </w:r>
                            </w:hyperlink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BBDCFBE" id="Rectangle 187" o:spid="_x0000_s1026" style="position:absolute;left:0;text-align:left;margin-left:87.05pt;margin-top:-21.1pt;width:510pt;height:82.65pt;z-index:-2514698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" filled="f" stroked="f">
                <v:textbox>
                  <w:txbxContent>
                    <w:p w:rsidR="00A20F3E" w:rsidRDefault="00A20F3E" w:rsidP="00623D00">
                      <w:pPr>
                        <w:jc w:val="center"/>
                        <w:rPr>
                          <w:rFonts w:ascii="Gill Sans Nova" w:eastAsia="Times New Roman" w:hAnsi="Gill Sans Nova" w:cs="Calibri"/>
                          <w:b/>
                          <w:color w:val="4C7272" w:themeColor="accent5" w:themeShade="BF"/>
                          <w:sz w:val="32"/>
                          <w:szCs w:val="32"/>
                          <w:lang w:val="ru-RU" w:eastAsia="ru-RU"/>
                        </w:rPr>
                      </w:pPr>
                    </w:p>
                    <w:p w:rsidR="00A20F3E" w:rsidRPr="00605F34" w:rsidRDefault="00A20F3E" w:rsidP="00623D00">
                      <w:pPr>
                        <w:jc w:val="center"/>
                        <w:rPr>
                          <w:rFonts w:ascii="Gill Sans Nova" w:eastAsia="Times New Roman" w:hAnsi="Gill Sans Nova" w:cs="Calibri"/>
                          <w:b/>
                          <w:color w:val="FFFFFF" w:themeColor="background1"/>
                          <w:sz w:val="32"/>
                          <w:szCs w:val="32"/>
                          <w:lang w:val="ru-RU" w:eastAsia="ru-RU"/>
                        </w:rPr>
                      </w:pPr>
                      <w:r w:rsidRPr="008A4F8A">
                        <w:rPr>
                          <w:rFonts w:ascii="Gill Sans Nova" w:eastAsia="Times New Roman" w:hAnsi="Gill Sans Nova" w:cs="Calibri"/>
                          <w:b/>
                          <w:color w:val="4C7272" w:themeColor="accent5" w:themeShade="BF"/>
                          <w:sz w:val="32"/>
                          <w:szCs w:val="32"/>
                          <w:lang w:val="ru-RU" w:eastAsia="ru-RU"/>
                        </w:rPr>
                        <w:t xml:space="preserve">ЭЛЕКТРОННАЯ </w:t>
                      </w:r>
                      <w:r>
                        <w:rPr>
                          <w:rFonts w:ascii="Gill Sans Nova" w:eastAsia="Times New Roman" w:hAnsi="Gill Sans Nova" w:cs="Calibri"/>
                          <w:b/>
                          <w:color w:val="4C7272" w:themeColor="accent5" w:themeShade="BF"/>
                          <w:sz w:val="32"/>
                          <w:szCs w:val="32"/>
                          <w:lang w:val="ru-RU" w:eastAsia="ru-RU"/>
                        </w:rPr>
                        <w:t>ПЛАТФОРМА</w:t>
                      </w:r>
                      <w:r w:rsidRPr="008A4F8A">
                        <w:rPr>
                          <w:rFonts w:ascii="Gill Sans Nova" w:eastAsia="Times New Roman" w:hAnsi="Gill Sans Nova" w:cs="Calibri"/>
                          <w:b/>
                          <w:color w:val="4C7272" w:themeColor="accent5" w:themeShade="BF"/>
                          <w:sz w:val="32"/>
                          <w:szCs w:val="32"/>
                          <w:lang w:val="ru-RU" w:eastAsia="ru-RU"/>
                        </w:rPr>
                        <w:t xml:space="preserve"> </w:t>
                      </w:r>
                      <w:r>
                        <w:rPr>
                          <w:rFonts w:ascii="Gill Sans Nova" w:eastAsia="Times New Roman" w:hAnsi="Gill Sans Nova" w:cs="Calibri"/>
                          <w:b/>
                          <w:color w:val="4C7272" w:themeColor="accent5" w:themeShade="BF"/>
                          <w:sz w:val="32"/>
                          <w:szCs w:val="32"/>
                          <w:lang w:val="ru-RU" w:eastAsia="ru-RU"/>
                        </w:rPr>
                        <w:t>«MARKETPLACE»</w:t>
                      </w:r>
                    </w:p>
                    <w:p w:rsidR="00A20F3E" w:rsidRPr="00D5292C" w:rsidRDefault="00A20F3E" w:rsidP="00623D00">
                      <w:pPr>
                        <w:jc w:val="center"/>
                        <w:rPr>
                          <w:rStyle w:val="afb"/>
                          <w:rFonts w:ascii="Gill Sans Nova" w:hAnsi="Gill Sans Nova"/>
                          <w:color w:val="FFFF66"/>
                          <w:sz w:val="32"/>
                          <w:szCs w:val="32"/>
                          <w:lang w:val="ru-RU"/>
                        </w:rPr>
                      </w:pPr>
                      <w:r>
                        <w:rPr>
                          <w:rFonts w:ascii="Gill Sans Nova" w:hAnsi="Gill Sans Nova"/>
                          <w:b/>
                          <w:bCs/>
                          <w:color w:val="FFFF66"/>
                          <w:sz w:val="28"/>
                          <w:szCs w:val="28"/>
                        </w:rPr>
                        <w:t>www</w:t>
                      </w:r>
                      <w:r w:rsidRPr="00D5292C">
                        <w:rPr>
                          <w:rFonts w:ascii="Gill Sans Nova" w:hAnsi="Gill Sans Nova"/>
                          <w:b/>
                          <w:bCs/>
                          <w:color w:val="FFFF66"/>
                          <w:sz w:val="32"/>
                          <w:szCs w:val="32"/>
                          <w:lang w:val="ru-RU"/>
                        </w:rPr>
                        <w:t>.</w:t>
                      </w:r>
                      <w:hyperlink r:id="rId9" w:history="1">
                        <w:r w:rsidRPr="00D5292C">
                          <w:rPr>
                            <w:rStyle w:val="afb"/>
                            <w:rFonts w:ascii="Gill Sans Nova Ultra Bold" w:hAnsi="Gill Sans Nova Ultra Bold" w:cs="Segoe UI Light"/>
                            <w:color w:val="FFFF66"/>
                            <w:sz w:val="28"/>
                            <w:szCs w:val="28"/>
                          </w:rPr>
                          <w:t>gpn</w:t>
                        </w:r>
                        <w:r w:rsidRPr="00D5292C">
                          <w:rPr>
                            <w:rStyle w:val="afb"/>
                            <w:rFonts w:ascii="Gill Sans Nova Ultra Bold" w:hAnsi="Gill Sans Nova Ultra Bold" w:cs="Segoe UI Light"/>
                            <w:color w:val="FFFF66"/>
                            <w:sz w:val="28"/>
                            <w:szCs w:val="28"/>
                            <w:lang w:val="ru-RU"/>
                          </w:rPr>
                          <w:t>-</w:t>
                        </w:r>
                        <w:r w:rsidRPr="00D5292C">
                          <w:rPr>
                            <w:rStyle w:val="afb"/>
                            <w:rFonts w:ascii="Gill Sans Nova Ultra Bold" w:hAnsi="Gill Sans Nova Ultra Bold" w:cs="Segoe UI Light"/>
                            <w:color w:val="FFFF66"/>
                            <w:sz w:val="28"/>
                            <w:szCs w:val="28"/>
                          </w:rPr>
                          <w:t>test</w:t>
                        </w:r>
                        <w:r w:rsidRPr="00D5292C">
                          <w:rPr>
                            <w:rStyle w:val="afb"/>
                            <w:rFonts w:ascii="Gill Sans Nova Ultra Bold" w:hAnsi="Gill Sans Nova Ultra Bold" w:cs="Segoe UI Light"/>
                            <w:color w:val="FFFF66"/>
                            <w:sz w:val="28"/>
                            <w:szCs w:val="28"/>
                            <w:lang w:val="ru-RU"/>
                          </w:rPr>
                          <w:t>.</w:t>
                        </w:r>
                        <w:r w:rsidRPr="00D5292C">
                          <w:rPr>
                            <w:rStyle w:val="afb"/>
                            <w:rFonts w:ascii="Gill Sans Nova Ultra Bold" w:hAnsi="Gill Sans Nova Ultra Bold" w:cs="Segoe UI Light"/>
                            <w:color w:val="FFFF66"/>
                            <w:sz w:val="28"/>
                            <w:szCs w:val="28"/>
                          </w:rPr>
                          <w:t>etpgpb</w:t>
                        </w:r>
                        <w:r w:rsidRPr="00D5292C">
                          <w:rPr>
                            <w:rStyle w:val="afb"/>
                            <w:rFonts w:ascii="Gill Sans Nova Ultra Bold" w:hAnsi="Gill Sans Nova Ultra Bold" w:cs="Segoe UI Light"/>
                            <w:color w:val="FFFF66"/>
                            <w:sz w:val="28"/>
                            <w:szCs w:val="28"/>
                            <w:lang w:val="ru-RU"/>
                          </w:rPr>
                          <w:t>.</w:t>
                        </w:r>
                        <w:r w:rsidRPr="00D5292C">
                          <w:rPr>
                            <w:rStyle w:val="afb"/>
                            <w:rFonts w:ascii="Gill Sans Nova Ultra Bold" w:hAnsi="Gill Sans Nova Ultra Bold" w:cs="Segoe UI Light"/>
                            <w:color w:val="FFFF66"/>
                            <w:sz w:val="28"/>
                            <w:szCs w:val="28"/>
                          </w:rPr>
                          <w:t>ru</w:t>
                        </w:r>
                      </w:hyperlink>
                    </w:p>
                  </w:txbxContent>
                </v:textbox>
                <w10:wrap anchorx="page"/>
              </v:rect>
            </w:pict>
          </mc:Fallback>
        </mc:AlternateContent>
      </w:r>
      <w:r w:rsidR="00BE1B8C">
        <w:rPr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842560" behindDoc="1" locked="0" layoutInCell="1" allowOverlap="1" wp14:anchorId="6EBFF165" wp14:editId="549CB216">
                <wp:simplePos x="0" y="0"/>
                <wp:positionH relativeFrom="page">
                  <wp:align>right</wp:align>
                </wp:positionH>
                <wp:positionV relativeFrom="paragraph">
                  <wp:posOffset>-514350</wp:posOffset>
                </wp:positionV>
                <wp:extent cx="7757160" cy="1511300"/>
                <wp:effectExtent l="0" t="0" r="15240" b="12700"/>
                <wp:wrapNone/>
                <wp:docPr id="19" name="Прямоугольник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57160" cy="1511300"/>
                        </a:xfrm>
                        <a:prstGeom prst="rect">
                          <a:avLst/>
                        </a:prstGeom>
                        <a:solidFill>
                          <a:schemeClr val="accent5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accent1">
                              <a:lumMod val="20000"/>
                              <a:lumOff val="8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D944287" id="Прямоугольник 19" o:spid="_x0000_s1026" style="position:absolute;margin-left:559.6pt;margin-top:-40.5pt;width:610.8pt;height:119pt;z-index:-251473920;visibility:visible;mso-wrap-style:square;mso-width-percent:0;mso-height-percent:0;mso-wrap-distance-left:9pt;mso-wrap-distance-top:0;mso-wrap-distance-right:9pt;mso-wrap-distance-bottom:0;mso-position-horizontal:right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" fillcolor="#a3c1c1 [1944]" strokecolor="#e5f1f8 [660]" strokeweight="2pt">
                <w10:wrap anchorx="page"/>
              </v:rect>
            </w:pict>
          </mc:Fallback>
        </mc:AlternateContent>
      </w:r>
      <w:r w:rsidR="00623D00" w:rsidRPr="0010322B">
        <w:rPr>
          <w:rFonts w:ascii="Gill Sans Nova" w:eastAsia="Calibri" w:hAnsi="Gill Sans Nova"/>
          <w:b/>
          <w:bCs/>
          <w:noProof/>
          <w:snapToGrid w:val="0"/>
          <w:color w:val="FFFFFF" w:themeColor="background1"/>
          <w:sz w:val="28"/>
          <w:szCs w:val="28"/>
          <w:lang w:val="ru-RU" w:eastAsia="ru-RU"/>
        </w:rPr>
        <w:drawing>
          <wp:anchor distT="0" distB="0" distL="114300" distR="114300" simplePos="0" relativeHeight="251844608" behindDoc="1" locked="0" layoutInCell="1" allowOverlap="1" wp14:anchorId="200897C0" wp14:editId="04B25667">
            <wp:simplePos x="0" y="0"/>
            <wp:positionH relativeFrom="margin">
              <wp:posOffset>-308610</wp:posOffset>
            </wp:positionH>
            <wp:positionV relativeFrom="paragraph">
              <wp:posOffset>-407670</wp:posOffset>
            </wp:positionV>
            <wp:extent cx="952500" cy="954282"/>
            <wp:effectExtent l="0" t="0" r="0" b="0"/>
            <wp:wrapNone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95428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23D00">
        <w:rPr>
          <w:noProof/>
          <w:lang w:val="ru-RU" w:eastAsia="ru-RU"/>
        </w:rPr>
        <w:t xml:space="preserve"> </w:t>
      </w:r>
    </w:p>
    <w:p w:rsidR="006731ED" w:rsidRPr="0010322B" w:rsidRDefault="006731ED" w:rsidP="006731ED">
      <w:pPr>
        <w:ind w:left="1559"/>
        <w:jc w:val="center"/>
        <w:rPr>
          <w:rFonts w:ascii="Gill Sans Nova" w:eastAsia="Times New Roman" w:hAnsi="Gill Sans Nova" w:cs="Segoe UI"/>
          <w:b/>
          <w:color w:val="FFFFFF" w:themeColor="background1"/>
          <w:sz w:val="28"/>
          <w:szCs w:val="28"/>
          <w:lang w:val="ru-RU" w:eastAsia="ru-RU"/>
        </w:rPr>
      </w:pPr>
    </w:p>
    <w:p w:rsidR="006731ED" w:rsidRDefault="006731ED" w:rsidP="006731ED">
      <w:pPr>
        <w:ind w:left="1559"/>
        <w:jc w:val="center"/>
        <w:rPr>
          <w:rFonts w:ascii="Gill Sans Nova" w:eastAsia="Times New Roman" w:hAnsi="Gill Sans Nova" w:cs="Segoe UI"/>
          <w:b/>
          <w:color w:val="FFFFFF" w:themeColor="background1"/>
          <w:lang w:val="ru-RU" w:eastAsia="ru-RU"/>
        </w:rPr>
      </w:pPr>
    </w:p>
    <w:p w:rsidR="00605F34" w:rsidRDefault="00BE1B8C" w:rsidP="006731ED">
      <w:pPr>
        <w:ind w:left="1559"/>
        <w:jc w:val="center"/>
        <w:rPr>
          <w:rFonts w:ascii="Gill Sans Nova" w:eastAsia="Times New Roman" w:hAnsi="Gill Sans Nova" w:cs="Segoe UI"/>
          <w:b/>
          <w:color w:val="FFFFFF" w:themeColor="background1"/>
          <w:lang w:val="ru-RU" w:eastAsia="ru-RU"/>
        </w:rPr>
      </w:pPr>
      <w:r w:rsidRPr="008128C9">
        <w:rPr>
          <w:noProof/>
          <w:lang w:val="ru-RU" w:eastAsia="ru-RU"/>
        </w:rPr>
        <w:drawing>
          <wp:anchor distT="0" distB="0" distL="114300" distR="114300" simplePos="0" relativeHeight="251834368" behindDoc="1" locked="0" layoutInCell="1" allowOverlap="1" wp14:anchorId="24F57688" wp14:editId="77D10490">
            <wp:simplePos x="0" y="0"/>
            <wp:positionH relativeFrom="page">
              <wp:align>left</wp:align>
            </wp:positionH>
            <wp:positionV relativeFrom="paragraph">
              <wp:posOffset>333375</wp:posOffset>
            </wp:positionV>
            <wp:extent cx="7766685" cy="3790950"/>
            <wp:effectExtent l="19050" t="19050" r="24765" b="19050"/>
            <wp:wrapNone/>
            <wp:docPr id="450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65" name="Рисунок 1"/>
                    <pic:cNvPicPr>
                      <a:picLocks noChangeAspect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66685" cy="3790950"/>
                    </a:xfrm>
                    <a:prstGeom prst="rect">
                      <a:avLst/>
                    </a:prstGeom>
                    <a:noFill/>
                    <a:ln w="19050">
                      <a:solidFill>
                        <a:schemeClr val="bg1"/>
                      </a:solidFill>
                      <a:miter lim="800000"/>
                      <a:headEnd/>
                      <a:tailEnd/>
                    </a:ln>
                    <a:extLst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05F34" w:rsidRDefault="00605F34" w:rsidP="006731ED">
      <w:pPr>
        <w:ind w:left="1559"/>
        <w:jc w:val="center"/>
        <w:rPr>
          <w:rFonts w:ascii="Gill Sans Nova" w:eastAsia="Times New Roman" w:hAnsi="Gill Sans Nova" w:cs="Segoe UI"/>
          <w:b/>
          <w:color w:val="FFFFFF" w:themeColor="background1"/>
          <w:lang w:val="ru-RU" w:eastAsia="ru-RU"/>
        </w:rPr>
      </w:pPr>
    </w:p>
    <w:p w:rsidR="00605F34" w:rsidRDefault="00605F34" w:rsidP="006731ED">
      <w:pPr>
        <w:ind w:left="1559"/>
        <w:jc w:val="center"/>
        <w:rPr>
          <w:rFonts w:ascii="Gill Sans Nova" w:eastAsia="Times New Roman" w:hAnsi="Gill Sans Nova" w:cs="Segoe UI"/>
          <w:b/>
          <w:color w:val="FFFFFF" w:themeColor="background1"/>
          <w:lang w:val="ru-RU" w:eastAsia="ru-RU"/>
        </w:rPr>
      </w:pPr>
      <w:bookmarkStart w:id="0" w:name="_GoBack"/>
      <w:bookmarkEnd w:id="0"/>
    </w:p>
    <w:p w:rsidR="00ED3339" w:rsidRPr="00C35225" w:rsidRDefault="006731ED" w:rsidP="00ED3339">
      <w:pPr>
        <w:spacing w:line="360" w:lineRule="auto"/>
        <w:ind w:left="851"/>
        <w:jc w:val="center"/>
        <w:rPr>
          <w:rFonts w:asciiTheme="majorHAnsi" w:eastAsia="Calibri" w:hAnsiTheme="majorHAnsi" w:cs="Segoe UI Light"/>
          <w:b/>
          <w:color w:val="FFFFFF" w:themeColor="background1"/>
          <w:sz w:val="32"/>
          <w:szCs w:val="32"/>
          <w:lang w:val="ru-RU" w:eastAsia="ru-RU"/>
        </w:rPr>
      </w:pPr>
      <w:r w:rsidRPr="00C35225">
        <w:rPr>
          <w:rFonts w:asciiTheme="majorHAnsi" w:eastAsia="Calibri" w:hAnsiTheme="majorHAnsi" w:cs="Segoe UI Light"/>
          <w:b/>
          <w:color w:val="FFFFFF" w:themeColor="background1"/>
          <w:sz w:val="32"/>
          <w:szCs w:val="32"/>
          <w:lang w:val="ru-RU" w:eastAsia="ru-RU"/>
        </w:rPr>
        <w:t xml:space="preserve"> </w:t>
      </w:r>
    </w:p>
    <w:p w:rsidR="00ED3339" w:rsidRDefault="00ED3339" w:rsidP="00ED3339">
      <w:pPr>
        <w:tabs>
          <w:tab w:val="left" w:pos="10260"/>
        </w:tabs>
        <w:rPr>
          <w:rFonts w:ascii="Gill Sans Nova Ultra Bold" w:hAnsi="Gill Sans Nova Ultra Bold"/>
          <w:color w:val="0F243E" w:themeColor="text2" w:themeShade="80"/>
          <w:sz w:val="52"/>
          <w:szCs w:val="52"/>
          <w:lang w:val="ru-RU"/>
        </w:rPr>
      </w:pPr>
    </w:p>
    <w:p w:rsidR="008A4F8A" w:rsidRDefault="008A4F8A" w:rsidP="00ED3339">
      <w:pPr>
        <w:tabs>
          <w:tab w:val="left" w:pos="10260"/>
        </w:tabs>
        <w:rPr>
          <w:rFonts w:ascii="Gill Sans Nova Ultra Bold" w:hAnsi="Gill Sans Nova Ultra Bold"/>
          <w:color w:val="0F243E" w:themeColor="text2" w:themeShade="80"/>
          <w:sz w:val="52"/>
          <w:szCs w:val="52"/>
          <w:lang w:val="ru-RU"/>
        </w:rPr>
      </w:pPr>
    </w:p>
    <w:p w:rsidR="008A4F8A" w:rsidRDefault="008A4F8A" w:rsidP="00ED3339">
      <w:pPr>
        <w:tabs>
          <w:tab w:val="left" w:pos="10260"/>
        </w:tabs>
        <w:rPr>
          <w:rFonts w:ascii="Gill Sans Nova Ultra Bold" w:hAnsi="Gill Sans Nova Ultra Bold"/>
          <w:color w:val="0F243E" w:themeColor="text2" w:themeShade="80"/>
          <w:sz w:val="52"/>
          <w:szCs w:val="52"/>
          <w:lang w:val="ru-RU"/>
        </w:rPr>
      </w:pPr>
    </w:p>
    <w:p w:rsidR="008A4F8A" w:rsidRPr="00BE1B8C" w:rsidRDefault="008A4F8A" w:rsidP="00BE1B8C">
      <w:pPr>
        <w:tabs>
          <w:tab w:val="left" w:pos="10260"/>
        </w:tabs>
        <w:ind w:left="-284"/>
        <w:jc w:val="center"/>
        <w:rPr>
          <w:rFonts w:ascii="Gill Sans Nova Ultra Bold" w:hAnsi="Gill Sans Nova Ultra Bold"/>
          <w:color w:val="FFCC00"/>
          <w:sz w:val="50"/>
          <w:szCs w:val="50"/>
          <w:lang w:val="ru-RU"/>
        </w:rPr>
      </w:pPr>
      <w:r w:rsidRPr="00BE1B8C">
        <w:rPr>
          <w:rFonts w:ascii="Gill Sans Nova Ultra Bold" w:eastAsia="Times New Roman" w:hAnsi="Gill Sans Nova Ultra Bold" w:cs="Calibri"/>
          <w:b/>
          <w:color w:val="FFFF66"/>
          <w:sz w:val="50"/>
          <w:szCs w:val="50"/>
          <w:lang w:val="ru-RU" w:eastAsia="ru-RU"/>
        </w:rPr>
        <w:t>РУК</w:t>
      </w:r>
      <w:r w:rsidRPr="00BE1B8C">
        <w:rPr>
          <w:rFonts w:ascii="Gill Sans Nova Ultra Bold" w:eastAsia="Times New Roman" w:hAnsi="Gill Sans Nova Ultra Bold" w:cs="Cambria"/>
          <w:b/>
          <w:color w:val="FFFF66"/>
          <w:sz w:val="50"/>
          <w:szCs w:val="50"/>
          <w:lang w:val="ru-RU" w:eastAsia="ru-RU"/>
        </w:rPr>
        <w:t>ОВОДСТВО</w:t>
      </w:r>
      <w:r w:rsidRPr="00BE1B8C">
        <w:rPr>
          <w:rFonts w:ascii="Gill Sans Nova Ultra Bold" w:eastAsia="Times New Roman" w:hAnsi="Gill Sans Nova Ultra Bold" w:cs="Segoe UI Light"/>
          <w:b/>
          <w:color w:val="FFFF66"/>
          <w:sz w:val="50"/>
          <w:szCs w:val="50"/>
          <w:lang w:val="ru-RU" w:eastAsia="ru-RU"/>
        </w:rPr>
        <w:t xml:space="preserve"> </w:t>
      </w:r>
      <w:r w:rsidRPr="00BE1B8C">
        <w:rPr>
          <w:rFonts w:ascii="Gill Sans Nova Ultra Bold" w:eastAsia="Times New Roman" w:hAnsi="Gill Sans Nova Ultra Bold" w:cs="Cambria"/>
          <w:b/>
          <w:color w:val="FFFF66"/>
          <w:sz w:val="50"/>
          <w:szCs w:val="50"/>
          <w:lang w:val="ru-RU" w:eastAsia="ru-RU"/>
        </w:rPr>
        <w:t>ПОЛЬЗОВАТЕЛЯ</w:t>
      </w:r>
    </w:p>
    <w:p w:rsidR="00ED3339" w:rsidRPr="004862CA" w:rsidRDefault="00ED3339" w:rsidP="00ED3339">
      <w:pPr>
        <w:tabs>
          <w:tab w:val="left" w:pos="10260"/>
        </w:tabs>
        <w:rPr>
          <w:lang w:val="ru-RU"/>
        </w:rPr>
      </w:pPr>
    </w:p>
    <w:p w:rsidR="00ED3339" w:rsidRPr="00AB6B53" w:rsidRDefault="00ED3339" w:rsidP="00ED3339">
      <w:pPr>
        <w:tabs>
          <w:tab w:val="left" w:pos="10260"/>
        </w:tabs>
        <w:rPr>
          <w:lang w:val="ru-RU"/>
        </w:rPr>
      </w:pPr>
    </w:p>
    <w:p w:rsidR="00ED3339" w:rsidRPr="00AB6B53" w:rsidRDefault="00ED3339" w:rsidP="00ED3339">
      <w:pPr>
        <w:tabs>
          <w:tab w:val="left" w:pos="10260"/>
        </w:tabs>
        <w:rPr>
          <w:lang w:val="ru-RU"/>
        </w:rPr>
      </w:pPr>
    </w:p>
    <w:p w:rsidR="00ED3339" w:rsidRPr="00AB6B53" w:rsidRDefault="00ED3339" w:rsidP="00ED3339">
      <w:pPr>
        <w:tabs>
          <w:tab w:val="left" w:pos="10260"/>
        </w:tabs>
        <w:rPr>
          <w:lang w:val="ru-RU"/>
        </w:rPr>
      </w:pPr>
    </w:p>
    <w:p w:rsidR="00ED3339" w:rsidRPr="00AB6B53" w:rsidRDefault="00ED3339" w:rsidP="00ED3339">
      <w:pPr>
        <w:tabs>
          <w:tab w:val="left" w:pos="10260"/>
        </w:tabs>
        <w:rPr>
          <w:lang w:val="ru-RU"/>
        </w:rPr>
      </w:pPr>
    </w:p>
    <w:p w:rsidR="00ED3339" w:rsidRPr="00AB6B53" w:rsidRDefault="00ED3339" w:rsidP="00ED3339">
      <w:pPr>
        <w:tabs>
          <w:tab w:val="left" w:pos="10260"/>
        </w:tabs>
        <w:rPr>
          <w:lang w:val="ru-RU"/>
        </w:rPr>
      </w:pPr>
    </w:p>
    <w:p w:rsidR="00ED3339" w:rsidRPr="00AB6B53" w:rsidRDefault="00ED3339" w:rsidP="00ED3339">
      <w:pPr>
        <w:tabs>
          <w:tab w:val="left" w:pos="10260"/>
        </w:tabs>
        <w:rPr>
          <w:lang w:val="ru-RU"/>
        </w:rPr>
      </w:pPr>
    </w:p>
    <w:p w:rsidR="00ED3339" w:rsidRPr="00AB6B53" w:rsidRDefault="00BE1B8C" w:rsidP="008A4F8A">
      <w:pPr>
        <w:tabs>
          <w:tab w:val="left" w:pos="7080"/>
        </w:tabs>
        <w:rPr>
          <w:lang w:val="ru-RU"/>
        </w:rPr>
      </w:pPr>
      <w:r w:rsidRPr="00E152DA">
        <w:rPr>
          <w:noProof/>
          <w:lang w:val="ru-RU" w:eastAsia="ru-RU"/>
        </w:rPr>
        <w:drawing>
          <wp:anchor distT="0" distB="0" distL="114300" distR="114300" simplePos="0" relativeHeight="251841536" behindDoc="1" locked="0" layoutInCell="1" allowOverlap="1" wp14:anchorId="3F78B7CE" wp14:editId="15302F42">
            <wp:simplePos x="0" y="0"/>
            <wp:positionH relativeFrom="page">
              <wp:align>left</wp:align>
            </wp:positionH>
            <wp:positionV relativeFrom="paragraph">
              <wp:posOffset>187325</wp:posOffset>
            </wp:positionV>
            <wp:extent cx="11732989" cy="7696200"/>
            <wp:effectExtent l="0" t="0" r="1905" b="0"/>
            <wp:wrapNone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732989" cy="7696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D3339" w:rsidRPr="00AB6B53" w:rsidRDefault="00713FE3" w:rsidP="00ED3339">
      <w:pPr>
        <w:tabs>
          <w:tab w:val="left" w:pos="10260"/>
        </w:tabs>
        <w:rPr>
          <w:lang w:val="ru-RU"/>
        </w:rPr>
      </w:pPr>
      <w:r>
        <w:rPr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2A30E34B" wp14:editId="308C88B1">
                <wp:simplePos x="0" y="0"/>
                <wp:positionH relativeFrom="margin">
                  <wp:posOffset>-445770</wp:posOffset>
                </wp:positionH>
                <wp:positionV relativeFrom="paragraph">
                  <wp:posOffset>238125</wp:posOffset>
                </wp:positionV>
                <wp:extent cx="7404100" cy="4389120"/>
                <wp:effectExtent l="0" t="0" r="0" b="0"/>
                <wp:wrapNone/>
                <wp:docPr id="194" name="Надпись 1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7404100" cy="4389120"/>
                        </a:xfrm>
                        <a:prstGeom prst="rect">
                          <a:avLst/>
                        </a:prstGeom>
                        <a:noFill/>
                        <a:ln w="28575">
                          <a:noFill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20F3E" w:rsidRDefault="00A20F3E" w:rsidP="00ED3339">
                            <w:pPr>
                              <w:jc w:val="center"/>
                              <w:rPr>
                                <w:rFonts w:ascii="Gill Sans Nova Ultra Bold" w:hAnsi="Gill Sans Nova Ultra Bold"/>
                                <w:color w:val="0F243E" w:themeColor="text2" w:themeShade="80"/>
                                <w:sz w:val="44"/>
                                <w:szCs w:val="44"/>
                                <w:lang w:val="ru-RU"/>
                              </w:rPr>
                            </w:pPr>
                          </w:p>
                          <w:p w:rsidR="00A20F3E" w:rsidRPr="00BE1B8C" w:rsidRDefault="00A20F3E" w:rsidP="00ED3339">
                            <w:pPr>
                              <w:jc w:val="center"/>
                              <w:rPr>
                                <w:rFonts w:ascii="Gill Sans Nova Ultra Bold" w:hAnsi="Gill Sans Nova Ultra Bold"/>
                                <w:color w:val="0F243E" w:themeColor="text2" w:themeShade="80"/>
                                <w:sz w:val="56"/>
                                <w:szCs w:val="56"/>
                                <w:lang w:val="ru-RU"/>
                              </w:rPr>
                            </w:pPr>
                            <w:r>
                              <w:rPr>
                                <w:rFonts w:ascii="Gill Sans Nova Ultra Bold" w:hAnsi="Gill Sans Nova Ultra Bold"/>
                                <w:color w:val="0F243E" w:themeColor="text2" w:themeShade="80"/>
                                <w:sz w:val="56"/>
                                <w:szCs w:val="56"/>
                                <w:lang w:val="ru-RU"/>
                              </w:rPr>
                              <w:t>ЗАКУПКИ</w:t>
                            </w:r>
                            <w:r w:rsidRPr="00BE1B8C">
                              <w:rPr>
                                <w:rFonts w:ascii="Gill Sans Nova Ultra Bold" w:hAnsi="Gill Sans Nova Ultra Bold"/>
                                <w:color w:val="0F243E" w:themeColor="text2" w:themeShade="80"/>
                                <w:sz w:val="56"/>
                                <w:szCs w:val="56"/>
                                <w:lang w:val="ru-RU"/>
                              </w:rPr>
                              <w:t xml:space="preserve"> </w:t>
                            </w:r>
                            <w:r>
                              <w:rPr>
                                <w:rFonts w:ascii="Gill Sans Nova Ultra Bold" w:hAnsi="Gill Sans Nova Ultra Bold"/>
                                <w:color w:val="0F243E" w:themeColor="text2" w:themeShade="80"/>
                                <w:sz w:val="56"/>
                                <w:szCs w:val="56"/>
                                <w:lang w:val="ru-RU"/>
                              </w:rPr>
                              <w:t>МТР В СИСЕМЕ «МАРКЕТПЕЙС»</w:t>
                            </w:r>
                          </w:p>
                          <w:p w:rsidR="00A20F3E" w:rsidRDefault="00A20F3E" w:rsidP="00ED3339">
                            <w:pPr>
                              <w:jc w:val="center"/>
                              <w:rPr>
                                <w:rFonts w:ascii="Gill Sans Nova Ultra Bold" w:hAnsi="Gill Sans Nova Ultra Bold"/>
                                <w:color w:val="0F243E" w:themeColor="text2" w:themeShade="80"/>
                                <w:sz w:val="44"/>
                                <w:szCs w:val="44"/>
                                <w:lang w:val="ru-RU"/>
                              </w:rPr>
                            </w:pPr>
                          </w:p>
                          <w:p w:rsidR="00A20F3E" w:rsidRPr="00623D00" w:rsidRDefault="00A20F3E" w:rsidP="008A4F8A">
                            <w:pPr>
                              <w:jc w:val="center"/>
                              <w:rPr>
                                <w:rFonts w:ascii="Gill Sans Nova" w:hAnsi="Gill Sans Nova"/>
                                <w:color w:val="4C7272" w:themeColor="accent5" w:themeShade="BF"/>
                                <w:sz w:val="44"/>
                                <w:szCs w:val="44"/>
                                <w:lang w:val="ru-RU"/>
                              </w:rPr>
                            </w:pPr>
                            <w:r>
                              <w:rPr>
                                <w:rFonts w:ascii="Gill Sans Nova" w:eastAsia="Calibri" w:hAnsi="Gill Sans Nova" w:cs="Segoe UI Light"/>
                                <w:b/>
                                <w:color w:val="0F243E" w:themeColor="text2" w:themeShade="80"/>
                                <w:sz w:val="44"/>
                                <w:szCs w:val="44"/>
                                <w:lang w:val="ru-RU" w:eastAsia="ru-RU"/>
                              </w:rPr>
                              <w:t>Версия от 30.01</w:t>
                            </w:r>
                            <w:r w:rsidRPr="00713FE3">
                              <w:rPr>
                                <w:rFonts w:ascii="Gill Sans Nova" w:eastAsia="Calibri" w:hAnsi="Gill Sans Nova" w:cs="Segoe UI Light"/>
                                <w:b/>
                                <w:color w:val="0F243E" w:themeColor="text2" w:themeShade="80"/>
                                <w:sz w:val="44"/>
                                <w:szCs w:val="44"/>
                                <w:lang w:val="ru-RU" w:eastAsia="ru-RU"/>
                              </w:rPr>
                              <w:t>.2019</w:t>
                            </w:r>
                          </w:p>
                          <w:p w:rsidR="00A20F3E" w:rsidRPr="00623D00" w:rsidRDefault="00A20F3E" w:rsidP="008A4F8A">
                            <w:pPr>
                              <w:jc w:val="center"/>
                              <w:rPr>
                                <w:rFonts w:ascii="Gill Sans Nova" w:hAnsi="Gill Sans Nova"/>
                                <w:b/>
                                <w:color w:val="4C7272" w:themeColor="accent5" w:themeShade="BF"/>
                                <w:sz w:val="44"/>
                                <w:szCs w:val="44"/>
                                <w:lang w:val="ru-RU"/>
                              </w:rPr>
                            </w:pPr>
                          </w:p>
                          <w:p w:rsidR="00A20F3E" w:rsidRPr="00623D00" w:rsidRDefault="00A20F3E" w:rsidP="008A4F8A">
                            <w:pPr>
                              <w:jc w:val="center"/>
                              <w:rPr>
                                <w:rFonts w:ascii="Gill Sans Nova" w:hAnsi="Gill Sans Nova"/>
                                <w:b/>
                                <w:color w:val="4C7272" w:themeColor="accent5" w:themeShade="BF"/>
                                <w:sz w:val="36"/>
                                <w:szCs w:val="36"/>
                                <w:lang w:val="ru-RU"/>
                              </w:rPr>
                            </w:pPr>
                            <w:r w:rsidRPr="00623D00">
                              <w:rPr>
                                <w:rFonts w:ascii="Gill Sans Nova" w:eastAsia="Calibri" w:hAnsi="Gill Sans Nova" w:cs="Segoe UI Light"/>
                                <w:b/>
                                <w:color w:val="4C7272" w:themeColor="accent5" w:themeShade="BF"/>
                                <w:sz w:val="36"/>
                                <w:szCs w:val="36"/>
                                <w:lang w:val="ru-RU" w:eastAsia="ru-RU"/>
                              </w:rPr>
                              <w:t xml:space="preserve">Листов </w:t>
                            </w:r>
                            <w:r w:rsidRPr="00623D00">
                              <w:rPr>
                                <w:rFonts w:ascii="Gill Sans Nova" w:eastAsia="Calibri" w:hAnsi="Gill Sans Nova" w:cs="Segoe UI Light"/>
                                <w:b/>
                                <w:color w:val="4C7272" w:themeColor="accent5" w:themeShade="BF"/>
                                <w:sz w:val="36"/>
                                <w:szCs w:val="36"/>
                                <w:lang w:val="ru-RU" w:eastAsia="ru-RU"/>
                              </w:rPr>
                              <w:fldChar w:fldCharType="begin"/>
                            </w:r>
                            <w:r w:rsidRPr="00623D00">
                              <w:rPr>
                                <w:rFonts w:ascii="Gill Sans Nova" w:eastAsia="Calibri" w:hAnsi="Gill Sans Nova" w:cs="Segoe UI Light"/>
                                <w:b/>
                                <w:color w:val="4C7272" w:themeColor="accent5" w:themeShade="BF"/>
                                <w:sz w:val="36"/>
                                <w:szCs w:val="36"/>
                                <w:lang w:val="ru-RU" w:eastAsia="ru-RU"/>
                              </w:rPr>
                              <w:instrText xml:space="preserve"> NUMPAGES   \* MERGEFORMAT </w:instrText>
                            </w:r>
                            <w:r w:rsidRPr="00623D00">
                              <w:rPr>
                                <w:rFonts w:ascii="Gill Sans Nova" w:eastAsia="Calibri" w:hAnsi="Gill Sans Nova" w:cs="Segoe UI Light"/>
                                <w:b/>
                                <w:color w:val="4C7272" w:themeColor="accent5" w:themeShade="BF"/>
                                <w:sz w:val="36"/>
                                <w:szCs w:val="36"/>
                                <w:lang w:val="ru-RU" w:eastAsia="ru-RU"/>
                              </w:rPr>
                              <w:fldChar w:fldCharType="separate"/>
                            </w:r>
                            <w:r>
                              <w:rPr>
                                <w:rFonts w:ascii="Gill Sans Nova" w:eastAsia="Calibri" w:hAnsi="Gill Sans Nova" w:cs="Segoe UI Light"/>
                                <w:b/>
                                <w:noProof/>
                                <w:color w:val="4C7272" w:themeColor="accent5" w:themeShade="BF"/>
                                <w:sz w:val="36"/>
                                <w:szCs w:val="36"/>
                                <w:lang w:val="ru-RU" w:eastAsia="ru-RU"/>
                              </w:rPr>
                              <w:t>79</w:t>
                            </w:r>
                            <w:r w:rsidRPr="00623D00">
                              <w:rPr>
                                <w:rFonts w:ascii="Gill Sans Nova" w:eastAsia="Calibri" w:hAnsi="Gill Sans Nova" w:cs="Segoe UI Light"/>
                                <w:b/>
                                <w:color w:val="4C7272" w:themeColor="accent5" w:themeShade="BF"/>
                                <w:sz w:val="36"/>
                                <w:szCs w:val="36"/>
                                <w:lang w:val="ru-RU" w:eastAsia="ru-RU"/>
                              </w:rPr>
                              <w:fldChar w:fldCharType="end"/>
                            </w:r>
                          </w:p>
                          <w:p w:rsidR="00A20F3E" w:rsidRPr="00623D00" w:rsidRDefault="00A20F3E" w:rsidP="008A4F8A">
                            <w:pPr>
                              <w:jc w:val="center"/>
                              <w:rPr>
                                <w:rFonts w:ascii="Gill Sans Nova" w:hAnsi="Gill Sans Nova"/>
                                <w:b/>
                                <w:color w:val="4C7272" w:themeColor="accent5" w:themeShade="BF"/>
                                <w:sz w:val="36"/>
                                <w:szCs w:val="36"/>
                                <w:lang w:val="ru-RU"/>
                              </w:rPr>
                            </w:pPr>
                          </w:p>
                          <w:p w:rsidR="00A20F3E" w:rsidRDefault="00A20F3E" w:rsidP="00713FE3">
                            <w:pPr>
                              <w:jc w:val="center"/>
                              <w:rPr>
                                <w:rFonts w:ascii="Gill Sans Nova" w:hAnsi="Gill Sans Nova"/>
                                <w:b/>
                                <w:color w:val="4C7272" w:themeColor="accent5" w:themeShade="BF"/>
                                <w:sz w:val="36"/>
                                <w:szCs w:val="36"/>
                                <w:lang w:val="ru-RU"/>
                              </w:rPr>
                            </w:pPr>
                          </w:p>
                          <w:p w:rsidR="00A20F3E" w:rsidRDefault="00A20F3E" w:rsidP="00713FE3">
                            <w:pPr>
                              <w:jc w:val="center"/>
                              <w:rPr>
                                <w:rFonts w:ascii="Gill Sans Nova" w:hAnsi="Gill Sans Nova"/>
                                <w:b/>
                                <w:color w:val="4C7272" w:themeColor="accent5" w:themeShade="BF"/>
                                <w:sz w:val="36"/>
                                <w:szCs w:val="36"/>
                                <w:lang w:val="ru-RU"/>
                              </w:rPr>
                            </w:pPr>
                          </w:p>
                          <w:p w:rsidR="00A20F3E" w:rsidRDefault="00A20F3E" w:rsidP="00713FE3">
                            <w:pPr>
                              <w:jc w:val="center"/>
                              <w:rPr>
                                <w:rFonts w:ascii="Gill Sans Nova" w:hAnsi="Gill Sans Nova"/>
                                <w:b/>
                                <w:color w:val="4C7272" w:themeColor="accent5" w:themeShade="BF"/>
                                <w:sz w:val="36"/>
                                <w:szCs w:val="36"/>
                                <w:lang w:val="ru-RU"/>
                              </w:rPr>
                            </w:pPr>
                          </w:p>
                          <w:p w:rsidR="00A20F3E" w:rsidRPr="00E20A44" w:rsidRDefault="00A20F3E" w:rsidP="00E20A44">
                            <w:pPr>
                              <w:jc w:val="center"/>
                              <w:rPr>
                                <w:rFonts w:ascii="Gill Sans Nova" w:hAnsi="Gill Sans Nova"/>
                                <w:b/>
                                <w:color w:val="0F243E" w:themeColor="text2" w:themeShade="80"/>
                                <w:sz w:val="36"/>
                                <w:szCs w:val="36"/>
                                <w:lang w:val="ru-RU"/>
                              </w:rPr>
                            </w:pPr>
                            <w:r>
                              <w:rPr>
                                <w:rFonts w:ascii="Gill Sans Nova" w:hAnsi="Gill Sans Nova"/>
                                <w:b/>
                                <w:color w:val="4C7272" w:themeColor="accent5" w:themeShade="BF"/>
                                <w:sz w:val="36"/>
                                <w:szCs w:val="36"/>
                                <w:lang w:val="ru-RU"/>
                              </w:rPr>
                              <w:t>2020</w:t>
                            </w:r>
                            <w:r w:rsidRPr="00623D00">
                              <w:rPr>
                                <w:rFonts w:ascii="Gill Sans Nova" w:hAnsi="Gill Sans Nova"/>
                                <w:b/>
                                <w:color w:val="4C7272" w:themeColor="accent5" w:themeShade="BF"/>
                                <w:sz w:val="36"/>
                                <w:szCs w:val="36"/>
                                <w:lang w:val="ru-RU"/>
                              </w:rPr>
                              <w:t xml:space="preserve"> г.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A30E34B" id="_x0000_t202" coordsize="21600,21600" o:spt="202" path="m,l,21600r21600,l21600,xe">
                <v:stroke joinstyle="miter"/>
                <v:path gradientshapeok="t" o:connecttype="rect"/>
              </v:shapetype>
              <v:shape id="Надпись 194" o:spid="_x0000_s1027" type="#_x0000_t202" style="position:absolute;margin-left:-35.1pt;margin-top:18.75pt;width:583pt;height:345.6pt;z-index:251804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" filled="f" stroked="f" strokeweight="2.25pt">
                <v:path arrowok="t"/>
                <v:textbox>
                  <w:txbxContent>
                    <w:p w:rsidR="00A20F3E" w:rsidRDefault="00A20F3E" w:rsidP="00ED3339">
                      <w:pPr>
                        <w:jc w:val="center"/>
                        <w:rPr>
                          <w:rFonts w:ascii="Gill Sans Nova Ultra Bold" w:hAnsi="Gill Sans Nova Ultra Bold"/>
                          <w:color w:val="0F243E" w:themeColor="text2" w:themeShade="80"/>
                          <w:sz w:val="44"/>
                          <w:szCs w:val="44"/>
                          <w:lang w:val="ru-RU"/>
                        </w:rPr>
                      </w:pPr>
                    </w:p>
                    <w:p w:rsidR="00A20F3E" w:rsidRPr="00BE1B8C" w:rsidRDefault="00A20F3E" w:rsidP="00ED3339">
                      <w:pPr>
                        <w:jc w:val="center"/>
                        <w:rPr>
                          <w:rFonts w:ascii="Gill Sans Nova Ultra Bold" w:hAnsi="Gill Sans Nova Ultra Bold"/>
                          <w:color w:val="0F243E" w:themeColor="text2" w:themeShade="80"/>
                          <w:sz w:val="56"/>
                          <w:szCs w:val="56"/>
                          <w:lang w:val="ru-RU"/>
                        </w:rPr>
                      </w:pPr>
                      <w:r>
                        <w:rPr>
                          <w:rFonts w:ascii="Gill Sans Nova Ultra Bold" w:hAnsi="Gill Sans Nova Ultra Bold"/>
                          <w:color w:val="0F243E" w:themeColor="text2" w:themeShade="80"/>
                          <w:sz w:val="56"/>
                          <w:szCs w:val="56"/>
                          <w:lang w:val="ru-RU"/>
                        </w:rPr>
                        <w:t>ЗАКУПКИ</w:t>
                      </w:r>
                      <w:r w:rsidRPr="00BE1B8C">
                        <w:rPr>
                          <w:rFonts w:ascii="Gill Sans Nova Ultra Bold" w:hAnsi="Gill Sans Nova Ultra Bold"/>
                          <w:color w:val="0F243E" w:themeColor="text2" w:themeShade="80"/>
                          <w:sz w:val="56"/>
                          <w:szCs w:val="56"/>
                          <w:lang w:val="ru-RU"/>
                        </w:rPr>
                        <w:t xml:space="preserve"> </w:t>
                      </w:r>
                      <w:r>
                        <w:rPr>
                          <w:rFonts w:ascii="Gill Sans Nova Ultra Bold" w:hAnsi="Gill Sans Nova Ultra Bold"/>
                          <w:color w:val="0F243E" w:themeColor="text2" w:themeShade="80"/>
                          <w:sz w:val="56"/>
                          <w:szCs w:val="56"/>
                          <w:lang w:val="ru-RU"/>
                        </w:rPr>
                        <w:t>МТР В СИСЕМЕ «МАРКЕТПЕЙС»</w:t>
                      </w:r>
                    </w:p>
                    <w:p w:rsidR="00A20F3E" w:rsidRDefault="00A20F3E" w:rsidP="00ED3339">
                      <w:pPr>
                        <w:jc w:val="center"/>
                        <w:rPr>
                          <w:rFonts w:ascii="Gill Sans Nova Ultra Bold" w:hAnsi="Gill Sans Nova Ultra Bold"/>
                          <w:color w:val="0F243E" w:themeColor="text2" w:themeShade="80"/>
                          <w:sz w:val="44"/>
                          <w:szCs w:val="44"/>
                          <w:lang w:val="ru-RU"/>
                        </w:rPr>
                      </w:pPr>
                    </w:p>
                    <w:p w:rsidR="00A20F3E" w:rsidRPr="00623D00" w:rsidRDefault="00A20F3E" w:rsidP="008A4F8A">
                      <w:pPr>
                        <w:jc w:val="center"/>
                        <w:rPr>
                          <w:rFonts w:ascii="Gill Sans Nova" w:hAnsi="Gill Sans Nova"/>
                          <w:color w:val="4C7272" w:themeColor="accent5" w:themeShade="BF"/>
                          <w:sz w:val="44"/>
                          <w:szCs w:val="44"/>
                          <w:lang w:val="ru-RU"/>
                        </w:rPr>
                      </w:pPr>
                      <w:r>
                        <w:rPr>
                          <w:rFonts w:ascii="Gill Sans Nova" w:eastAsia="Calibri" w:hAnsi="Gill Sans Nova" w:cs="Segoe UI Light"/>
                          <w:b/>
                          <w:color w:val="0F243E" w:themeColor="text2" w:themeShade="80"/>
                          <w:sz w:val="44"/>
                          <w:szCs w:val="44"/>
                          <w:lang w:val="ru-RU" w:eastAsia="ru-RU"/>
                        </w:rPr>
                        <w:t>Версия от 30.01</w:t>
                      </w:r>
                      <w:r w:rsidRPr="00713FE3">
                        <w:rPr>
                          <w:rFonts w:ascii="Gill Sans Nova" w:eastAsia="Calibri" w:hAnsi="Gill Sans Nova" w:cs="Segoe UI Light"/>
                          <w:b/>
                          <w:color w:val="0F243E" w:themeColor="text2" w:themeShade="80"/>
                          <w:sz w:val="44"/>
                          <w:szCs w:val="44"/>
                          <w:lang w:val="ru-RU" w:eastAsia="ru-RU"/>
                        </w:rPr>
                        <w:t>.2019</w:t>
                      </w:r>
                    </w:p>
                    <w:p w:rsidR="00A20F3E" w:rsidRPr="00623D00" w:rsidRDefault="00A20F3E" w:rsidP="008A4F8A">
                      <w:pPr>
                        <w:jc w:val="center"/>
                        <w:rPr>
                          <w:rFonts w:ascii="Gill Sans Nova" w:hAnsi="Gill Sans Nova"/>
                          <w:b/>
                          <w:color w:val="4C7272" w:themeColor="accent5" w:themeShade="BF"/>
                          <w:sz w:val="44"/>
                          <w:szCs w:val="44"/>
                          <w:lang w:val="ru-RU"/>
                        </w:rPr>
                      </w:pPr>
                    </w:p>
                    <w:p w:rsidR="00A20F3E" w:rsidRPr="00623D00" w:rsidRDefault="00A20F3E" w:rsidP="008A4F8A">
                      <w:pPr>
                        <w:jc w:val="center"/>
                        <w:rPr>
                          <w:rFonts w:ascii="Gill Sans Nova" w:hAnsi="Gill Sans Nova"/>
                          <w:b/>
                          <w:color w:val="4C7272" w:themeColor="accent5" w:themeShade="BF"/>
                          <w:sz w:val="36"/>
                          <w:szCs w:val="36"/>
                          <w:lang w:val="ru-RU"/>
                        </w:rPr>
                      </w:pPr>
                      <w:r w:rsidRPr="00623D00">
                        <w:rPr>
                          <w:rFonts w:ascii="Gill Sans Nova" w:eastAsia="Calibri" w:hAnsi="Gill Sans Nova" w:cs="Segoe UI Light"/>
                          <w:b/>
                          <w:color w:val="4C7272" w:themeColor="accent5" w:themeShade="BF"/>
                          <w:sz w:val="36"/>
                          <w:szCs w:val="36"/>
                          <w:lang w:val="ru-RU" w:eastAsia="ru-RU"/>
                        </w:rPr>
                        <w:t xml:space="preserve">Листов </w:t>
                      </w:r>
                      <w:r w:rsidRPr="00623D00">
                        <w:rPr>
                          <w:rFonts w:ascii="Gill Sans Nova" w:eastAsia="Calibri" w:hAnsi="Gill Sans Nova" w:cs="Segoe UI Light"/>
                          <w:b/>
                          <w:color w:val="4C7272" w:themeColor="accent5" w:themeShade="BF"/>
                          <w:sz w:val="36"/>
                          <w:szCs w:val="36"/>
                          <w:lang w:val="ru-RU" w:eastAsia="ru-RU"/>
                        </w:rPr>
                        <w:fldChar w:fldCharType="begin"/>
                      </w:r>
                      <w:r w:rsidRPr="00623D00">
                        <w:rPr>
                          <w:rFonts w:ascii="Gill Sans Nova" w:eastAsia="Calibri" w:hAnsi="Gill Sans Nova" w:cs="Segoe UI Light"/>
                          <w:b/>
                          <w:color w:val="4C7272" w:themeColor="accent5" w:themeShade="BF"/>
                          <w:sz w:val="36"/>
                          <w:szCs w:val="36"/>
                          <w:lang w:val="ru-RU" w:eastAsia="ru-RU"/>
                        </w:rPr>
                        <w:instrText xml:space="preserve"> NUMPAGES   \* MERGEFORMAT </w:instrText>
                      </w:r>
                      <w:r w:rsidRPr="00623D00">
                        <w:rPr>
                          <w:rFonts w:ascii="Gill Sans Nova" w:eastAsia="Calibri" w:hAnsi="Gill Sans Nova" w:cs="Segoe UI Light"/>
                          <w:b/>
                          <w:color w:val="4C7272" w:themeColor="accent5" w:themeShade="BF"/>
                          <w:sz w:val="36"/>
                          <w:szCs w:val="36"/>
                          <w:lang w:val="ru-RU" w:eastAsia="ru-RU"/>
                        </w:rPr>
                        <w:fldChar w:fldCharType="separate"/>
                      </w:r>
                      <w:r>
                        <w:rPr>
                          <w:rFonts w:ascii="Gill Sans Nova" w:eastAsia="Calibri" w:hAnsi="Gill Sans Nova" w:cs="Segoe UI Light"/>
                          <w:b/>
                          <w:noProof/>
                          <w:color w:val="4C7272" w:themeColor="accent5" w:themeShade="BF"/>
                          <w:sz w:val="36"/>
                          <w:szCs w:val="36"/>
                          <w:lang w:val="ru-RU" w:eastAsia="ru-RU"/>
                        </w:rPr>
                        <w:t>79</w:t>
                      </w:r>
                      <w:r w:rsidRPr="00623D00">
                        <w:rPr>
                          <w:rFonts w:ascii="Gill Sans Nova" w:eastAsia="Calibri" w:hAnsi="Gill Sans Nova" w:cs="Segoe UI Light"/>
                          <w:b/>
                          <w:color w:val="4C7272" w:themeColor="accent5" w:themeShade="BF"/>
                          <w:sz w:val="36"/>
                          <w:szCs w:val="36"/>
                          <w:lang w:val="ru-RU" w:eastAsia="ru-RU"/>
                        </w:rPr>
                        <w:fldChar w:fldCharType="end"/>
                      </w:r>
                    </w:p>
                    <w:p w:rsidR="00A20F3E" w:rsidRPr="00623D00" w:rsidRDefault="00A20F3E" w:rsidP="008A4F8A">
                      <w:pPr>
                        <w:jc w:val="center"/>
                        <w:rPr>
                          <w:rFonts w:ascii="Gill Sans Nova" w:hAnsi="Gill Sans Nova"/>
                          <w:b/>
                          <w:color w:val="4C7272" w:themeColor="accent5" w:themeShade="BF"/>
                          <w:sz w:val="36"/>
                          <w:szCs w:val="36"/>
                          <w:lang w:val="ru-RU"/>
                        </w:rPr>
                      </w:pPr>
                    </w:p>
                    <w:p w:rsidR="00A20F3E" w:rsidRDefault="00A20F3E" w:rsidP="00713FE3">
                      <w:pPr>
                        <w:jc w:val="center"/>
                        <w:rPr>
                          <w:rFonts w:ascii="Gill Sans Nova" w:hAnsi="Gill Sans Nova"/>
                          <w:b/>
                          <w:color w:val="4C7272" w:themeColor="accent5" w:themeShade="BF"/>
                          <w:sz w:val="36"/>
                          <w:szCs w:val="36"/>
                          <w:lang w:val="ru-RU"/>
                        </w:rPr>
                      </w:pPr>
                    </w:p>
                    <w:p w:rsidR="00A20F3E" w:rsidRDefault="00A20F3E" w:rsidP="00713FE3">
                      <w:pPr>
                        <w:jc w:val="center"/>
                        <w:rPr>
                          <w:rFonts w:ascii="Gill Sans Nova" w:hAnsi="Gill Sans Nova"/>
                          <w:b/>
                          <w:color w:val="4C7272" w:themeColor="accent5" w:themeShade="BF"/>
                          <w:sz w:val="36"/>
                          <w:szCs w:val="36"/>
                          <w:lang w:val="ru-RU"/>
                        </w:rPr>
                      </w:pPr>
                    </w:p>
                    <w:p w:rsidR="00A20F3E" w:rsidRDefault="00A20F3E" w:rsidP="00713FE3">
                      <w:pPr>
                        <w:jc w:val="center"/>
                        <w:rPr>
                          <w:rFonts w:ascii="Gill Sans Nova" w:hAnsi="Gill Sans Nova"/>
                          <w:b/>
                          <w:color w:val="4C7272" w:themeColor="accent5" w:themeShade="BF"/>
                          <w:sz w:val="36"/>
                          <w:szCs w:val="36"/>
                          <w:lang w:val="ru-RU"/>
                        </w:rPr>
                      </w:pPr>
                    </w:p>
                    <w:p w:rsidR="00A20F3E" w:rsidRPr="00E20A44" w:rsidRDefault="00A20F3E" w:rsidP="00E20A44">
                      <w:pPr>
                        <w:jc w:val="center"/>
                        <w:rPr>
                          <w:rFonts w:ascii="Gill Sans Nova" w:hAnsi="Gill Sans Nova"/>
                          <w:b/>
                          <w:color w:val="0F243E" w:themeColor="text2" w:themeShade="80"/>
                          <w:sz w:val="36"/>
                          <w:szCs w:val="36"/>
                          <w:lang w:val="ru-RU"/>
                        </w:rPr>
                      </w:pPr>
                      <w:r>
                        <w:rPr>
                          <w:rFonts w:ascii="Gill Sans Nova" w:hAnsi="Gill Sans Nova"/>
                          <w:b/>
                          <w:color w:val="4C7272" w:themeColor="accent5" w:themeShade="BF"/>
                          <w:sz w:val="36"/>
                          <w:szCs w:val="36"/>
                          <w:lang w:val="ru-RU"/>
                        </w:rPr>
                        <w:t>2020</w:t>
                      </w:r>
                      <w:r w:rsidRPr="00623D00">
                        <w:rPr>
                          <w:rFonts w:ascii="Gill Sans Nova" w:hAnsi="Gill Sans Nova"/>
                          <w:b/>
                          <w:color w:val="4C7272" w:themeColor="accent5" w:themeShade="BF"/>
                          <w:sz w:val="36"/>
                          <w:szCs w:val="36"/>
                          <w:lang w:val="ru-RU"/>
                        </w:rPr>
                        <w:t xml:space="preserve"> г.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ED3339" w:rsidRPr="00AB6B53" w:rsidRDefault="00ED3339" w:rsidP="00ED3339">
      <w:pPr>
        <w:tabs>
          <w:tab w:val="left" w:pos="10260"/>
        </w:tabs>
        <w:rPr>
          <w:lang w:val="ru-RU"/>
        </w:rPr>
      </w:pPr>
    </w:p>
    <w:p w:rsidR="00ED3339" w:rsidRPr="00AB6B53" w:rsidRDefault="00ED3339" w:rsidP="00ED3339">
      <w:pPr>
        <w:tabs>
          <w:tab w:val="left" w:pos="10260"/>
        </w:tabs>
        <w:rPr>
          <w:lang w:val="ru-RU"/>
        </w:rPr>
      </w:pPr>
    </w:p>
    <w:p w:rsidR="00ED3339" w:rsidRDefault="00ED3339" w:rsidP="00ED3339">
      <w:pPr>
        <w:tabs>
          <w:tab w:val="left" w:pos="10260"/>
        </w:tabs>
        <w:rPr>
          <w:lang w:val="ru-RU"/>
        </w:rPr>
      </w:pPr>
    </w:p>
    <w:p w:rsidR="00ED3339" w:rsidRDefault="00ED3339" w:rsidP="00ED3339">
      <w:pPr>
        <w:tabs>
          <w:tab w:val="left" w:pos="10260"/>
        </w:tabs>
        <w:rPr>
          <w:lang w:val="ru-RU"/>
        </w:rPr>
      </w:pPr>
    </w:p>
    <w:p w:rsidR="00ED3339" w:rsidRDefault="00ED3339" w:rsidP="00ED3339">
      <w:pPr>
        <w:tabs>
          <w:tab w:val="left" w:pos="10260"/>
        </w:tabs>
        <w:rPr>
          <w:lang w:val="ru-RU"/>
        </w:rPr>
      </w:pPr>
    </w:p>
    <w:p w:rsidR="00ED3339" w:rsidRPr="00AB6B53" w:rsidRDefault="00ED3339" w:rsidP="00ED3339">
      <w:pPr>
        <w:tabs>
          <w:tab w:val="left" w:pos="10260"/>
        </w:tabs>
        <w:rPr>
          <w:lang w:val="ru-RU"/>
        </w:rPr>
      </w:pPr>
    </w:p>
    <w:p w:rsidR="00ED3339" w:rsidRPr="00AB6B53" w:rsidRDefault="00ED3339" w:rsidP="00ED3339">
      <w:pPr>
        <w:tabs>
          <w:tab w:val="left" w:pos="10260"/>
        </w:tabs>
        <w:rPr>
          <w:lang w:val="ru-RU"/>
        </w:rPr>
      </w:pPr>
    </w:p>
    <w:p w:rsidR="00ED3339" w:rsidRPr="002C4B8D" w:rsidRDefault="00ED3339" w:rsidP="00ED3339">
      <w:pPr>
        <w:tabs>
          <w:tab w:val="left" w:pos="9300"/>
        </w:tabs>
        <w:spacing w:line="360" w:lineRule="auto"/>
        <w:rPr>
          <w:rFonts w:ascii="Arial Black" w:eastAsia="Calibri" w:hAnsi="Arial Black" w:cs="Arial"/>
          <w:b/>
          <w:color w:val="FFFFFF"/>
          <w:sz w:val="28"/>
          <w:szCs w:val="28"/>
          <w:lang w:val="ru-RU" w:eastAsia="ru-RU"/>
        </w:rPr>
      </w:pPr>
      <w:r>
        <w:rPr>
          <w:rFonts w:ascii="Arial Black" w:eastAsia="Calibri" w:hAnsi="Arial Black" w:cs="Arial"/>
          <w:b/>
          <w:color w:val="FFFFFF"/>
          <w:sz w:val="28"/>
          <w:szCs w:val="28"/>
          <w:lang w:val="ru-RU" w:eastAsia="ru-RU"/>
        </w:rPr>
        <w:tab/>
      </w:r>
    </w:p>
    <w:p w:rsidR="00F11AC7" w:rsidRDefault="00F11AC7" w:rsidP="0073266D">
      <w:pPr>
        <w:pStyle w:val="1a"/>
      </w:pPr>
      <w:r w:rsidRPr="0073266D">
        <w:lastRenderedPageBreak/>
        <w:t>Аннотация</w:t>
      </w:r>
    </w:p>
    <w:p w:rsidR="006347E6" w:rsidRPr="00264CD5" w:rsidRDefault="006347E6" w:rsidP="003B7ECD">
      <w:pPr>
        <w:pStyle w:val="aff1"/>
      </w:pPr>
      <w:r w:rsidRPr="00264CD5">
        <w:t xml:space="preserve">Настоящий документ представляет собой </w:t>
      </w:r>
      <w:r w:rsidR="005247B0" w:rsidRPr="00264CD5">
        <w:t>Р</w:t>
      </w:r>
      <w:r w:rsidRPr="00264CD5">
        <w:t xml:space="preserve">уководство </w:t>
      </w:r>
      <w:r w:rsidR="00563031" w:rsidRPr="00264CD5">
        <w:t>пользователя</w:t>
      </w:r>
      <w:r w:rsidR="0010322B" w:rsidRPr="00264CD5">
        <w:t xml:space="preserve"> разработанно</w:t>
      </w:r>
      <w:r w:rsidR="00713FE3" w:rsidRPr="00264CD5">
        <w:t>й</w:t>
      </w:r>
      <w:r w:rsidR="0010322B" w:rsidRPr="00264CD5">
        <w:t xml:space="preserve"> для </w:t>
      </w:r>
      <w:r w:rsidR="00713FE3" w:rsidRPr="00264CD5">
        <w:t>ПАО "ГПН" системы сопровождения закупочной деятельности «</w:t>
      </w:r>
      <w:r w:rsidR="00A4065D">
        <w:t>Marketplace</w:t>
      </w:r>
      <w:r w:rsidR="00264CD5" w:rsidRPr="00264CD5">
        <w:t>».</w:t>
      </w:r>
    </w:p>
    <w:p w:rsidR="00C66504" w:rsidRPr="0004400B" w:rsidRDefault="00C66504" w:rsidP="003B7ECD">
      <w:pPr>
        <w:pStyle w:val="aff1"/>
      </w:pPr>
      <w:r w:rsidRPr="0004400B">
        <w:t xml:space="preserve">В Руководстве пользователя описаны правила и порядок </w:t>
      </w:r>
      <w:r w:rsidR="007B6AAB">
        <w:t xml:space="preserve">приведенных ниже </w:t>
      </w:r>
      <w:r w:rsidRPr="0004400B">
        <w:t>действий пользователя</w:t>
      </w:r>
      <w:r w:rsidR="007B6AAB">
        <w:t xml:space="preserve"> с ролью «Заказчик»</w:t>
      </w:r>
      <w:r w:rsidRPr="0004400B">
        <w:t xml:space="preserve">: </w:t>
      </w:r>
    </w:p>
    <w:p w:rsidR="00C66504" w:rsidRPr="0004400B" w:rsidRDefault="00C66504" w:rsidP="0004400B">
      <w:pPr>
        <w:pStyle w:val="ae"/>
      </w:pPr>
      <w:r w:rsidRPr="0004400B">
        <w:t>формировани</w:t>
      </w:r>
      <w:r w:rsidR="007B6AAB">
        <w:t>е</w:t>
      </w:r>
      <w:r w:rsidRPr="0004400B">
        <w:t xml:space="preserve"> заявок на закупки тов</w:t>
      </w:r>
      <w:r w:rsidR="00BD2429">
        <w:t>аров из каталога и сложных МТР;</w:t>
      </w:r>
    </w:p>
    <w:p w:rsidR="00C66504" w:rsidRDefault="009E447A" w:rsidP="0004400B">
      <w:pPr>
        <w:pStyle w:val="ae"/>
      </w:pPr>
      <w:r>
        <w:t>передач</w:t>
      </w:r>
      <w:r w:rsidR="007B6AAB">
        <w:t>а</w:t>
      </w:r>
      <w:r w:rsidR="00C66504" w:rsidRPr="0004400B">
        <w:t xml:space="preserve"> заявок в </w:t>
      </w:r>
      <w:r w:rsidR="001C4C10">
        <w:t>бэкофис</w:t>
      </w:r>
      <w:r w:rsidR="00C66504" w:rsidRPr="0004400B">
        <w:t xml:space="preserve"> для обработки и </w:t>
      </w:r>
      <w:r>
        <w:t>подбора предложений поставщиков</w:t>
      </w:r>
      <w:r w:rsidR="00BD2429">
        <w:t>;</w:t>
      </w:r>
    </w:p>
    <w:p w:rsidR="00CC3CA8" w:rsidRPr="0004400B" w:rsidRDefault="00CC3CA8" w:rsidP="0004400B">
      <w:pPr>
        <w:pStyle w:val="ae"/>
      </w:pPr>
      <w:r>
        <w:t>согласование техниче</w:t>
      </w:r>
      <w:r w:rsidR="00BD2429">
        <w:t>ских предложений поставщиков;</w:t>
      </w:r>
    </w:p>
    <w:p w:rsidR="009E447A" w:rsidRDefault="009E447A" w:rsidP="0004400B">
      <w:pPr>
        <w:pStyle w:val="ae"/>
      </w:pPr>
      <w:r>
        <w:t>согласовани</w:t>
      </w:r>
      <w:r w:rsidR="007B6AAB">
        <w:t>е</w:t>
      </w:r>
      <w:r>
        <w:t xml:space="preserve"> </w:t>
      </w:r>
      <w:r w:rsidR="00CC3CA8">
        <w:t xml:space="preserve">коммерческих </w:t>
      </w:r>
      <w:r>
        <w:t>предложений поставщиков;</w:t>
      </w:r>
    </w:p>
    <w:p w:rsidR="00C66504" w:rsidRDefault="0004400B" w:rsidP="0004400B">
      <w:pPr>
        <w:pStyle w:val="ae"/>
      </w:pPr>
      <w:r w:rsidRPr="0004400B">
        <w:t xml:space="preserve">выбор </w:t>
      </w:r>
      <w:r w:rsidR="00CC3CA8">
        <w:t>поставщиков</w:t>
      </w:r>
      <w:r w:rsidR="00C66504" w:rsidRPr="0004400B">
        <w:t xml:space="preserve"> </w:t>
      </w:r>
      <w:r w:rsidR="009E447A">
        <w:t xml:space="preserve">и </w:t>
      </w:r>
      <w:r w:rsidR="00CC3CA8">
        <w:t>согласование договоров на поставку МТР;</w:t>
      </w:r>
    </w:p>
    <w:p w:rsidR="00CC3CA8" w:rsidRDefault="00CC3CA8" w:rsidP="0004400B">
      <w:pPr>
        <w:pStyle w:val="ae"/>
      </w:pPr>
      <w:r>
        <w:t>согласование рабоче-конструкторской документации;</w:t>
      </w:r>
    </w:p>
    <w:p w:rsidR="00710C1C" w:rsidRDefault="00CC3CA8" w:rsidP="0004400B">
      <w:pPr>
        <w:pStyle w:val="ae"/>
      </w:pPr>
      <w:r>
        <w:t>получение информации об изготовлении</w:t>
      </w:r>
      <w:r w:rsidR="002730D6">
        <w:t xml:space="preserve"> и поставке</w:t>
      </w:r>
      <w:r>
        <w:t xml:space="preserve"> </w:t>
      </w:r>
      <w:r w:rsidR="002730D6">
        <w:t>позиций заявки</w:t>
      </w:r>
      <w:r>
        <w:t>.</w:t>
      </w:r>
    </w:p>
    <w:p w:rsidR="00CC3CA8" w:rsidRPr="00710C1C" w:rsidRDefault="00710C1C" w:rsidP="00710C1C">
      <w:pPr>
        <w:tabs>
          <w:tab w:val="left" w:pos="7524"/>
        </w:tabs>
        <w:rPr>
          <w:lang w:val="ru-RU"/>
        </w:rPr>
      </w:pPr>
      <w:r>
        <w:rPr>
          <w:lang w:val="ru-RU"/>
        </w:rPr>
        <w:tab/>
      </w:r>
    </w:p>
    <w:p w:rsidR="00B70876" w:rsidRDefault="00FF7009" w:rsidP="0073266D">
      <w:pPr>
        <w:pStyle w:val="1a"/>
      </w:pPr>
      <w:r>
        <w:lastRenderedPageBreak/>
        <w:t>С</w:t>
      </w:r>
      <w:r w:rsidR="000415A0">
        <w:t>ОДЕРЖАНИЕ</w:t>
      </w:r>
    </w:p>
    <w:sdt>
      <w:sdtPr>
        <w:rPr>
          <w:rFonts w:ascii="Times New Roman" w:hAnsi="Times New Roman" w:cs="Times New Roman"/>
          <w:b w:val="0"/>
          <w:caps w:val="0"/>
          <w:noProof w:val="0"/>
          <w:color w:val="auto"/>
          <w:sz w:val="24"/>
          <w:szCs w:val="24"/>
        </w:rPr>
        <w:id w:val="-236165830"/>
        <w:docPartObj>
          <w:docPartGallery w:val="Table of Contents"/>
          <w:docPartUnique/>
        </w:docPartObj>
      </w:sdtPr>
      <w:sdtEndPr>
        <w:rPr>
          <w:bCs/>
        </w:rPr>
      </w:sdtEndPr>
      <w:sdtContent>
        <w:p w:rsidR="006A68F5" w:rsidRDefault="000E5618">
          <w:pPr>
            <w:pStyle w:val="19"/>
            <w:rPr>
              <w:rFonts w:asciiTheme="minorHAnsi" w:eastAsiaTheme="minorEastAsia" w:hAnsiTheme="minorHAnsi" w:cstheme="minorBidi"/>
              <w:b w:val="0"/>
              <w:caps w:val="0"/>
              <w:color w:val="auto"/>
              <w:sz w:val="22"/>
              <w:szCs w:val="22"/>
              <w:lang w:val="ru-RU"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31298193" w:history="1">
            <w:r w:rsidR="006A68F5" w:rsidRPr="006900DC">
              <w:rPr>
                <w:rStyle w:val="afb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1.</w:t>
            </w:r>
            <w:r w:rsidR="006A68F5">
              <w:rPr>
                <w:rFonts w:asciiTheme="minorHAnsi" w:eastAsiaTheme="minorEastAsia" w:hAnsiTheme="minorHAnsi" w:cstheme="minorBidi"/>
                <w:b w:val="0"/>
                <w:caps w:val="0"/>
                <w:color w:val="auto"/>
                <w:sz w:val="22"/>
                <w:szCs w:val="22"/>
                <w:lang w:val="ru-RU" w:eastAsia="ru-RU"/>
              </w:rPr>
              <w:tab/>
            </w:r>
            <w:r w:rsidR="006A68F5" w:rsidRPr="006900DC">
              <w:rPr>
                <w:rStyle w:val="afb"/>
              </w:rPr>
              <w:t>Введение</w:t>
            </w:r>
            <w:r w:rsidR="006A68F5">
              <w:rPr>
                <w:webHidden/>
              </w:rPr>
              <w:tab/>
            </w:r>
            <w:r w:rsidR="006A68F5">
              <w:rPr>
                <w:webHidden/>
              </w:rPr>
              <w:fldChar w:fldCharType="begin"/>
            </w:r>
            <w:r w:rsidR="006A68F5">
              <w:rPr>
                <w:webHidden/>
              </w:rPr>
              <w:instrText xml:space="preserve"> PAGEREF _Toc31298193 \h </w:instrText>
            </w:r>
            <w:r w:rsidR="006A68F5">
              <w:rPr>
                <w:webHidden/>
              </w:rPr>
            </w:r>
            <w:r w:rsidR="006A68F5">
              <w:rPr>
                <w:webHidden/>
              </w:rPr>
              <w:fldChar w:fldCharType="separate"/>
            </w:r>
            <w:r w:rsidR="006A68F5">
              <w:rPr>
                <w:webHidden/>
              </w:rPr>
              <w:t>5</w:t>
            </w:r>
            <w:r w:rsidR="006A68F5">
              <w:rPr>
                <w:webHidden/>
              </w:rPr>
              <w:fldChar w:fldCharType="end"/>
            </w:r>
          </w:hyperlink>
        </w:p>
        <w:p w:rsidR="006A68F5" w:rsidRDefault="00A20F3E">
          <w:pPr>
            <w:pStyle w:val="27"/>
            <w:rPr>
              <w:rFonts w:asciiTheme="minorHAnsi" w:eastAsiaTheme="minorEastAsia" w:hAnsiTheme="minorHAnsi" w:cstheme="minorBidi"/>
              <w:sz w:val="22"/>
              <w:szCs w:val="22"/>
              <w:lang w:val="ru-RU" w:eastAsia="ru-RU"/>
            </w:rPr>
          </w:pPr>
          <w:hyperlink w:anchor="_Toc31298194" w:history="1">
            <w:r w:rsidR="006A68F5" w:rsidRPr="006900DC">
              <w:rPr>
                <w:rStyle w:val="afb"/>
                <w:lang w:val="ru-RU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1.1</w:t>
            </w:r>
            <w:r w:rsidR="006A68F5">
              <w:rPr>
                <w:rFonts w:asciiTheme="minorHAnsi" w:eastAsiaTheme="minorEastAsia" w:hAnsiTheme="minorHAnsi" w:cstheme="minorBidi"/>
                <w:sz w:val="22"/>
                <w:szCs w:val="22"/>
                <w:lang w:val="ru-RU" w:eastAsia="ru-RU"/>
              </w:rPr>
              <w:tab/>
            </w:r>
            <w:r w:rsidR="006A68F5" w:rsidRPr="006900DC">
              <w:rPr>
                <w:rStyle w:val="afb"/>
                <w:lang w:val="ru-RU"/>
              </w:rPr>
              <w:t>Область применения</w:t>
            </w:r>
            <w:r w:rsidR="006A68F5">
              <w:rPr>
                <w:webHidden/>
              </w:rPr>
              <w:tab/>
            </w:r>
            <w:r w:rsidR="006A68F5">
              <w:rPr>
                <w:webHidden/>
              </w:rPr>
              <w:fldChar w:fldCharType="begin"/>
            </w:r>
            <w:r w:rsidR="006A68F5">
              <w:rPr>
                <w:webHidden/>
              </w:rPr>
              <w:instrText xml:space="preserve"> PAGEREF _Toc31298194 \h </w:instrText>
            </w:r>
            <w:r w:rsidR="006A68F5">
              <w:rPr>
                <w:webHidden/>
              </w:rPr>
            </w:r>
            <w:r w:rsidR="006A68F5">
              <w:rPr>
                <w:webHidden/>
              </w:rPr>
              <w:fldChar w:fldCharType="separate"/>
            </w:r>
            <w:r w:rsidR="006A68F5">
              <w:rPr>
                <w:webHidden/>
              </w:rPr>
              <w:t>5</w:t>
            </w:r>
            <w:r w:rsidR="006A68F5">
              <w:rPr>
                <w:webHidden/>
              </w:rPr>
              <w:fldChar w:fldCharType="end"/>
            </w:r>
          </w:hyperlink>
        </w:p>
        <w:p w:rsidR="006A68F5" w:rsidRDefault="00A20F3E">
          <w:pPr>
            <w:pStyle w:val="27"/>
            <w:rPr>
              <w:rFonts w:asciiTheme="minorHAnsi" w:eastAsiaTheme="minorEastAsia" w:hAnsiTheme="minorHAnsi" w:cstheme="minorBidi"/>
              <w:sz w:val="22"/>
              <w:szCs w:val="22"/>
              <w:lang w:val="ru-RU" w:eastAsia="ru-RU"/>
            </w:rPr>
          </w:pPr>
          <w:hyperlink w:anchor="_Toc31298195" w:history="1">
            <w:r w:rsidR="006A68F5" w:rsidRPr="006900DC">
              <w:rPr>
                <w:rStyle w:val="afb"/>
                <w:lang w:val="ru-RU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1.2</w:t>
            </w:r>
            <w:r w:rsidR="006A68F5">
              <w:rPr>
                <w:rFonts w:asciiTheme="minorHAnsi" w:eastAsiaTheme="minorEastAsia" w:hAnsiTheme="minorHAnsi" w:cstheme="minorBidi"/>
                <w:sz w:val="22"/>
                <w:szCs w:val="22"/>
                <w:lang w:val="ru-RU" w:eastAsia="ru-RU"/>
              </w:rPr>
              <w:tab/>
            </w:r>
            <w:r w:rsidR="006A68F5" w:rsidRPr="006900DC">
              <w:rPr>
                <w:rStyle w:val="afb"/>
                <w:lang w:val="ru-RU"/>
              </w:rPr>
              <w:t>Краткое описание возможностей</w:t>
            </w:r>
            <w:r w:rsidR="006A68F5">
              <w:rPr>
                <w:webHidden/>
              </w:rPr>
              <w:tab/>
            </w:r>
            <w:r w:rsidR="006A68F5">
              <w:rPr>
                <w:webHidden/>
              </w:rPr>
              <w:fldChar w:fldCharType="begin"/>
            </w:r>
            <w:r w:rsidR="006A68F5">
              <w:rPr>
                <w:webHidden/>
              </w:rPr>
              <w:instrText xml:space="preserve"> PAGEREF _Toc31298195 \h </w:instrText>
            </w:r>
            <w:r w:rsidR="006A68F5">
              <w:rPr>
                <w:webHidden/>
              </w:rPr>
            </w:r>
            <w:r w:rsidR="006A68F5">
              <w:rPr>
                <w:webHidden/>
              </w:rPr>
              <w:fldChar w:fldCharType="separate"/>
            </w:r>
            <w:r w:rsidR="006A68F5">
              <w:rPr>
                <w:webHidden/>
              </w:rPr>
              <w:t>5</w:t>
            </w:r>
            <w:r w:rsidR="006A68F5">
              <w:rPr>
                <w:webHidden/>
              </w:rPr>
              <w:fldChar w:fldCharType="end"/>
            </w:r>
          </w:hyperlink>
        </w:p>
        <w:p w:rsidR="006A68F5" w:rsidRDefault="00A20F3E">
          <w:pPr>
            <w:pStyle w:val="27"/>
            <w:rPr>
              <w:rFonts w:asciiTheme="minorHAnsi" w:eastAsiaTheme="minorEastAsia" w:hAnsiTheme="minorHAnsi" w:cstheme="minorBidi"/>
              <w:sz w:val="22"/>
              <w:szCs w:val="22"/>
              <w:lang w:val="ru-RU" w:eastAsia="ru-RU"/>
            </w:rPr>
          </w:pPr>
          <w:hyperlink w:anchor="_Toc31298196" w:history="1">
            <w:r w:rsidR="006A68F5" w:rsidRPr="006900DC">
              <w:rPr>
                <w:rStyle w:val="afb"/>
                <w:lang w:val="ru-RU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1.3</w:t>
            </w:r>
            <w:r w:rsidR="006A68F5">
              <w:rPr>
                <w:rFonts w:asciiTheme="minorHAnsi" w:eastAsiaTheme="minorEastAsia" w:hAnsiTheme="minorHAnsi" w:cstheme="minorBidi"/>
                <w:sz w:val="22"/>
                <w:szCs w:val="22"/>
                <w:lang w:val="ru-RU" w:eastAsia="ru-RU"/>
              </w:rPr>
              <w:tab/>
            </w:r>
            <w:r w:rsidR="006A68F5" w:rsidRPr="006900DC">
              <w:rPr>
                <w:rStyle w:val="afb"/>
                <w:lang w:val="ru-RU"/>
              </w:rPr>
              <w:t>Уровень подготовки пользователя</w:t>
            </w:r>
            <w:r w:rsidR="006A68F5">
              <w:rPr>
                <w:webHidden/>
              </w:rPr>
              <w:tab/>
            </w:r>
            <w:r w:rsidR="006A68F5">
              <w:rPr>
                <w:webHidden/>
              </w:rPr>
              <w:fldChar w:fldCharType="begin"/>
            </w:r>
            <w:r w:rsidR="006A68F5">
              <w:rPr>
                <w:webHidden/>
              </w:rPr>
              <w:instrText xml:space="preserve"> PAGEREF _Toc31298196 \h </w:instrText>
            </w:r>
            <w:r w:rsidR="006A68F5">
              <w:rPr>
                <w:webHidden/>
              </w:rPr>
            </w:r>
            <w:r w:rsidR="006A68F5">
              <w:rPr>
                <w:webHidden/>
              </w:rPr>
              <w:fldChar w:fldCharType="separate"/>
            </w:r>
            <w:r w:rsidR="006A68F5">
              <w:rPr>
                <w:webHidden/>
              </w:rPr>
              <w:t>6</w:t>
            </w:r>
            <w:r w:rsidR="006A68F5">
              <w:rPr>
                <w:webHidden/>
              </w:rPr>
              <w:fldChar w:fldCharType="end"/>
            </w:r>
          </w:hyperlink>
        </w:p>
        <w:p w:rsidR="006A68F5" w:rsidRDefault="00A20F3E">
          <w:pPr>
            <w:pStyle w:val="27"/>
            <w:rPr>
              <w:rFonts w:asciiTheme="minorHAnsi" w:eastAsiaTheme="minorEastAsia" w:hAnsiTheme="minorHAnsi" w:cstheme="minorBidi"/>
              <w:sz w:val="22"/>
              <w:szCs w:val="22"/>
              <w:lang w:val="ru-RU" w:eastAsia="ru-RU"/>
            </w:rPr>
          </w:pPr>
          <w:hyperlink w:anchor="_Toc31298197" w:history="1">
            <w:r w:rsidR="006A68F5" w:rsidRPr="006900DC">
              <w:rPr>
                <w:rStyle w:val="afb"/>
                <w:lang w:val="ru-RU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1.4</w:t>
            </w:r>
            <w:r w:rsidR="006A68F5">
              <w:rPr>
                <w:rFonts w:asciiTheme="minorHAnsi" w:eastAsiaTheme="minorEastAsia" w:hAnsiTheme="minorHAnsi" w:cstheme="minorBidi"/>
                <w:sz w:val="22"/>
                <w:szCs w:val="22"/>
                <w:lang w:val="ru-RU" w:eastAsia="ru-RU"/>
              </w:rPr>
              <w:tab/>
            </w:r>
            <w:r w:rsidR="006A68F5" w:rsidRPr="006900DC">
              <w:rPr>
                <w:rStyle w:val="afb"/>
                <w:lang w:val="ru-RU"/>
              </w:rPr>
              <w:t>Используемые термины, определения и сокращения</w:t>
            </w:r>
            <w:r w:rsidR="006A68F5">
              <w:rPr>
                <w:webHidden/>
              </w:rPr>
              <w:tab/>
            </w:r>
            <w:r w:rsidR="006A68F5">
              <w:rPr>
                <w:webHidden/>
              </w:rPr>
              <w:fldChar w:fldCharType="begin"/>
            </w:r>
            <w:r w:rsidR="006A68F5">
              <w:rPr>
                <w:webHidden/>
              </w:rPr>
              <w:instrText xml:space="preserve"> PAGEREF _Toc31298197 \h </w:instrText>
            </w:r>
            <w:r w:rsidR="006A68F5">
              <w:rPr>
                <w:webHidden/>
              </w:rPr>
            </w:r>
            <w:r w:rsidR="006A68F5">
              <w:rPr>
                <w:webHidden/>
              </w:rPr>
              <w:fldChar w:fldCharType="separate"/>
            </w:r>
            <w:r w:rsidR="006A68F5">
              <w:rPr>
                <w:webHidden/>
              </w:rPr>
              <w:t>6</w:t>
            </w:r>
            <w:r w:rsidR="006A68F5">
              <w:rPr>
                <w:webHidden/>
              </w:rPr>
              <w:fldChar w:fldCharType="end"/>
            </w:r>
          </w:hyperlink>
        </w:p>
        <w:p w:rsidR="006A68F5" w:rsidRDefault="00A20F3E">
          <w:pPr>
            <w:pStyle w:val="19"/>
            <w:rPr>
              <w:rFonts w:asciiTheme="minorHAnsi" w:eastAsiaTheme="minorEastAsia" w:hAnsiTheme="minorHAnsi" w:cstheme="minorBidi"/>
              <w:b w:val="0"/>
              <w:caps w:val="0"/>
              <w:color w:val="auto"/>
              <w:sz w:val="22"/>
              <w:szCs w:val="22"/>
              <w:lang w:val="ru-RU" w:eastAsia="ru-RU"/>
            </w:rPr>
          </w:pPr>
          <w:hyperlink w:anchor="_Toc31298198" w:history="1">
            <w:r w:rsidR="006A68F5" w:rsidRPr="006900DC">
              <w:rPr>
                <w:rStyle w:val="afb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2.</w:t>
            </w:r>
            <w:r w:rsidR="006A68F5">
              <w:rPr>
                <w:rFonts w:asciiTheme="minorHAnsi" w:eastAsiaTheme="minorEastAsia" w:hAnsiTheme="minorHAnsi" w:cstheme="minorBidi"/>
                <w:b w:val="0"/>
                <w:caps w:val="0"/>
                <w:color w:val="auto"/>
                <w:sz w:val="22"/>
                <w:szCs w:val="22"/>
                <w:lang w:val="ru-RU" w:eastAsia="ru-RU"/>
              </w:rPr>
              <w:tab/>
            </w:r>
            <w:r w:rsidR="006A68F5" w:rsidRPr="006900DC">
              <w:rPr>
                <w:rStyle w:val="afb"/>
              </w:rPr>
              <w:t>Назначение и условия применения</w:t>
            </w:r>
            <w:r w:rsidR="006A68F5">
              <w:rPr>
                <w:webHidden/>
              </w:rPr>
              <w:tab/>
            </w:r>
            <w:r w:rsidR="006A68F5">
              <w:rPr>
                <w:webHidden/>
              </w:rPr>
              <w:fldChar w:fldCharType="begin"/>
            </w:r>
            <w:r w:rsidR="006A68F5">
              <w:rPr>
                <w:webHidden/>
              </w:rPr>
              <w:instrText xml:space="preserve"> PAGEREF _Toc31298198 \h </w:instrText>
            </w:r>
            <w:r w:rsidR="006A68F5">
              <w:rPr>
                <w:webHidden/>
              </w:rPr>
            </w:r>
            <w:r w:rsidR="006A68F5">
              <w:rPr>
                <w:webHidden/>
              </w:rPr>
              <w:fldChar w:fldCharType="separate"/>
            </w:r>
            <w:r w:rsidR="006A68F5">
              <w:rPr>
                <w:webHidden/>
              </w:rPr>
              <w:t>7</w:t>
            </w:r>
            <w:r w:rsidR="006A68F5">
              <w:rPr>
                <w:webHidden/>
              </w:rPr>
              <w:fldChar w:fldCharType="end"/>
            </w:r>
          </w:hyperlink>
        </w:p>
        <w:p w:rsidR="006A68F5" w:rsidRDefault="00A20F3E">
          <w:pPr>
            <w:pStyle w:val="36"/>
            <w:rPr>
              <w:rFonts w:asciiTheme="minorHAnsi" w:eastAsiaTheme="minorEastAsia" w:hAnsiTheme="minorHAnsi" w:cstheme="minorBidi"/>
              <w:sz w:val="22"/>
              <w:szCs w:val="22"/>
              <w:lang w:val="ru-RU" w:eastAsia="ru-RU"/>
            </w:rPr>
          </w:pPr>
          <w:hyperlink w:anchor="_Toc31298199" w:history="1">
            <w:r w:rsidR="006A68F5" w:rsidRPr="006900DC">
              <w:rPr>
                <w:rStyle w:val="afb"/>
              </w:rPr>
              <w:t>2.1.1</w:t>
            </w:r>
            <w:r w:rsidR="006A68F5">
              <w:rPr>
                <w:rFonts w:asciiTheme="minorHAnsi" w:eastAsiaTheme="minorEastAsia" w:hAnsiTheme="minorHAnsi" w:cstheme="minorBidi"/>
                <w:sz w:val="22"/>
                <w:szCs w:val="22"/>
                <w:lang w:val="ru-RU" w:eastAsia="ru-RU"/>
              </w:rPr>
              <w:tab/>
            </w:r>
            <w:r w:rsidR="006A68F5" w:rsidRPr="006900DC">
              <w:rPr>
                <w:rStyle w:val="afb"/>
              </w:rPr>
              <w:t>Назначение системы</w:t>
            </w:r>
            <w:r w:rsidR="006A68F5">
              <w:rPr>
                <w:webHidden/>
              </w:rPr>
              <w:tab/>
            </w:r>
            <w:r w:rsidR="006A68F5">
              <w:rPr>
                <w:webHidden/>
              </w:rPr>
              <w:fldChar w:fldCharType="begin"/>
            </w:r>
            <w:r w:rsidR="006A68F5">
              <w:rPr>
                <w:webHidden/>
              </w:rPr>
              <w:instrText xml:space="preserve"> PAGEREF _Toc31298199 \h </w:instrText>
            </w:r>
            <w:r w:rsidR="006A68F5">
              <w:rPr>
                <w:webHidden/>
              </w:rPr>
            </w:r>
            <w:r w:rsidR="006A68F5">
              <w:rPr>
                <w:webHidden/>
              </w:rPr>
              <w:fldChar w:fldCharType="separate"/>
            </w:r>
            <w:r w:rsidR="006A68F5">
              <w:rPr>
                <w:webHidden/>
              </w:rPr>
              <w:t>7</w:t>
            </w:r>
            <w:r w:rsidR="006A68F5">
              <w:rPr>
                <w:webHidden/>
              </w:rPr>
              <w:fldChar w:fldCharType="end"/>
            </w:r>
          </w:hyperlink>
        </w:p>
        <w:p w:rsidR="006A68F5" w:rsidRDefault="00A20F3E">
          <w:pPr>
            <w:pStyle w:val="36"/>
            <w:rPr>
              <w:rFonts w:asciiTheme="minorHAnsi" w:eastAsiaTheme="minorEastAsia" w:hAnsiTheme="minorHAnsi" w:cstheme="minorBidi"/>
              <w:sz w:val="22"/>
              <w:szCs w:val="22"/>
              <w:lang w:val="ru-RU" w:eastAsia="ru-RU"/>
            </w:rPr>
          </w:pPr>
          <w:hyperlink w:anchor="_Toc31298200" w:history="1">
            <w:r w:rsidR="006A68F5" w:rsidRPr="006900DC">
              <w:rPr>
                <w:rStyle w:val="afb"/>
              </w:rPr>
              <w:t>2.1.2</w:t>
            </w:r>
            <w:r w:rsidR="006A68F5">
              <w:rPr>
                <w:rFonts w:asciiTheme="minorHAnsi" w:eastAsiaTheme="minorEastAsia" w:hAnsiTheme="minorHAnsi" w:cstheme="minorBidi"/>
                <w:sz w:val="22"/>
                <w:szCs w:val="22"/>
                <w:lang w:val="ru-RU" w:eastAsia="ru-RU"/>
              </w:rPr>
              <w:tab/>
            </w:r>
            <w:r w:rsidR="006A68F5" w:rsidRPr="006900DC">
              <w:rPr>
                <w:rStyle w:val="afb"/>
              </w:rPr>
              <w:t>Требования к программно-аппаратному обеспечению пользователя</w:t>
            </w:r>
            <w:r w:rsidR="006A68F5">
              <w:rPr>
                <w:webHidden/>
              </w:rPr>
              <w:tab/>
            </w:r>
            <w:r w:rsidR="006A68F5">
              <w:rPr>
                <w:webHidden/>
              </w:rPr>
              <w:fldChar w:fldCharType="begin"/>
            </w:r>
            <w:r w:rsidR="006A68F5">
              <w:rPr>
                <w:webHidden/>
              </w:rPr>
              <w:instrText xml:space="preserve"> PAGEREF _Toc31298200 \h </w:instrText>
            </w:r>
            <w:r w:rsidR="006A68F5">
              <w:rPr>
                <w:webHidden/>
              </w:rPr>
            </w:r>
            <w:r w:rsidR="006A68F5">
              <w:rPr>
                <w:webHidden/>
              </w:rPr>
              <w:fldChar w:fldCharType="separate"/>
            </w:r>
            <w:r w:rsidR="006A68F5">
              <w:rPr>
                <w:webHidden/>
              </w:rPr>
              <w:t>7</w:t>
            </w:r>
            <w:r w:rsidR="006A68F5">
              <w:rPr>
                <w:webHidden/>
              </w:rPr>
              <w:fldChar w:fldCharType="end"/>
            </w:r>
          </w:hyperlink>
        </w:p>
        <w:p w:rsidR="006A68F5" w:rsidRDefault="00A20F3E">
          <w:pPr>
            <w:pStyle w:val="36"/>
            <w:rPr>
              <w:rFonts w:asciiTheme="minorHAnsi" w:eastAsiaTheme="minorEastAsia" w:hAnsiTheme="minorHAnsi" w:cstheme="minorBidi"/>
              <w:sz w:val="22"/>
              <w:szCs w:val="22"/>
              <w:lang w:val="ru-RU" w:eastAsia="ru-RU"/>
            </w:rPr>
          </w:pPr>
          <w:hyperlink w:anchor="_Toc31298201" w:history="1">
            <w:r w:rsidR="006A68F5" w:rsidRPr="006900DC">
              <w:rPr>
                <w:rStyle w:val="afb"/>
              </w:rPr>
              <w:t>2.1.3</w:t>
            </w:r>
            <w:r w:rsidR="006A68F5">
              <w:rPr>
                <w:rFonts w:asciiTheme="minorHAnsi" w:eastAsiaTheme="minorEastAsia" w:hAnsiTheme="minorHAnsi" w:cstheme="minorBidi"/>
                <w:sz w:val="22"/>
                <w:szCs w:val="22"/>
                <w:lang w:val="ru-RU" w:eastAsia="ru-RU"/>
              </w:rPr>
              <w:tab/>
            </w:r>
            <w:r w:rsidR="006A68F5" w:rsidRPr="006900DC">
              <w:rPr>
                <w:rStyle w:val="afb"/>
              </w:rPr>
              <w:t>Функциональные роли, выполняемые пользователями</w:t>
            </w:r>
            <w:r w:rsidR="006A68F5">
              <w:rPr>
                <w:webHidden/>
              </w:rPr>
              <w:tab/>
            </w:r>
            <w:r w:rsidR="006A68F5">
              <w:rPr>
                <w:webHidden/>
              </w:rPr>
              <w:fldChar w:fldCharType="begin"/>
            </w:r>
            <w:r w:rsidR="006A68F5">
              <w:rPr>
                <w:webHidden/>
              </w:rPr>
              <w:instrText xml:space="preserve"> PAGEREF _Toc31298201 \h </w:instrText>
            </w:r>
            <w:r w:rsidR="006A68F5">
              <w:rPr>
                <w:webHidden/>
              </w:rPr>
            </w:r>
            <w:r w:rsidR="006A68F5">
              <w:rPr>
                <w:webHidden/>
              </w:rPr>
              <w:fldChar w:fldCharType="separate"/>
            </w:r>
            <w:r w:rsidR="006A68F5">
              <w:rPr>
                <w:webHidden/>
              </w:rPr>
              <w:t>8</w:t>
            </w:r>
            <w:r w:rsidR="006A68F5">
              <w:rPr>
                <w:webHidden/>
              </w:rPr>
              <w:fldChar w:fldCharType="end"/>
            </w:r>
          </w:hyperlink>
        </w:p>
        <w:p w:rsidR="006A68F5" w:rsidRDefault="00A20F3E">
          <w:pPr>
            <w:pStyle w:val="19"/>
            <w:rPr>
              <w:rFonts w:asciiTheme="minorHAnsi" w:eastAsiaTheme="minorEastAsia" w:hAnsiTheme="minorHAnsi" w:cstheme="minorBidi"/>
              <w:b w:val="0"/>
              <w:caps w:val="0"/>
              <w:color w:val="auto"/>
              <w:sz w:val="22"/>
              <w:szCs w:val="22"/>
              <w:lang w:val="ru-RU" w:eastAsia="ru-RU"/>
            </w:rPr>
          </w:pPr>
          <w:hyperlink w:anchor="_Toc31298202" w:history="1">
            <w:r w:rsidR="006A68F5" w:rsidRPr="006900DC">
              <w:rPr>
                <w:rStyle w:val="afb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3.</w:t>
            </w:r>
            <w:r w:rsidR="006A68F5">
              <w:rPr>
                <w:rFonts w:asciiTheme="minorHAnsi" w:eastAsiaTheme="minorEastAsia" w:hAnsiTheme="minorHAnsi" w:cstheme="minorBidi"/>
                <w:b w:val="0"/>
                <w:caps w:val="0"/>
                <w:color w:val="auto"/>
                <w:sz w:val="22"/>
                <w:szCs w:val="22"/>
                <w:lang w:val="ru-RU" w:eastAsia="ru-RU"/>
              </w:rPr>
              <w:tab/>
            </w:r>
            <w:r w:rsidR="006A68F5" w:rsidRPr="006900DC">
              <w:rPr>
                <w:rStyle w:val="afb"/>
              </w:rPr>
              <w:t>Подготовка к работе</w:t>
            </w:r>
            <w:r w:rsidR="006A68F5">
              <w:rPr>
                <w:webHidden/>
              </w:rPr>
              <w:tab/>
            </w:r>
            <w:r w:rsidR="006A68F5">
              <w:rPr>
                <w:webHidden/>
              </w:rPr>
              <w:fldChar w:fldCharType="begin"/>
            </w:r>
            <w:r w:rsidR="006A68F5">
              <w:rPr>
                <w:webHidden/>
              </w:rPr>
              <w:instrText xml:space="preserve"> PAGEREF _Toc31298202 \h </w:instrText>
            </w:r>
            <w:r w:rsidR="006A68F5">
              <w:rPr>
                <w:webHidden/>
              </w:rPr>
            </w:r>
            <w:r w:rsidR="006A68F5">
              <w:rPr>
                <w:webHidden/>
              </w:rPr>
              <w:fldChar w:fldCharType="separate"/>
            </w:r>
            <w:r w:rsidR="006A68F5">
              <w:rPr>
                <w:webHidden/>
              </w:rPr>
              <w:t>9</w:t>
            </w:r>
            <w:r w:rsidR="006A68F5">
              <w:rPr>
                <w:webHidden/>
              </w:rPr>
              <w:fldChar w:fldCharType="end"/>
            </w:r>
          </w:hyperlink>
        </w:p>
        <w:p w:rsidR="006A68F5" w:rsidRDefault="00A20F3E">
          <w:pPr>
            <w:pStyle w:val="27"/>
            <w:rPr>
              <w:rFonts w:asciiTheme="minorHAnsi" w:eastAsiaTheme="minorEastAsia" w:hAnsiTheme="minorHAnsi" w:cstheme="minorBidi"/>
              <w:sz w:val="22"/>
              <w:szCs w:val="22"/>
              <w:lang w:val="ru-RU" w:eastAsia="ru-RU"/>
            </w:rPr>
          </w:pPr>
          <w:hyperlink w:anchor="_Toc31298203" w:history="1">
            <w:r w:rsidR="006A68F5" w:rsidRPr="006900DC">
              <w:rPr>
                <w:rStyle w:val="afb"/>
                <w:lang w:val="ru-RU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3.1</w:t>
            </w:r>
            <w:r w:rsidR="006A68F5">
              <w:rPr>
                <w:rFonts w:asciiTheme="minorHAnsi" w:eastAsiaTheme="minorEastAsia" w:hAnsiTheme="minorHAnsi" w:cstheme="minorBidi"/>
                <w:sz w:val="22"/>
                <w:szCs w:val="22"/>
                <w:lang w:val="ru-RU" w:eastAsia="ru-RU"/>
              </w:rPr>
              <w:tab/>
            </w:r>
            <w:r w:rsidR="006A68F5" w:rsidRPr="006900DC">
              <w:rPr>
                <w:rStyle w:val="afb"/>
                <w:lang w:val="ru-RU"/>
              </w:rPr>
              <w:t>Регистрация в системе</w:t>
            </w:r>
            <w:r w:rsidR="006A68F5">
              <w:rPr>
                <w:webHidden/>
              </w:rPr>
              <w:tab/>
            </w:r>
            <w:r w:rsidR="006A68F5">
              <w:rPr>
                <w:webHidden/>
              </w:rPr>
              <w:fldChar w:fldCharType="begin"/>
            </w:r>
            <w:r w:rsidR="006A68F5">
              <w:rPr>
                <w:webHidden/>
              </w:rPr>
              <w:instrText xml:space="preserve"> PAGEREF _Toc31298203 \h </w:instrText>
            </w:r>
            <w:r w:rsidR="006A68F5">
              <w:rPr>
                <w:webHidden/>
              </w:rPr>
            </w:r>
            <w:r w:rsidR="006A68F5">
              <w:rPr>
                <w:webHidden/>
              </w:rPr>
              <w:fldChar w:fldCharType="separate"/>
            </w:r>
            <w:r w:rsidR="006A68F5">
              <w:rPr>
                <w:webHidden/>
              </w:rPr>
              <w:t>9</w:t>
            </w:r>
            <w:r w:rsidR="006A68F5">
              <w:rPr>
                <w:webHidden/>
              </w:rPr>
              <w:fldChar w:fldCharType="end"/>
            </w:r>
          </w:hyperlink>
        </w:p>
        <w:p w:rsidR="006A68F5" w:rsidRDefault="00A20F3E">
          <w:pPr>
            <w:pStyle w:val="36"/>
            <w:rPr>
              <w:rFonts w:asciiTheme="minorHAnsi" w:eastAsiaTheme="minorEastAsia" w:hAnsiTheme="minorHAnsi" w:cstheme="minorBidi"/>
              <w:sz w:val="22"/>
              <w:szCs w:val="22"/>
              <w:lang w:val="ru-RU" w:eastAsia="ru-RU"/>
            </w:rPr>
          </w:pPr>
          <w:hyperlink w:anchor="_Toc31298204" w:history="1">
            <w:r w:rsidR="006A68F5" w:rsidRPr="006900DC">
              <w:rPr>
                <w:rStyle w:val="afb"/>
              </w:rPr>
              <w:t>3.1.1</w:t>
            </w:r>
            <w:r w:rsidR="006A68F5">
              <w:rPr>
                <w:rFonts w:asciiTheme="minorHAnsi" w:eastAsiaTheme="minorEastAsia" w:hAnsiTheme="minorHAnsi" w:cstheme="minorBidi"/>
                <w:sz w:val="22"/>
                <w:szCs w:val="22"/>
                <w:lang w:val="ru-RU" w:eastAsia="ru-RU"/>
              </w:rPr>
              <w:tab/>
            </w:r>
            <w:r w:rsidR="006A68F5" w:rsidRPr="006900DC">
              <w:rPr>
                <w:rStyle w:val="afb"/>
              </w:rPr>
              <w:t>Регистрация нового пользователя в системе</w:t>
            </w:r>
            <w:r w:rsidR="006A68F5">
              <w:rPr>
                <w:webHidden/>
              </w:rPr>
              <w:tab/>
            </w:r>
            <w:r w:rsidR="006A68F5">
              <w:rPr>
                <w:webHidden/>
              </w:rPr>
              <w:fldChar w:fldCharType="begin"/>
            </w:r>
            <w:r w:rsidR="006A68F5">
              <w:rPr>
                <w:webHidden/>
              </w:rPr>
              <w:instrText xml:space="preserve"> PAGEREF _Toc31298204 \h </w:instrText>
            </w:r>
            <w:r w:rsidR="006A68F5">
              <w:rPr>
                <w:webHidden/>
              </w:rPr>
            </w:r>
            <w:r w:rsidR="006A68F5">
              <w:rPr>
                <w:webHidden/>
              </w:rPr>
              <w:fldChar w:fldCharType="separate"/>
            </w:r>
            <w:r w:rsidR="006A68F5">
              <w:rPr>
                <w:webHidden/>
              </w:rPr>
              <w:t>9</w:t>
            </w:r>
            <w:r w:rsidR="006A68F5">
              <w:rPr>
                <w:webHidden/>
              </w:rPr>
              <w:fldChar w:fldCharType="end"/>
            </w:r>
          </w:hyperlink>
        </w:p>
        <w:p w:rsidR="006A68F5" w:rsidRDefault="00A20F3E">
          <w:pPr>
            <w:pStyle w:val="19"/>
            <w:rPr>
              <w:rFonts w:asciiTheme="minorHAnsi" w:eastAsiaTheme="minorEastAsia" w:hAnsiTheme="minorHAnsi" w:cstheme="minorBidi"/>
              <w:b w:val="0"/>
              <w:caps w:val="0"/>
              <w:color w:val="auto"/>
              <w:sz w:val="22"/>
              <w:szCs w:val="22"/>
              <w:lang w:val="ru-RU" w:eastAsia="ru-RU"/>
            </w:rPr>
          </w:pPr>
          <w:hyperlink w:anchor="_Toc31298205" w:history="1">
            <w:r w:rsidR="006A68F5" w:rsidRPr="006900DC">
              <w:rPr>
                <w:rStyle w:val="afb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</w:t>
            </w:r>
            <w:r w:rsidR="006A68F5">
              <w:rPr>
                <w:rFonts w:asciiTheme="minorHAnsi" w:eastAsiaTheme="minorEastAsia" w:hAnsiTheme="minorHAnsi" w:cstheme="minorBidi"/>
                <w:b w:val="0"/>
                <w:caps w:val="0"/>
                <w:color w:val="auto"/>
                <w:sz w:val="22"/>
                <w:szCs w:val="22"/>
                <w:lang w:val="ru-RU" w:eastAsia="ru-RU"/>
              </w:rPr>
              <w:tab/>
            </w:r>
            <w:r w:rsidR="006A68F5" w:rsidRPr="006900DC">
              <w:rPr>
                <w:rStyle w:val="afb"/>
              </w:rPr>
              <w:t>Описание операций</w:t>
            </w:r>
            <w:r w:rsidR="006A68F5">
              <w:rPr>
                <w:webHidden/>
              </w:rPr>
              <w:tab/>
            </w:r>
            <w:r w:rsidR="006A68F5">
              <w:rPr>
                <w:webHidden/>
              </w:rPr>
              <w:fldChar w:fldCharType="begin"/>
            </w:r>
            <w:r w:rsidR="006A68F5">
              <w:rPr>
                <w:webHidden/>
              </w:rPr>
              <w:instrText xml:space="preserve"> PAGEREF _Toc31298205 \h </w:instrText>
            </w:r>
            <w:r w:rsidR="006A68F5">
              <w:rPr>
                <w:webHidden/>
              </w:rPr>
            </w:r>
            <w:r w:rsidR="006A68F5">
              <w:rPr>
                <w:webHidden/>
              </w:rPr>
              <w:fldChar w:fldCharType="separate"/>
            </w:r>
            <w:r w:rsidR="006A68F5">
              <w:rPr>
                <w:webHidden/>
              </w:rPr>
              <w:t>14</w:t>
            </w:r>
            <w:r w:rsidR="006A68F5">
              <w:rPr>
                <w:webHidden/>
              </w:rPr>
              <w:fldChar w:fldCharType="end"/>
            </w:r>
          </w:hyperlink>
        </w:p>
        <w:p w:rsidR="006A68F5" w:rsidRDefault="00A20F3E">
          <w:pPr>
            <w:pStyle w:val="27"/>
            <w:rPr>
              <w:rFonts w:asciiTheme="minorHAnsi" w:eastAsiaTheme="minorEastAsia" w:hAnsiTheme="minorHAnsi" w:cstheme="minorBidi"/>
              <w:sz w:val="22"/>
              <w:szCs w:val="22"/>
              <w:lang w:val="ru-RU" w:eastAsia="ru-RU"/>
            </w:rPr>
          </w:pPr>
          <w:hyperlink w:anchor="_Toc31298206" w:history="1">
            <w:r w:rsidR="006A68F5" w:rsidRPr="006900DC">
              <w:rPr>
                <w:rStyle w:val="afb"/>
                <w:lang w:val="ru-RU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4.1</w:t>
            </w:r>
            <w:r w:rsidR="006A68F5">
              <w:rPr>
                <w:rFonts w:asciiTheme="minorHAnsi" w:eastAsiaTheme="minorEastAsia" w:hAnsiTheme="minorHAnsi" w:cstheme="minorBidi"/>
                <w:sz w:val="22"/>
                <w:szCs w:val="22"/>
                <w:lang w:val="ru-RU" w:eastAsia="ru-RU"/>
              </w:rPr>
              <w:tab/>
            </w:r>
            <w:r w:rsidR="006A68F5" w:rsidRPr="006900DC">
              <w:rPr>
                <w:rStyle w:val="afb"/>
                <w:lang w:val="ru-RU"/>
              </w:rPr>
              <w:t>Авторизация в Системе</w:t>
            </w:r>
            <w:r w:rsidR="006A68F5">
              <w:rPr>
                <w:webHidden/>
              </w:rPr>
              <w:tab/>
            </w:r>
            <w:r w:rsidR="006A68F5">
              <w:rPr>
                <w:webHidden/>
              </w:rPr>
              <w:fldChar w:fldCharType="begin"/>
            </w:r>
            <w:r w:rsidR="006A68F5">
              <w:rPr>
                <w:webHidden/>
              </w:rPr>
              <w:instrText xml:space="preserve"> PAGEREF _Toc31298206 \h </w:instrText>
            </w:r>
            <w:r w:rsidR="006A68F5">
              <w:rPr>
                <w:webHidden/>
              </w:rPr>
            </w:r>
            <w:r w:rsidR="006A68F5">
              <w:rPr>
                <w:webHidden/>
              </w:rPr>
              <w:fldChar w:fldCharType="separate"/>
            </w:r>
            <w:r w:rsidR="006A68F5">
              <w:rPr>
                <w:webHidden/>
              </w:rPr>
              <w:t>14</w:t>
            </w:r>
            <w:r w:rsidR="006A68F5">
              <w:rPr>
                <w:webHidden/>
              </w:rPr>
              <w:fldChar w:fldCharType="end"/>
            </w:r>
          </w:hyperlink>
        </w:p>
        <w:p w:rsidR="006A68F5" w:rsidRDefault="00A20F3E">
          <w:pPr>
            <w:pStyle w:val="27"/>
            <w:rPr>
              <w:rFonts w:asciiTheme="minorHAnsi" w:eastAsiaTheme="minorEastAsia" w:hAnsiTheme="minorHAnsi" w:cstheme="minorBidi"/>
              <w:sz w:val="22"/>
              <w:szCs w:val="22"/>
              <w:lang w:val="ru-RU" w:eastAsia="ru-RU"/>
            </w:rPr>
          </w:pPr>
          <w:hyperlink w:anchor="_Toc31298207" w:history="1">
            <w:r w:rsidR="006A68F5" w:rsidRPr="006900DC">
              <w:rPr>
                <w:rStyle w:val="afb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4.2</w:t>
            </w:r>
            <w:r w:rsidR="006A68F5">
              <w:rPr>
                <w:rFonts w:asciiTheme="minorHAnsi" w:eastAsiaTheme="minorEastAsia" w:hAnsiTheme="minorHAnsi" w:cstheme="minorBidi"/>
                <w:sz w:val="22"/>
                <w:szCs w:val="22"/>
                <w:lang w:val="ru-RU" w:eastAsia="ru-RU"/>
              </w:rPr>
              <w:tab/>
            </w:r>
            <w:r w:rsidR="006A68F5" w:rsidRPr="006900DC">
              <w:rPr>
                <w:rStyle w:val="afb"/>
                <w:lang w:val="ru-RU"/>
              </w:rPr>
              <w:t>Восстановление пароля доступа</w:t>
            </w:r>
            <w:r w:rsidR="006A68F5">
              <w:rPr>
                <w:webHidden/>
              </w:rPr>
              <w:tab/>
            </w:r>
            <w:r w:rsidR="006A68F5">
              <w:rPr>
                <w:webHidden/>
              </w:rPr>
              <w:fldChar w:fldCharType="begin"/>
            </w:r>
            <w:r w:rsidR="006A68F5">
              <w:rPr>
                <w:webHidden/>
              </w:rPr>
              <w:instrText xml:space="preserve"> PAGEREF _Toc31298207 \h </w:instrText>
            </w:r>
            <w:r w:rsidR="006A68F5">
              <w:rPr>
                <w:webHidden/>
              </w:rPr>
            </w:r>
            <w:r w:rsidR="006A68F5">
              <w:rPr>
                <w:webHidden/>
              </w:rPr>
              <w:fldChar w:fldCharType="separate"/>
            </w:r>
            <w:r w:rsidR="006A68F5">
              <w:rPr>
                <w:webHidden/>
              </w:rPr>
              <w:t>15</w:t>
            </w:r>
            <w:r w:rsidR="006A68F5">
              <w:rPr>
                <w:webHidden/>
              </w:rPr>
              <w:fldChar w:fldCharType="end"/>
            </w:r>
          </w:hyperlink>
        </w:p>
        <w:p w:rsidR="006A68F5" w:rsidRDefault="00A20F3E">
          <w:pPr>
            <w:pStyle w:val="27"/>
            <w:rPr>
              <w:rFonts w:asciiTheme="minorHAnsi" w:eastAsiaTheme="minorEastAsia" w:hAnsiTheme="minorHAnsi" w:cstheme="minorBidi"/>
              <w:sz w:val="22"/>
              <w:szCs w:val="22"/>
              <w:lang w:val="ru-RU" w:eastAsia="ru-RU"/>
            </w:rPr>
          </w:pPr>
          <w:hyperlink w:anchor="_Toc31298208" w:history="1">
            <w:r w:rsidR="006A68F5" w:rsidRPr="006900DC">
              <w:rPr>
                <w:rStyle w:val="afb"/>
                <w:lang w:val="ru-RU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4.3</w:t>
            </w:r>
            <w:r w:rsidR="006A68F5">
              <w:rPr>
                <w:rFonts w:asciiTheme="minorHAnsi" w:eastAsiaTheme="minorEastAsia" w:hAnsiTheme="minorHAnsi" w:cstheme="minorBidi"/>
                <w:sz w:val="22"/>
                <w:szCs w:val="22"/>
                <w:lang w:val="ru-RU" w:eastAsia="ru-RU"/>
              </w:rPr>
              <w:tab/>
            </w:r>
            <w:r w:rsidR="006A68F5" w:rsidRPr="006900DC">
              <w:rPr>
                <w:rStyle w:val="afb"/>
                <w:lang w:val="ru-RU"/>
              </w:rPr>
              <w:t>Управление заявками на закупки</w:t>
            </w:r>
            <w:r w:rsidR="006A68F5">
              <w:rPr>
                <w:webHidden/>
              </w:rPr>
              <w:tab/>
            </w:r>
            <w:r w:rsidR="006A68F5">
              <w:rPr>
                <w:webHidden/>
              </w:rPr>
              <w:fldChar w:fldCharType="begin"/>
            </w:r>
            <w:r w:rsidR="006A68F5">
              <w:rPr>
                <w:webHidden/>
              </w:rPr>
              <w:instrText xml:space="preserve"> PAGEREF _Toc31298208 \h </w:instrText>
            </w:r>
            <w:r w:rsidR="006A68F5">
              <w:rPr>
                <w:webHidden/>
              </w:rPr>
            </w:r>
            <w:r w:rsidR="006A68F5">
              <w:rPr>
                <w:webHidden/>
              </w:rPr>
              <w:fldChar w:fldCharType="separate"/>
            </w:r>
            <w:r w:rsidR="006A68F5">
              <w:rPr>
                <w:webHidden/>
              </w:rPr>
              <w:t>20</w:t>
            </w:r>
            <w:r w:rsidR="006A68F5">
              <w:rPr>
                <w:webHidden/>
              </w:rPr>
              <w:fldChar w:fldCharType="end"/>
            </w:r>
          </w:hyperlink>
        </w:p>
        <w:p w:rsidR="006A68F5" w:rsidRDefault="00A20F3E">
          <w:pPr>
            <w:pStyle w:val="36"/>
            <w:rPr>
              <w:rFonts w:asciiTheme="minorHAnsi" w:eastAsiaTheme="minorEastAsia" w:hAnsiTheme="minorHAnsi" w:cstheme="minorBidi"/>
              <w:sz w:val="22"/>
              <w:szCs w:val="22"/>
              <w:lang w:val="ru-RU" w:eastAsia="ru-RU"/>
            </w:rPr>
          </w:pPr>
          <w:hyperlink w:anchor="_Toc31298209" w:history="1">
            <w:r w:rsidR="006A68F5" w:rsidRPr="006900DC">
              <w:rPr>
                <w:rStyle w:val="afb"/>
              </w:rPr>
              <w:t>4.3.1</w:t>
            </w:r>
            <w:r w:rsidR="006A68F5">
              <w:rPr>
                <w:rFonts w:asciiTheme="minorHAnsi" w:eastAsiaTheme="minorEastAsia" w:hAnsiTheme="minorHAnsi" w:cstheme="minorBidi"/>
                <w:sz w:val="22"/>
                <w:szCs w:val="22"/>
                <w:lang w:val="ru-RU" w:eastAsia="ru-RU"/>
              </w:rPr>
              <w:tab/>
            </w:r>
            <w:r w:rsidR="006A68F5" w:rsidRPr="006900DC">
              <w:rPr>
                <w:rStyle w:val="afb"/>
              </w:rPr>
              <w:t>Открытие и фильтрация списка заявок</w:t>
            </w:r>
            <w:r w:rsidR="006A68F5">
              <w:rPr>
                <w:webHidden/>
              </w:rPr>
              <w:tab/>
            </w:r>
            <w:r w:rsidR="006A68F5">
              <w:rPr>
                <w:webHidden/>
              </w:rPr>
              <w:fldChar w:fldCharType="begin"/>
            </w:r>
            <w:r w:rsidR="006A68F5">
              <w:rPr>
                <w:webHidden/>
              </w:rPr>
              <w:instrText xml:space="preserve"> PAGEREF _Toc31298209 \h </w:instrText>
            </w:r>
            <w:r w:rsidR="006A68F5">
              <w:rPr>
                <w:webHidden/>
              </w:rPr>
            </w:r>
            <w:r w:rsidR="006A68F5">
              <w:rPr>
                <w:webHidden/>
              </w:rPr>
              <w:fldChar w:fldCharType="separate"/>
            </w:r>
            <w:r w:rsidR="006A68F5">
              <w:rPr>
                <w:webHidden/>
              </w:rPr>
              <w:t>20</w:t>
            </w:r>
            <w:r w:rsidR="006A68F5">
              <w:rPr>
                <w:webHidden/>
              </w:rPr>
              <w:fldChar w:fldCharType="end"/>
            </w:r>
          </w:hyperlink>
        </w:p>
        <w:p w:rsidR="006A68F5" w:rsidRDefault="00A20F3E">
          <w:pPr>
            <w:pStyle w:val="27"/>
            <w:rPr>
              <w:rFonts w:asciiTheme="minorHAnsi" w:eastAsiaTheme="minorEastAsia" w:hAnsiTheme="minorHAnsi" w:cstheme="minorBidi"/>
              <w:sz w:val="22"/>
              <w:szCs w:val="22"/>
              <w:lang w:val="ru-RU" w:eastAsia="ru-RU"/>
            </w:rPr>
          </w:pPr>
          <w:hyperlink w:anchor="_Toc31298210" w:history="1">
            <w:r w:rsidR="006A68F5" w:rsidRPr="006900DC">
              <w:rPr>
                <w:rStyle w:val="afb"/>
                <w:lang w:val="ru-RU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4.4</w:t>
            </w:r>
            <w:r w:rsidR="006A68F5">
              <w:rPr>
                <w:rFonts w:asciiTheme="minorHAnsi" w:eastAsiaTheme="minorEastAsia" w:hAnsiTheme="minorHAnsi" w:cstheme="minorBidi"/>
                <w:sz w:val="22"/>
                <w:szCs w:val="22"/>
                <w:lang w:val="ru-RU" w:eastAsia="ru-RU"/>
              </w:rPr>
              <w:tab/>
            </w:r>
            <w:r w:rsidR="006A68F5" w:rsidRPr="006900DC">
              <w:rPr>
                <w:rStyle w:val="afb"/>
                <w:lang w:val="ru-RU"/>
              </w:rPr>
              <w:t>Просмотр заявки</w:t>
            </w:r>
            <w:r w:rsidR="006A68F5">
              <w:rPr>
                <w:webHidden/>
              </w:rPr>
              <w:tab/>
            </w:r>
            <w:r w:rsidR="006A68F5">
              <w:rPr>
                <w:webHidden/>
              </w:rPr>
              <w:fldChar w:fldCharType="begin"/>
            </w:r>
            <w:r w:rsidR="006A68F5">
              <w:rPr>
                <w:webHidden/>
              </w:rPr>
              <w:instrText xml:space="preserve"> PAGEREF _Toc31298210 \h </w:instrText>
            </w:r>
            <w:r w:rsidR="006A68F5">
              <w:rPr>
                <w:webHidden/>
              </w:rPr>
            </w:r>
            <w:r w:rsidR="006A68F5">
              <w:rPr>
                <w:webHidden/>
              </w:rPr>
              <w:fldChar w:fldCharType="separate"/>
            </w:r>
            <w:r w:rsidR="006A68F5">
              <w:rPr>
                <w:webHidden/>
              </w:rPr>
              <w:t>23</w:t>
            </w:r>
            <w:r w:rsidR="006A68F5">
              <w:rPr>
                <w:webHidden/>
              </w:rPr>
              <w:fldChar w:fldCharType="end"/>
            </w:r>
          </w:hyperlink>
        </w:p>
        <w:p w:rsidR="006A68F5" w:rsidRDefault="00A20F3E">
          <w:pPr>
            <w:pStyle w:val="36"/>
            <w:rPr>
              <w:rFonts w:asciiTheme="minorHAnsi" w:eastAsiaTheme="minorEastAsia" w:hAnsiTheme="minorHAnsi" w:cstheme="minorBidi"/>
              <w:sz w:val="22"/>
              <w:szCs w:val="22"/>
              <w:lang w:val="ru-RU" w:eastAsia="ru-RU"/>
            </w:rPr>
          </w:pPr>
          <w:hyperlink w:anchor="_Toc31298211" w:history="1">
            <w:r w:rsidR="006A68F5" w:rsidRPr="006900DC">
              <w:rPr>
                <w:rStyle w:val="afb"/>
                <w:lang w:eastAsia="ru-RU"/>
              </w:rPr>
              <w:t>4.4.1</w:t>
            </w:r>
            <w:r w:rsidR="006A68F5">
              <w:rPr>
                <w:rFonts w:asciiTheme="minorHAnsi" w:eastAsiaTheme="minorEastAsia" w:hAnsiTheme="minorHAnsi" w:cstheme="minorBidi"/>
                <w:sz w:val="22"/>
                <w:szCs w:val="22"/>
                <w:lang w:val="ru-RU" w:eastAsia="ru-RU"/>
              </w:rPr>
              <w:tab/>
            </w:r>
            <w:r w:rsidR="006A68F5" w:rsidRPr="006900DC">
              <w:rPr>
                <w:rStyle w:val="afb"/>
                <w:lang w:eastAsia="ru-RU"/>
              </w:rPr>
              <w:t>Просмотр карточки позиции</w:t>
            </w:r>
            <w:r w:rsidR="006A68F5">
              <w:rPr>
                <w:webHidden/>
              </w:rPr>
              <w:tab/>
            </w:r>
            <w:r w:rsidR="006A68F5">
              <w:rPr>
                <w:webHidden/>
              </w:rPr>
              <w:fldChar w:fldCharType="begin"/>
            </w:r>
            <w:r w:rsidR="006A68F5">
              <w:rPr>
                <w:webHidden/>
              </w:rPr>
              <w:instrText xml:space="preserve"> PAGEREF _Toc31298211 \h </w:instrText>
            </w:r>
            <w:r w:rsidR="006A68F5">
              <w:rPr>
                <w:webHidden/>
              </w:rPr>
            </w:r>
            <w:r w:rsidR="006A68F5">
              <w:rPr>
                <w:webHidden/>
              </w:rPr>
              <w:fldChar w:fldCharType="separate"/>
            </w:r>
            <w:r w:rsidR="006A68F5">
              <w:rPr>
                <w:webHidden/>
              </w:rPr>
              <w:t>24</w:t>
            </w:r>
            <w:r w:rsidR="006A68F5">
              <w:rPr>
                <w:webHidden/>
              </w:rPr>
              <w:fldChar w:fldCharType="end"/>
            </w:r>
          </w:hyperlink>
        </w:p>
        <w:p w:rsidR="006A68F5" w:rsidRDefault="00A20F3E">
          <w:pPr>
            <w:pStyle w:val="27"/>
            <w:rPr>
              <w:rFonts w:asciiTheme="minorHAnsi" w:eastAsiaTheme="minorEastAsia" w:hAnsiTheme="minorHAnsi" w:cstheme="minorBidi"/>
              <w:sz w:val="22"/>
              <w:szCs w:val="22"/>
              <w:lang w:val="ru-RU" w:eastAsia="ru-RU"/>
            </w:rPr>
          </w:pPr>
          <w:hyperlink w:anchor="_Toc31298212" w:history="1">
            <w:r w:rsidR="006A68F5" w:rsidRPr="006900DC">
              <w:rPr>
                <w:rStyle w:val="afb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4.5</w:t>
            </w:r>
            <w:r w:rsidR="006A68F5">
              <w:rPr>
                <w:rFonts w:asciiTheme="minorHAnsi" w:eastAsiaTheme="minorEastAsia" w:hAnsiTheme="minorHAnsi" w:cstheme="minorBidi"/>
                <w:sz w:val="22"/>
                <w:szCs w:val="22"/>
                <w:lang w:val="ru-RU" w:eastAsia="ru-RU"/>
              </w:rPr>
              <w:tab/>
            </w:r>
            <w:r w:rsidR="006A68F5" w:rsidRPr="006900DC">
              <w:rPr>
                <w:rStyle w:val="afb"/>
                <w:lang w:val="ru-RU"/>
              </w:rPr>
              <w:t>Создание заявки на закупку</w:t>
            </w:r>
            <w:r w:rsidR="006A68F5">
              <w:rPr>
                <w:webHidden/>
              </w:rPr>
              <w:tab/>
            </w:r>
            <w:r w:rsidR="006A68F5">
              <w:rPr>
                <w:webHidden/>
              </w:rPr>
              <w:fldChar w:fldCharType="begin"/>
            </w:r>
            <w:r w:rsidR="006A68F5">
              <w:rPr>
                <w:webHidden/>
              </w:rPr>
              <w:instrText xml:space="preserve"> PAGEREF _Toc31298212 \h </w:instrText>
            </w:r>
            <w:r w:rsidR="006A68F5">
              <w:rPr>
                <w:webHidden/>
              </w:rPr>
            </w:r>
            <w:r w:rsidR="006A68F5">
              <w:rPr>
                <w:webHidden/>
              </w:rPr>
              <w:fldChar w:fldCharType="separate"/>
            </w:r>
            <w:r w:rsidR="006A68F5">
              <w:rPr>
                <w:webHidden/>
              </w:rPr>
              <w:t>29</w:t>
            </w:r>
            <w:r w:rsidR="006A68F5">
              <w:rPr>
                <w:webHidden/>
              </w:rPr>
              <w:fldChar w:fldCharType="end"/>
            </w:r>
          </w:hyperlink>
        </w:p>
        <w:p w:rsidR="006A68F5" w:rsidRDefault="00A20F3E">
          <w:pPr>
            <w:pStyle w:val="36"/>
            <w:rPr>
              <w:rFonts w:asciiTheme="minorHAnsi" w:eastAsiaTheme="minorEastAsia" w:hAnsiTheme="minorHAnsi" w:cstheme="minorBidi"/>
              <w:sz w:val="22"/>
              <w:szCs w:val="22"/>
              <w:lang w:val="ru-RU" w:eastAsia="ru-RU"/>
            </w:rPr>
          </w:pPr>
          <w:hyperlink w:anchor="_Toc31298213" w:history="1">
            <w:r w:rsidR="006A68F5" w:rsidRPr="006900DC">
              <w:rPr>
                <w:rStyle w:val="afb"/>
              </w:rPr>
              <w:t>4.5.1</w:t>
            </w:r>
            <w:r w:rsidR="006A68F5">
              <w:rPr>
                <w:rFonts w:asciiTheme="minorHAnsi" w:eastAsiaTheme="minorEastAsia" w:hAnsiTheme="minorHAnsi" w:cstheme="minorBidi"/>
                <w:sz w:val="22"/>
                <w:szCs w:val="22"/>
                <w:lang w:val="ru-RU" w:eastAsia="ru-RU"/>
              </w:rPr>
              <w:tab/>
            </w:r>
            <w:r w:rsidR="006A68F5" w:rsidRPr="006900DC">
              <w:rPr>
                <w:rStyle w:val="afb"/>
              </w:rPr>
              <w:t>Создание заявки вручную</w:t>
            </w:r>
            <w:r w:rsidR="006A68F5">
              <w:rPr>
                <w:webHidden/>
              </w:rPr>
              <w:tab/>
            </w:r>
            <w:r w:rsidR="006A68F5">
              <w:rPr>
                <w:webHidden/>
              </w:rPr>
              <w:fldChar w:fldCharType="begin"/>
            </w:r>
            <w:r w:rsidR="006A68F5">
              <w:rPr>
                <w:webHidden/>
              </w:rPr>
              <w:instrText xml:space="preserve"> PAGEREF _Toc31298213 \h </w:instrText>
            </w:r>
            <w:r w:rsidR="006A68F5">
              <w:rPr>
                <w:webHidden/>
              </w:rPr>
            </w:r>
            <w:r w:rsidR="006A68F5">
              <w:rPr>
                <w:webHidden/>
              </w:rPr>
              <w:fldChar w:fldCharType="separate"/>
            </w:r>
            <w:r w:rsidR="006A68F5">
              <w:rPr>
                <w:webHidden/>
              </w:rPr>
              <w:t>29</w:t>
            </w:r>
            <w:r w:rsidR="006A68F5">
              <w:rPr>
                <w:webHidden/>
              </w:rPr>
              <w:fldChar w:fldCharType="end"/>
            </w:r>
          </w:hyperlink>
        </w:p>
        <w:p w:rsidR="006A68F5" w:rsidRDefault="00A20F3E">
          <w:pPr>
            <w:pStyle w:val="36"/>
            <w:rPr>
              <w:rFonts w:asciiTheme="minorHAnsi" w:eastAsiaTheme="minorEastAsia" w:hAnsiTheme="minorHAnsi" w:cstheme="minorBidi"/>
              <w:sz w:val="22"/>
              <w:szCs w:val="22"/>
              <w:lang w:val="ru-RU" w:eastAsia="ru-RU"/>
            </w:rPr>
          </w:pPr>
          <w:hyperlink w:anchor="_Toc31298214" w:history="1">
            <w:r w:rsidR="006A68F5" w:rsidRPr="006900DC">
              <w:rPr>
                <w:rStyle w:val="afb"/>
              </w:rPr>
              <w:t>4.5.2</w:t>
            </w:r>
            <w:r w:rsidR="006A68F5">
              <w:rPr>
                <w:rFonts w:asciiTheme="minorHAnsi" w:eastAsiaTheme="minorEastAsia" w:hAnsiTheme="minorHAnsi" w:cstheme="minorBidi"/>
                <w:sz w:val="22"/>
                <w:szCs w:val="22"/>
                <w:lang w:val="ru-RU" w:eastAsia="ru-RU"/>
              </w:rPr>
              <w:tab/>
            </w:r>
            <w:r w:rsidR="006A68F5" w:rsidRPr="006900DC">
              <w:rPr>
                <w:rStyle w:val="afb"/>
              </w:rPr>
              <w:t>Создание заявки с помощью загрузки xls-шаблона</w:t>
            </w:r>
            <w:r w:rsidR="006A68F5">
              <w:rPr>
                <w:webHidden/>
              </w:rPr>
              <w:tab/>
            </w:r>
            <w:r w:rsidR="006A68F5">
              <w:rPr>
                <w:webHidden/>
              </w:rPr>
              <w:fldChar w:fldCharType="begin"/>
            </w:r>
            <w:r w:rsidR="006A68F5">
              <w:rPr>
                <w:webHidden/>
              </w:rPr>
              <w:instrText xml:space="preserve"> PAGEREF _Toc31298214 \h </w:instrText>
            </w:r>
            <w:r w:rsidR="006A68F5">
              <w:rPr>
                <w:webHidden/>
              </w:rPr>
            </w:r>
            <w:r w:rsidR="006A68F5">
              <w:rPr>
                <w:webHidden/>
              </w:rPr>
              <w:fldChar w:fldCharType="separate"/>
            </w:r>
            <w:r w:rsidR="006A68F5">
              <w:rPr>
                <w:webHidden/>
              </w:rPr>
              <w:t>35</w:t>
            </w:r>
            <w:r w:rsidR="006A68F5">
              <w:rPr>
                <w:webHidden/>
              </w:rPr>
              <w:fldChar w:fldCharType="end"/>
            </w:r>
          </w:hyperlink>
        </w:p>
        <w:p w:rsidR="006A68F5" w:rsidRDefault="00A20F3E">
          <w:pPr>
            <w:pStyle w:val="36"/>
            <w:rPr>
              <w:rFonts w:asciiTheme="minorHAnsi" w:eastAsiaTheme="minorEastAsia" w:hAnsiTheme="minorHAnsi" w:cstheme="minorBidi"/>
              <w:sz w:val="22"/>
              <w:szCs w:val="22"/>
              <w:lang w:val="ru-RU" w:eastAsia="ru-RU"/>
            </w:rPr>
          </w:pPr>
          <w:hyperlink w:anchor="_Toc31298215" w:history="1">
            <w:r w:rsidR="006A68F5" w:rsidRPr="006900DC">
              <w:rPr>
                <w:rStyle w:val="afb"/>
              </w:rPr>
              <w:t>4.5.3</w:t>
            </w:r>
            <w:r w:rsidR="006A68F5">
              <w:rPr>
                <w:rFonts w:asciiTheme="minorHAnsi" w:eastAsiaTheme="minorEastAsia" w:hAnsiTheme="minorHAnsi" w:cstheme="minorBidi"/>
                <w:sz w:val="22"/>
                <w:szCs w:val="22"/>
                <w:lang w:val="ru-RU" w:eastAsia="ru-RU"/>
              </w:rPr>
              <w:tab/>
            </w:r>
            <w:r w:rsidR="006A68F5" w:rsidRPr="006900DC">
              <w:rPr>
                <w:rStyle w:val="afb"/>
              </w:rPr>
              <w:t>Создание заявки в произвольной форме</w:t>
            </w:r>
            <w:r w:rsidR="006A68F5">
              <w:rPr>
                <w:webHidden/>
              </w:rPr>
              <w:tab/>
            </w:r>
            <w:r w:rsidR="006A68F5">
              <w:rPr>
                <w:webHidden/>
              </w:rPr>
              <w:fldChar w:fldCharType="begin"/>
            </w:r>
            <w:r w:rsidR="006A68F5">
              <w:rPr>
                <w:webHidden/>
              </w:rPr>
              <w:instrText xml:space="preserve"> PAGEREF _Toc31298215 \h </w:instrText>
            </w:r>
            <w:r w:rsidR="006A68F5">
              <w:rPr>
                <w:webHidden/>
              </w:rPr>
            </w:r>
            <w:r w:rsidR="006A68F5">
              <w:rPr>
                <w:webHidden/>
              </w:rPr>
              <w:fldChar w:fldCharType="separate"/>
            </w:r>
            <w:r w:rsidR="006A68F5">
              <w:rPr>
                <w:webHidden/>
              </w:rPr>
              <w:t>36</w:t>
            </w:r>
            <w:r w:rsidR="006A68F5">
              <w:rPr>
                <w:webHidden/>
              </w:rPr>
              <w:fldChar w:fldCharType="end"/>
            </w:r>
          </w:hyperlink>
        </w:p>
        <w:p w:rsidR="006A68F5" w:rsidRDefault="00A20F3E">
          <w:pPr>
            <w:pStyle w:val="36"/>
            <w:rPr>
              <w:rFonts w:asciiTheme="minorHAnsi" w:eastAsiaTheme="minorEastAsia" w:hAnsiTheme="minorHAnsi" w:cstheme="minorBidi"/>
              <w:sz w:val="22"/>
              <w:szCs w:val="22"/>
              <w:lang w:val="ru-RU" w:eastAsia="ru-RU"/>
            </w:rPr>
          </w:pPr>
          <w:hyperlink w:anchor="_Toc31298216" w:history="1">
            <w:r w:rsidR="006A68F5" w:rsidRPr="006900DC">
              <w:rPr>
                <w:rStyle w:val="afb"/>
              </w:rPr>
              <w:t>4.5.4</w:t>
            </w:r>
            <w:r w:rsidR="006A68F5">
              <w:rPr>
                <w:rFonts w:asciiTheme="minorHAnsi" w:eastAsiaTheme="minorEastAsia" w:hAnsiTheme="minorHAnsi" w:cstheme="minorBidi"/>
                <w:sz w:val="22"/>
                <w:szCs w:val="22"/>
                <w:lang w:val="ru-RU" w:eastAsia="ru-RU"/>
              </w:rPr>
              <w:tab/>
            </w:r>
            <w:r w:rsidR="006A68F5" w:rsidRPr="006900DC">
              <w:rPr>
                <w:rStyle w:val="afb"/>
              </w:rPr>
              <w:t>Добавление позиций из каталога в корзину и создание заявки из корзины</w:t>
            </w:r>
            <w:r w:rsidR="006A68F5">
              <w:rPr>
                <w:webHidden/>
              </w:rPr>
              <w:tab/>
            </w:r>
            <w:r w:rsidR="006A68F5">
              <w:rPr>
                <w:webHidden/>
              </w:rPr>
              <w:fldChar w:fldCharType="begin"/>
            </w:r>
            <w:r w:rsidR="006A68F5">
              <w:rPr>
                <w:webHidden/>
              </w:rPr>
              <w:instrText xml:space="preserve"> PAGEREF _Toc31298216 \h </w:instrText>
            </w:r>
            <w:r w:rsidR="006A68F5">
              <w:rPr>
                <w:webHidden/>
              </w:rPr>
            </w:r>
            <w:r w:rsidR="006A68F5">
              <w:rPr>
                <w:webHidden/>
              </w:rPr>
              <w:fldChar w:fldCharType="separate"/>
            </w:r>
            <w:r w:rsidR="006A68F5">
              <w:rPr>
                <w:webHidden/>
              </w:rPr>
              <w:t>38</w:t>
            </w:r>
            <w:r w:rsidR="006A68F5">
              <w:rPr>
                <w:webHidden/>
              </w:rPr>
              <w:fldChar w:fldCharType="end"/>
            </w:r>
          </w:hyperlink>
        </w:p>
        <w:p w:rsidR="006A68F5" w:rsidRDefault="00A20F3E">
          <w:pPr>
            <w:pStyle w:val="27"/>
            <w:rPr>
              <w:rFonts w:asciiTheme="minorHAnsi" w:eastAsiaTheme="minorEastAsia" w:hAnsiTheme="minorHAnsi" w:cstheme="minorBidi"/>
              <w:sz w:val="22"/>
              <w:szCs w:val="22"/>
              <w:lang w:val="ru-RU" w:eastAsia="ru-RU"/>
            </w:rPr>
          </w:pPr>
          <w:hyperlink w:anchor="_Toc31298217" w:history="1">
            <w:r w:rsidR="006A68F5" w:rsidRPr="006900DC">
              <w:rPr>
                <w:rStyle w:val="afb"/>
                <w:lang w:val="ru-RU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4.6</w:t>
            </w:r>
            <w:r w:rsidR="006A68F5">
              <w:rPr>
                <w:rFonts w:asciiTheme="minorHAnsi" w:eastAsiaTheme="minorEastAsia" w:hAnsiTheme="minorHAnsi" w:cstheme="minorBidi"/>
                <w:sz w:val="22"/>
                <w:szCs w:val="22"/>
                <w:lang w:val="ru-RU" w:eastAsia="ru-RU"/>
              </w:rPr>
              <w:tab/>
            </w:r>
            <w:r w:rsidR="006A68F5" w:rsidRPr="006900DC">
              <w:rPr>
                <w:rStyle w:val="afb"/>
                <w:lang w:val="ru-RU"/>
              </w:rPr>
              <w:t>Согласование сведений о заказе</w:t>
            </w:r>
            <w:r w:rsidR="006A68F5">
              <w:rPr>
                <w:webHidden/>
              </w:rPr>
              <w:tab/>
            </w:r>
            <w:r w:rsidR="006A68F5">
              <w:rPr>
                <w:webHidden/>
              </w:rPr>
              <w:fldChar w:fldCharType="begin"/>
            </w:r>
            <w:r w:rsidR="006A68F5">
              <w:rPr>
                <w:webHidden/>
              </w:rPr>
              <w:instrText xml:space="preserve"> PAGEREF _Toc31298217 \h </w:instrText>
            </w:r>
            <w:r w:rsidR="006A68F5">
              <w:rPr>
                <w:webHidden/>
              </w:rPr>
            </w:r>
            <w:r w:rsidR="006A68F5">
              <w:rPr>
                <w:webHidden/>
              </w:rPr>
              <w:fldChar w:fldCharType="separate"/>
            </w:r>
            <w:r w:rsidR="006A68F5">
              <w:rPr>
                <w:webHidden/>
              </w:rPr>
              <w:t>45</w:t>
            </w:r>
            <w:r w:rsidR="006A68F5">
              <w:rPr>
                <w:webHidden/>
              </w:rPr>
              <w:fldChar w:fldCharType="end"/>
            </w:r>
          </w:hyperlink>
        </w:p>
        <w:p w:rsidR="006A68F5" w:rsidRDefault="00A20F3E">
          <w:pPr>
            <w:pStyle w:val="27"/>
            <w:rPr>
              <w:rFonts w:asciiTheme="minorHAnsi" w:eastAsiaTheme="minorEastAsia" w:hAnsiTheme="minorHAnsi" w:cstheme="minorBidi"/>
              <w:sz w:val="22"/>
              <w:szCs w:val="22"/>
              <w:lang w:val="ru-RU" w:eastAsia="ru-RU"/>
            </w:rPr>
          </w:pPr>
          <w:hyperlink w:anchor="_Toc31298218" w:history="1">
            <w:r w:rsidR="006A68F5" w:rsidRPr="006900DC">
              <w:rPr>
                <w:rStyle w:val="afb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4.7</w:t>
            </w:r>
            <w:r w:rsidR="006A68F5">
              <w:rPr>
                <w:rFonts w:asciiTheme="minorHAnsi" w:eastAsiaTheme="minorEastAsia" w:hAnsiTheme="minorHAnsi" w:cstheme="minorBidi"/>
                <w:sz w:val="22"/>
                <w:szCs w:val="22"/>
                <w:lang w:val="ru-RU" w:eastAsia="ru-RU"/>
              </w:rPr>
              <w:tab/>
            </w:r>
            <w:r w:rsidR="006A68F5" w:rsidRPr="006900DC">
              <w:rPr>
                <w:rStyle w:val="afb"/>
                <w:lang w:val="ru-RU"/>
              </w:rPr>
              <w:t>Редактирование заявки</w:t>
            </w:r>
            <w:r w:rsidR="006A68F5">
              <w:rPr>
                <w:webHidden/>
              </w:rPr>
              <w:tab/>
            </w:r>
            <w:r w:rsidR="006A68F5">
              <w:rPr>
                <w:webHidden/>
              </w:rPr>
              <w:fldChar w:fldCharType="begin"/>
            </w:r>
            <w:r w:rsidR="006A68F5">
              <w:rPr>
                <w:webHidden/>
              </w:rPr>
              <w:instrText xml:space="preserve"> PAGEREF _Toc31298218 \h </w:instrText>
            </w:r>
            <w:r w:rsidR="006A68F5">
              <w:rPr>
                <w:webHidden/>
              </w:rPr>
            </w:r>
            <w:r w:rsidR="006A68F5">
              <w:rPr>
                <w:webHidden/>
              </w:rPr>
              <w:fldChar w:fldCharType="separate"/>
            </w:r>
            <w:r w:rsidR="006A68F5">
              <w:rPr>
                <w:webHidden/>
              </w:rPr>
              <w:t>47</w:t>
            </w:r>
            <w:r w:rsidR="006A68F5">
              <w:rPr>
                <w:webHidden/>
              </w:rPr>
              <w:fldChar w:fldCharType="end"/>
            </w:r>
          </w:hyperlink>
        </w:p>
        <w:p w:rsidR="006A68F5" w:rsidRDefault="00A20F3E">
          <w:pPr>
            <w:pStyle w:val="36"/>
            <w:rPr>
              <w:rFonts w:asciiTheme="minorHAnsi" w:eastAsiaTheme="minorEastAsia" w:hAnsiTheme="minorHAnsi" w:cstheme="minorBidi"/>
              <w:sz w:val="22"/>
              <w:szCs w:val="22"/>
              <w:lang w:val="ru-RU" w:eastAsia="ru-RU"/>
            </w:rPr>
          </w:pPr>
          <w:hyperlink w:anchor="_Toc31298219" w:history="1">
            <w:r w:rsidR="006A68F5" w:rsidRPr="006900DC">
              <w:rPr>
                <w:rStyle w:val="afb"/>
              </w:rPr>
              <w:t>4.7.1</w:t>
            </w:r>
            <w:r w:rsidR="006A68F5">
              <w:rPr>
                <w:rFonts w:asciiTheme="minorHAnsi" w:eastAsiaTheme="minorEastAsia" w:hAnsiTheme="minorHAnsi" w:cstheme="minorBidi"/>
                <w:sz w:val="22"/>
                <w:szCs w:val="22"/>
                <w:lang w:val="ru-RU" w:eastAsia="ru-RU"/>
              </w:rPr>
              <w:tab/>
            </w:r>
            <w:r w:rsidR="006A68F5" w:rsidRPr="006900DC">
              <w:rPr>
                <w:rStyle w:val="afb"/>
              </w:rPr>
              <w:t>Редактирование данных о позиции</w:t>
            </w:r>
            <w:r w:rsidR="006A68F5">
              <w:rPr>
                <w:webHidden/>
              </w:rPr>
              <w:tab/>
            </w:r>
            <w:r w:rsidR="006A68F5">
              <w:rPr>
                <w:webHidden/>
              </w:rPr>
              <w:fldChar w:fldCharType="begin"/>
            </w:r>
            <w:r w:rsidR="006A68F5">
              <w:rPr>
                <w:webHidden/>
              </w:rPr>
              <w:instrText xml:space="preserve"> PAGEREF _Toc31298219 \h </w:instrText>
            </w:r>
            <w:r w:rsidR="006A68F5">
              <w:rPr>
                <w:webHidden/>
              </w:rPr>
            </w:r>
            <w:r w:rsidR="006A68F5">
              <w:rPr>
                <w:webHidden/>
              </w:rPr>
              <w:fldChar w:fldCharType="separate"/>
            </w:r>
            <w:r w:rsidR="006A68F5">
              <w:rPr>
                <w:webHidden/>
              </w:rPr>
              <w:t>47</w:t>
            </w:r>
            <w:r w:rsidR="006A68F5">
              <w:rPr>
                <w:webHidden/>
              </w:rPr>
              <w:fldChar w:fldCharType="end"/>
            </w:r>
          </w:hyperlink>
        </w:p>
        <w:p w:rsidR="006A68F5" w:rsidRDefault="00A20F3E">
          <w:pPr>
            <w:pStyle w:val="36"/>
            <w:rPr>
              <w:rFonts w:asciiTheme="minorHAnsi" w:eastAsiaTheme="minorEastAsia" w:hAnsiTheme="minorHAnsi" w:cstheme="minorBidi"/>
              <w:sz w:val="22"/>
              <w:szCs w:val="22"/>
              <w:lang w:val="ru-RU" w:eastAsia="ru-RU"/>
            </w:rPr>
          </w:pPr>
          <w:hyperlink w:anchor="_Toc31298220" w:history="1">
            <w:r w:rsidR="006A68F5" w:rsidRPr="006900DC">
              <w:rPr>
                <w:rStyle w:val="afb"/>
              </w:rPr>
              <w:t>4.7.2</w:t>
            </w:r>
            <w:r w:rsidR="006A68F5">
              <w:rPr>
                <w:rFonts w:asciiTheme="minorHAnsi" w:eastAsiaTheme="minorEastAsia" w:hAnsiTheme="minorHAnsi" w:cstheme="minorBidi"/>
                <w:sz w:val="22"/>
                <w:szCs w:val="22"/>
                <w:lang w:val="ru-RU" w:eastAsia="ru-RU"/>
              </w:rPr>
              <w:tab/>
            </w:r>
            <w:r w:rsidR="006A68F5" w:rsidRPr="006900DC">
              <w:rPr>
                <w:rStyle w:val="afb"/>
              </w:rPr>
              <w:t>Добавление новой позиции вручную</w:t>
            </w:r>
            <w:r w:rsidR="006A68F5">
              <w:rPr>
                <w:webHidden/>
              </w:rPr>
              <w:tab/>
            </w:r>
            <w:r w:rsidR="006A68F5">
              <w:rPr>
                <w:webHidden/>
              </w:rPr>
              <w:fldChar w:fldCharType="begin"/>
            </w:r>
            <w:r w:rsidR="006A68F5">
              <w:rPr>
                <w:webHidden/>
              </w:rPr>
              <w:instrText xml:space="preserve"> PAGEREF _Toc31298220 \h </w:instrText>
            </w:r>
            <w:r w:rsidR="006A68F5">
              <w:rPr>
                <w:webHidden/>
              </w:rPr>
            </w:r>
            <w:r w:rsidR="006A68F5">
              <w:rPr>
                <w:webHidden/>
              </w:rPr>
              <w:fldChar w:fldCharType="separate"/>
            </w:r>
            <w:r w:rsidR="006A68F5">
              <w:rPr>
                <w:webHidden/>
              </w:rPr>
              <w:t>49</w:t>
            </w:r>
            <w:r w:rsidR="006A68F5">
              <w:rPr>
                <w:webHidden/>
              </w:rPr>
              <w:fldChar w:fldCharType="end"/>
            </w:r>
          </w:hyperlink>
        </w:p>
        <w:p w:rsidR="006A68F5" w:rsidRDefault="00A20F3E">
          <w:pPr>
            <w:pStyle w:val="36"/>
            <w:rPr>
              <w:rFonts w:asciiTheme="minorHAnsi" w:eastAsiaTheme="minorEastAsia" w:hAnsiTheme="minorHAnsi" w:cstheme="minorBidi"/>
              <w:sz w:val="22"/>
              <w:szCs w:val="22"/>
              <w:lang w:val="ru-RU" w:eastAsia="ru-RU"/>
            </w:rPr>
          </w:pPr>
          <w:hyperlink w:anchor="_Toc31298221" w:history="1">
            <w:r w:rsidR="006A68F5" w:rsidRPr="006900DC">
              <w:rPr>
                <w:rStyle w:val="afb"/>
              </w:rPr>
              <w:t>4.7.3</w:t>
            </w:r>
            <w:r w:rsidR="006A68F5">
              <w:rPr>
                <w:rFonts w:asciiTheme="minorHAnsi" w:eastAsiaTheme="minorEastAsia" w:hAnsiTheme="minorHAnsi" w:cstheme="minorBidi"/>
                <w:sz w:val="22"/>
                <w:szCs w:val="22"/>
                <w:lang w:val="ru-RU" w:eastAsia="ru-RU"/>
              </w:rPr>
              <w:tab/>
            </w:r>
            <w:r w:rsidR="006A68F5" w:rsidRPr="006900DC">
              <w:rPr>
                <w:rStyle w:val="afb"/>
              </w:rPr>
              <w:t>Добавление позиций в заявку из файла xls</w:t>
            </w:r>
            <w:r w:rsidR="006A68F5">
              <w:rPr>
                <w:webHidden/>
              </w:rPr>
              <w:tab/>
            </w:r>
            <w:r w:rsidR="006A68F5">
              <w:rPr>
                <w:webHidden/>
              </w:rPr>
              <w:fldChar w:fldCharType="begin"/>
            </w:r>
            <w:r w:rsidR="006A68F5">
              <w:rPr>
                <w:webHidden/>
              </w:rPr>
              <w:instrText xml:space="preserve"> PAGEREF _Toc31298221 \h </w:instrText>
            </w:r>
            <w:r w:rsidR="006A68F5">
              <w:rPr>
                <w:webHidden/>
              </w:rPr>
            </w:r>
            <w:r w:rsidR="006A68F5">
              <w:rPr>
                <w:webHidden/>
              </w:rPr>
              <w:fldChar w:fldCharType="separate"/>
            </w:r>
            <w:r w:rsidR="006A68F5">
              <w:rPr>
                <w:webHidden/>
              </w:rPr>
              <w:t>51</w:t>
            </w:r>
            <w:r w:rsidR="006A68F5">
              <w:rPr>
                <w:webHidden/>
              </w:rPr>
              <w:fldChar w:fldCharType="end"/>
            </w:r>
          </w:hyperlink>
        </w:p>
        <w:p w:rsidR="006A68F5" w:rsidRDefault="00A20F3E">
          <w:pPr>
            <w:pStyle w:val="27"/>
            <w:rPr>
              <w:rFonts w:asciiTheme="minorHAnsi" w:eastAsiaTheme="minorEastAsia" w:hAnsiTheme="minorHAnsi" w:cstheme="minorBidi"/>
              <w:sz w:val="22"/>
              <w:szCs w:val="22"/>
              <w:lang w:val="ru-RU" w:eastAsia="ru-RU"/>
            </w:rPr>
          </w:pPr>
          <w:hyperlink w:anchor="_Toc31298222" w:history="1">
            <w:r w:rsidR="006A68F5" w:rsidRPr="006900DC">
              <w:rPr>
                <w:rStyle w:val="afb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4.8</w:t>
            </w:r>
            <w:r w:rsidR="006A68F5">
              <w:rPr>
                <w:rFonts w:asciiTheme="minorHAnsi" w:eastAsiaTheme="minorEastAsia" w:hAnsiTheme="minorHAnsi" w:cstheme="minorBidi"/>
                <w:sz w:val="22"/>
                <w:szCs w:val="22"/>
                <w:lang w:val="ru-RU" w:eastAsia="ru-RU"/>
              </w:rPr>
              <w:tab/>
            </w:r>
            <w:r w:rsidR="006A68F5" w:rsidRPr="006900DC">
              <w:rPr>
                <w:rStyle w:val="afb"/>
                <w:lang w:val="ru-RU"/>
              </w:rPr>
              <w:t>Публикация заявки</w:t>
            </w:r>
            <w:r w:rsidR="006A68F5">
              <w:rPr>
                <w:webHidden/>
              </w:rPr>
              <w:tab/>
            </w:r>
            <w:r w:rsidR="006A68F5">
              <w:rPr>
                <w:webHidden/>
              </w:rPr>
              <w:fldChar w:fldCharType="begin"/>
            </w:r>
            <w:r w:rsidR="006A68F5">
              <w:rPr>
                <w:webHidden/>
              </w:rPr>
              <w:instrText xml:space="preserve"> PAGEREF _Toc31298222 \h </w:instrText>
            </w:r>
            <w:r w:rsidR="006A68F5">
              <w:rPr>
                <w:webHidden/>
              </w:rPr>
            </w:r>
            <w:r w:rsidR="006A68F5">
              <w:rPr>
                <w:webHidden/>
              </w:rPr>
              <w:fldChar w:fldCharType="separate"/>
            </w:r>
            <w:r w:rsidR="006A68F5">
              <w:rPr>
                <w:webHidden/>
              </w:rPr>
              <w:t>52</w:t>
            </w:r>
            <w:r w:rsidR="006A68F5">
              <w:rPr>
                <w:webHidden/>
              </w:rPr>
              <w:fldChar w:fldCharType="end"/>
            </w:r>
          </w:hyperlink>
        </w:p>
        <w:p w:rsidR="006A68F5" w:rsidRDefault="00A20F3E">
          <w:pPr>
            <w:pStyle w:val="27"/>
            <w:rPr>
              <w:rFonts w:asciiTheme="minorHAnsi" w:eastAsiaTheme="minorEastAsia" w:hAnsiTheme="minorHAnsi" w:cstheme="minorBidi"/>
              <w:sz w:val="22"/>
              <w:szCs w:val="22"/>
              <w:lang w:val="ru-RU" w:eastAsia="ru-RU"/>
            </w:rPr>
          </w:pPr>
          <w:hyperlink w:anchor="_Toc31298223" w:history="1">
            <w:r w:rsidR="006A68F5" w:rsidRPr="006900DC">
              <w:rPr>
                <w:rStyle w:val="afb"/>
                <w:lang w:val="ru-RU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4.9</w:t>
            </w:r>
            <w:r w:rsidR="006A68F5">
              <w:rPr>
                <w:rFonts w:asciiTheme="minorHAnsi" w:eastAsiaTheme="minorEastAsia" w:hAnsiTheme="minorHAnsi" w:cstheme="minorBidi"/>
                <w:sz w:val="22"/>
                <w:szCs w:val="22"/>
                <w:lang w:val="ru-RU" w:eastAsia="ru-RU"/>
              </w:rPr>
              <w:tab/>
            </w:r>
            <w:r w:rsidR="006A68F5" w:rsidRPr="006900DC">
              <w:rPr>
                <w:rStyle w:val="afb"/>
                <w:lang w:val="ru-RU"/>
              </w:rPr>
              <w:t>Обсуждение деталей заказа с сотрудниками бэкофиса</w:t>
            </w:r>
            <w:r w:rsidR="006A68F5">
              <w:rPr>
                <w:webHidden/>
              </w:rPr>
              <w:tab/>
            </w:r>
            <w:r w:rsidR="006A68F5">
              <w:rPr>
                <w:webHidden/>
              </w:rPr>
              <w:fldChar w:fldCharType="begin"/>
            </w:r>
            <w:r w:rsidR="006A68F5">
              <w:rPr>
                <w:webHidden/>
              </w:rPr>
              <w:instrText xml:space="preserve"> PAGEREF _Toc31298223 \h </w:instrText>
            </w:r>
            <w:r w:rsidR="006A68F5">
              <w:rPr>
                <w:webHidden/>
              </w:rPr>
            </w:r>
            <w:r w:rsidR="006A68F5">
              <w:rPr>
                <w:webHidden/>
              </w:rPr>
              <w:fldChar w:fldCharType="separate"/>
            </w:r>
            <w:r w:rsidR="006A68F5">
              <w:rPr>
                <w:webHidden/>
              </w:rPr>
              <w:t>53</w:t>
            </w:r>
            <w:r w:rsidR="006A68F5">
              <w:rPr>
                <w:webHidden/>
              </w:rPr>
              <w:fldChar w:fldCharType="end"/>
            </w:r>
          </w:hyperlink>
        </w:p>
        <w:p w:rsidR="006A68F5" w:rsidRDefault="00A20F3E">
          <w:pPr>
            <w:pStyle w:val="36"/>
            <w:rPr>
              <w:rFonts w:asciiTheme="minorHAnsi" w:eastAsiaTheme="minorEastAsia" w:hAnsiTheme="minorHAnsi" w:cstheme="minorBidi"/>
              <w:sz w:val="22"/>
              <w:szCs w:val="22"/>
              <w:lang w:val="ru-RU" w:eastAsia="ru-RU"/>
            </w:rPr>
          </w:pPr>
          <w:hyperlink w:anchor="_Toc31298224" w:history="1">
            <w:r w:rsidR="006A68F5" w:rsidRPr="006900DC">
              <w:rPr>
                <w:rStyle w:val="afb"/>
              </w:rPr>
              <w:t>4.9.1</w:t>
            </w:r>
            <w:r w:rsidR="006A68F5">
              <w:rPr>
                <w:rFonts w:asciiTheme="minorHAnsi" w:eastAsiaTheme="minorEastAsia" w:hAnsiTheme="minorHAnsi" w:cstheme="minorBidi"/>
                <w:sz w:val="22"/>
                <w:szCs w:val="22"/>
                <w:lang w:val="ru-RU" w:eastAsia="ru-RU"/>
              </w:rPr>
              <w:tab/>
            </w:r>
            <w:r w:rsidR="006A68F5" w:rsidRPr="006900DC">
              <w:rPr>
                <w:rStyle w:val="afb"/>
              </w:rPr>
              <w:t>Формирование комментариев по позиции заявки</w:t>
            </w:r>
            <w:r w:rsidR="006A68F5">
              <w:rPr>
                <w:webHidden/>
              </w:rPr>
              <w:tab/>
            </w:r>
            <w:r w:rsidR="006A68F5">
              <w:rPr>
                <w:webHidden/>
              </w:rPr>
              <w:fldChar w:fldCharType="begin"/>
            </w:r>
            <w:r w:rsidR="006A68F5">
              <w:rPr>
                <w:webHidden/>
              </w:rPr>
              <w:instrText xml:space="preserve"> PAGEREF _Toc31298224 \h </w:instrText>
            </w:r>
            <w:r w:rsidR="006A68F5">
              <w:rPr>
                <w:webHidden/>
              </w:rPr>
            </w:r>
            <w:r w:rsidR="006A68F5">
              <w:rPr>
                <w:webHidden/>
              </w:rPr>
              <w:fldChar w:fldCharType="separate"/>
            </w:r>
            <w:r w:rsidR="006A68F5">
              <w:rPr>
                <w:webHidden/>
              </w:rPr>
              <w:t>53</w:t>
            </w:r>
            <w:r w:rsidR="006A68F5">
              <w:rPr>
                <w:webHidden/>
              </w:rPr>
              <w:fldChar w:fldCharType="end"/>
            </w:r>
          </w:hyperlink>
        </w:p>
        <w:p w:rsidR="006A68F5" w:rsidRDefault="00A20F3E">
          <w:pPr>
            <w:pStyle w:val="36"/>
            <w:rPr>
              <w:rFonts w:asciiTheme="minorHAnsi" w:eastAsiaTheme="minorEastAsia" w:hAnsiTheme="minorHAnsi" w:cstheme="minorBidi"/>
              <w:sz w:val="22"/>
              <w:szCs w:val="22"/>
              <w:lang w:val="ru-RU" w:eastAsia="ru-RU"/>
            </w:rPr>
          </w:pPr>
          <w:hyperlink w:anchor="_Toc31298225" w:history="1">
            <w:r w:rsidR="006A68F5" w:rsidRPr="006900DC">
              <w:rPr>
                <w:rStyle w:val="afb"/>
                <w:lang w:eastAsia="ru-RU"/>
              </w:rPr>
              <w:t>4.9.2</w:t>
            </w:r>
            <w:r w:rsidR="006A68F5">
              <w:rPr>
                <w:rFonts w:asciiTheme="minorHAnsi" w:eastAsiaTheme="minorEastAsia" w:hAnsiTheme="minorHAnsi" w:cstheme="minorBidi"/>
                <w:sz w:val="22"/>
                <w:szCs w:val="22"/>
                <w:lang w:val="ru-RU" w:eastAsia="ru-RU"/>
              </w:rPr>
              <w:tab/>
            </w:r>
            <w:r w:rsidR="006A68F5" w:rsidRPr="006900DC">
              <w:rPr>
                <w:rStyle w:val="afb"/>
                <w:lang w:eastAsia="ru-RU"/>
              </w:rPr>
              <w:t>Обсуждение деталей заказа в чате</w:t>
            </w:r>
            <w:r w:rsidR="006A68F5">
              <w:rPr>
                <w:webHidden/>
              </w:rPr>
              <w:tab/>
            </w:r>
            <w:r w:rsidR="006A68F5">
              <w:rPr>
                <w:webHidden/>
              </w:rPr>
              <w:fldChar w:fldCharType="begin"/>
            </w:r>
            <w:r w:rsidR="006A68F5">
              <w:rPr>
                <w:webHidden/>
              </w:rPr>
              <w:instrText xml:space="preserve"> PAGEREF _Toc31298225 \h </w:instrText>
            </w:r>
            <w:r w:rsidR="006A68F5">
              <w:rPr>
                <w:webHidden/>
              </w:rPr>
            </w:r>
            <w:r w:rsidR="006A68F5">
              <w:rPr>
                <w:webHidden/>
              </w:rPr>
              <w:fldChar w:fldCharType="separate"/>
            </w:r>
            <w:r w:rsidR="006A68F5">
              <w:rPr>
                <w:webHidden/>
              </w:rPr>
              <w:t>54</w:t>
            </w:r>
            <w:r w:rsidR="006A68F5">
              <w:rPr>
                <w:webHidden/>
              </w:rPr>
              <w:fldChar w:fldCharType="end"/>
            </w:r>
          </w:hyperlink>
        </w:p>
        <w:p w:rsidR="006A68F5" w:rsidRDefault="00A20F3E">
          <w:pPr>
            <w:pStyle w:val="27"/>
            <w:rPr>
              <w:rFonts w:asciiTheme="minorHAnsi" w:eastAsiaTheme="minorEastAsia" w:hAnsiTheme="minorHAnsi" w:cstheme="minorBidi"/>
              <w:sz w:val="22"/>
              <w:szCs w:val="22"/>
              <w:lang w:val="ru-RU" w:eastAsia="ru-RU"/>
            </w:rPr>
          </w:pPr>
          <w:hyperlink w:anchor="_Toc31298226" w:history="1">
            <w:r w:rsidR="006A68F5" w:rsidRPr="006900DC">
              <w:rPr>
                <w:rStyle w:val="afb"/>
                <w:lang w:val="ru-RU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4.10</w:t>
            </w:r>
            <w:r w:rsidR="006A68F5">
              <w:rPr>
                <w:rFonts w:asciiTheme="minorHAnsi" w:eastAsiaTheme="minorEastAsia" w:hAnsiTheme="minorHAnsi" w:cstheme="minorBidi"/>
                <w:sz w:val="22"/>
                <w:szCs w:val="22"/>
                <w:lang w:val="ru-RU" w:eastAsia="ru-RU"/>
              </w:rPr>
              <w:tab/>
            </w:r>
            <w:r w:rsidR="006A68F5" w:rsidRPr="006900DC">
              <w:rPr>
                <w:rStyle w:val="afb"/>
                <w:lang w:val="ru-RU"/>
              </w:rPr>
              <w:t>Просмотр и согласование технических предложений</w:t>
            </w:r>
            <w:r w:rsidR="006A68F5">
              <w:rPr>
                <w:webHidden/>
              </w:rPr>
              <w:tab/>
            </w:r>
            <w:r w:rsidR="006A68F5">
              <w:rPr>
                <w:webHidden/>
              </w:rPr>
              <w:fldChar w:fldCharType="begin"/>
            </w:r>
            <w:r w:rsidR="006A68F5">
              <w:rPr>
                <w:webHidden/>
              </w:rPr>
              <w:instrText xml:space="preserve"> PAGEREF _Toc31298226 \h </w:instrText>
            </w:r>
            <w:r w:rsidR="006A68F5">
              <w:rPr>
                <w:webHidden/>
              </w:rPr>
            </w:r>
            <w:r w:rsidR="006A68F5">
              <w:rPr>
                <w:webHidden/>
              </w:rPr>
              <w:fldChar w:fldCharType="separate"/>
            </w:r>
            <w:r w:rsidR="006A68F5">
              <w:rPr>
                <w:webHidden/>
              </w:rPr>
              <w:t>58</w:t>
            </w:r>
            <w:r w:rsidR="006A68F5">
              <w:rPr>
                <w:webHidden/>
              </w:rPr>
              <w:fldChar w:fldCharType="end"/>
            </w:r>
          </w:hyperlink>
        </w:p>
        <w:p w:rsidR="006A68F5" w:rsidRDefault="00A20F3E">
          <w:pPr>
            <w:pStyle w:val="27"/>
            <w:rPr>
              <w:rFonts w:asciiTheme="minorHAnsi" w:eastAsiaTheme="minorEastAsia" w:hAnsiTheme="minorHAnsi" w:cstheme="minorBidi"/>
              <w:sz w:val="22"/>
              <w:szCs w:val="22"/>
              <w:lang w:val="ru-RU" w:eastAsia="ru-RU"/>
            </w:rPr>
          </w:pPr>
          <w:hyperlink w:anchor="_Toc31298227" w:history="1">
            <w:r w:rsidR="006A68F5" w:rsidRPr="006900DC">
              <w:rPr>
                <w:rStyle w:val="afb"/>
                <w:lang w:val="ru-RU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4.11</w:t>
            </w:r>
            <w:r w:rsidR="006A68F5">
              <w:rPr>
                <w:rFonts w:asciiTheme="minorHAnsi" w:eastAsiaTheme="minorEastAsia" w:hAnsiTheme="minorHAnsi" w:cstheme="minorBidi"/>
                <w:sz w:val="22"/>
                <w:szCs w:val="22"/>
                <w:lang w:val="ru-RU" w:eastAsia="ru-RU"/>
              </w:rPr>
              <w:tab/>
            </w:r>
            <w:r w:rsidR="006A68F5" w:rsidRPr="006900DC">
              <w:rPr>
                <w:rStyle w:val="afb"/>
                <w:lang w:val="ru-RU"/>
              </w:rPr>
              <w:t>Рассмотрение коммерческих предложений поставщиков, выбор победителя</w:t>
            </w:r>
            <w:r w:rsidR="006A68F5">
              <w:rPr>
                <w:webHidden/>
              </w:rPr>
              <w:tab/>
            </w:r>
            <w:r w:rsidR="006A68F5">
              <w:rPr>
                <w:webHidden/>
              </w:rPr>
              <w:fldChar w:fldCharType="begin"/>
            </w:r>
            <w:r w:rsidR="006A68F5">
              <w:rPr>
                <w:webHidden/>
              </w:rPr>
              <w:instrText xml:space="preserve"> PAGEREF _Toc31298227 \h </w:instrText>
            </w:r>
            <w:r w:rsidR="006A68F5">
              <w:rPr>
                <w:webHidden/>
              </w:rPr>
            </w:r>
            <w:r w:rsidR="006A68F5">
              <w:rPr>
                <w:webHidden/>
              </w:rPr>
              <w:fldChar w:fldCharType="separate"/>
            </w:r>
            <w:r w:rsidR="006A68F5">
              <w:rPr>
                <w:webHidden/>
              </w:rPr>
              <w:t>61</w:t>
            </w:r>
            <w:r w:rsidR="006A68F5">
              <w:rPr>
                <w:webHidden/>
              </w:rPr>
              <w:fldChar w:fldCharType="end"/>
            </w:r>
          </w:hyperlink>
        </w:p>
        <w:p w:rsidR="006A68F5" w:rsidRDefault="00A20F3E">
          <w:pPr>
            <w:pStyle w:val="27"/>
            <w:rPr>
              <w:rFonts w:asciiTheme="minorHAnsi" w:eastAsiaTheme="minorEastAsia" w:hAnsiTheme="minorHAnsi" w:cstheme="minorBidi"/>
              <w:sz w:val="22"/>
              <w:szCs w:val="22"/>
              <w:lang w:val="ru-RU" w:eastAsia="ru-RU"/>
            </w:rPr>
          </w:pPr>
          <w:hyperlink w:anchor="_Toc31298228" w:history="1">
            <w:r w:rsidR="006A68F5" w:rsidRPr="006900DC">
              <w:rPr>
                <w:rStyle w:val="afb"/>
                <w:lang w:val="ru-RU" w:eastAsia="ru-RU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4.12</w:t>
            </w:r>
            <w:r w:rsidR="006A68F5">
              <w:rPr>
                <w:rFonts w:asciiTheme="minorHAnsi" w:eastAsiaTheme="minorEastAsia" w:hAnsiTheme="minorHAnsi" w:cstheme="minorBidi"/>
                <w:sz w:val="22"/>
                <w:szCs w:val="22"/>
                <w:lang w:val="ru-RU" w:eastAsia="ru-RU"/>
              </w:rPr>
              <w:tab/>
            </w:r>
            <w:r w:rsidR="006A68F5" w:rsidRPr="006900DC">
              <w:rPr>
                <w:rStyle w:val="afb"/>
                <w:lang w:val="ru-RU" w:eastAsia="ru-RU"/>
              </w:rPr>
              <w:t>Согласование договоров на поставку по позициям заявки</w:t>
            </w:r>
            <w:r w:rsidR="006A68F5">
              <w:rPr>
                <w:webHidden/>
              </w:rPr>
              <w:tab/>
            </w:r>
            <w:r w:rsidR="006A68F5">
              <w:rPr>
                <w:webHidden/>
              </w:rPr>
              <w:fldChar w:fldCharType="begin"/>
            </w:r>
            <w:r w:rsidR="006A68F5">
              <w:rPr>
                <w:webHidden/>
              </w:rPr>
              <w:instrText xml:space="preserve"> PAGEREF _Toc31298228 \h </w:instrText>
            </w:r>
            <w:r w:rsidR="006A68F5">
              <w:rPr>
                <w:webHidden/>
              </w:rPr>
            </w:r>
            <w:r w:rsidR="006A68F5">
              <w:rPr>
                <w:webHidden/>
              </w:rPr>
              <w:fldChar w:fldCharType="separate"/>
            </w:r>
            <w:r w:rsidR="006A68F5">
              <w:rPr>
                <w:webHidden/>
              </w:rPr>
              <w:t>66</w:t>
            </w:r>
            <w:r w:rsidR="006A68F5">
              <w:rPr>
                <w:webHidden/>
              </w:rPr>
              <w:fldChar w:fldCharType="end"/>
            </w:r>
          </w:hyperlink>
        </w:p>
        <w:p w:rsidR="006A68F5" w:rsidRDefault="00A20F3E">
          <w:pPr>
            <w:pStyle w:val="27"/>
            <w:rPr>
              <w:rFonts w:asciiTheme="minorHAnsi" w:eastAsiaTheme="minorEastAsia" w:hAnsiTheme="minorHAnsi" w:cstheme="minorBidi"/>
              <w:sz w:val="22"/>
              <w:szCs w:val="22"/>
              <w:lang w:val="ru-RU" w:eastAsia="ru-RU"/>
            </w:rPr>
          </w:pPr>
          <w:hyperlink w:anchor="_Toc31298229" w:history="1">
            <w:r w:rsidR="006A68F5" w:rsidRPr="006900DC">
              <w:rPr>
                <w:rStyle w:val="afb"/>
                <w:lang w:eastAsia="ru-RU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4.13</w:t>
            </w:r>
            <w:r w:rsidR="006A68F5">
              <w:rPr>
                <w:rFonts w:asciiTheme="minorHAnsi" w:eastAsiaTheme="minorEastAsia" w:hAnsiTheme="minorHAnsi" w:cstheme="minorBidi"/>
                <w:sz w:val="22"/>
                <w:szCs w:val="22"/>
                <w:lang w:val="ru-RU" w:eastAsia="ru-RU"/>
              </w:rPr>
              <w:tab/>
            </w:r>
            <w:r w:rsidR="006A68F5" w:rsidRPr="006900DC">
              <w:rPr>
                <w:rStyle w:val="afb"/>
                <w:lang w:val="ru-RU" w:eastAsia="ru-RU"/>
              </w:rPr>
              <w:t>Согласование рабоче-конструкторской документации</w:t>
            </w:r>
            <w:r w:rsidR="006A68F5">
              <w:rPr>
                <w:webHidden/>
              </w:rPr>
              <w:tab/>
            </w:r>
            <w:r w:rsidR="006A68F5">
              <w:rPr>
                <w:webHidden/>
              </w:rPr>
              <w:fldChar w:fldCharType="begin"/>
            </w:r>
            <w:r w:rsidR="006A68F5">
              <w:rPr>
                <w:webHidden/>
              </w:rPr>
              <w:instrText xml:space="preserve"> PAGEREF _Toc31298229 \h </w:instrText>
            </w:r>
            <w:r w:rsidR="006A68F5">
              <w:rPr>
                <w:webHidden/>
              </w:rPr>
            </w:r>
            <w:r w:rsidR="006A68F5">
              <w:rPr>
                <w:webHidden/>
              </w:rPr>
              <w:fldChar w:fldCharType="separate"/>
            </w:r>
            <w:r w:rsidR="006A68F5">
              <w:rPr>
                <w:webHidden/>
              </w:rPr>
              <w:t>69</w:t>
            </w:r>
            <w:r w:rsidR="006A68F5">
              <w:rPr>
                <w:webHidden/>
              </w:rPr>
              <w:fldChar w:fldCharType="end"/>
            </w:r>
          </w:hyperlink>
        </w:p>
        <w:p w:rsidR="006A68F5" w:rsidRDefault="00A20F3E">
          <w:pPr>
            <w:pStyle w:val="27"/>
            <w:rPr>
              <w:rFonts w:asciiTheme="minorHAnsi" w:eastAsiaTheme="minorEastAsia" w:hAnsiTheme="minorHAnsi" w:cstheme="minorBidi"/>
              <w:sz w:val="22"/>
              <w:szCs w:val="22"/>
              <w:lang w:val="ru-RU" w:eastAsia="ru-RU"/>
            </w:rPr>
          </w:pPr>
          <w:hyperlink w:anchor="_Toc31298230" w:history="1">
            <w:r w:rsidR="006A68F5" w:rsidRPr="006900DC">
              <w:rPr>
                <w:rStyle w:val="afb"/>
                <w:lang w:val="ru-RU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4.14</w:t>
            </w:r>
            <w:r w:rsidR="006A68F5">
              <w:rPr>
                <w:rFonts w:asciiTheme="minorHAnsi" w:eastAsiaTheme="minorEastAsia" w:hAnsiTheme="minorHAnsi" w:cstheme="minorBidi"/>
                <w:sz w:val="22"/>
                <w:szCs w:val="22"/>
                <w:lang w:val="ru-RU" w:eastAsia="ru-RU"/>
              </w:rPr>
              <w:tab/>
            </w:r>
            <w:r w:rsidR="006A68F5" w:rsidRPr="006900DC">
              <w:rPr>
                <w:rStyle w:val="afb"/>
                <w:lang w:val="ru-RU"/>
              </w:rPr>
              <w:t>Получение информации об изготовлении оборудования</w:t>
            </w:r>
            <w:r w:rsidR="006A68F5">
              <w:rPr>
                <w:webHidden/>
              </w:rPr>
              <w:tab/>
            </w:r>
            <w:r w:rsidR="006A68F5">
              <w:rPr>
                <w:webHidden/>
              </w:rPr>
              <w:fldChar w:fldCharType="begin"/>
            </w:r>
            <w:r w:rsidR="006A68F5">
              <w:rPr>
                <w:webHidden/>
              </w:rPr>
              <w:instrText xml:space="preserve"> PAGEREF _Toc31298230 \h </w:instrText>
            </w:r>
            <w:r w:rsidR="006A68F5">
              <w:rPr>
                <w:webHidden/>
              </w:rPr>
            </w:r>
            <w:r w:rsidR="006A68F5">
              <w:rPr>
                <w:webHidden/>
              </w:rPr>
              <w:fldChar w:fldCharType="separate"/>
            </w:r>
            <w:r w:rsidR="006A68F5">
              <w:rPr>
                <w:webHidden/>
              </w:rPr>
              <w:t>71</w:t>
            </w:r>
            <w:r w:rsidR="006A68F5">
              <w:rPr>
                <w:webHidden/>
              </w:rPr>
              <w:fldChar w:fldCharType="end"/>
            </w:r>
          </w:hyperlink>
        </w:p>
        <w:p w:rsidR="006A68F5" w:rsidRDefault="00A20F3E">
          <w:pPr>
            <w:pStyle w:val="27"/>
            <w:rPr>
              <w:rFonts w:asciiTheme="minorHAnsi" w:eastAsiaTheme="minorEastAsia" w:hAnsiTheme="minorHAnsi" w:cstheme="minorBidi"/>
              <w:sz w:val="22"/>
              <w:szCs w:val="22"/>
              <w:lang w:val="ru-RU" w:eastAsia="ru-RU"/>
            </w:rPr>
          </w:pPr>
          <w:hyperlink w:anchor="_Toc31298231" w:history="1">
            <w:r w:rsidR="006A68F5" w:rsidRPr="006900DC">
              <w:rPr>
                <w:rStyle w:val="afb"/>
                <w:lang w:val="ru-RU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4.15</w:t>
            </w:r>
            <w:r w:rsidR="006A68F5">
              <w:rPr>
                <w:rFonts w:asciiTheme="minorHAnsi" w:eastAsiaTheme="minorEastAsia" w:hAnsiTheme="minorHAnsi" w:cstheme="minorBidi"/>
                <w:sz w:val="22"/>
                <w:szCs w:val="22"/>
                <w:lang w:val="ru-RU" w:eastAsia="ru-RU"/>
              </w:rPr>
              <w:tab/>
            </w:r>
            <w:r w:rsidR="006A68F5" w:rsidRPr="006900DC">
              <w:rPr>
                <w:rStyle w:val="afb"/>
                <w:lang w:val="ru-RU"/>
              </w:rPr>
              <w:t>Просмотр реестра контрагентов</w:t>
            </w:r>
            <w:r w:rsidR="006A68F5">
              <w:rPr>
                <w:webHidden/>
              </w:rPr>
              <w:tab/>
            </w:r>
            <w:r w:rsidR="006A68F5">
              <w:rPr>
                <w:webHidden/>
              </w:rPr>
              <w:fldChar w:fldCharType="begin"/>
            </w:r>
            <w:r w:rsidR="006A68F5">
              <w:rPr>
                <w:webHidden/>
              </w:rPr>
              <w:instrText xml:space="preserve"> PAGEREF _Toc31298231 \h </w:instrText>
            </w:r>
            <w:r w:rsidR="006A68F5">
              <w:rPr>
                <w:webHidden/>
              </w:rPr>
            </w:r>
            <w:r w:rsidR="006A68F5">
              <w:rPr>
                <w:webHidden/>
              </w:rPr>
              <w:fldChar w:fldCharType="separate"/>
            </w:r>
            <w:r w:rsidR="006A68F5">
              <w:rPr>
                <w:webHidden/>
              </w:rPr>
              <w:t>73</w:t>
            </w:r>
            <w:r w:rsidR="006A68F5">
              <w:rPr>
                <w:webHidden/>
              </w:rPr>
              <w:fldChar w:fldCharType="end"/>
            </w:r>
          </w:hyperlink>
        </w:p>
        <w:p w:rsidR="006A68F5" w:rsidRDefault="00A20F3E">
          <w:pPr>
            <w:pStyle w:val="36"/>
            <w:rPr>
              <w:rFonts w:asciiTheme="minorHAnsi" w:eastAsiaTheme="minorEastAsia" w:hAnsiTheme="minorHAnsi" w:cstheme="minorBidi"/>
              <w:sz w:val="22"/>
              <w:szCs w:val="22"/>
              <w:lang w:val="ru-RU" w:eastAsia="ru-RU"/>
            </w:rPr>
          </w:pPr>
          <w:hyperlink w:anchor="_Toc31298232" w:history="1">
            <w:r w:rsidR="006A68F5" w:rsidRPr="006900DC">
              <w:rPr>
                <w:rStyle w:val="afb"/>
              </w:rPr>
              <w:t>4.15.1</w:t>
            </w:r>
            <w:r w:rsidR="006A68F5">
              <w:rPr>
                <w:rFonts w:asciiTheme="minorHAnsi" w:eastAsiaTheme="minorEastAsia" w:hAnsiTheme="minorHAnsi" w:cstheme="minorBidi"/>
                <w:sz w:val="22"/>
                <w:szCs w:val="22"/>
                <w:lang w:val="ru-RU" w:eastAsia="ru-RU"/>
              </w:rPr>
              <w:tab/>
            </w:r>
            <w:r w:rsidR="006A68F5" w:rsidRPr="006900DC">
              <w:rPr>
                <w:rStyle w:val="afb"/>
              </w:rPr>
              <w:t>Просмотр информации (карточки) по контрагенту</w:t>
            </w:r>
            <w:r w:rsidR="006A68F5">
              <w:rPr>
                <w:webHidden/>
              </w:rPr>
              <w:tab/>
            </w:r>
            <w:r w:rsidR="006A68F5">
              <w:rPr>
                <w:webHidden/>
              </w:rPr>
              <w:fldChar w:fldCharType="begin"/>
            </w:r>
            <w:r w:rsidR="006A68F5">
              <w:rPr>
                <w:webHidden/>
              </w:rPr>
              <w:instrText xml:space="preserve"> PAGEREF _Toc31298232 \h </w:instrText>
            </w:r>
            <w:r w:rsidR="006A68F5">
              <w:rPr>
                <w:webHidden/>
              </w:rPr>
            </w:r>
            <w:r w:rsidR="006A68F5">
              <w:rPr>
                <w:webHidden/>
              </w:rPr>
              <w:fldChar w:fldCharType="separate"/>
            </w:r>
            <w:r w:rsidR="006A68F5">
              <w:rPr>
                <w:webHidden/>
              </w:rPr>
              <w:t>74</w:t>
            </w:r>
            <w:r w:rsidR="006A68F5">
              <w:rPr>
                <w:webHidden/>
              </w:rPr>
              <w:fldChar w:fldCharType="end"/>
            </w:r>
          </w:hyperlink>
        </w:p>
        <w:p w:rsidR="006A68F5" w:rsidRDefault="00A20F3E">
          <w:pPr>
            <w:pStyle w:val="19"/>
            <w:rPr>
              <w:rFonts w:asciiTheme="minorHAnsi" w:eastAsiaTheme="minorEastAsia" w:hAnsiTheme="minorHAnsi" w:cstheme="minorBidi"/>
              <w:b w:val="0"/>
              <w:caps w:val="0"/>
              <w:color w:val="auto"/>
              <w:sz w:val="22"/>
              <w:szCs w:val="22"/>
              <w:lang w:val="ru-RU" w:eastAsia="ru-RU"/>
            </w:rPr>
          </w:pPr>
          <w:hyperlink w:anchor="_Toc31298233" w:history="1">
            <w:r w:rsidR="006A68F5" w:rsidRPr="006900DC">
              <w:rPr>
                <w:rStyle w:val="afb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</w:t>
            </w:r>
            <w:r w:rsidR="006A68F5">
              <w:rPr>
                <w:rFonts w:asciiTheme="minorHAnsi" w:eastAsiaTheme="minorEastAsia" w:hAnsiTheme="minorHAnsi" w:cstheme="minorBidi"/>
                <w:b w:val="0"/>
                <w:caps w:val="0"/>
                <w:color w:val="auto"/>
                <w:sz w:val="22"/>
                <w:szCs w:val="22"/>
                <w:lang w:val="ru-RU" w:eastAsia="ru-RU"/>
              </w:rPr>
              <w:tab/>
            </w:r>
            <w:r w:rsidR="006A68F5" w:rsidRPr="006900DC">
              <w:rPr>
                <w:rStyle w:val="afb"/>
              </w:rPr>
              <w:t>Аварийные ситуации</w:t>
            </w:r>
            <w:r w:rsidR="006A68F5">
              <w:rPr>
                <w:webHidden/>
              </w:rPr>
              <w:tab/>
            </w:r>
            <w:r w:rsidR="006A68F5">
              <w:rPr>
                <w:webHidden/>
              </w:rPr>
              <w:fldChar w:fldCharType="begin"/>
            </w:r>
            <w:r w:rsidR="006A68F5">
              <w:rPr>
                <w:webHidden/>
              </w:rPr>
              <w:instrText xml:space="preserve"> PAGEREF _Toc31298233 \h </w:instrText>
            </w:r>
            <w:r w:rsidR="006A68F5">
              <w:rPr>
                <w:webHidden/>
              </w:rPr>
            </w:r>
            <w:r w:rsidR="006A68F5">
              <w:rPr>
                <w:webHidden/>
              </w:rPr>
              <w:fldChar w:fldCharType="separate"/>
            </w:r>
            <w:r w:rsidR="006A68F5">
              <w:rPr>
                <w:webHidden/>
              </w:rPr>
              <w:t>77</w:t>
            </w:r>
            <w:r w:rsidR="006A68F5">
              <w:rPr>
                <w:webHidden/>
              </w:rPr>
              <w:fldChar w:fldCharType="end"/>
            </w:r>
          </w:hyperlink>
        </w:p>
        <w:p w:rsidR="006A68F5" w:rsidRDefault="00A20F3E">
          <w:pPr>
            <w:pStyle w:val="27"/>
            <w:rPr>
              <w:rFonts w:asciiTheme="minorHAnsi" w:eastAsiaTheme="minorEastAsia" w:hAnsiTheme="minorHAnsi" w:cstheme="minorBidi"/>
              <w:sz w:val="22"/>
              <w:szCs w:val="22"/>
              <w:lang w:val="ru-RU" w:eastAsia="ru-RU"/>
            </w:rPr>
          </w:pPr>
          <w:hyperlink w:anchor="_Toc31298234" w:history="1">
            <w:r w:rsidR="006A68F5" w:rsidRPr="006900DC">
              <w:rPr>
                <w:rStyle w:val="afb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5.1</w:t>
            </w:r>
            <w:r w:rsidR="006A68F5">
              <w:rPr>
                <w:rFonts w:asciiTheme="minorHAnsi" w:eastAsiaTheme="minorEastAsia" w:hAnsiTheme="minorHAnsi" w:cstheme="minorBidi"/>
                <w:sz w:val="22"/>
                <w:szCs w:val="22"/>
                <w:lang w:val="ru-RU" w:eastAsia="ru-RU"/>
              </w:rPr>
              <w:tab/>
            </w:r>
            <w:r w:rsidR="006A68F5" w:rsidRPr="006900DC">
              <w:rPr>
                <w:rStyle w:val="afb"/>
                <w:lang w:val="ru-RU"/>
              </w:rPr>
              <w:t>Недоступность</w:t>
            </w:r>
            <w:r w:rsidR="006A68F5" w:rsidRPr="006900DC">
              <w:rPr>
                <w:rStyle w:val="afb"/>
              </w:rPr>
              <w:t xml:space="preserve"> ЭТП</w:t>
            </w:r>
            <w:r w:rsidR="006A68F5">
              <w:rPr>
                <w:webHidden/>
              </w:rPr>
              <w:tab/>
            </w:r>
            <w:r w:rsidR="006A68F5">
              <w:rPr>
                <w:webHidden/>
              </w:rPr>
              <w:fldChar w:fldCharType="begin"/>
            </w:r>
            <w:r w:rsidR="006A68F5">
              <w:rPr>
                <w:webHidden/>
              </w:rPr>
              <w:instrText xml:space="preserve"> PAGEREF _Toc31298234 \h </w:instrText>
            </w:r>
            <w:r w:rsidR="006A68F5">
              <w:rPr>
                <w:webHidden/>
              </w:rPr>
            </w:r>
            <w:r w:rsidR="006A68F5">
              <w:rPr>
                <w:webHidden/>
              </w:rPr>
              <w:fldChar w:fldCharType="separate"/>
            </w:r>
            <w:r w:rsidR="006A68F5">
              <w:rPr>
                <w:webHidden/>
              </w:rPr>
              <w:t>77</w:t>
            </w:r>
            <w:r w:rsidR="006A68F5">
              <w:rPr>
                <w:webHidden/>
              </w:rPr>
              <w:fldChar w:fldCharType="end"/>
            </w:r>
          </w:hyperlink>
        </w:p>
        <w:p w:rsidR="006A68F5" w:rsidRDefault="00A20F3E">
          <w:pPr>
            <w:pStyle w:val="27"/>
            <w:rPr>
              <w:rFonts w:asciiTheme="minorHAnsi" w:eastAsiaTheme="minorEastAsia" w:hAnsiTheme="minorHAnsi" w:cstheme="minorBidi"/>
              <w:sz w:val="22"/>
              <w:szCs w:val="22"/>
              <w:lang w:val="ru-RU" w:eastAsia="ru-RU"/>
            </w:rPr>
          </w:pPr>
          <w:hyperlink w:anchor="_Toc31298235" w:history="1">
            <w:r w:rsidR="006A68F5" w:rsidRPr="006900DC">
              <w:rPr>
                <w:rStyle w:val="afb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5.2</w:t>
            </w:r>
            <w:r w:rsidR="006A68F5">
              <w:rPr>
                <w:rFonts w:asciiTheme="minorHAnsi" w:eastAsiaTheme="minorEastAsia" w:hAnsiTheme="minorHAnsi" w:cstheme="minorBidi"/>
                <w:sz w:val="22"/>
                <w:szCs w:val="22"/>
                <w:lang w:val="ru-RU" w:eastAsia="ru-RU"/>
              </w:rPr>
              <w:tab/>
            </w:r>
            <w:r w:rsidR="006A68F5" w:rsidRPr="006900DC">
              <w:rPr>
                <w:rStyle w:val="afb"/>
                <w:lang w:val="ru-RU"/>
              </w:rPr>
              <w:t>Некритичная ситуация</w:t>
            </w:r>
            <w:r w:rsidR="006A68F5">
              <w:rPr>
                <w:webHidden/>
              </w:rPr>
              <w:tab/>
            </w:r>
            <w:r w:rsidR="006A68F5">
              <w:rPr>
                <w:webHidden/>
              </w:rPr>
              <w:fldChar w:fldCharType="begin"/>
            </w:r>
            <w:r w:rsidR="006A68F5">
              <w:rPr>
                <w:webHidden/>
              </w:rPr>
              <w:instrText xml:space="preserve"> PAGEREF _Toc31298235 \h </w:instrText>
            </w:r>
            <w:r w:rsidR="006A68F5">
              <w:rPr>
                <w:webHidden/>
              </w:rPr>
            </w:r>
            <w:r w:rsidR="006A68F5">
              <w:rPr>
                <w:webHidden/>
              </w:rPr>
              <w:fldChar w:fldCharType="separate"/>
            </w:r>
            <w:r w:rsidR="006A68F5">
              <w:rPr>
                <w:webHidden/>
              </w:rPr>
              <w:t>77</w:t>
            </w:r>
            <w:r w:rsidR="006A68F5">
              <w:rPr>
                <w:webHidden/>
              </w:rPr>
              <w:fldChar w:fldCharType="end"/>
            </w:r>
          </w:hyperlink>
        </w:p>
        <w:p w:rsidR="006A68F5" w:rsidRDefault="00A20F3E">
          <w:pPr>
            <w:pStyle w:val="27"/>
            <w:rPr>
              <w:rFonts w:asciiTheme="minorHAnsi" w:eastAsiaTheme="minorEastAsia" w:hAnsiTheme="minorHAnsi" w:cstheme="minorBidi"/>
              <w:sz w:val="22"/>
              <w:szCs w:val="22"/>
              <w:lang w:val="ru-RU" w:eastAsia="ru-RU"/>
            </w:rPr>
          </w:pPr>
          <w:hyperlink w:anchor="_Toc31298236" w:history="1">
            <w:r w:rsidR="006A68F5" w:rsidRPr="006900DC">
              <w:rPr>
                <w:rStyle w:val="afb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5.3</w:t>
            </w:r>
            <w:r w:rsidR="006A68F5">
              <w:rPr>
                <w:rFonts w:asciiTheme="minorHAnsi" w:eastAsiaTheme="minorEastAsia" w:hAnsiTheme="minorHAnsi" w:cstheme="minorBidi"/>
                <w:sz w:val="22"/>
                <w:szCs w:val="22"/>
                <w:lang w:val="ru-RU" w:eastAsia="ru-RU"/>
              </w:rPr>
              <w:tab/>
            </w:r>
            <w:r w:rsidR="006A68F5" w:rsidRPr="006900DC">
              <w:rPr>
                <w:rStyle w:val="afb"/>
                <w:lang w:val="ru-RU"/>
              </w:rPr>
              <w:t>Критичная ситуация</w:t>
            </w:r>
            <w:r w:rsidR="006A68F5">
              <w:rPr>
                <w:webHidden/>
              </w:rPr>
              <w:tab/>
            </w:r>
            <w:r w:rsidR="006A68F5">
              <w:rPr>
                <w:webHidden/>
              </w:rPr>
              <w:fldChar w:fldCharType="begin"/>
            </w:r>
            <w:r w:rsidR="006A68F5">
              <w:rPr>
                <w:webHidden/>
              </w:rPr>
              <w:instrText xml:space="preserve"> PAGEREF _Toc31298236 \h </w:instrText>
            </w:r>
            <w:r w:rsidR="006A68F5">
              <w:rPr>
                <w:webHidden/>
              </w:rPr>
            </w:r>
            <w:r w:rsidR="006A68F5">
              <w:rPr>
                <w:webHidden/>
              </w:rPr>
              <w:fldChar w:fldCharType="separate"/>
            </w:r>
            <w:r w:rsidR="006A68F5">
              <w:rPr>
                <w:webHidden/>
              </w:rPr>
              <w:t>77</w:t>
            </w:r>
            <w:r w:rsidR="006A68F5">
              <w:rPr>
                <w:webHidden/>
              </w:rPr>
              <w:fldChar w:fldCharType="end"/>
            </w:r>
          </w:hyperlink>
        </w:p>
        <w:p w:rsidR="006A68F5" w:rsidRDefault="00A20F3E">
          <w:pPr>
            <w:pStyle w:val="19"/>
            <w:rPr>
              <w:rFonts w:asciiTheme="minorHAnsi" w:eastAsiaTheme="minorEastAsia" w:hAnsiTheme="minorHAnsi" w:cstheme="minorBidi"/>
              <w:b w:val="0"/>
              <w:caps w:val="0"/>
              <w:color w:val="auto"/>
              <w:sz w:val="22"/>
              <w:szCs w:val="22"/>
              <w:lang w:val="ru-RU" w:eastAsia="ru-RU"/>
            </w:rPr>
          </w:pPr>
          <w:hyperlink w:anchor="_Toc31298237" w:history="1">
            <w:r w:rsidR="006A68F5" w:rsidRPr="006900DC">
              <w:rPr>
                <w:rStyle w:val="afb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6.</w:t>
            </w:r>
            <w:r w:rsidR="006A68F5">
              <w:rPr>
                <w:rFonts w:asciiTheme="minorHAnsi" w:eastAsiaTheme="minorEastAsia" w:hAnsiTheme="minorHAnsi" w:cstheme="minorBidi"/>
                <w:b w:val="0"/>
                <w:caps w:val="0"/>
                <w:color w:val="auto"/>
                <w:sz w:val="22"/>
                <w:szCs w:val="22"/>
                <w:lang w:val="ru-RU" w:eastAsia="ru-RU"/>
              </w:rPr>
              <w:tab/>
            </w:r>
            <w:r w:rsidR="006A68F5" w:rsidRPr="006900DC">
              <w:rPr>
                <w:rStyle w:val="afb"/>
              </w:rPr>
              <w:t>Лист регистрационных изменений</w:t>
            </w:r>
            <w:r w:rsidR="006A68F5">
              <w:rPr>
                <w:webHidden/>
              </w:rPr>
              <w:tab/>
            </w:r>
            <w:r w:rsidR="006A68F5">
              <w:rPr>
                <w:webHidden/>
              </w:rPr>
              <w:fldChar w:fldCharType="begin"/>
            </w:r>
            <w:r w:rsidR="006A68F5">
              <w:rPr>
                <w:webHidden/>
              </w:rPr>
              <w:instrText xml:space="preserve"> PAGEREF _Toc31298237 \h </w:instrText>
            </w:r>
            <w:r w:rsidR="006A68F5">
              <w:rPr>
                <w:webHidden/>
              </w:rPr>
            </w:r>
            <w:r w:rsidR="006A68F5">
              <w:rPr>
                <w:webHidden/>
              </w:rPr>
              <w:fldChar w:fldCharType="separate"/>
            </w:r>
            <w:r w:rsidR="006A68F5">
              <w:rPr>
                <w:webHidden/>
              </w:rPr>
              <w:t>78</w:t>
            </w:r>
            <w:r w:rsidR="006A68F5">
              <w:rPr>
                <w:webHidden/>
              </w:rPr>
              <w:fldChar w:fldCharType="end"/>
            </w:r>
          </w:hyperlink>
        </w:p>
        <w:p w:rsidR="000E5618" w:rsidRDefault="000E5618">
          <w:r>
            <w:rPr>
              <w:b/>
              <w:bCs/>
            </w:rPr>
            <w:fldChar w:fldCharType="end"/>
          </w:r>
        </w:p>
      </w:sdtContent>
    </w:sdt>
    <w:bookmarkStart w:id="1" w:name="_Toc529981160"/>
    <w:bookmarkStart w:id="2" w:name="_Toc531126643"/>
    <w:bookmarkStart w:id="3" w:name="_Toc11857342"/>
    <w:bookmarkStart w:id="4" w:name="_Toc31298193"/>
    <w:p w:rsidR="00ED10F2" w:rsidRPr="0017765F" w:rsidRDefault="00ED10F2" w:rsidP="0017765F">
      <w:pPr>
        <w:pStyle w:val="10"/>
      </w:pPr>
      <w:r w:rsidRPr="0017765F">
        <w:rPr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809792" behindDoc="1" locked="0" layoutInCell="1" allowOverlap="1" wp14:anchorId="38AD1956" wp14:editId="63B1BA1A">
                <wp:simplePos x="0" y="0"/>
                <wp:positionH relativeFrom="page">
                  <wp:align>right</wp:align>
                </wp:positionH>
                <wp:positionV relativeFrom="paragraph">
                  <wp:posOffset>-37465</wp:posOffset>
                </wp:positionV>
                <wp:extent cx="7406640" cy="510540"/>
                <wp:effectExtent l="0" t="0" r="22860" b="22860"/>
                <wp:wrapNone/>
                <wp:docPr id="60" name="Прямоугольник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06640" cy="510540"/>
                        </a:xfrm>
                        <a:prstGeom prst="rect">
                          <a:avLst/>
                        </a:prstGeom>
                        <a:solidFill>
                          <a:schemeClr val="accent2"/>
                        </a:solidFill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72DCE4FD" id="Прямоугольник 60" o:spid="_x0000_s1026" style="position:absolute;margin-left:532pt;margin-top:-2.95pt;width:583.2pt;height:40.2pt;z-index:-251506688;visibility:visible;mso-wrap-style:square;mso-width-percent:0;mso-wrap-distance-left:9pt;mso-wrap-distance-top:0;mso-wrap-distance-right:9pt;mso-wrap-distance-bottom:0;mso-position-horizontal:right;mso-position-horizontal-relative:page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" fillcolor="#369 [3205]" strokecolor="#369 [3205]" strokeweight="2pt">
                <w10:wrap anchorx="page"/>
              </v:rect>
            </w:pict>
          </mc:Fallback>
        </mc:AlternateContent>
      </w:r>
      <w:bookmarkEnd w:id="1"/>
      <w:r w:rsidRPr="0017765F">
        <w:t>Введение</w:t>
      </w:r>
      <w:bookmarkEnd w:id="2"/>
      <w:bookmarkEnd w:id="3"/>
      <w:bookmarkEnd w:id="4"/>
    </w:p>
    <w:p w:rsidR="00ED10F2" w:rsidRPr="00373D3D" w:rsidRDefault="00ED10F2" w:rsidP="00ED10F2">
      <w:pPr>
        <w:pStyle w:val="MyHeadtitle"/>
        <w:spacing w:before="0" w:after="0" w:line="276" w:lineRule="auto"/>
        <w:jc w:val="both"/>
        <w:rPr>
          <w:rFonts w:ascii="Segoe UI Light" w:hAnsi="Segoe UI Light" w:cs="Times New Roman"/>
          <w:color w:val="336699" w:themeColor="accent2"/>
          <w:sz w:val="40"/>
          <w:szCs w:val="24"/>
          <w:lang w:val="ru-RU"/>
        </w:rPr>
        <w:sectPr w:rsidR="00ED10F2" w:rsidRPr="00373D3D" w:rsidSect="008A4F8A">
          <w:footerReference w:type="default" r:id="rId13"/>
          <w:type w:val="continuous"/>
          <w:pgSz w:w="12240" w:h="15840" w:code="1"/>
          <w:pgMar w:top="810" w:right="990" w:bottom="284" w:left="990" w:header="360" w:footer="371" w:gutter="0"/>
          <w:cols w:space="708"/>
          <w:titlePg/>
          <w:docGrid w:linePitch="360"/>
        </w:sectPr>
      </w:pPr>
    </w:p>
    <w:p w:rsidR="006347E6" w:rsidRDefault="006347E6" w:rsidP="00B02A32">
      <w:pPr>
        <w:pStyle w:val="21"/>
        <w:rPr>
          <w:lang w:val="ru-RU"/>
        </w:rPr>
      </w:pPr>
      <w:bookmarkStart w:id="5" w:name="_Toc31298194"/>
      <w:r>
        <w:rPr>
          <w:lang w:val="ru-RU"/>
        </w:rPr>
        <w:t>Область применения</w:t>
      </w:r>
      <w:bookmarkEnd w:id="5"/>
    </w:p>
    <w:p w:rsidR="00F140EC" w:rsidRPr="001C5ECD" w:rsidRDefault="00BE1B8C" w:rsidP="003B7ECD">
      <w:pPr>
        <w:pStyle w:val="aff1"/>
      </w:pPr>
      <w:r w:rsidRPr="001C5ECD">
        <w:t>Система</w:t>
      </w:r>
      <w:r w:rsidR="00F140EC" w:rsidRPr="001C5ECD">
        <w:t xml:space="preserve"> «</w:t>
      </w:r>
      <w:r w:rsidR="00A4065D">
        <w:t>Marketplace</w:t>
      </w:r>
      <w:r w:rsidR="00F140EC" w:rsidRPr="001C5ECD">
        <w:t>» предназначен</w:t>
      </w:r>
      <w:r w:rsidRPr="001C5ECD">
        <w:t>а</w:t>
      </w:r>
      <w:r w:rsidR="00F140EC" w:rsidRPr="001C5ECD">
        <w:t xml:space="preserve"> для сотрудников </w:t>
      </w:r>
      <w:r w:rsidR="00A12580" w:rsidRPr="001C5ECD">
        <w:t>группы компаний</w:t>
      </w:r>
      <w:r w:rsidR="00605F34" w:rsidRPr="001C5ECD">
        <w:t xml:space="preserve"> </w:t>
      </w:r>
      <w:r w:rsidR="00C66B1A" w:rsidRPr="001C5ECD">
        <w:t xml:space="preserve">ПАО </w:t>
      </w:r>
      <w:r w:rsidR="00605F34" w:rsidRPr="001C5ECD">
        <w:t>«</w:t>
      </w:r>
      <w:r w:rsidR="00C66B1A" w:rsidRPr="001C5ECD">
        <w:t>ГПН</w:t>
      </w:r>
      <w:r w:rsidR="00605F34" w:rsidRPr="001C5ECD">
        <w:t>»</w:t>
      </w:r>
      <w:r w:rsidR="00F140EC" w:rsidRPr="001C5ECD">
        <w:t xml:space="preserve">, имеющих потребности к закупке </w:t>
      </w:r>
      <w:r w:rsidR="00C66B1A" w:rsidRPr="001C5ECD">
        <w:t>МТР</w:t>
      </w:r>
      <w:r w:rsidR="001C5ECD" w:rsidRPr="001C5ECD">
        <w:t>, с целью</w:t>
      </w:r>
      <w:r w:rsidR="00F140EC" w:rsidRPr="001C5ECD">
        <w:t xml:space="preserve"> </w:t>
      </w:r>
      <w:r w:rsidR="001C5ECD" w:rsidRPr="001C5ECD">
        <w:t>сопровождения закупочной деятельности</w:t>
      </w:r>
      <w:r w:rsidR="00F140EC" w:rsidRPr="001C5ECD">
        <w:t>.</w:t>
      </w:r>
    </w:p>
    <w:p w:rsidR="00106EE4" w:rsidRDefault="00106EE4" w:rsidP="00106EE4">
      <w:pPr>
        <w:pStyle w:val="21"/>
        <w:rPr>
          <w:lang w:val="ru-RU"/>
        </w:rPr>
      </w:pPr>
      <w:bookmarkStart w:id="6" w:name="_Toc31298195"/>
      <w:r>
        <w:rPr>
          <w:lang w:val="ru-RU"/>
        </w:rPr>
        <w:t>Краткое описание возможностей</w:t>
      </w:r>
      <w:bookmarkEnd w:id="6"/>
    </w:p>
    <w:p w:rsidR="00CC3CA8" w:rsidRPr="003248E4" w:rsidRDefault="00CC3CA8" w:rsidP="003B7ECD">
      <w:pPr>
        <w:pStyle w:val="aff1"/>
      </w:pPr>
      <w:r w:rsidRPr="003248E4">
        <w:t>Система «</w:t>
      </w:r>
      <w:r w:rsidR="00A4065D">
        <w:t>Marketplace</w:t>
      </w:r>
      <w:r w:rsidRPr="003248E4">
        <w:t>» представляет следующие возможности:</w:t>
      </w:r>
    </w:p>
    <w:p w:rsidR="00A4065D" w:rsidRPr="007B6AAB" w:rsidRDefault="00A4065D" w:rsidP="00A4065D">
      <w:pPr>
        <w:pStyle w:val="ae"/>
        <w:jc w:val="left"/>
      </w:pPr>
      <w:r w:rsidRPr="007B6AAB">
        <w:t>регистрация пользователя в системе;</w:t>
      </w:r>
    </w:p>
    <w:p w:rsidR="00A4065D" w:rsidRPr="007B6AAB" w:rsidRDefault="00A4065D" w:rsidP="00A4065D">
      <w:pPr>
        <w:pStyle w:val="ae"/>
        <w:jc w:val="left"/>
      </w:pPr>
      <w:r w:rsidRPr="007B6AAB">
        <w:t>создание заявки на закупку Заказчиком;</w:t>
      </w:r>
    </w:p>
    <w:p w:rsidR="00A4065D" w:rsidRPr="00334DB5" w:rsidRDefault="00A4065D" w:rsidP="00A4065D">
      <w:pPr>
        <w:pStyle w:val="ae"/>
      </w:pPr>
      <w:r w:rsidRPr="00334DB5">
        <w:t xml:space="preserve">взятие в работу заявки на закупку </w:t>
      </w:r>
      <w:r>
        <w:t>бэкофисом</w:t>
      </w:r>
      <w:r w:rsidRPr="00334DB5">
        <w:t>;</w:t>
      </w:r>
    </w:p>
    <w:p w:rsidR="00A4065D" w:rsidRDefault="00A4065D" w:rsidP="00A4065D">
      <w:pPr>
        <w:pStyle w:val="ae"/>
      </w:pPr>
      <w:r w:rsidRPr="007B6AAB">
        <w:t xml:space="preserve">обсуждение деталей заявки в чате между Заказчиком и сотрудником </w:t>
      </w:r>
      <w:r>
        <w:t>бэкофис</w:t>
      </w:r>
      <w:r w:rsidRPr="007B6AAB">
        <w:t>а;</w:t>
      </w:r>
    </w:p>
    <w:p w:rsidR="00A4065D" w:rsidRPr="00334DB5" w:rsidRDefault="00A4065D" w:rsidP="00A4065D">
      <w:pPr>
        <w:pStyle w:val="ae"/>
        <w:jc w:val="left"/>
      </w:pPr>
      <w:r w:rsidRPr="00334DB5">
        <w:t>по</w:t>
      </w:r>
      <w:r>
        <w:t>дбор бэкофисом</w:t>
      </w:r>
      <w:r w:rsidRPr="00334DB5">
        <w:t xml:space="preserve"> </w:t>
      </w:r>
      <w:r>
        <w:t xml:space="preserve">технических </w:t>
      </w:r>
      <w:r w:rsidRPr="00334DB5">
        <w:t>предложений поставщиков путем организации закупки в электронной форме на ЭТП ГПБ;</w:t>
      </w:r>
    </w:p>
    <w:p w:rsidR="00A4065D" w:rsidRDefault="00A4065D" w:rsidP="00A4065D">
      <w:pPr>
        <w:pStyle w:val="ae"/>
      </w:pPr>
      <w:r>
        <w:t>загрузка технических предложений по запрашиваемым позициям бэкофисом, отправка их на согласование Заказчику;</w:t>
      </w:r>
    </w:p>
    <w:p w:rsidR="00A4065D" w:rsidRPr="007B6AAB" w:rsidRDefault="00A4065D" w:rsidP="00A4065D">
      <w:pPr>
        <w:pStyle w:val="ae"/>
      </w:pPr>
      <w:r>
        <w:t>согласование технических предложений Заказчиком;</w:t>
      </w:r>
    </w:p>
    <w:p w:rsidR="00A4065D" w:rsidRPr="00334DB5" w:rsidRDefault="00A4065D" w:rsidP="00A4065D">
      <w:pPr>
        <w:pStyle w:val="ae"/>
        <w:jc w:val="left"/>
      </w:pPr>
      <w:r w:rsidRPr="00334DB5">
        <w:t>по</w:t>
      </w:r>
      <w:r>
        <w:t xml:space="preserve">дбор коммерческих </w:t>
      </w:r>
      <w:r w:rsidRPr="00334DB5">
        <w:t>предложений поставщиков путем организации закупки в электронной форме на ЭТП ГПБ</w:t>
      </w:r>
      <w:r>
        <w:t xml:space="preserve"> бэкофисом</w:t>
      </w:r>
      <w:r w:rsidRPr="00334DB5">
        <w:t>;</w:t>
      </w:r>
    </w:p>
    <w:p w:rsidR="00A4065D" w:rsidRPr="003248E4" w:rsidRDefault="00A4065D" w:rsidP="00A4065D">
      <w:pPr>
        <w:pStyle w:val="ae"/>
        <w:jc w:val="left"/>
      </w:pPr>
      <w:r>
        <w:t xml:space="preserve">загрузка </w:t>
      </w:r>
      <w:r w:rsidRPr="003248E4">
        <w:t>списка коммерческих предложений поставщиков</w:t>
      </w:r>
      <w:r>
        <w:t xml:space="preserve"> бэкофисом</w:t>
      </w:r>
      <w:r w:rsidRPr="003248E4">
        <w:t>,</w:t>
      </w:r>
      <w:r>
        <w:t xml:space="preserve"> отправка их на согласование Заказчику</w:t>
      </w:r>
      <w:r w:rsidRPr="003248E4">
        <w:t>;</w:t>
      </w:r>
    </w:p>
    <w:p w:rsidR="00A4065D" w:rsidRPr="007B6AAB" w:rsidRDefault="00A4065D" w:rsidP="00A4065D">
      <w:pPr>
        <w:pStyle w:val="ae"/>
      </w:pPr>
      <w:r w:rsidRPr="007B6AAB">
        <w:t>рассмотрение коммерческих предложений Заказчиком и выбор победителя;</w:t>
      </w:r>
    </w:p>
    <w:p w:rsidR="00A4065D" w:rsidRDefault="00A4065D" w:rsidP="00A4065D">
      <w:pPr>
        <w:pStyle w:val="ae"/>
      </w:pPr>
      <w:r w:rsidRPr="007B6AAB">
        <w:t xml:space="preserve">загрузка </w:t>
      </w:r>
      <w:r>
        <w:t>договоров на поставку бэкофисом, отправка их на согласование Заказчику</w:t>
      </w:r>
      <w:r w:rsidRPr="007B6AAB">
        <w:t>;</w:t>
      </w:r>
    </w:p>
    <w:p w:rsidR="00A4065D" w:rsidRDefault="00A4065D" w:rsidP="00A4065D">
      <w:pPr>
        <w:pStyle w:val="ae"/>
      </w:pPr>
      <w:r>
        <w:t>согласование договоров Заказчиком;</w:t>
      </w:r>
    </w:p>
    <w:p w:rsidR="00A4065D" w:rsidRDefault="00A4065D" w:rsidP="00A4065D">
      <w:pPr>
        <w:pStyle w:val="ae"/>
      </w:pPr>
      <w:r>
        <w:t>загрузка рабоче-конструкторской документации по заявленным позициям бэкофисом, отправка ее на согласование Заказчику;</w:t>
      </w:r>
    </w:p>
    <w:p w:rsidR="00A4065D" w:rsidRPr="007B6AAB" w:rsidRDefault="00A4065D" w:rsidP="00A4065D">
      <w:pPr>
        <w:pStyle w:val="ae"/>
      </w:pPr>
      <w:r>
        <w:t>согласование рабоче-конструкторской документации Заказчиком;</w:t>
      </w:r>
    </w:p>
    <w:p w:rsidR="00CC3CA8" w:rsidRDefault="00A4065D" w:rsidP="00A4065D">
      <w:pPr>
        <w:pStyle w:val="ae"/>
      </w:pPr>
      <w:r>
        <w:t>предоставление информации об изготовлении продукции бэкофисом Заказчику.</w:t>
      </w:r>
    </w:p>
    <w:p w:rsidR="006347E6" w:rsidRDefault="006347E6" w:rsidP="006347E6">
      <w:pPr>
        <w:pStyle w:val="21"/>
        <w:rPr>
          <w:lang w:val="ru-RU"/>
        </w:rPr>
      </w:pPr>
      <w:bookmarkStart w:id="7" w:name="_Toc31298196"/>
      <w:r>
        <w:rPr>
          <w:lang w:val="ru-RU"/>
        </w:rPr>
        <w:lastRenderedPageBreak/>
        <w:t>Уровень подготовки пользователя</w:t>
      </w:r>
      <w:bookmarkEnd w:id="7"/>
    </w:p>
    <w:p w:rsidR="0085432F" w:rsidRPr="00CB42DA" w:rsidRDefault="0085432F" w:rsidP="003B7ECD">
      <w:pPr>
        <w:pStyle w:val="aff1"/>
      </w:pPr>
      <w:r w:rsidRPr="00CB42DA">
        <w:t>Пользователи Системы должны обладать базовыми навыками работы с:</w:t>
      </w:r>
    </w:p>
    <w:p w:rsidR="0085432F" w:rsidRPr="0085432F" w:rsidRDefault="0085432F" w:rsidP="0085432F">
      <w:pPr>
        <w:pStyle w:val="ae"/>
      </w:pPr>
      <w:r w:rsidRPr="0085432F">
        <w:t>операцион</w:t>
      </w:r>
      <w:r>
        <w:t>ной системой Microsoft Windows,</w:t>
      </w:r>
    </w:p>
    <w:p w:rsidR="0085432F" w:rsidRPr="0085432F" w:rsidRDefault="0085432F" w:rsidP="0085432F">
      <w:pPr>
        <w:pStyle w:val="ae"/>
      </w:pPr>
      <w:r w:rsidRPr="0085432F">
        <w:t>пакет</w:t>
      </w:r>
      <w:r>
        <w:t>ом приложений Microsoft Office,</w:t>
      </w:r>
    </w:p>
    <w:p w:rsidR="0085432F" w:rsidRPr="0085432F" w:rsidRDefault="0085432F" w:rsidP="0085432F">
      <w:pPr>
        <w:pStyle w:val="ae"/>
      </w:pPr>
      <w:r w:rsidRPr="0085432F">
        <w:t xml:space="preserve">системой электронной почты, </w:t>
      </w:r>
    </w:p>
    <w:p w:rsidR="0085432F" w:rsidRPr="0085432F" w:rsidRDefault="00ED1B18" w:rsidP="0085432F">
      <w:pPr>
        <w:pStyle w:val="ae"/>
      </w:pPr>
      <w:r>
        <w:t>и</w:t>
      </w:r>
      <w:r w:rsidR="002934E7">
        <w:t>нтернет</w:t>
      </w:r>
      <w:r w:rsidR="002934E7">
        <w:rPr>
          <w:lang w:val="en-US"/>
        </w:rPr>
        <w:t xml:space="preserve"> </w:t>
      </w:r>
      <w:r w:rsidR="002934E7">
        <w:t>браузерами</w:t>
      </w:r>
      <w:r w:rsidR="0085432F" w:rsidRPr="0085432F">
        <w:t>.</w:t>
      </w:r>
    </w:p>
    <w:p w:rsidR="00FD7F08" w:rsidRPr="00B02A32" w:rsidRDefault="00FD7F08" w:rsidP="00FD7F08">
      <w:pPr>
        <w:pStyle w:val="21"/>
        <w:rPr>
          <w:lang w:val="ru-RU"/>
        </w:rPr>
      </w:pPr>
      <w:bookmarkStart w:id="8" w:name="_Toc31298197"/>
      <w:r w:rsidRPr="00B02A32">
        <w:rPr>
          <w:lang w:val="ru-RU"/>
        </w:rPr>
        <w:t>Используемые термины, определения и сокращения</w:t>
      </w:r>
      <w:bookmarkEnd w:id="8"/>
    </w:p>
    <w:p w:rsidR="00FD7F08" w:rsidRPr="00B02A32" w:rsidRDefault="00FD7F08" w:rsidP="003B7ECD">
      <w:pPr>
        <w:pStyle w:val="aff1"/>
      </w:pPr>
      <w:r w:rsidRPr="00B02A32">
        <w:t>В Руководстве пользователя приняты следующие термины и сокращения:</w:t>
      </w:r>
    </w:p>
    <w:tbl>
      <w:tblPr>
        <w:tblW w:w="10065" w:type="dxa"/>
        <w:tblInd w:w="108" w:type="dxa"/>
        <w:tblBorders>
          <w:top w:val="single" w:sz="4" w:space="0" w:color="8496B0"/>
          <w:left w:val="single" w:sz="4" w:space="0" w:color="8496B0"/>
          <w:bottom w:val="single" w:sz="4" w:space="0" w:color="8496B0"/>
          <w:right w:val="single" w:sz="4" w:space="0" w:color="8496B0"/>
          <w:insideH w:val="single" w:sz="4" w:space="0" w:color="8496B0"/>
          <w:insideV w:val="single" w:sz="4" w:space="0" w:color="8496B0"/>
        </w:tblBorders>
        <w:tblLook w:val="01E0" w:firstRow="1" w:lastRow="1" w:firstColumn="1" w:lastColumn="1" w:noHBand="0" w:noVBand="0"/>
      </w:tblPr>
      <w:tblGrid>
        <w:gridCol w:w="964"/>
        <w:gridCol w:w="2609"/>
        <w:gridCol w:w="6492"/>
      </w:tblGrid>
      <w:tr w:rsidR="00FD7F08" w:rsidRPr="00B02A32" w:rsidTr="002934E7">
        <w:trPr>
          <w:tblHeader/>
        </w:trPr>
        <w:tc>
          <w:tcPr>
            <w:tcW w:w="964" w:type="dxa"/>
            <w:shd w:val="clear" w:color="auto" w:fill="336699" w:themeFill="accent2"/>
            <w:vAlign w:val="center"/>
          </w:tcPr>
          <w:p w:rsidR="00FD7F08" w:rsidRPr="00B02A32" w:rsidRDefault="00FD7F08" w:rsidP="002934E7">
            <w:pPr>
              <w:pStyle w:val="aff5"/>
            </w:pPr>
            <w:r w:rsidRPr="00B02A32">
              <w:t>№</w:t>
            </w:r>
          </w:p>
        </w:tc>
        <w:tc>
          <w:tcPr>
            <w:tcW w:w="2609" w:type="dxa"/>
            <w:shd w:val="clear" w:color="auto" w:fill="336699" w:themeFill="accent2"/>
            <w:vAlign w:val="center"/>
          </w:tcPr>
          <w:p w:rsidR="00FD7F08" w:rsidRPr="00B02A32" w:rsidRDefault="00FD7F08" w:rsidP="002934E7">
            <w:pPr>
              <w:pStyle w:val="aff5"/>
              <w:rPr>
                <w:lang w:val="ru-RU"/>
              </w:rPr>
            </w:pPr>
            <w:r w:rsidRPr="00B02A32">
              <w:rPr>
                <w:lang w:val="ru-RU"/>
              </w:rPr>
              <w:t>Термины и сокращения</w:t>
            </w:r>
          </w:p>
        </w:tc>
        <w:tc>
          <w:tcPr>
            <w:tcW w:w="6492" w:type="dxa"/>
            <w:shd w:val="clear" w:color="auto" w:fill="336699" w:themeFill="accent2"/>
            <w:vAlign w:val="center"/>
          </w:tcPr>
          <w:p w:rsidR="00FD7F08" w:rsidRPr="00B02A32" w:rsidRDefault="00FD7F08" w:rsidP="002934E7">
            <w:pPr>
              <w:pStyle w:val="aff5"/>
              <w:rPr>
                <w:lang w:val="ru-RU"/>
              </w:rPr>
            </w:pPr>
            <w:r w:rsidRPr="00B02A32">
              <w:rPr>
                <w:lang w:val="ru-RU"/>
              </w:rPr>
              <w:t>Определение</w:t>
            </w:r>
          </w:p>
        </w:tc>
      </w:tr>
      <w:tr w:rsidR="009A5848" w:rsidRPr="00A20F3E" w:rsidTr="002934E7">
        <w:tc>
          <w:tcPr>
            <w:tcW w:w="964" w:type="dxa"/>
            <w:vAlign w:val="center"/>
          </w:tcPr>
          <w:p w:rsidR="009A5848" w:rsidRDefault="009A5848" w:rsidP="003B7ECD">
            <w:pPr>
              <w:pStyle w:val="aff1"/>
            </w:pPr>
            <w:r>
              <w:t>1.</w:t>
            </w:r>
          </w:p>
        </w:tc>
        <w:tc>
          <w:tcPr>
            <w:tcW w:w="2609" w:type="dxa"/>
          </w:tcPr>
          <w:p w:rsidR="009A5848" w:rsidRPr="00B02A32" w:rsidRDefault="001C4C10" w:rsidP="009A5848">
            <w:pPr>
              <w:pStyle w:val="afff1"/>
              <w:rPr>
                <w:lang w:val="ru-RU"/>
              </w:rPr>
            </w:pPr>
            <w:r>
              <w:rPr>
                <w:lang w:val="ru-RU"/>
              </w:rPr>
              <w:t>Бэкофис</w:t>
            </w:r>
          </w:p>
        </w:tc>
        <w:tc>
          <w:tcPr>
            <w:tcW w:w="6492" w:type="dxa"/>
          </w:tcPr>
          <w:p w:rsidR="009A5848" w:rsidRPr="00B02A32" w:rsidRDefault="009A5848" w:rsidP="009A5848">
            <w:pPr>
              <w:pStyle w:val="aff3"/>
              <w:rPr>
                <w:lang w:val="ru-RU"/>
              </w:rPr>
            </w:pPr>
            <w:r>
              <w:rPr>
                <w:lang w:val="ru-RU"/>
              </w:rPr>
              <w:t>Оператор электронной платформы «</w:t>
            </w:r>
            <w:r w:rsidR="00A4065D">
              <w:rPr>
                <w:lang w:val="ru-RU"/>
              </w:rPr>
              <w:t>Marketplace</w:t>
            </w:r>
            <w:r>
              <w:rPr>
                <w:lang w:val="ru-RU"/>
              </w:rPr>
              <w:t>», обрабатывающий заявки на закупки МТР и осуществляющий поиск поставщиков путем организации на ЭТП ГПБ закупок в электронной форме.</w:t>
            </w:r>
          </w:p>
        </w:tc>
      </w:tr>
      <w:tr w:rsidR="009A5848" w:rsidRPr="00A20F3E" w:rsidTr="002934E7">
        <w:tc>
          <w:tcPr>
            <w:tcW w:w="964" w:type="dxa"/>
            <w:vAlign w:val="center"/>
          </w:tcPr>
          <w:p w:rsidR="009A5848" w:rsidRDefault="009A5848" w:rsidP="003B7ECD">
            <w:pPr>
              <w:pStyle w:val="aff1"/>
            </w:pPr>
            <w:r>
              <w:t>2.</w:t>
            </w:r>
          </w:p>
        </w:tc>
        <w:tc>
          <w:tcPr>
            <w:tcW w:w="2609" w:type="dxa"/>
          </w:tcPr>
          <w:p w:rsidR="009A5848" w:rsidRDefault="009A5848" w:rsidP="009A5848">
            <w:pPr>
              <w:pStyle w:val="afff1"/>
              <w:rPr>
                <w:lang w:val="ru-RU"/>
              </w:rPr>
            </w:pPr>
            <w:r>
              <w:rPr>
                <w:lang w:val="ru-RU"/>
              </w:rPr>
              <w:t>Заказчик</w:t>
            </w:r>
          </w:p>
        </w:tc>
        <w:tc>
          <w:tcPr>
            <w:tcW w:w="6492" w:type="dxa"/>
          </w:tcPr>
          <w:p w:rsidR="009A5848" w:rsidRPr="00B02A32" w:rsidRDefault="009A5848" w:rsidP="009A5848">
            <w:pPr>
              <w:pStyle w:val="aff3"/>
              <w:rPr>
                <w:lang w:val="ru-RU"/>
              </w:rPr>
            </w:pPr>
            <w:r w:rsidRPr="00A40920">
              <w:rPr>
                <w:lang w:val="ru-RU"/>
              </w:rPr>
              <w:t>Структурное подразделение ПАО «</w:t>
            </w:r>
            <w:r>
              <w:rPr>
                <w:lang w:val="ru-RU"/>
              </w:rPr>
              <w:t>ГПН»</w:t>
            </w:r>
            <w:r w:rsidRPr="00A40920">
              <w:rPr>
                <w:lang w:val="ru-RU"/>
              </w:rPr>
              <w:t xml:space="preserve">, </w:t>
            </w:r>
            <w:r>
              <w:rPr>
                <w:lang w:val="ru-RU"/>
              </w:rPr>
              <w:t>формирующее заявки на закупки МТР для последующего выбора поставщиков и заключения с ними договоров на поставку.</w:t>
            </w:r>
          </w:p>
        </w:tc>
      </w:tr>
      <w:tr w:rsidR="009A5848" w:rsidRPr="009B54E5" w:rsidTr="002934E7">
        <w:tc>
          <w:tcPr>
            <w:tcW w:w="964" w:type="dxa"/>
            <w:vAlign w:val="center"/>
          </w:tcPr>
          <w:p w:rsidR="009A5848" w:rsidRPr="00B02A32" w:rsidRDefault="009A5848" w:rsidP="003B7ECD">
            <w:pPr>
              <w:pStyle w:val="aff1"/>
            </w:pPr>
            <w:r>
              <w:t>3</w:t>
            </w:r>
            <w:r w:rsidRPr="00B02A32">
              <w:t>.</w:t>
            </w:r>
          </w:p>
        </w:tc>
        <w:tc>
          <w:tcPr>
            <w:tcW w:w="2609" w:type="dxa"/>
          </w:tcPr>
          <w:p w:rsidR="009A5848" w:rsidRPr="00BD54FA" w:rsidRDefault="009A5848" w:rsidP="009A5848">
            <w:pPr>
              <w:pStyle w:val="afff1"/>
              <w:rPr>
                <w:lang w:val="ru-RU"/>
              </w:rPr>
            </w:pPr>
            <w:r w:rsidRPr="00B02A32">
              <w:rPr>
                <w:lang w:val="ru-RU"/>
              </w:rPr>
              <w:t>Система</w:t>
            </w:r>
            <w:r w:rsidRPr="00B02A32">
              <w:t xml:space="preserve">, </w:t>
            </w:r>
            <w:r w:rsidR="00A4065D">
              <w:rPr>
                <w:lang w:val="ru-RU"/>
              </w:rPr>
              <w:t>Marketplace</w:t>
            </w:r>
          </w:p>
        </w:tc>
        <w:tc>
          <w:tcPr>
            <w:tcW w:w="6492" w:type="dxa"/>
          </w:tcPr>
          <w:p w:rsidR="009A5848" w:rsidRPr="00D02989" w:rsidRDefault="009A5848" w:rsidP="009A5848">
            <w:pPr>
              <w:pStyle w:val="aff3"/>
              <w:rPr>
                <w:lang w:val="ru-RU"/>
              </w:rPr>
            </w:pPr>
            <w:r>
              <w:rPr>
                <w:lang w:val="ru-RU"/>
              </w:rPr>
              <w:t>О</w:t>
            </w:r>
            <w:r w:rsidRPr="00D02989">
              <w:rPr>
                <w:lang w:val="ru-RU"/>
              </w:rPr>
              <w:t xml:space="preserve">нлайн-платформа, которая связывает покупателей и поставщиков, позволяя им совершать сделки через нее. На сайте </w:t>
            </w:r>
            <w:r w:rsidR="00A4065D">
              <w:rPr>
                <w:lang w:val="ru-RU"/>
              </w:rPr>
              <w:t>Marketplace</w:t>
            </w:r>
            <w:r w:rsidRPr="00D02989">
              <w:rPr>
                <w:lang w:val="ru-RU"/>
              </w:rPr>
              <w:t xml:space="preserve">а размещается информация о </w:t>
            </w:r>
            <w:r>
              <w:rPr>
                <w:lang w:val="ru-RU"/>
              </w:rPr>
              <w:t xml:space="preserve">потребностях в МТР. </w:t>
            </w:r>
          </w:p>
        </w:tc>
      </w:tr>
      <w:tr w:rsidR="009A5848" w:rsidRPr="00A20F3E" w:rsidTr="002934E7">
        <w:tc>
          <w:tcPr>
            <w:tcW w:w="964" w:type="dxa"/>
            <w:vAlign w:val="center"/>
          </w:tcPr>
          <w:p w:rsidR="009A5848" w:rsidRDefault="009A5848" w:rsidP="003B7ECD">
            <w:pPr>
              <w:pStyle w:val="aff1"/>
            </w:pPr>
            <w:r>
              <w:t>4.</w:t>
            </w:r>
          </w:p>
        </w:tc>
        <w:tc>
          <w:tcPr>
            <w:tcW w:w="2609" w:type="dxa"/>
          </w:tcPr>
          <w:p w:rsidR="009A5848" w:rsidRPr="00BD54FA" w:rsidRDefault="009A5848" w:rsidP="009A5848">
            <w:pPr>
              <w:pStyle w:val="afff1"/>
              <w:rPr>
                <w:lang w:val="ru-RU"/>
              </w:rPr>
            </w:pPr>
            <w:r>
              <w:rPr>
                <w:lang w:val="ru-RU"/>
              </w:rPr>
              <w:t>ЭТП ГПБ</w:t>
            </w:r>
          </w:p>
        </w:tc>
        <w:tc>
          <w:tcPr>
            <w:tcW w:w="6492" w:type="dxa"/>
          </w:tcPr>
          <w:p w:rsidR="009A5848" w:rsidRDefault="009A5848" w:rsidP="009A5848">
            <w:pPr>
              <w:pStyle w:val="aff3"/>
              <w:rPr>
                <w:lang w:val="ru-RU"/>
              </w:rPr>
            </w:pPr>
            <w:r w:rsidRPr="00B02A32">
              <w:rPr>
                <w:lang w:val="ru-RU"/>
              </w:rPr>
              <w:t xml:space="preserve">Автоматизированная система организации и проведения </w:t>
            </w:r>
            <w:r>
              <w:rPr>
                <w:lang w:val="ru-RU"/>
              </w:rPr>
              <w:t>закупок</w:t>
            </w:r>
            <w:r w:rsidRPr="00B02A32">
              <w:rPr>
                <w:lang w:val="ru-RU"/>
              </w:rPr>
              <w:t xml:space="preserve"> в электронной форме «Электронная торговая площадка Газпромбанка»</w:t>
            </w:r>
          </w:p>
        </w:tc>
      </w:tr>
    </w:tbl>
    <w:bookmarkStart w:id="9" w:name="_Toc31298198"/>
    <w:p w:rsidR="00106EE4" w:rsidRPr="0017765F" w:rsidRDefault="00106EE4" w:rsidP="00106EE4">
      <w:pPr>
        <w:pStyle w:val="10"/>
      </w:pPr>
      <w:r w:rsidRPr="0017765F">
        <w:rPr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822080" behindDoc="1" locked="0" layoutInCell="1" allowOverlap="1" wp14:anchorId="343D6AB0" wp14:editId="3332A35A">
                <wp:simplePos x="0" y="0"/>
                <wp:positionH relativeFrom="page">
                  <wp:align>right</wp:align>
                </wp:positionH>
                <wp:positionV relativeFrom="paragraph">
                  <wp:posOffset>-37465</wp:posOffset>
                </wp:positionV>
                <wp:extent cx="7406640" cy="510540"/>
                <wp:effectExtent l="0" t="0" r="22860" b="22860"/>
                <wp:wrapNone/>
                <wp:docPr id="123" name="Прямоугольник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06640" cy="510540"/>
                        </a:xfrm>
                        <a:prstGeom prst="rect">
                          <a:avLst/>
                        </a:prstGeom>
                        <a:solidFill>
                          <a:schemeClr val="accent2"/>
                        </a:solidFill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796E8E28" id="Прямоугольник 123" o:spid="_x0000_s1026" style="position:absolute;margin-left:532pt;margin-top:-2.95pt;width:583.2pt;height:40.2pt;z-index:-251494400;visibility:visible;mso-wrap-style:square;mso-width-percent:0;mso-wrap-distance-left:9pt;mso-wrap-distance-top:0;mso-wrap-distance-right:9pt;mso-wrap-distance-bottom:0;mso-position-horizontal:right;mso-position-horizontal-relative:page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" fillcolor="#369 [3205]" strokecolor="#369 [3205]" strokeweight="2pt">
                <w10:wrap anchorx="page"/>
              </v:rect>
            </w:pict>
          </mc:Fallback>
        </mc:AlternateContent>
      </w:r>
      <w:r>
        <w:t>Назначение и условия применения</w:t>
      </w:r>
      <w:bookmarkEnd w:id="9"/>
    </w:p>
    <w:p w:rsidR="00106EE4" w:rsidRPr="00373D3D" w:rsidRDefault="00106EE4" w:rsidP="00106EE4">
      <w:pPr>
        <w:pStyle w:val="MyHeadtitle"/>
        <w:spacing w:before="0" w:after="0" w:line="276" w:lineRule="auto"/>
        <w:jc w:val="both"/>
        <w:rPr>
          <w:rFonts w:ascii="Segoe UI Light" w:hAnsi="Segoe UI Light" w:cs="Times New Roman"/>
          <w:color w:val="336699" w:themeColor="accent2"/>
          <w:sz w:val="40"/>
          <w:szCs w:val="24"/>
          <w:lang w:val="ru-RU"/>
        </w:rPr>
        <w:sectPr w:rsidR="00106EE4" w:rsidRPr="00373D3D" w:rsidSect="006611C0">
          <w:footerReference w:type="default" r:id="rId14"/>
          <w:type w:val="continuous"/>
          <w:pgSz w:w="12240" w:h="15840" w:code="1"/>
          <w:pgMar w:top="810" w:right="990" w:bottom="284" w:left="990" w:header="360" w:footer="371" w:gutter="0"/>
          <w:cols w:space="708"/>
          <w:docGrid w:linePitch="360"/>
        </w:sectPr>
      </w:pPr>
    </w:p>
    <w:p w:rsidR="00106EE4" w:rsidRPr="00B02A32" w:rsidRDefault="00106EE4" w:rsidP="00106EE4">
      <w:pPr>
        <w:pStyle w:val="3"/>
        <w:spacing w:before="600" w:after="360"/>
        <w:ind w:left="1588" w:hanging="868"/>
      </w:pPr>
      <w:bookmarkStart w:id="10" w:name="_Toc11430213"/>
      <w:bookmarkStart w:id="11" w:name="_Toc31298199"/>
      <w:bookmarkStart w:id="12" w:name="_Toc11430214"/>
      <w:r>
        <w:t xml:space="preserve">Назначение </w:t>
      </w:r>
      <w:bookmarkEnd w:id="10"/>
      <w:r w:rsidR="000236CD">
        <w:t>системы</w:t>
      </w:r>
      <w:bookmarkEnd w:id="11"/>
    </w:p>
    <w:p w:rsidR="009A5848" w:rsidRDefault="00636DB3" w:rsidP="003B7ECD">
      <w:pPr>
        <w:pStyle w:val="aff1"/>
      </w:pPr>
      <w:r w:rsidRPr="00A637A9">
        <w:t>Система «</w:t>
      </w:r>
      <w:r>
        <w:t>Marketplace</w:t>
      </w:r>
      <w:r w:rsidRPr="00A637A9">
        <w:t xml:space="preserve">» представляет собой программно-аппаратный комплекс, обеспечивающий обмен данными между </w:t>
      </w:r>
      <w:r>
        <w:t>подразделениями ПАО «ГПН» и бэкофис</w:t>
      </w:r>
      <w:r w:rsidRPr="00A637A9">
        <w:t>ом, позволяющий сотрудникам подразделений ПАО «ГПН» формировать сведения о потребностях к закупк</w:t>
      </w:r>
      <w:r>
        <w:t>ам</w:t>
      </w:r>
      <w:r w:rsidRPr="00A637A9">
        <w:t xml:space="preserve"> и передавать их в </w:t>
      </w:r>
      <w:r>
        <w:t>бэкофис</w:t>
      </w:r>
      <w:r w:rsidRPr="00A637A9">
        <w:t xml:space="preserve">, </w:t>
      </w:r>
      <w:r>
        <w:t>бэкофис</w:t>
      </w:r>
      <w:r w:rsidRPr="00A637A9">
        <w:t xml:space="preserve">у обрабатывать их и на основе данных о потребностях </w:t>
      </w:r>
      <w:r>
        <w:t>формировать извещения о закупках в электронной форме, проводить закупки</w:t>
      </w:r>
      <w:r w:rsidRPr="00A637A9">
        <w:t xml:space="preserve"> и осуществлять подбор поставщиков, информацию о пол</w:t>
      </w:r>
      <w:r>
        <w:t>ученных технических и коммерческих предложениях</w:t>
      </w:r>
      <w:r w:rsidRPr="00A637A9">
        <w:t xml:space="preserve"> </w:t>
      </w:r>
      <w:r>
        <w:t xml:space="preserve">поставщиков </w:t>
      </w:r>
      <w:r w:rsidRPr="00A637A9">
        <w:t>передавать инициаторам</w:t>
      </w:r>
      <w:r>
        <w:t xml:space="preserve"> для выбора ими победителей с целью заключения договоров и осуществления поставки им МТР</w:t>
      </w:r>
      <w:r w:rsidRPr="00A637A9">
        <w:t>.</w:t>
      </w:r>
    </w:p>
    <w:p w:rsidR="00E36C96" w:rsidRPr="00106EE4" w:rsidRDefault="00E36C96" w:rsidP="00EC4924">
      <w:pPr>
        <w:pStyle w:val="3"/>
      </w:pPr>
      <w:bookmarkStart w:id="13" w:name="_Toc31298200"/>
      <w:r w:rsidRPr="00106EE4">
        <w:t>Требования к программно-аппаратному обеспечению пользователя</w:t>
      </w:r>
      <w:bookmarkEnd w:id="12"/>
      <w:bookmarkEnd w:id="13"/>
    </w:p>
    <w:tbl>
      <w:tblPr>
        <w:tblpPr w:leftFromText="180" w:rightFromText="180" w:vertAnchor="text" w:horzAnchor="margin" w:tblpY="114"/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4656"/>
        <w:gridCol w:w="5594"/>
      </w:tblGrid>
      <w:tr w:rsidR="00E36C96" w:rsidRPr="00CB42DA" w:rsidTr="00EE7728">
        <w:trPr>
          <w:tblHeader/>
        </w:trPr>
        <w:tc>
          <w:tcPr>
            <w:tcW w:w="2271" w:type="pct"/>
            <w:shd w:val="clear" w:color="auto" w:fill="336699" w:themeFill="accent2"/>
            <w:vAlign w:val="center"/>
          </w:tcPr>
          <w:p w:rsidR="00E36C96" w:rsidRPr="00DA2913" w:rsidRDefault="00E36C96" w:rsidP="00EE7728">
            <w:pPr>
              <w:pStyle w:val="aff5"/>
              <w:jc w:val="center"/>
              <w:rPr>
                <w:lang w:val="ru-RU"/>
              </w:rPr>
            </w:pPr>
            <w:r>
              <w:rPr>
                <w:lang w:val="ru-RU"/>
              </w:rPr>
              <w:t>Минимальные требования к аппаратным ресурсам ПК пользователя</w:t>
            </w:r>
            <w:r w:rsidRPr="00DA2913">
              <w:rPr>
                <w:lang w:val="ru-RU"/>
              </w:rPr>
              <w:t xml:space="preserve"> </w:t>
            </w:r>
          </w:p>
        </w:tc>
        <w:tc>
          <w:tcPr>
            <w:tcW w:w="2729" w:type="pct"/>
            <w:shd w:val="clear" w:color="auto" w:fill="336699" w:themeFill="accent2"/>
            <w:vAlign w:val="center"/>
          </w:tcPr>
          <w:p w:rsidR="00E36C96" w:rsidRPr="00DA2913" w:rsidRDefault="00E36C96" w:rsidP="00EE7728">
            <w:pPr>
              <w:pStyle w:val="aff5"/>
              <w:jc w:val="center"/>
              <w:rPr>
                <w:lang w:val="ru-RU"/>
              </w:rPr>
            </w:pPr>
            <w:r>
              <w:rPr>
                <w:lang w:val="ru-RU"/>
              </w:rPr>
              <w:t>Предустановленное программное обеспечение</w:t>
            </w:r>
          </w:p>
        </w:tc>
      </w:tr>
      <w:tr w:rsidR="0078222C" w:rsidRPr="0078222C" w:rsidTr="00EE7728">
        <w:tc>
          <w:tcPr>
            <w:tcW w:w="2271" w:type="pct"/>
          </w:tcPr>
          <w:p w:rsidR="0078222C" w:rsidRPr="00CB42DA" w:rsidRDefault="0078222C" w:rsidP="0078222C">
            <w:pPr>
              <w:pStyle w:val="ae"/>
              <w:spacing w:after="240"/>
            </w:pPr>
            <w:r w:rsidRPr="00CB42DA">
              <w:t>Процессор: Intel Atom 1,6 ГГц;</w:t>
            </w:r>
          </w:p>
          <w:p w:rsidR="0078222C" w:rsidRPr="00CB42DA" w:rsidRDefault="0078222C" w:rsidP="0078222C">
            <w:pPr>
              <w:pStyle w:val="ae"/>
              <w:spacing w:after="240"/>
            </w:pPr>
            <w:r w:rsidRPr="00CB42DA">
              <w:t xml:space="preserve">Объем оперативной памяти: </w:t>
            </w:r>
            <w:r>
              <w:t>минимум 4</w:t>
            </w:r>
            <w:r w:rsidRPr="00CB42DA">
              <w:t xml:space="preserve"> Гб;</w:t>
            </w:r>
          </w:p>
          <w:p w:rsidR="0078222C" w:rsidRPr="00CB42DA" w:rsidRDefault="0078222C" w:rsidP="0078222C">
            <w:pPr>
              <w:pStyle w:val="ae"/>
              <w:spacing w:after="240"/>
            </w:pPr>
            <w:r w:rsidRPr="00CB42DA">
              <w:t xml:space="preserve">Дисковая подсистема: 80 Гб; </w:t>
            </w:r>
          </w:p>
          <w:p w:rsidR="0078222C" w:rsidRPr="00CB42DA" w:rsidRDefault="0078222C" w:rsidP="0078222C">
            <w:pPr>
              <w:pStyle w:val="ae"/>
              <w:spacing w:after="240"/>
            </w:pPr>
            <w:r w:rsidRPr="00CB42DA">
              <w:t>Сетевой адаптер:100 Мбит;</w:t>
            </w:r>
          </w:p>
          <w:p w:rsidR="0078222C" w:rsidRPr="00CB42DA" w:rsidRDefault="0078222C" w:rsidP="0078222C">
            <w:pPr>
              <w:pStyle w:val="ae"/>
              <w:spacing w:after="240"/>
            </w:pPr>
            <w:r w:rsidRPr="00CB42DA">
              <w:t>Клавиатура;</w:t>
            </w:r>
          </w:p>
          <w:p w:rsidR="0078222C" w:rsidRPr="00CB42DA" w:rsidRDefault="0078222C" w:rsidP="0078222C">
            <w:pPr>
              <w:pStyle w:val="ae"/>
              <w:spacing w:after="240"/>
            </w:pPr>
            <w:r w:rsidRPr="00CB42DA">
              <w:t>Манипулятор типа «мышь».</w:t>
            </w:r>
          </w:p>
        </w:tc>
        <w:tc>
          <w:tcPr>
            <w:tcW w:w="2729" w:type="pct"/>
          </w:tcPr>
          <w:p w:rsidR="0078222C" w:rsidRPr="00475CCC" w:rsidRDefault="0078222C" w:rsidP="0078222C">
            <w:pPr>
              <w:pStyle w:val="ae"/>
              <w:spacing w:after="240"/>
            </w:pPr>
            <w:r w:rsidRPr="00475CCC">
              <w:t>Операционная система: Microsoft Windows (версии XP или выше);</w:t>
            </w:r>
          </w:p>
          <w:p w:rsidR="0078222C" w:rsidRPr="00475CCC" w:rsidRDefault="0078222C" w:rsidP="0078222C">
            <w:pPr>
              <w:pStyle w:val="ae"/>
              <w:spacing w:after="240"/>
            </w:pPr>
            <w:r w:rsidRPr="00475CCC">
              <w:t>Один из перечисленных браузеров: MS Internet Explorer 9 +, MS Edge, Google Chrome или Mozilla Firefox;</w:t>
            </w:r>
          </w:p>
          <w:p w:rsidR="0078222C" w:rsidRPr="00475CCC" w:rsidRDefault="0078222C" w:rsidP="0078222C">
            <w:pPr>
              <w:pStyle w:val="ae"/>
              <w:spacing w:after="240"/>
            </w:pPr>
            <w:r w:rsidRPr="00475CCC">
              <w:t>Средство криптографической защиты информации для работы с сертификатами электронно-цифровой подписи Крипто-Про 4.0 и выше (с поддержкой ГОСТ 34.11-2012);</w:t>
            </w:r>
          </w:p>
          <w:p w:rsidR="0078222C" w:rsidRPr="0099641F" w:rsidRDefault="0078222C" w:rsidP="0078222C">
            <w:pPr>
              <w:pStyle w:val="ae"/>
              <w:spacing w:after="240"/>
              <w:rPr>
                <w:lang w:val="en-US"/>
              </w:rPr>
            </w:pPr>
            <w:r w:rsidRPr="0099641F">
              <w:rPr>
                <w:lang w:val="en-US"/>
              </w:rPr>
              <w:t xml:space="preserve">capicom </w:t>
            </w:r>
            <w:r w:rsidRPr="0099641F">
              <w:t>или</w:t>
            </w:r>
            <w:r w:rsidRPr="0099641F">
              <w:rPr>
                <w:lang w:val="en-US"/>
              </w:rPr>
              <w:t xml:space="preserve"> </w:t>
            </w:r>
            <w:r w:rsidRPr="0099641F">
              <w:t>криптопро</w:t>
            </w:r>
            <w:r w:rsidRPr="0099641F">
              <w:rPr>
                <w:lang w:val="en-US"/>
              </w:rPr>
              <w:t xml:space="preserve"> browser plugin (</w:t>
            </w:r>
            <w:hyperlink r:id="rId15" w:history="1">
              <w:r w:rsidRPr="0099641F">
                <w:rPr>
                  <w:b/>
                  <w:bCs/>
                  <w:color w:val="17365D" w:themeColor="text2" w:themeShade="BF"/>
                  <w:u w:val="single"/>
                  <w:lang w:val="en-US"/>
                </w:rPr>
                <w:t>https://www.cryptopro.ru/products/cades/plugin/</w:t>
              </w:r>
            </w:hyperlink>
            <w:r w:rsidRPr="0099641F">
              <w:rPr>
                <w:lang w:val="en-US"/>
              </w:rPr>
              <w:t>).</w:t>
            </w:r>
          </w:p>
        </w:tc>
      </w:tr>
    </w:tbl>
    <w:p w:rsidR="00106EE4" w:rsidRDefault="00106EE4" w:rsidP="00EC4924">
      <w:pPr>
        <w:pStyle w:val="3"/>
      </w:pPr>
      <w:bookmarkStart w:id="14" w:name="_Toc31298201"/>
      <w:bookmarkStart w:id="15" w:name="_Ref500754748"/>
      <w:r>
        <w:lastRenderedPageBreak/>
        <w:t>Функциональные роли, выполняемые пользователями</w:t>
      </w:r>
      <w:bookmarkEnd w:id="14"/>
    </w:p>
    <w:p w:rsidR="00717F71" w:rsidRDefault="00717F71" w:rsidP="003B7ECD">
      <w:pPr>
        <w:pStyle w:val="aff1"/>
      </w:pPr>
      <w:r>
        <w:t>Полномочия пользователей приведены в списке ниже:</w:t>
      </w:r>
    </w:p>
    <w:p w:rsidR="009D756F" w:rsidRPr="002E4097" w:rsidRDefault="009D756F" w:rsidP="009D756F">
      <w:pPr>
        <w:pStyle w:val="ae"/>
        <w:jc w:val="left"/>
      </w:pPr>
      <w:r w:rsidRPr="002E4097">
        <w:t xml:space="preserve">Заказчик – пользователь системы, выполняющий следующие действия в </w:t>
      </w:r>
      <w:r>
        <w:t>Системе</w:t>
      </w:r>
      <w:r w:rsidRPr="002E4097">
        <w:t>:</w:t>
      </w:r>
    </w:p>
    <w:p w:rsidR="009D756F" w:rsidRPr="002E4097" w:rsidRDefault="009D756F" w:rsidP="009D756F">
      <w:pPr>
        <w:pStyle w:val="25"/>
      </w:pPr>
      <w:r w:rsidRPr="002E4097">
        <w:t>формирование заявок на закупки;</w:t>
      </w:r>
    </w:p>
    <w:p w:rsidR="009D756F" w:rsidRDefault="009D756F" w:rsidP="009D756F">
      <w:pPr>
        <w:pStyle w:val="25"/>
      </w:pPr>
      <w:r>
        <w:t>передачу</w:t>
      </w:r>
      <w:r w:rsidRPr="002E4097">
        <w:t xml:space="preserve"> заявок на обработку в </w:t>
      </w:r>
      <w:r>
        <w:t>бэкофис</w:t>
      </w:r>
      <w:r w:rsidRPr="002E4097">
        <w:t>;</w:t>
      </w:r>
    </w:p>
    <w:p w:rsidR="009D756F" w:rsidRDefault="009D756F" w:rsidP="009D756F">
      <w:pPr>
        <w:pStyle w:val="25"/>
      </w:pPr>
      <w:r>
        <w:t>согласование</w:t>
      </w:r>
      <w:r w:rsidRPr="002E4097">
        <w:t xml:space="preserve"> </w:t>
      </w:r>
      <w:r>
        <w:t>подобранных бэкофисом</w:t>
      </w:r>
      <w:r w:rsidRPr="002E4097">
        <w:t xml:space="preserve"> </w:t>
      </w:r>
      <w:r>
        <w:t>технических</w:t>
      </w:r>
      <w:r w:rsidRPr="002E4097">
        <w:t xml:space="preserve"> предложений</w:t>
      </w:r>
      <w:r>
        <w:t xml:space="preserve"> поставщиков</w:t>
      </w:r>
      <w:r w:rsidRPr="002E4097">
        <w:t>;</w:t>
      </w:r>
    </w:p>
    <w:p w:rsidR="009D756F" w:rsidRDefault="009D756F" w:rsidP="009D756F">
      <w:pPr>
        <w:pStyle w:val="25"/>
      </w:pPr>
      <w:r>
        <w:t>согласование</w:t>
      </w:r>
      <w:r w:rsidRPr="002E4097">
        <w:t xml:space="preserve"> </w:t>
      </w:r>
      <w:r>
        <w:t>подобранных бэкофисом</w:t>
      </w:r>
      <w:r w:rsidRPr="002E4097">
        <w:t xml:space="preserve"> коммерческих предложений поставщиков, выбор победителей;</w:t>
      </w:r>
    </w:p>
    <w:p w:rsidR="009D756F" w:rsidRDefault="009D756F" w:rsidP="009D756F">
      <w:pPr>
        <w:pStyle w:val="25"/>
      </w:pPr>
      <w:r>
        <w:t>согласование договоров на поставку;</w:t>
      </w:r>
    </w:p>
    <w:p w:rsidR="009D756F" w:rsidRDefault="009D756F" w:rsidP="009D756F">
      <w:pPr>
        <w:pStyle w:val="25"/>
      </w:pPr>
      <w:r>
        <w:t>согласование переданной бэкофисом рабоче-конструкторской документации;</w:t>
      </w:r>
    </w:p>
    <w:p w:rsidR="009D756F" w:rsidRPr="002E4097" w:rsidRDefault="009D756F" w:rsidP="009D756F">
      <w:pPr>
        <w:pStyle w:val="25"/>
      </w:pPr>
      <w:r>
        <w:t>получении информации о ходе исполнения заявок.</w:t>
      </w:r>
    </w:p>
    <w:p w:rsidR="00127D52" w:rsidRPr="002E4097" w:rsidRDefault="00127D52" w:rsidP="00127D52">
      <w:pPr>
        <w:pStyle w:val="ae"/>
        <w:jc w:val="left"/>
      </w:pPr>
      <w:r w:rsidRPr="002E4097">
        <w:t xml:space="preserve">Сотрудник </w:t>
      </w:r>
      <w:r>
        <w:t>бэкофис</w:t>
      </w:r>
      <w:r w:rsidRPr="002E4097">
        <w:t>а – пользователь системы, обрабатывающий заявки на закупки. Выполняет в системе следующие действия:</w:t>
      </w:r>
    </w:p>
    <w:p w:rsidR="00127D52" w:rsidRDefault="00127D52" w:rsidP="00127D52">
      <w:pPr>
        <w:pStyle w:val="25"/>
      </w:pPr>
      <w:r>
        <w:t>у</w:t>
      </w:r>
      <w:r w:rsidRPr="002E4097">
        <w:t xml:space="preserve">точнение всех необходимых деталей </w:t>
      </w:r>
      <w:r>
        <w:t>заявок у Заказчиков</w:t>
      </w:r>
      <w:r w:rsidRPr="002E4097">
        <w:t>;</w:t>
      </w:r>
    </w:p>
    <w:p w:rsidR="00127D52" w:rsidRDefault="00127D52" w:rsidP="00127D52">
      <w:pPr>
        <w:pStyle w:val="25"/>
      </w:pPr>
      <w:r>
        <w:t>п</w:t>
      </w:r>
      <w:r w:rsidRPr="002E4097">
        <w:t>одбор предложений поставщиков на внешнем рынке</w:t>
      </w:r>
      <w:r>
        <w:t xml:space="preserve"> путем проведения закупок в электронной форме на ЭТП ГПБ;</w:t>
      </w:r>
    </w:p>
    <w:p w:rsidR="00127D52" w:rsidRPr="002E4097" w:rsidRDefault="00127D52" w:rsidP="00127D52">
      <w:pPr>
        <w:pStyle w:val="25"/>
      </w:pPr>
      <w:r>
        <w:t>загрузка и согласование с Заказчиком технических предложений по заявленным позициям;</w:t>
      </w:r>
    </w:p>
    <w:p w:rsidR="00127D52" w:rsidRDefault="00127D52" w:rsidP="00127D52">
      <w:pPr>
        <w:pStyle w:val="25"/>
      </w:pPr>
      <w:r>
        <w:t>загрузка и отправка на согласование Заказчику коммерческих предложений;</w:t>
      </w:r>
    </w:p>
    <w:p w:rsidR="00127D52" w:rsidRDefault="00127D52" w:rsidP="00127D52">
      <w:pPr>
        <w:pStyle w:val="25"/>
      </w:pPr>
      <w:r>
        <w:t>загрузка и согласование с Заказчиком договоров на поставку;</w:t>
      </w:r>
    </w:p>
    <w:p w:rsidR="00127D52" w:rsidRDefault="00127D52" w:rsidP="00127D52">
      <w:pPr>
        <w:pStyle w:val="25"/>
      </w:pPr>
      <w:r>
        <w:t>загрузка и отправка на согласование Заказчику рабоче-конструкторской документации по поставляемым позициям;</w:t>
      </w:r>
    </w:p>
    <w:p w:rsidR="00127D52" w:rsidRPr="002E4097" w:rsidRDefault="00127D52" w:rsidP="00127D52">
      <w:pPr>
        <w:pStyle w:val="25"/>
      </w:pPr>
      <w:r>
        <w:t>предоставление информации Заказчику о ходе исполнения заказов.</w:t>
      </w:r>
    </w:p>
    <w:bookmarkStart w:id="16" w:name="_Toc11857346"/>
    <w:bookmarkStart w:id="17" w:name="_Toc31298202"/>
    <w:p w:rsidR="00397246" w:rsidRDefault="00397246" w:rsidP="00397246">
      <w:pPr>
        <w:pStyle w:val="10"/>
        <w:spacing w:after="960"/>
      </w:pPr>
      <w:r>
        <w:rPr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848704" behindDoc="1" locked="0" layoutInCell="1" allowOverlap="1" wp14:anchorId="38B17D20" wp14:editId="0C1A0EC4">
                <wp:simplePos x="0" y="0"/>
                <wp:positionH relativeFrom="page">
                  <wp:align>right</wp:align>
                </wp:positionH>
                <wp:positionV relativeFrom="paragraph">
                  <wp:posOffset>-37465</wp:posOffset>
                </wp:positionV>
                <wp:extent cx="7406640" cy="510540"/>
                <wp:effectExtent l="0" t="0" r="22860" b="22860"/>
                <wp:wrapNone/>
                <wp:docPr id="45068" name="Прямоугольник 450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06640" cy="510540"/>
                        </a:xfrm>
                        <a:prstGeom prst="rect">
                          <a:avLst/>
                        </a:prstGeom>
                        <a:solidFill>
                          <a:schemeClr val="accent2"/>
                        </a:solidFill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5F6ABC53" id="Прямоугольник 45068" o:spid="_x0000_s1026" style="position:absolute;margin-left:532pt;margin-top:-2.95pt;width:583.2pt;height:40.2pt;z-index:-251467776;visibility:visible;mso-wrap-style:square;mso-width-percent:0;mso-wrap-distance-left:9pt;mso-wrap-distance-top:0;mso-wrap-distance-right:9pt;mso-wrap-distance-bottom:0;mso-position-horizontal:right;mso-position-horizontal-relative:page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" fillcolor="#369 [3205]" strokecolor="#369 [3205]" strokeweight="2pt">
                <w10:wrap anchorx="page"/>
              </v:rect>
            </w:pict>
          </mc:Fallback>
        </mc:AlternateContent>
      </w:r>
      <w:r>
        <w:t>Подготовка к работе</w:t>
      </w:r>
      <w:bookmarkEnd w:id="16"/>
      <w:bookmarkEnd w:id="17"/>
    </w:p>
    <w:p w:rsidR="002C2F1F" w:rsidRDefault="002C2F1F" w:rsidP="00397246">
      <w:pPr>
        <w:pStyle w:val="21"/>
        <w:rPr>
          <w:lang w:val="ru-RU"/>
        </w:rPr>
      </w:pPr>
      <w:bookmarkStart w:id="18" w:name="_Toc31298203"/>
      <w:bookmarkStart w:id="19" w:name="_Ref495044961"/>
      <w:bookmarkEnd w:id="15"/>
      <w:r>
        <w:rPr>
          <w:lang w:val="ru-RU"/>
        </w:rPr>
        <w:t>Регистрация в системе</w:t>
      </w:r>
      <w:bookmarkEnd w:id="18"/>
    </w:p>
    <w:p w:rsidR="00397246" w:rsidRDefault="00125BED" w:rsidP="002C2F1F">
      <w:pPr>
        <w:pStyle w:val="3"/>
      </w:pPr>
      <w:bookmarkStart w:id="20" w:name="_Ref31296657"/>
      <w:bookmarkStart w:id="21" w:name="_Toc31298204"/>
      <w:r>
        <w:t>Регистрация</w:t>
      </w:r>
      <w:r w:rsidR="00397246" w:rsidRPr="00397246">
        <w:t xml:space="preserve"> нового пользователя </w:t>
      </w:r>
      <w:r w:rsidR="007C2B1E">
        <w:t>в системе</w:t>
      </w:r>
      <w:bookmarkEnd w:id="20"/>
      <w:bookmarkEnd w:id="21"/>
    </w:p>
    <w:p w:rsidR="00397246" w:rsidRPr="00397246" w:rsidRDefault="00397246" w:rsidP="003B7ECD">
      <w:pPr>
        <w:pStyle w:val="aff1"/>
      </w:pPr>
      <w:r w:rsidRPr="003B7ECD">
        <w:t>Для регистрации в системе «</w:t>
      </w:r>
      <w:r w:rsidR="00A4065D" w:rsidRPr="003B7ECD">
        <w:t>Marketplace</w:t>
      </w:r>
      <w:r w:rsidRPr="003B7ECD">
        <w:t xml:space="preserve">» </w:t>
      </w:r>
      <w:r w:rsidR="00CB79AF">
        <w:t>выполните</w:t>
      </w:r>
      <w:r w:rsidRPr="003B7ECD">
        <w:t xml:space="preserve"> описанные ниже шаги</w:t>
      </w:r>
      <w:r>
        <w:t>:</w:t>
      </w:r>
    </w:p>
    <w:p w:rsidR="00397246" w:rsidRPr="00397246" w:rsidRDefault="00397246" w:rsidP="00397246">
      <w:pPr>
        <w:pStyle w:val="14"/>
      </w:pPr>
      <w:r>
        <w:t>Запустит</w:t>
      </w:r>
      <w:r w:rsidR="00CB79AF">
        <w:t>е</w:t>
      </w:r>
      <w:r>
        <w:t xml:space="preserve"> браузер</w:t>
      </w:r>
      <w:r w:rsidRPr="00B0620C">
        <w:t xml:space="preserve"> и </w:t>
      </w:r>
      <w:r>
        <w:t>вве</w:t>
      </w:r>
      <w:r w:rsidR="00CB79AF">
        <w:t>дите</w:t>
      </w:r>
      <w:r w:rsidRPr="00B0620C">
        <w:t xml:space="preserve"> веб-адрес </w:t>
      </w:r>
      <w:hyperlink r:id="rId16" w:history="1">
        <w:r>
          <w:rPr>
            <w:rStyle w:val="afb"/>
          </w:rPr>
          <w:t>https://gpn-test.etpgpb.ru</w:t>
        </w:r>
      </w:hyperlink>
      <w:r>
        <w:t xml:space="preserve"> в его адресную строку.</w:t>
      </w:r>
    </w:p>
    <w:p w:rsidR="00397246" w:rsidRPr="00397246" w:rsidRDefault="00397246" w:rsidP="000B5707">
      <w:pPr>
        <w:pStyle w:val="14"/>
      </w:pPr>
      <w:r w:rsidRPr="00397246">
        <w:t>На главной странице сервиса наж</w:t>
      </w:r>
      <w:r w:rsidR="00CB79AF">
        <w:t>мите</w:t>
      </w:r>
      <w:r w:rsidRPr="00397246">
        <w:t xml:space="preserve"> на ссылку </w:t>
      </w:r>
      <w:r w:rsidR="000B5707">
        <w:t>«</w:t>
      </w:r>
      <w:r w:rsidR="00907445">
        <w:t>Регистрация</w:t>
      </w:r>
      <w:r w:rsidR="000B5707">
        <w:t>» (</w:t>
      </w:r>
      <w:r w:rsidR="000B5707">
        <w:fldChar w:fldCharType="begin"/>
      </w:r>
      <w:r w:rsidR="000B5707">
        <w:instrText xml:space="preserve"> REF _Ref21517553 \h </w:instrText>
      </w:r>
      <w:r w:rsidR="000B5707">
        <w:fldChar w:fldCharType="separate"/>
      </w:r>
      <w:r w:rsidR="006A68F5" w:rsidRPr="00237FD1">
        <w:t xml:space="preserve">Рис. </w:t>
      </w:r>
      <w:r w:rsidR="006A68F5">
        <w:rPr>
          <w:noProof/>
        </w:rPr>
        <w:t>1</w:t>
      </w:r>
      <w:r w:rsidR="000B5707">
        <w:fldChar w:fldCharType="end"/>
      </w:r>
      <w:r w:rsidRPr="00397246">
        <w:t>).</w:t>
      </w:r>
    </w:p>
    <w:p w:rsidR="0039135B" w:rsidRDefault="00E52240" w:rsidP="0039135B">
      <w:pPr>
        <w:pStyle w:val="aff8"/>
      </w:pPr>
      <w:r w:rsidRPr="00E52240">
        <w:drawing>
          <wp:inline distT="0" distB="0" distL="0" distR="0" wp14:anchorId="2F0314F3" wp14:editId="2490847D">
            <wp:extent cx="2340000" cy="2966400"/>
            <wp:effectExtent l="0" t="0" r="3175" b="571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340000" cy="296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246" w:rsidRPr="00397246" w:rsidRDefault="000B5707" w:rsidP="0039135B">
      <w:pPr>
        <w:pStyle w:val="aff9"/>
        <w:rPr>
          <w:lang w:val="ru-RU"/>
        </w:rPr>
      </w:pPr>
      <w:bookmarkStart w:id="22" w:name="_Ref21517553"/>
      <w:r w:rsidRPr="00237FD1">
        <w:rPr>
          <w:lang w:val="ru-RU"/>
        </w:rPr>
        <w:t xml:space="preserve">Рис. </w:t>
      </w:r>
      <w:r>
        <w:fldChar w:fldCharType="begin"/>
      </w:r>
      <w:r w:rsidRPr="00237FD1">
        <w:rPr>
          <w:lang w:val="ru-RU"/>
        </w:rPr>
        <w:instrText xml:space="preserve"> </w:instrText>
      </w:r>
      <w:r>
        <w:instrText>SEQ</w:instrText>
      </w:r>
      <w:r w:rsidRPr="00237FD1">
        <w:rPr>
          <w:lang w:val="ru-RU"/>
        </w:rPr>
        <w:instrText xml:space="preserve"> Рис. \* </w:instrText>
      </w:r>
      <w:r>
        <w:instrText>ARABIC</w:instrText>
      </w:r>
      <w:r w:rsidRPr="00237FD1">
        <w:rPr>
          <w:lang w:val="ru-RU"/>
        </w:rPr>
        <w:instrText xml:space="preserve"> </w:instrText>
      </w:r>
      <w:r>
        <w:fldChar w:fldCharType="separate"/>
      </w:r>
      <w:r w:rsidR="006A68F5" w:rsidRPr="00E716FC">
        <w:rPr>
          <w:noProof/>
          <w:lang w:val="ru-RU"/>
        </w:rPr>
        <w:t>1</w:t>
      </w:r>
      <w:r>
        <w:fldChar w:fldCharType="end"/>
      </w:r>
      <w:bookmarkEnd w:id="22"/>
      <w:r>
        <w:rPr>
          <w:lang w:val="ru-RU"/>
        </w:rPr>
        <w:t>.</w:t>
      </w:r>
      <w:r w:rsidRPr="00237FD1">
        <w:rPr>
          <w:lang w:val="ru-RU" w:eastAsia="ru-RU"/>
        </w:rPr>
        <w:t xml:space="preserve"> </w:t>
      </w:r>
      <w:r w:rsidR="00710C1C">
        <w:rPr>
          <w:lang w:val="ru-RU"/>
        </w:rPr>
        <w:t>Страница авторизации</w:t>
      </w:r>
      <w:r w:rsidR="00397246" w:rsidRPr="00397246">
        <w:rPr>
          <w:lang w:val="ru-RU"/>
        </w:rPr>
        <w:t xml:space="preserve"> с</w:t>
      </w:r>
      <w:r w:rsidR="00710C1C">
        <w:rPr>
          <w:lang w:val="ru-RU"/>
        </w:rPr>
        <w:t>истемы «</w:t>
      </w:r>
      <w:r w:rsidR="00A4065D">
        <w:rPr>
          <w:lang w:val="ru-RU"/>
        </w:rPr>
        <w:t>Marketplace</w:t>
      </w:r>
      <w:r w:rsidR="00710C1C">
        <w:rPr>
          <w:lang w:val="ru-RU"/>
        </w:rPr>
        <w:t>»</w:t>
      </w:r>
    </w:p>
    <w:p w:rsidR="00501CB2" w:rsidRDefault="00501CB2" w:rsidP="00CB79AF">
      <w:pPr>
        <w:pStyle w:val="14"/>
        <w:numPr>
          <w:ilvl w:val="0"/>
          <w:numId w:val="0"/>
        </w:numPr>
        <w:ind w:left="720"/>
      </w:pPr>
      <w:r>
        <w:t>Откроется страница «Регистрация пользователя» (</w:t>
      </w:r>
      <w:r>
        <w:fldChar w:fldCharType="begin"/>
      </w:r>
      <w:r>
        <w:instrText xml:space="preserve"> REF _Ref21517756 \h </w:instrText>
      </w:r>
      <w:r>
        <w:fldChar w:fldCharType="separate"/>
      </w:r>
      <w:r w:rsidR="006A68F5" w:rsidRPr="00237FD1">
        <w:t xml:space="preserve">Рис. </w:t>
      </w:r>
      <w:r w:rsidR="006A68F5">
        <w:rPr>
          <w:noProof/>
        </w:rPr>
        <w:t>2</w:t>
      </w:r>
      <w:r>
        <w:fldChar w:fldCharType="end"/>
      </w:r>
      <w:r w:rsidRPr="00397246">
        <w:t>)</w:t>
      </w:r>
      <w:r>
        <w:t>.</w:t>
      </w:r>
    </w:p>
    <w:p w:rsidR="00397246" w:rsidRDefault="00135D78" w:rsidP="000B5707">
      <w:pPr>
        <w:pStyle w:val="aff8"/>
      </w:pPr>
      <w:r w:rsidRPr="00135D78">
        <w:lastRenderedPageBreak/>
        <w:drawing>
          <wp:inline distT="0" distB="0" distL="0" distR="0" wp14:anchorId="44E656B6" wp14:editId="31A43DAB">
            <wp:extent cx="6145200" cy="3254400"/>
            <wp:effectExtent l="0" t="0" r="8255" b="3175"/>
            <wp:docPr id="45071" name="Рисунок 450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45200" cy="325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246" w:rsidRPr="00135D78" w:rsidRDefault="000B5707" w:rsidP="000B5707">
      <w:pPr>
        <w:pStyle w:val="aff9"/>
        <w:rPr>
          <w:lang w:val="ru-RU"/>
        </w:rPr>
      </w:pPr>
      <w:bookmarkStart w:id="23" w:name="_Ref21517756"/>
      <w:r w:rsidRPr="00237FD1">
        <w:rPr>
          <w:lang w:val="ru-RU"/>
        </w:rPr>
        <w:t xml:space="preserve">Рис. </w:t>
      </w:r>
      <w:r>
        <w:fldChar w:fldCharType="begin"/>
      </w:r>
      <w:r w:rsidRPr="00237FD1">
        <w:rPr>
          <w:lang w:val="ru-RU"/>
        </w:rPr>
        <w:instrText xml:space="preserve"> </w:instrText>
      </w:r>
      <w:r>
        <w:instrText>SEQ</w:instrText>
      </w:r>
      <w:r w:rsidRPr="00237FD1">
        <w:rPr>
          <w:lang w:val="ru-RU"/>
        </w:rPr>
        <w:instrText xml:space="preserve"> Рис. \* </w:instrText>
      </w:r>
      <w:r>
        <w:instrText>ARABIC</w:instrText>
      </w:r>
      <w:r w:rsidRPr="00237FD1">
        <w:rPr>
          <w:lang w:val="ru-RU"/>
        </w:rPr>
        <w:instrText xml:space="preserve"> </w:instrText>
      </w:r>
      <w:r>
        <w:fldChar w:fldCharType="separate"/>
      </w:r>
      <w:r w:rsidR="006A68F5">
        <w:rPr>
          <w:noProof/>
        </w:rPr>
        <w:t>2</w:t>
      </w:r>
      <w:r>
        <w:fldChar w:fldCharType="end"/>
      </w:r>
      <w:bookmarkEnd w:id="23"/>
      <w:r>
        <w:rPr>
          <w:lang w:val="ru-RU"/>
        </w:rPr>
        <w:t>.</w:t>
      </w:r>
      <w:r w:rsidRPr="00237FD1">
        <w:rPr>
          <w:lang w:val="ru-RU" w:eastAsia="ru-RU"/>
        </w:rPr>
        <w:t xml:space="preserve"> </w:t>
      </w:r>
      <w:r w:rsidR="00397246" w:rsidRPr="00397246">
        <w:rPr>
          <w:lang w:val="ru-RU"/>
        </w:rPr>
        <w:t xml:space="preserve">Форма регистрации </w:t>
      </w:r>
      <w:r w:rsidR="00135D78">
        <w:rPr>
          <w:lang w:val="ru-RU"/>
        </w:rPr>
        <w:t>пользователя</w:t>
      </w:r>
    </w:p>
    <w:p w:rsidR="00501CB2" w:rsidRPr="00397246" w:rsidRDefault="00501CB2" w:rsidP="00CB79AF">
      <w:pPr>
        <w:pStyle w:val="14"/>
      </w:pPr>
      <w:r w:rsidRPr="00397246">
        <w:t>Заполнит</w:t>
      </w:r>
      <w:r w:rsidR="00CB79AF">
        <w:t>е</w:t>
      </w:r>
      <w:r w:rsidRPr="00397246">
        <w:t xml:space="preserve"> данны</w:t>
      </w:r>
      <w:r>
        <w:t xml:space="preserve">ми </w:t>
      </w:r>
      <w:r w:rsidRPr="00397246">
        <w:t xml:space="preserve">о </w:t>
      </w:r>
      <w:r>
        <w:t xml:space="preserve">новом </w:t>
      </w:r>
      <w:r w:rsidRPr="00397246">
        <w:t>пользователе</w:t>
      </w:r>
      <w:r>
        <w:t xml:space="preserve"> поля в блоке «Личная информация» открывшейся формы регистрации пользователя (</w:t>
      </w:r>
      <w:r>
        <w:fldChar w:fldCharType="begin"/>
      </w:r>
      <w:r>
        <w:instrText xml:space="preserve"> REF _Ref21519149 \h </w:instrText>
      </w:r>
      <w:r>
        <w:fldChar w:fldCharType="separate"/>
      </w:r>
      <w:r w:rsidR="006A68F5" w:rsidRPr="00237FD1">
        <w:t xml:space="preserve">Рис. </w:t>
      </w:r>
      <w:r w:rsidR="006A68F5">
        <w:rPr>
          <w:noProof/>
        </w:rPr>
        <w:t>3</w:t>
      </w:r>
      <w:r>
        <w:fldChar w:fldCharType="end"/>
      </w:r>
      <w:r>
        <w:t>).</w:t>
      </w:r>
    </w:p>
    <w:p w:rsidR="00397246" w:rsidRDefault="00CB79AF" w:rsidP="000B5707">
      <w:pPr>
        <w:pStyle w:val="14"/>
      </w:pPr>
      <w:r>
        <w:t>Установите</w:t>
      </w:r>
      <w:r w:rsidR="000B5707">
        <w:t xml:space="preserve"> флажок в поле</w:t>
      </w:r>
      <w:r w:rsidR="00397246" w:rsidRPr="00397246">
        <w:t xml:space="preserve"> </w:t>
      </w:r>
      <w:r w:rsidR="000B5707">
        <w:t>«С</w:t>
      </w:r>
      <w:r w:rsidR="00397246" w:rsidRPr="00397246">
        <w:t>огласи</w:t>
      </w:r>
      <w:r w:rsidR="00481D0C">
        <w:t>е</w:t>
      </w:r>
      <w:r w:rsidR="00397246" w:rsidRPr="00397246">
        <w:t xml:space="preserve"> на обработку персональных данных</w:t>
      </w:r>
      <w:r w:rsidR="000B5707">
        <w:t>»</w:t>
      </w:r>
      <w:r w:rsidR="00E201CB">
        <w:t xml:space="preserve"> (</w:t>
      </w:r>
      <w:r w:rsidR="00E201CB">
        <w:fldChar w:fldCharType="begin"/>
      </w:r>
      <w:r w:rsidR="00E201CB">
        <w:instrText xml:space="preserve"> REF _Ref21519149 \h </w:instrText>
      </w:r>
      <w:r w:rsidR="00E201CB">
        <w:fldChar w:fldCharType="separate"/>
      </w:r>
      <w:r w:rsidR="006A68F5" w:rsidRPr="00237FD1">
        <w:t xml:space="preserve">Рис. </w:t>
      </w:r>
      <w:r w:rsidR="006A68F5">
        <w:rPr>
          <w:noProof/>
        </w:rPr>
        <w:t>3</w:t>
      </w:r>
      <w:r w:rsidR="00E201CB">
        <w:fldChar w:fldCharType="end"/>
      </w:r>
      <w:r w:rsidR="00E201CB">
        <w:t>).</w:t>
      </w:r>
    </w:p>
    <w:p w:rsidR="00E201CB" w:rsidRDefault="00E40006" w:rsidP="00E201CB">
      <w:pPr>
        <w:pStyle w:val="aff8"/>
      </w:pPr>
      <w:r w:rsidRPr="00E40006">
        <w:drawing>
          <wp:inline distT="0" distB="0" distL="0" distR="0" wp14:anchorId="27678053" wp14:editId="1A470624">
            <wp:extent cx="5580000" cy="1818000"/>
            <wp:effectExtent l="0" t="0" r="1905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580000" cy="181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01CB" w:rsidRPr="00E201CB" w:rsidRDefault="00E201CB" w:rsidP="00E201CB">
      <w:pPr>
        <w:pStyle w:val="aff9"/>
        <w:rPr>
          <w:lang w:val="ru-RU" w:eastAsia="ru-RU"/>
        </w:rPr>
      </w:pPr>
      <w:bookmarkStart w:id="24" w:name="_Ref21519149"/>
      <w:r w:rsidRPr="00237FD1">
        <w:rPr>
          <w:lang w:val="ru-RU"/>
        </w:rPr>
        <w:t xml:space="preserve">Рис. </w:t>
      </w:r>
      <w:r>
        <w:fldChar w:fldCharType="begin"/>
      </w:r>
      <w:r w:rsidRPr="00237FD1">
        <w:rPr>
          <w:lang w:val="ru-RU"/>
        </w:rPr>
        <w:instrText xml:space="preserve"> </w:instrText>
      </w:r>
      <w:r>
        <w:instrText>SEQ</w:instrText>
      </w:r>
      <w:r w:rsidRPr="00237FD1">
        <w:rPr>
          <w:lang w:val="ru-RU"/>
        </w:rPr>
        <w:instrText xml:space="preserve"> Рис. \* </w:instrText>
      </w:r>
      <w:r>
        <w:instrText>ARABIC</w:instrText>
      </w:r>
      <w:r w:rsidRPr="00237FD1">
        <w:rPr>
          <w:lang w:val="ru-RU"/>
        </w:rPr>
        <w:instrText xml:space="preserve"> </w:instrText>
      </w:r>
      <w:r>
        <w:fldChar w:fldCharType="separate"/>
      </w:r>
      <w:r w:rsidR="006A68F5" w:rsidRPr="00E716FC">
        <w:rPr>
          <w:noProof/>
          <w:lang w:val="ru-RU"/>
        </w:rPr>
        <w:t>3</w:t>
      </w:r>
      <w:r>
        <w:fldChar w:fldCharType="end"/>
      </w:r>
      <w:bookmarkEnd w:id="24"/>
      <w:r>
        <w:rPr>
          <w:lang w:val="ru-RU"/>
        </w:rPr>
        <w:t>.</w:t>
      </w:r>
      <w:r w:rsidRPr="00237FD1">
        <w:rPr>
          <w:lang w:val="ru-RU" w:eastAsia="ru-RU"/>
        </w:rPr>
        <w:t xml:space="preserve"> </w:t>
      </w:r>
      <w:r w:rsidRPr="00397246">
        <w:rPr>
          <w:lang w:val="ru-RU"/>
        </w:rPr>
        <w:t xml:space="preserve">Форма регистрации </w:t>
      </w:r>
      <w:r w:rsidR="00135D78">
        <w:rPr>
          <w:lang w:val="ru-RU"/>
        </w:rPr>
        <w:t>пользователя, заполнение личной информации, установка флажка «Согласие на обработку персональных данных»</w:t>
      </w:r>
    </w:p>
    <w:p w:rsidR="00B97FE6" w:rsidRDefault="006865C6" w:rsidP="00CB79AF">
      <w:pPr>
        <w:pStyle w:val="14"/>
        <w:rPr>
          <w:lang w:eastAsia="ro-RO"/>
        </w:rPr>
      </w:pPr>
      <w:r>
        <w:t>В блоке</w:t>
      </w:r>
      <w:r w:rsidR="00B97FE6">
        <w:t xml:space="preserve"> «Контрагент»</w:t>
      </w:r>
      <w:r>
        <w:t xml:space="preserve"> </w:t>
      </w:r>
      <w:r w:rsidR="00B97FE6">
        <w:t>следует указать данные организации</w:t>
      </w:r>
      <w:r w:rsidR="00CB79AF">
        <w:t xml:space="preserve"> пользователя</w:t>
      </w:r>
      <w:r w:rsidR="00344D80">
        <w:t>: ИНН и КПП</w:t>
      </w:r>
      <w:r w:rsidR="00B97FE6">
        <w:t xml:space="preserve"> </w:t>
      </w:r>
      <w:r w:rsidR="00B97FE6" w:rsidRPr="00CB42DA">
        <w:rPr>
          <w:lang w:eastAsia="ro-RO"/>
        </w:rPr>
        <w:t>(</w:t>
      </w:r>
      <w:r w:rsidR="00B97FE6">
        <w:rPr>
          <w:lang w:eastAsia="ro-RO"/>
        </w:rPr>
        <w:fldChar w:fldCharType="begin"/>
      </w:r>
      <w:r w:rsidR="00B97FE6">
        <w:rPr>
          <w:lang w:eastAsia="ro-RO"/>
        </w:rPr>
        <w:instrText xml:space="preserve"> REF _Ref483304305 \h </w:instrText>
      </w:r>
      <w:r w:rsidR="00B97FE6">
        <w:rPr>
          <w:lang w:eastAsia="ro-RO"/>
        </w:rPr>
      </w:r>
      <w:r w:rsidR="00B97FE6">
        <w:rPr>
          <w:lang w:eastAsia="ro-RO"/>
        </w:rPr>
        <w:fldChar w:fldCharType="separate"/>
      </w:r>
      <w:r w:rsidR="006A68F5" w:rsidRPr="004B6D0C">
        <w:t xml:space="preserve">Рис. </w:t>
      </w:r>
      <w:r w:rsidR="006A68F5">
        <w:rPr>
          <w:noProof/>
        </w:rPr>
        <w:t>4</w:t>
      </w:r>
      <w:r w:rsidR="00B97FE6">
        <w:rPr>
          <w:lang w:eastAsia="ro-RO"/>
        </w:rPr>
        <w:fldChar w:fldCharType="end"/>
      </w:r>
      <w:r w:rsidR="00B97FE6">
        <w:rPr>
          <w:lang w:eastAsia="ro-RO"/>
        </w:rPr>
        <w:t>).</w:t>
      </w:r>
    </w:p>
    <w:p w:rsidR="002368CD" w:rsidRDefault="00344D80" w:rsidP="002368CD">
      <w:pPr>
        <w:pStyle w:val="aff8"/>
      </w:pPr>
      <w:r w:rsidRPr="00344D80">
        <w:lastRenderedPageBreak/>
        <w:drawing>
          <wp:inline distT="0" distB="0" distL="0" distR="0" wp14:anchorId="3946423B" wp14:editId="7C163292">
            <wp:extent cx="3783600" cy="795600"/>
            <wp:effectExtent l="0" t="0" r="0" b="508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783600" cy="7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68CD" w:rsidRPr="00501CB2" w:rsidRDefault="002368CD" w:rsidP="002368CD">
      <w:pPr>
        <w:pStyle w:val="aff9"/>
        <w:rPr>
          <w:lang w:val="ru-RU"/>
        </w:rPr>
      </w:pPr>
      <w:bookmarkStart w:id="25" w:name="_Ref483304305"/>
      <w:r w:rsidRPr="004B6D0C">
        <w:rPr>
          <w:lang w:val="ru-RU"/>
        </w:rPr>
        <w:t xml:space="preserve">Рис. </w:t>
      </w:r>
      <w:r>
        <w:fldChar w:fldCharType="begin"/>
      </w:r>
      <w:r>
        <w:instrText>SEQ</w:instrText>
      </w:r>
      <w:r w:rsidRPr="004B6D0C">
        <w:rPr>
          <w:lang w:val="ru-RU"/>
        </w:rPr>
        <w:instrText xml:space="preserve"> Рис. \* </w:instrText>
      </w:r>
      <w:r>
        <w:instrText>ARABIC</w:instrText>
      </w:r>
      <w:r>
        <w:fldChar w:fldCharType="separate"/>
      </w:r>
      <w:r w:rsidR="006A68F5" w:rsidRPr="00E716FC">
        <w:rPr>
          <w:noProof/>
          <w:lang w:val="ru-RU"/>
        </w:rPr>
        <w:t>4</w:t>
      </w:r>
      <w:r>
        <w:fldChar w:fldCharType="end"/>
      </w:r>
      <w:bookmarkEnd w:id="25"/>
      <w:r w:rsidRPr="004B6D0C">
        <w:rPr>
          <w:lang w:val="ru-RU"/>
        </w:rPr>
        <w:t xml:space="preserve">. </w:t>
      </w:r>
      <w:r w:rsidR="00501CB2">
        <w:rPr>
          <w:lang w:val="ru-RU"/>
        </w:rPr>
        <w:t>Выбор организации при регистрации нового пользователя</w:t>
      </w:r>
    </w:p>
    <w:p w:rsidR="00501CB2" w:rsidRPr="002368CD" w:rsidRDefault="00501CB2" w:rsidP="00501CB2">
      <w:pPr>
        <w:pStyle w:val="14"/>
      </w:pPr>
      <w:r>
        <w:t>После того как все необходимые данные на странице «Регистрация пользователя» будут указаны, нажмите кнопку «</w:t>
      </w:r>
      <w:r w:rsidR="00344D80">
        <w:t>Регистрация</w:t>
      </w:r>
      <w:r>
        <w:t>» (</w:t>
      </w:r>
      <w:r>
        <w:fldChar w:fldCharType="begin"/>
      </w:r>
      <w:r>
        <w:instrText xml:space="preserve"> REF _Ref30780919 \h </w:instrText>
      </w:r>
      <w:r>
        <w:fldChar w:fldCharType="separate"/>
      </w:r>
      <w:r w:rsidR="006A68F5" w:rsidRPr="00501CB2">
        <w:t xml:space="preserve">Рис. </w:t>
      </w:r>
      <w:r w:rsidR="006A68F5">
        <w:rPr>
          <w:noProof/>
        </w:rPr>
        <w:t>5</w:t>
      </w:r>
      <w:r>
        <w:fldChar w:fldCharType="end"/>
      </w:r>
      <w:r>
        <w:t>).</w:t>
      </w:r>
    </w:p>
    <w:p w:rsidR="00397246" w:rsidRDefault="00344D80" w:rsidP="00501CB2">
      <w:pPr>
        <w:pStyle w:val="aff8"/>
      </w:pPr>
      <w:r w:rsidRPr="00344D80">
        <w:drawing>
          <wp:inline distT="0" distB="0" distL="0" distR="0" wp14:anchorId="6D7057F0" wp14:editId="3D0AFBC9">
            <wp:extent cx="6515100" cy="3475355"/>
            <wp:effectExtent l="0" t="0" r="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515100" cy="347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CB2" w:rsidRPr="00501CB2" w:rsidRDefault="00501CB2" w:rsidP="00501CB2">
      <w:pPr>
        <w:pStyle w:val="aff9"/>
        <w:rPr>
          <w:lang w:val="ru-RU" w:eastAsia="ru-RU"/>
        </w:rPr>
      </w:pPr>
      <w:bookmarkStart w:id="26" w:name="_Ref30780919"/>
      <w:bookmarkStart w:id="27" w:name="_Ref30780911"/>
      <w:r w:rsidRPr="00501CB2">
        <w:rPr>
          <w:lang w:val="ru-RU"/>
        </w:rPr>
        <w:t xml:space="preserve">Рис. </w:t>
      </w:r>
      <w:r>
        <w:fldChar w:fldCharType="begin"/>
      </w:r>
      <w:r>
        <w:instrText>SEQ</w:instrText>
      </w:r>
      <w:r w:rsidRPr="00501CB2">
        <w:rPr>
          <w:lang w:val="ru-RU"/>
        </w:rPr>
        <w:instrText xml:space="preserve"> Рис. \* </w:instrText>
      </w:r>
      <w:r>
        <w:instrText>ARABIC</w:instrText>
      </w:r>
      <w:r>
        <w:fldChar w:fldCharType="separate"/>
      </w:r>
      <w:r w:rsidR="006A68F5" w:rsidRPr="00E716FC">
        <w:rPr>
          <w:noProof/>
          <w:lang w:val="ru-RU"/>
        </w:rPr>
        <w:t>5</w:t>
      </w:r>
      <w:r>
        <w:fldChar w:fldCharType="end"/>
      </w:r>
      <w:bookmarkEnd w:id="26"/>
      <w:r w:rsidRPr="00501CB2">
        <w:rPr>
          <w:lang w:val="ru-RU"/>
        </w:rPr>
        <w:t xml:space="preserve">. </w:t>
      </w:r>
      <w:r>
        <w:rPr>
          <w:lang w:val="ru-RU"/>
        </w:rPr>
        <w:t>Заполнение формы регистрации пользователя, переход к следующему шагу регистрации</w:t>
      </w:r>
      <w:bookmarkEnd w:id="27"/>
    </w:p>
    <w:p w:rsidR="00E40006" w:rsidRDefault="00344D80" w:rsidP="00344D80">
      <w:pPr>
        <w:pStyle w:val="14"/>
      </w:pPr>
      <w:r>
        <w:t>Если контрагент с указанными ИНН и КПП будет найден в системе,</w:t>
      </w:r>
      <w:r w:rsidR="00E40006">
        <w:t xml:space="preserve"> на экране отобразится </w:t>
      </w:r>
      <w:r>
        <w:t>соответствующее уведомление.</w:t>
      </w:r>
    </w:p>
    <w:p w:rsidR="00E40006" w:rsidRDefault="00344D80" w:rsidP="00E40006">
      <w:pPr>
        <w:pStyle w:val="aff8"/>
      </w:pPr>
      <w:r w:rsidRPr="00344D80">
        <w:lastRenderedPageBreak/>
        <w:drawing>
          <wp:inline distT="0" distB="0" distL="0" distR="0" wp14:anchorId="38505EBF" wp14:editId="7E892F2E">
            <wp:extent cx="2430000" cy="1879200"/>
            <wp:effectExtent l="0" t="0" r="8890" b="6985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430000" cy="187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4D80" w:rsidRPr="00344D80" w:rsidRDefault="00344D80" w:rsidP="00344D80">
      <w:pPr>
        <w:pStyle w:val="aff9"/>
        <w:rPr>
          <w:lang w:val="ru-RU" w:eastAsia="ru-RU"/>
        </w:rPr>
      </w:pPr>
      <w:r w:rsidRPr="00501CB2">
        <w:rPr>
          <w:lang w:val="ru-RU"/>
        </w:rPr>
        <w:t xml:space="preserve">Рис. </w:t>
      </w:r>
      <w:r>
        <w:fldChar w:fldCharType="begin"/>
      </w:r>
      <w:r>
        <w:instrText>SEQ</w:instrText>
      </w:r>
      <w:r w:rsidRPr="00501CB2">
        <w:rPr>
          <w:lang w:val="ru-RU"/>
        </w:rPr>
        <w:instrText xml:space="preserve"> Рис. \* </w:instrText>
      </w:r>
      <w:r>
        <w:instrText>ARABIC</w:instrText>
      </w:r>
      <w:r>
        <w:fldChar w:fldCharType="separate"/>
      </w:r>
      <w:r w:rsidR="006A68F5" w:rsidRPr="00E716FC">
        <w:rPr>
          <w:noProof/>
          <w:lang w:val="ru-RU"/>
        </w:rPr>
        <w:t>6</w:t>
      </w:r>
      <w:r>
        <w:fldChar w:fldCharType="end"/>
      </w:r>
      <w:r w:rsidRPr="00501CB2">
        <w:rPr>
          <w:lang w:val="ru-RU"/>
        </w:rPr>
        <w:t xml:space="preserve">. </w:t>
      </w:r>
      <w:r w:rsidR="00D90217">
        <w:rPr>
          <w:lang w:val="ru-RU"/>
        </w:rPr>
        <w:t>Уведомление о нахождении контрагента в системе</w:t>
      </w:r>
    </w:p>
    <w:p w:rsidR="00D90217" w:rsidRDefault="00D90217" w:rsidP="00D90217">
      <w:pPr>
        <w:pStyle w:val="14"/>
        <w:numPr>
          <w:ilvl w:val="0"/>
          <w:numId w:val="0"/>
        </w:numPr>
        <w:ind w:left="720"/>
      </w:pPr>
      <w:r>
        <w:t>В окне уведомления нажмите на кнопку «Зарегистрироваться»</w:t>
      </w:r>
    </w:p>
    <w:p w:rsidR="00D90217" w:rsidRDefault="00D90217" w:rsidP="00D90217">
      <w:pPr>
        <w:pStyle w:val="14"/>
      </w:pPr>
      <w:r>
        <w:t>На экране отобразится уведомление об успешной регистрации и необходимости активации учетной записи (</w:t>
      </w:r>
      <w:r>
        <w:fldChar w:fldCharType="begin"/>
      </w:r>
      <w:r>
        <w:instrText xml:space="preserve"> REF _Ref30155784 \h </w:instrText>
      </w:r>
      <w:r>
        <w:fldChar w:fldCharType="separate"/>
      </w:r>
      <w:r w:rsidR="006A68F5" w:rsidRPr="00B03AF5">
        <w:t xml:space="preserve">Рис. </w:t>
      </w:r>
      <w:r w:rsidR="006A68F5">
        <w:rPr>
          <w:noProof/>
        </w:rPr>
        <w:t>7</w:t>
      </w:r>
      <w:r>
        <w:fldChar w:fldCharType="end"/>
      </w:r>
      <w:r w:rsidR="007B36B1">
        <w:t>).</w:t>
      </w:r>
    </w:p>
    <w:p w:rsidR="00D90217" w:rsidRDefault="00D90217" w:rsidP="00D90217">
      <w:pPr>
        <w:pStyle w:val="aff8"/>
      </w:pPr>
      <w:r w:rsidRPr="00D90217">
        <w:drawing>
          <wp:inline distT="0" distB="0" distL="0" distR="0" wp14:anchorId="4E018EE3" wp14:editId="048AEE4B">
            <wp:extent cx="2844000" cy="1285200"/>
            <wp:effectExtent l="0" t="0" r="0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844000" cy="128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0217" w:rsidRPr="00B03AF5" w:rsidRDefault="00D90217" w:rsidP="00D90217">
      <w:pPr>
        <w:pStyle w:val="aff9"/>
        <w:rPr>
          <w:lang w:val="ru-RU"/>
        </w:rPr>
      </w:pPr>
      <w:bookmarkStart w:id="28" w:name="_Ref30155784"/>
      <w:r w:rsidRPr="00B03AF5">
        <w:rPr>
          <w:lang w:val="ru-RU"/>
        </w:rPr>
        <w:t xml:space="preserve">Рис. </w:t>
      </w:r>
      <w:r w:rsidRPr="00C8010D">
        <w:fldChar w:fldCharType="begin"/>
      </w:r>
      <w:r w:rsidRPr="00B03AF5">
        <w:rPr>
          <w:lang w:val="ru-RU"/>
        </w:rPr>
        <w:instrText xml:space="preserve"> </w:instrText>
      </w:r>
      <w:r w:rsidRPr="00C8010D">
        <w:instrText>SEQ</w:instrText>
      </w:r>
      <w:r w:rsidRPr="00B03AF5">
        <w:rPr>
          <w:lang w:val="ru-RU"/>
        </w:rPr>
        <w:instrText xml:space="preserve"> Рис. \* </w:instrText>
      </w:r>
      <w:r w:rsidRPr="00C8010D">
        <w:instrText>ARABIC</w:instrText>
      </w:r>
      <w:r w:rsidRPr="00B03AF5">
        <w:rPr>
          <w:lang w:val="ru-RU"/>
        </w:rPr>
        <w:instrText xml:space="preserve"> </w:instrText>
      </w:r>
      <w:r w:rsidRPr="00C8010D">
        <w:fldChar w:fldCharType="separate"/>
      </w:r>
      <w:r w:rsidR="006A68F5" w:rsidRPr="00E716FC">
        <w:rPr>
          <w:noProof/>
          <w:lang w:val="ru-RU"/>
        </w:rPr>
        <w:t>7</w:t>
      </w:r>
      <w:r w:rsidRPr="00C8010D">
        <w:fldChar w:fldCharType="end"/>
      </w:r>
      <w:bookmarkEnd w:id="28"/>
      <w:r w:rsidRPr="00B03AF5">
        <w:rPr>
          <w:lang w:val="ru-RU"/>
        </w:rPr>
        <w:t xml:space="preserve">. </w:t>
      </w:r>
      <w:r>
        <w:rPr>
          <w:lang w:val="ru-RU"/>
        </w:rPr>
        <w:t>Уведомление об успешной регистрации и необходимости активации учетной записи</w:t>
      </w:r>
    </w:p>
    <w:p w:rsidR="00D90217" w:rsidRDefault="00D90217" w:rsidP="00D90217">
      <w:pPr>
        <w:pStyle w:val="14"/>
        <w:numPr>
          <w:ilvl w:val="0"/>
          <w:numId w:val="0"/>
        </w:numPr>
        <w:ind w:left="720"/>
      </w:pPr>
      <w:r w:rsidRPr="00605688">
        <w:t xml:space="preserve">На </w:t>
      </w:r>
      <w:r>
        <w:t xml:space="preserve">указанный Вами </w:t>
      </w:r>
      <w:r w:rsidRPr="00605688">
        <w:t xml:space="preserve">электронный адрес </w:t>
      </w:r>
      <w:r>
        <w:t xml:space="preserve">будет </w:t>
      </w:r>
      <w:r w:rsidRPr="00605688">
        <w:t xml:space="preserve">отправлено письмо со </w:t>
      </w:r>
      <w:r>
        <w:t>ссылкой для активации Вашей учетной записи</w:t>
      </w:r>
      <w:r w:rsidR="007B36B1">
        <w:t>.</w:t>
      </w:r>
    </w:p>
    <w:p w:rsidR="00D90217" w:rsidRPr="00605688" w:rsidRDefault="00D90217" w:rsidP="00D90217">
      <w:pPr>
        <w:pStyle w:val="14"/>
      </w:pPr>
      <w:r>
        <w:t>Для активации учетной записи пользователя</w:t>
      </w:r>
      <w:r w:rsidRPr="00605688">
        <w:t xml:space="preserve"> перейдите в </w:t>
      </w:r>
      <w:r>
        <w:t>соответствующий</w:t>
      </w:r>
      <w:r w:rsidRPr="00605688">
        <w:t xml:space="preserve"> почтовый</w:t>
      </w:r>
      <w:r>
        <w:t xml:space="preserve"> </w:t>
      </w:r>
      <w:r w:rsidRPr="00605688">
        <w:t>ящик</w:t>
      </w:r>
      <w:r>
        <w:t xml:space="preserve"> и в полученном письме</w:t>
      </w:r>
      <w:r w:rsidRPr="00605688">
        <w:t xml:space="preserve"> нажмите на ссылку</w:t>
      </w:r>
      <w:r>
        <w:t xml:space="preserve"> «Подтвердить регистрацию»</w:t>
      </w:r>
      <w:r w:rsidRPr="00605688">
        <w:t xml:space="preserve"> </w:t>
      </w:r>
      <w:r>
        <w:t>(</w:t>
      </w:r>
      <w:r>
        <w:fldChar w:fldCharType="begin"/>
      </w:r>
      <w:r>
        <w:instrText xml:space="preserve"> REF _Ref28344494 \h </w:instrText>
      </w:r>
      <w:r>
        <w:fldChar w:fldCharType="separate"/>
      </w:r>
      <w:r w:rsidR="006A68F5" w:rsidRPr="00B03AF5">
        <w:t xml:space="preserve">Рис. </w:t>
      </w:r>
      <w:r w:rsidR="006A68F5">
        <w:rPr>
          <w:noProof/>
        </w:rPr>
        <w:t>8</w:t>
      </w:r>
      <w:r>
        <w:fldChar w:fldCharType="end"/>
      </w:r>
      <w:r>
        <w:t>).</w:t>
      </w:r>
    </w:p>
    <w:p w:rsidR="00D90217" w:rsidRDefault="00D90217" w:rsidP="00D90217">
      <w:pPr>
        <w:pStyle w:val="aff8"/>
      </w:pPr>
      <w:r w:rsidRPr="00D90217">
        <w:lastRenderedPageBreak/>
        <w:drawing>
          <wp:inline distT="0" distB="0" distL="0" distR="0" wp14:anchorId="43550945" wp14:editId="2319340C">
            <wp:extent cx="4294800" cy="3798000"/>
            <wp:effectExtent l="0" t="0" r="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294800" cy="379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0217" w:rsidRPr="00B03AF5" w:rsidRDefault="00D90217" w:rsidP="00D90217">
      <w:pPr>
        <w:pStyle w:val="aff9"/>
        <w:rPr>
          <w:lang w:val="ru-RU"/>
        </w:rPr>
      </w:pPr>
      <w:bookmarkStart w:id="29" w:name="_Ref28344494"/>
      <w:r w:rsidRPr="00B03AF5">
        <w:rPr>
          <w:lang w:val="ru-RU"/>
        </w:rPr>
        <w:t xml:space="preserve">Рис. </w:t>
      </w:r>
      <w:r w:rsidRPr="00C8010D">
        <w:fldChar w:fldCharType="begin"/>
      </w:r>
      <w:r w:rsidRPr="00B03AF5">
        <w:rPr>
          <w:lang w:val="ru-RU"/>
        </w:rPr>
        <w:instrText xml:space="preserve"> </w:instrText>
      </w:r>
      <w:r w:rsidRPr="00C8010D">
        <w:instrText>SEQ</w:instrText>
      </w:r>
      <w:r w:rsidRPr="00B03AF5">
        <w:rPr>
          <w:lang w:val="ru-RU"/>
        </w:rPr>
        <w:instrText xml:space="preserve"> Рис. \* </w:instrText>
      </w:r>
      <w:r w:rsidRPr="00C8010D">
        <w:instrText>ARABIC</w:instrText>
      </w:r>
      <w:r w:rsidRPr="00B03AF5">
        <w:rPr>
          <w:lang w:val="ru-RU"/>
        </w:rPr>
        <w:instrText xml:space="preserve"> </w:instrText>
      </w:r>
      <w:r w:rsidRPr="00C8010D">
        <w:fldChar w:fldCharType="separate"/>
      </w:r>
      <w:r w:rsidR="006A68F5" w:rsidRPr="00E716FC">
        <w:rPr>
          <w:noProof/>
          <w:lang w:val="ru-RU"/>
        </w:rPr>
        <w:t>8</w:t>
      </w:r>
      <w:r w:rsidRPr="00C8010D">
        <w:fldChar w:fldCharType="end"/>
      </w:r>
      <w:bookmarkEnd w:id="29"/>
      <w:r w:rsidRPr="00B03AF5">
        <w:rPr>
          <w:lang w:val="ru-RU"/>
        </w:rPr>
        <w:t>. Письмо со ссылкой подтверждения регистрации</w:t>
      </w:r>
    </w:p>
    <w:p w:rsidR="00D90217" w:rsidRDefault="00D90217" w:rsidP="00D90217">
      <w:pPr>
        <w:pStyle w:val="aff1"/>
      </w:pPr>
      <w:r w:rsidRPr="006745C6">
        <w:t xml:space="preserve">В результате, </w:t>
      </w:r>
      <w:r>
        <w:t>Вы снова перейдете на страницу системы «</w:t>
      </w:r>
      <w:r w:rsidRPr="003B7ECD">
        <w:t>Marketplace</w:t>
      </w:r>
      <w:r>
        <w:t>», на которой отобразится уведомление об успешной активации Вашего профиля (</w:t>
      </w:r>
      <w:r>
        <w:fldChar w:fldCharType="begin"/>
      </w:r>
      <w:r>
        <w:instrText xml:space="preserve"> REF _Ref30159255 \h </w:instrText>
      </w:r>
      <w:r>
        <w:fldChar w:fldCharType="separate"/>
      </w:r>
      <w:r w:rsidR="006A68F5" w:rsidRPr="00B03AF5">
        <w:t xml:space="preserve">Рис. </w:t>
      </w:r>
      <w:r w:rsidR="006A68F5">
        <w:rPr>
          <w:noProof/>
        </w:rPr>
        <w:t>9</w:t>
      </w:r>
      <w:r>
        <w:fldChar w:fldCharType="end"/>
      </w:r>
      <w:r>
        <w:t>)</w:t>
      </w:r>
      <w:r w:rsidRPr="006745C6">
        <w:t>.</w:t>
      </w:r>
    </w:p>
    <w:p w:rsidR="00D90217" w:rsidRDefault="00D90217" w:rsidP="00D90217">
      <w:pPr>
        <w:pStyle w:val="aff8"/>
      </w:pPr>
      <w:r w:rsidRPr="00D90217">
        <w:drawing>
          <wp:inline distT="0" distB="0" distL="0" distR="0" wp14:anchorId="11A33170" wp14:editId="6DDBB65A">
            <wp:extent cx="2523600" cy="1933200"/>
            <wp:effectExtent l="0" t="0" r="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523600" cy="193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0217" w:rsidRDefault="00D90217" w:rsidP="00D90217">
      <w:pPr>
        <w:pStyle w:val="aff9"/>
        <w:rPr>
          <w:lang w:val="ru-RU"/>
        </w:rPr>
      </w:pPr>
      <w:bookmarkStart w:id="30" w:name="_Ref30159255"/>
      <w:r w:rsidRPr="00B03AF5">
        <w:rPr>
          <w:lang w:val="ru-RU"/>
        </w:rPr>
        <w:t xml:space="preserve">Рис. </w:t>
      </w:r>
      <w:r w:rsidRPr="00C8010D">
        <w:fldChar w:fldCharType="begin"/>
      </w:r>
      <w:r w:rsidRPr="00B03AF5">
        <w:rPr>
          <w:lang w:val="ru-RU"/>
        </w:rPr>
        <w:instrText xml:space="preserve"> </w:instrText>
      </w:r>
      <w:r w:rsidRPr="00C8010D">
        <w:instrText>SEQ</w:instrText>
      </w:r>
      <w:r w:rsidRPr="00B03AF5">
        <w:rPr>
          <w:lang w:val="ru-RU"/>
        </w:rPr>
        <w:instrText xml:space="preserve"> Рис. \* </w:instrText>
      </w:r>
      <w:r w:rsidRPr="00C8010D">
        <w:instrText>ARABIC</w:instrText>
      </w:r>
      <w:r w:rsidRPr="00B03AF5">
        <w:rPr>
          <w:lang w:val="ru-RU"/>
        </w:rPr>
        <w:instrText xml:space="preserve"> </w:instrText>
      </w:r>
      <w:r w:rsidRPr="00C8010D">
        <w:fldChar w:fldCharType="separate"/>
      </w:r>
      <w:r w:rsidR="006A68F5" w:rsidRPr="00E716FC">
        <w:rPr>
          <w:noProof/>
          <w:lang w:val="ru-RU"/>
        </w:rPr>
        <w:t>9</w:t>
      </w:r>
      <w:r w:rsidRPr="00C8010D">
        <w:fldChar w:fldCharType="end"/>
      </w:r>
      <w:bookmarkEnd w:id="30"/>
      <w:r w:rsidRPr="00B03AF5">
        <w:rPr>
          <w:lang w:val="ru-RU"/>
        </w:rPr>
        <w:t>. Инфор</w:t>
      </w:r>
      <w:r>
        <w:rPr>
          <w:lang w:val="ru-RU"/>
        </w:rPr>
        <w:t>мационное сообщение об успешной активации профиля пользователя</w:t>
      </w:r>
    </w:p>
    <w:p w:rsidR="00E40006" w:rsidRDefault="007B36B1" w:rsidP="00D90217">
      <w:pPr>
        <w:pStyle w:val="14"/>
        <w:rPr>
          <w:lang w:eastAsia="ro-RO"/>
        </w:rPr>
      </w:pPr>
      <w:r>
        <w:t xml:space="preserve">Нажав на кнопку «Перейти к авторизации» в окне уведомления, можно перейти на страницу авторизации пользователя (авторизация подробно описана в п. </w:t>
      </w:r>
      <w:r>
        <w:fldChar w:fldCharType="begin"/>
      </w:r>
      <w:r>
        <w:instrText xml:space="preserve"> REF _Ref31296657 \r \h </w:instrText>
      </w:r>
      <w:r>
        <w:fldChar w:fldCharType="separate"/>
      </w:r>
      <w:r w:rsidR="006A68F5">
        <w:t>3.1.1</w:t>
      </w:r>
      <w:r>
        <w:fldChar w:fldCharType="end"/>
      </w:r>
      <w:r>
        <w:t>)</w:t>
      </w:r>
      <w:r w:rsidR="00D90217">
        <w:t>.</w:t>
      </w:r>
    </w:p>
    <w:p w:rsidR="00E40006" w:rsidRDefault="00E40006" w:rsidP="00E40006">
      <w:pPr>
        <w:pStyle w:val="aff1"/>
        <w:rPr>
          <w:lang w:eastAsia="ro-RO"/>
        </w:rPr>
      </w:pPr>
    </w:p>
    <w:bookmarkStart w:id="31" w:name="_Toc31298205"/>
    <w:p w:rsidR="0017765F" w:rsidRPr="0017765F" w:rsidRDefault="0017765F" w:rsidP="0017765F">
      <w:pPr>
        <w:pStyle w:val="10"/>
      </w:pPr>
      <w:r w:rsidRPr="0017765F">
        <w:rPr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815936" behindDoc="1" locked="0" layoutInCell="1" allowOverlap="1" wp14:anchorId="6AEA7D6B" wp14:editId="40DA5A52">
                <wp:simplePos x="0" y="0"/>
                <wp:positionH relativeFrom="page">
                  <wp:align>right</wp:align>
                </wp:positionH>
                <wp:positionV relativeFrom="paragraph">
                  <wp:posOffset>-37465</wp:posOffset>
                </wp:positionV>
                <wp:extent cx="7406640" cy="510540"/>
                <wp:effectExtent l="0" t="0" r="22860" b="22860"/>
                <wp:wrapNone/>
                <wp:docPr id="67" name="Прямоугольник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06640" cy="510540"/>
                        </a:xfrm>
                        <a:prstGeom prst="rect">
                          <a:avLst/>
                        </a:prstGeom>
                        <a:solidFill>
                          <a:schemeClr val="accent2"/>
                        </a:solidFill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333FCB66" id="Прямоугольник 67" o:spid="_x0000_s1026" style="position:absolute;margin-left:532pt;margin-top:-2.95pt;width:583.2pt;height:40.2pt;z-index:-251500544;visibility:visible;mso-wrap-style:square;mso-width-percent:0;mso-wrap-distance-left:9pt;mso-wrap-distance-top:0;mso-wrap-distance-right:9pt;mso-wrap-distance-bottom:0;mso-position-horizontal:right;mso-position-horizontal-relative:page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" fillcolor="#369 [3205]" strokecolor="#369 [3205]" strokeweight="2pt">
                <w10:wrap anchorx="page"/>
              </v:rect>
            </w:pict>
          </mc:Fallback>
        </mc:AlternateContent>
      </w:r>
      <w:r w:rsidRPr="0017765F">
        <w:t>Описание операций</w:t>
      </w:r>
      <w:bookmarkEnd w:id="31"/>
    </w:p>
    <w:p w:rsidR="0017765F" w:rsidRPr="00373D3D" w:rsidRDefault="0017765F" w:rsidP="0017765F">
      <w:pPr>
        <w:pStyle w:val="MyHeadtitle"/>
        <w:spacing w:before="0" w:after="0" w:line="276" w:lineRule="auto"/>
        <w:jc w:val="both"/>
        <w:rPr>
          <w:rFonts w:ascii="Segoe UI Light" w:hAnsi="Segoe UI Light" w:cs="Times New Roman"/>
          <w:color w:val="336699" w:themeColor="accent2"/>
          <w:sz w:val="40"/>
          <w:szCs w:val="24"/>
          <w:lang w:val="ru-RU"/>
        </w:rPr>
        <w:sectPr w:rsidR="0017765F" w:rsidRPr="00373D3D" w:rsidSect="006611C0">
          <w:footerReference w:type="default" r:id="rId26"/>
          <w:type w:val="continuous"/>
          <w:pgSz w:w="12240" w:h="15840" w:code="1"/>
          <w:pgMar w:top="810" w:right="990" w:bottom="284" w:left="990" w:header="360" w:footer="371" w:gutter="0"/>
          <w:cols w:space="708"/>
          <w:docGrid w:linePitch="360"/>
        </w:sectPr>
      </w:pPr>
    </w:p>
    <w:p w:rsidR="00CF43C8" w:rsidRPr="00E201CB" w:rsidRDefault="00CF43C8" w:rsidP="00CF43C8">
      <w:pPr>
        <w:pStyle w:val="21"/>
        <w:rPr>
          <w:lang w:val="ru-RU"/>
        </w:rPr>
      </w:pPr>
      <w:bookmarkStart w:id="32" w:name="_Toc472580078"/>
      <w:bookmarkStart w:id="33" w:name="_Toc482639443"/>
      <w:bookmarkStart w:id="34" w:name="_Ref483386889"/>
      <w:bookmarkStart w:id="35" w:name="_Toc494089451"/>
      <w:bookmarkStart w:id="36" w:name="_Toc510081213"/>
      <w:bookmarkStart w:id="37" w:name="_Ref511214905"/>
      <w:bookmarkStart w:id="38" w:name="_Ref12880553"/>
      <w:bookmarkStart w:id="39" w:name="_Ref12893490"/>
      <w:bookmarkStart w:id="40" w:name="_Toc14775814"/>
      <w:bookmarkStart w:id="41" w:name="_Toc31298206"/>
      <w:bookmarkStart w:id="42" w:name="_Ref13761422"/>
      <w:r>
        <w:rPr>
          <w:lang w:val="ru-RU"/>
        </w:rPr>
        <w:t>Авторизация</w:t>
      </w:r>
      <w:bookmarkEnd w:id="32"/>
      <w:bookmarkEnd w:id="33"/>
      <w:bookmarkEnd w:id="34"/>
      <w:bookmarkEnd w:id="35"/>
      <w:bookmarkEnd w:id="36"/>
      <w:bookmarkEnd w:id="37"/>
      <w:bookmarkEnd w:id="38"/>
      <w:bookmarkEnd w:id="39"/>
      <w:bookmarkEnd w:id="40"/>
      <w:r w:rsidR="0078222C">
        <w:rPr>
          <w:lang w:val="ru-RU"/>
        </w:rPr>
        <w:t xml:space="preserve"> в Системе</w:t>
      </w:r>
      <w:bookmarkEnd w:id="41"/>
    </w:p>
    <w:p w:rsidR="00CF43C8" w:rsidRPr="00B0620C" w:rsidRDefault="00CF43C8" w:rsidP="003B7ECD">
      <w:pPr>
        <w:pStyle w:val="aff1"/>
      </w:pPr>
      <w:r w:rsidRPr="00622093">
        <w:t xml:space="preserve">Для того чтобы войти </w:t>
      </w:r>
      <w:r w:rsidR="0078222C">
        <w:t>в Систему</w:t>
      </w:r>
      <w:r w:rsidR="00481D0C">
        <w:t>,</w:t>
      </w:r>
      <w:r>
        <w:t xml:space="preserve"> запустите браузер</w:t>
      </w:r>
      <w:r w:rsidRPr="00B0620C">
        <w:t xml:space="preserve"> и </w:t>
      </w:r>
      <w:r>
        <w:t>введите</w:t>
      </w:r>
      <w:r w:rsidRPr="00B0620C">
        <w:t xml:space="preserve"> веб-адрес </w:t>
      </w:r>
      <w:hyperlink r:id="rId27" w:history="1">
        <w:r w:rsidR="0078222C">
          <w:rPr>
            <w:rStyle w:val="afb"/>
          </w:rPr>
          <w:t>https://gpn-test.etpgpb.ru</w:t>
        </w:r>
      </w:hyperlink>
      <w:r w:rsidR="0078222C">
        <w:t xml:space="preserve"> в его адресную строку.</w:t>
      </w:r>
    </w:p>
    <w:p w:rsidR="00CF43C8" w:rsidRDefault="00CF43C8" w:rsidP="003B7ECD">
      <w:pPr>
        <w:pStyle w:val="aff1"/>
        <w:rPr>
          <w:lang w:eastAsia="ru-RU"/>
        </w:rPr>
      </w:pPr>
      <w:r>
        <w:rPr>
          <w:lang w:eastAsia="ru-RU"/>
        </w:rPr>
        <w:t xml:space="preserve">В результате, запустится страница авторизации </w:t>
      </w:r>
      <w:r w:rsidR="001C7A70">
        <w:rPr>
          <w:lang w:eastAsia="ru-RU"/>
        </w:rPr>
        <w:t>системы «</w:t>
      </w:r>
      <w:r w:rsidR="00A4065D">
        <w:rPr>
          <w:lang w:eastAsia="ru-RU"/>
        </w:rPr>
        <w:t>Marketplace</w:t>
      </w:r>
      <w:r w:rsidR="001C7A70">
        <w:rPr>
          <w:lang w:eastAsia="ru-RU"/>
        </w:rPr>
        <w:t>»</w:t>
      </w:r>
      <w:r>
        <w:rPr>
          <w:lang w:eastAsia="ru-RU"/>
        </w:rPr>
        <w:t xml:space="preserve"> (</w:t>
      </w:r>
      <w:r w:rsidR="006D2C5B">
        <w:rPr>
          <w:lang w:eastAsia="ru-RU"/>
        </w:rPr>
        <w:fldChar w:fldCharType="begin"/>
      </w:r>
      <w:r w:rsidR="006D2C5B">
        <w:rPr>
          <w:lang w:eastAsia="ru-RU"/>
        </w:rPr>
        <w:instrText xml:space="preserve"> REF _Ref21431539 \h </w:instrText>
      </w:r>
      <w:r w:rsidR="006D2C5B">
        <w:rPr>
          <w:lang w:eastAsia="ru-RU"/>
        </w:rPr>
      </w:r>
      <w:r w:rsidR="006D2C5B">
        <w:rPr>
          <w:lang w:eastAsia="ru-RU"/>
        </w:rPr>
        <w:fldChar w:fldCharType="separate"/>
      </w:r>
      <w:r w:rsidR="006A68F5" w:rsidRPr="00237FD1">
        <w:t xml:space="preserve">Рис. </w:t>
      </w:r>
      <w:r w:rsidR="006A68F5">
        <w:rPr>
          <w:noProof/>
        </w:rPr>
        <w:t>10</w:t>
      </w:r>
      <w:r w:rsidR="006D2C5B">
        <w:rPr>
          <w:lang w:eastAsia="ru-RU"/>
        </w:rPr>
        <w:fldChar w:fldCharType="end"/>
      </w:r>
      <w:r>
        <w:rPr>
          <w:lang w:eastAsia="ru-RU"/>
        </w:rPr>
        <w:t>)</w:t>
      </w:r>
      <w:r w:rsidR="001C7A70">
        <w:rPr>
          <w:lang w:eastAsia="ru-RU"/>
        </w:rPr>
        <w:t>.</w:t>
      </w:r>
    </w:p>
    <w:p w:rsidR="00237FD1" w:rsidRDefault="00E52240" w:rsidP="00237FD1">
      <w:pPr>
        <w:pStyle w:val="aff8"/>
      </w:pPr>
      <w:r w:rsidRPr="00042EC5">
        <w:drawing>
          <wp:inline distT="0" distB="0" distL="0" distR="0" wp14:anchorId="09FF043E" wp14:editId="17527B98">
            <wp:extent cx="2379600" cy="3042000"/>
            <wp:effectExtent l="0" t="0" r="1905" b="635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379600" cy="304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3C8" w:rsidRPr="00237FD1" w:rsidRDefault="00237FD1" w:rsidP="00237FD1">
      <w:pPr>
        <w:pStyle w:val="aff9"/>
        <w:rPr>
          <w:lang w:val="ru-RU"/>
        </w:rPr>
      </w:pPr>
      <w:bookmarkStart w:id="43" w:name="_Ref21431539"/>
      <w:r w:rsidRPr="00237FD1">
        <w:rPr>
          <w:lang w:val="ru-RU"/>
        </w:rPr>
        <w:t xml:space="preserve">Рис. </w:t>
      </w:r>
      <w:r>
        <w:fldChar w:fldCharType="begin"/>
      </w:r>
      <w:r w:rsidRPr="00237FD1">
        <w:rPr>
          <w:lang w:val="ru-RU"/>
        </w:rPr>
        <w:instrText xml:space="preserve"> </w:instrText>
      </w:r>
      <w:r>
        <w:instrText>SEQ</w:instrText>
      </w:r>
      <w:r w:rsidRPr="00237FD1">
        <w:rPr>
          <w:lang w:val="ru-RU"/>
        </w:rPr>
        <w:instrText xml:space="preserve"> Рис. \* </w:instrText>
      </w:r>
      <w:r>
        <w:instrText>ARABIC</w:instrText>
      </w:r>
      <w:r w:rsidRPr="00237FD1">
        <w:rPr>
          <w:lang w:val="ru-RU"/>
        </w:rPr>
        <w:instrText xml:space="preserve"> </w:instrText>
      </w:r>
      <w:r>
        <w:fldChar w:fldCharType="separate"/>
      </w:r>
      <w:r w:rsidR="006A68F5" w:rsidRPr="00E716FC">
        <w:rPr>
          <w:noProof/>
          <w:lang w:val="ru-RU"/>
        </w:rPr>
        <w:t>10</w:t>
      </w:r>
      <w:r>
        <w:fldChar w:fldCharType="end"/>
      </w:r>
      <w:bookmarkEnd w:id="43"/>
      <w:r>
        <w:rPr>
          <w:lang w:val="ru-RU"/>
        </w:rPr>
        <w:t>.</w:t>
      </w:r>
      <w:r w:rsidRPr="00237FD1">
        <w:rPr>
          <w:lang w:val="ru-RU" w:eastAsia="ru-RU"/>
        </w:rPr>
        <w:t xml:space="preserve"> </w:t>
      </w:r>
      <w:r>
        <w:rPr>
          <w:lang w:val="ru-RU" w:eastAsia="ru-RU"/>
        </w:rPr>
        <w:t>Страница</w:t>
      </w:r>
      <w:r w:rsidRPr="00D35B14">
        <w:rPr>
          <w:lang w:val="ru-RU" w:eastAsia="ru-RU"/>
        </w:rPr>
        <w:t xml:space="preserve"> авторизации</w:t>
      </w:r>
      <w:r>
        <w:rPr>
          <w:lang w:val="ru-RU" w:eastAsia="ru-RU"/>
        </w:rPr>
        <w:t xml:space="preserve"> системы «</w:t>
      </w:r>
      <w:r w:rsidR="00A4065D">
        <w:rPr>
          <w:lang w:val="ru-RU" w:eastAsia="ru-RU"/>
        </w:rPr>
        <w:t>Marketplace</w:t>
      </w:r>
      <w:r>
        <w:rPr>
          <w:lang w:val="ru-RU" w:eastAsia="ru-RU"/>
        </w:rPr>
        <w:t>»</w:t>
      </w:r>
    </w:p>
    <w:p w:rsidR="001C7A70" w:rsidRDefault="00CF43C8" w:rsidP="003B7ECD">
      <w:pPr>
        <w:pStyle w:val="aff1"/>
        <w:rPr>
          <w:lang w:eastAsia="ru-RU"/>
        </w:rPr>
      </w:pPr>
      <w:r w:rsidRPr="00D35B14">
        <w:rPr>
          <w:lang w:eastAsia="ru-RU"/>
        </w:rPr>
        <w:t xml:space="preserve">На форме </w:t>
      </w:r>
      <w:r w:rsidR="001C7A70">
        <w:rPr>
          <w:lang w:eastAsia="ru-RU"/>
        </w:rPr>
        <w:t>авторизации</w:t>
      </w:r>
      <w:r>
        <w:rPr>
          <w:lang w:eastAsia="ru-RU"/>
        </w:rPr>
        <w:t xml:space="preserve"> введите логин и пароль пользователя, указанные при </w:t>
      </w:r>
      <w:r w:rsidR="001C7A70">
        <w:rPr>
          <w:lang w:eastAsia="ru-RU"/>
        </w:rPr>
        <w:t>регистрации и нажмите кнопку «Войти»</w:t>
      </w:r>
      <w:r w:rsidR="006D2C5B">
        <w:rPr>
          <w:lang w:eastAsia="ru-RU"/>
        </w:rPr>
        <w:t xml:space="preserve"> (</w:t>
      </w:r>
      <w:r w:rsidR="006D2C5B">
        <w:rPr>
          <w:lang w:eastAsia="ru-RU"/>
        </w:rPr>
        <w:fldChar w:fldCharType="begin"/>
      </w:r>
      <w:r w:rsidR="006D2C5B">
        <w:rPr>
          <w:lang w:eastAsia="ru-RU"/>
        </w:rPr>
        <w:instrText xml:space="preserve"> REF _Ref21431551 \h </w:instrText>
      </w:r>
      <w:r w:rsidR="006D2C5B">
        <w:rPr>
          <w:lang w:eastAsia="ru-RU"/>
        </w:rPr>
      </w:r>
      <w:r w:rsidR="006D2C5B">
        <w:rPr>
          <w:lang w:eastAsia="ru-RU"/>
        </w:rPr>
        <w:fldChar w:fldCharType="separate"/>
      </w:r>
      <w:r w:rsidR="006A68F5" w:rsidRPr="00237FD1">
        <w:t xml:space="preserve">Рис. </w:t>
      </w:r>
      <w:r w:rsidR="006A68F5">
        <w:rPr>
          <w:noProof/>
        </w:rPr>
        <w:t>11</w:t>
      </w:r>
      <w:r w:rsidR="006D2C5B">
        <w:rPr>
          <w:lang w:eastAsia="ru-RU"/>
        </w:rPr>
        <w:fldChar w:fldCharType="end"/>
      </w:r>
      <w:r w:rsidR="006D2C5B">
        <w:rPr>
          <w:lang w:eastAsia="ru-RU"/>
        </w:rPr>
        <w:t>)</w:t>
      </w:r>
      <w:r w:rsidR="001C7A70" w:rsidRPr="00D35B14">
        <w:rPr>
          <w:lang w:eastAsia="ru-RU"/>
        </w:rPr>
        <w:t>.</w:t>
      </w:r>
    </w:p>
    <w:p w:rsidR="006D2F2F" w:rsidRDefault="00E52240" w:rsidP="006D2F2F">
      <w:pPr>
        <w:pStyle w:val="aff8"/>
      </w:pPr>
      <w:r w:rsidRPr="00042EC5">
        <w:lastRenderedPageBreak/>
        <w:drawing>
          <wp:inline distT="0" distB="0" distL="0" distR="0" wp14:anchorId="3976B227" wp14:editId="199D4C80">
            <wp:extent cx="2383200" cy="3045600"/>
            <wp:effectExtent l="0" t="0" r="0" b="2540"/>
            <wp:docPr id="45086" name="Рисунок 450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383200" cy="304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2F2F" w:rsidRPr="00622093" w:rsidRDefault="00237FD1" w:rsidP="006D2F2F">
      <w:pPr>
        <w:pStyle w:val="aff9"/>
        <w:rPr>
          <w:lang w:val="ru-RU"/>
        </w:rPr>
      </w:pPr>
      <w:bookmarkStart w:id="44" w:name="_Ref21431551"/>
      <w:r w:rsidRPr="00237FD1">
        <w:rPr>
          <w:lang w:val="ru-RU"/>
        </w:rPr>
        <w:t xml:space="preserve">Рис. </w:t>
      </w:r>
      <w:r>
        <w:fldChar w:fldCharType="begin"/>
      </w:r>
      <w:r w:rsidRPr="00237FD1">
        <w:rPr>
          <w:lang w:val="ru-RU"/>
        </w:rPr>
        <w:instrText xml:space="preserve"> </w:instrText>
      </w:r>
      <w:r>
        <w:instrText>SEQ</w:instrText>
      </w:r>
      <w:r w:rsidRPr="00237FD1">
        <w:rPr>
          <w:lang w:val="ru-RU"/>
        </w:rPr>
        <w:instrText xml:space="preserve"> Рис. \* </w:instrText>
      </w:r>
      <w:r>
        <w:instrText>ARABIC</w:instrText>
      </w:r>
      <w:r w:rsidRPr="00237FD1">
        <w:rPr>
          <w:lang w:val="ru-RU"/>
        </w:rPr>
        <w:instrText xml:space="preserve"> </w:instrText>
      </w:r>
      <w:r>
        <w:fldChar w:fldCharType="separate"/>
      </w:r>
      <w:r w:rsidR="006A68F5" w:rsidRPr="00A20F3E">
        <w:rPr>
          <w:noProof/>
          <w:lang w:val="ru-RU"/>
        </w:rPr>
        <w:t>11</w:t>
      </w:r>
      <w:r>
        <w:fldChar w:fldCharType="end"/>
      </w:r>
      <w:bookmarkEnd w:id="44"/>
      <w:r>
        <w:rPr>
          <w:lang w:val="ru-RU"/>
        </w:rPr>
        <w:t>.</w:t>
      </w:r>
      <w:r w:rsidRPr="00237FD1">
        <w:rPr>
          <w:lang w:val="ru-RU" w:eastAsia="ru-RU"/>
        </w:rPr>
        <w:t xml:space="preserve"> </w:t>
      </w:r>
      <w:r w:rsidR="006D2F2F">
        <w:rPr>
          <w:lang w:val="ru-RU"/>
        </w:rPr>
        <w:t>Заполнение формы авторизации</w:t>
      </w:r>
    </w:p>
    <w:p w:rsidR="001C7A70" w:rsidRDefault="001C7A70" w:rsidP="003B7ECD">
      <w:pPr>
        <w:pStyle w:val="aff1"/>
        <w:rPr>
          <w:lang w:eastAsia="ro-RO"/>
        </w:rPr>
      </w:pPr>
      <w:r w:rsidRPr="00D35B14">
        <w:rPr>
          <w:lang w:eastAsia="ro-RO"/>
        </w:rPr>
        <w:t xml:space="preserve">Будет осуществлена авторизация и предоставлен доступ </w:t>
      </w:r>
      <w:r w:rsidR="00125BED">
        <w:rPr>
          <w:lang w:eastAsia="ro-RO"/>
        </w:rPr>
        <w:t>к Системе</w:t>
      </w:r>
      <w:r w:rsidRPr="00D35B14">
        <w:rPr>
          <w:lang w:eastAsia="ro-RO"/>
        </w:rPr>
        <w:t>.</w:t>
      </w:r>
    </w:p>
    <w:p w:rsidR="001C11EB" w:rsidRPr="00790940" w:rsidRDefault="001C11EB" w:rsidP="001C11EB">
      <w:pPr>
        <w:pStyle w:val="21"/>
      </w:pPr>
      <w:bookmarkStart w:id="45" w:name="_Toc31298207"/>
      <w:r>
        <w:rPr>
          <w:lang w:val="ru-RU"/>
        </w:rPr>
        <w:t>Восстановление пароля доступа</w:t>
      </w:r>
      <w:bookmarkEnd w:id="45"/>
    </w:p>
    <w:p w:rsidR="001C11EB" w:rsidRDefault="001C11EB" w:rsidP="001C11EB">
      <w:pPr>
        <w:pStyle w:val="aff1"/>
      </w:pPr>
      <w:r w:rsidRPr="00CA7A7B">
        <w:t>Для восстановления забытого пароля</w:t>
      </w:r>
      <w:r w:rsidRPr="009543AD">
        <w:t xml:space="preserve"> </w:t>
      </w:r>
      <w:r w:rsidRPr="00CA7A7B">
        <w:t xml:space="preserve">доступа </w:t>
      </w:r>
      <w:r>
        <w:t xml:space="preserve">в </w:t>
      </w:r>
      <w:r>
        <w:rPr>
          <w:lang w:eastAsia="ru-RU"/>
        </w:rPr>
        <w:t>систему «Marketplace»</w:t>
      </w:r>
      <w:r w:rsidRPr="00CA7A7B">
        <w:t xml:space="preserve"> </w:t>
      </w:r>
      <w:r>
        <w:t>выполните описанные ниже шаги.</w:t>
      </w:r>
    </w:p>
    <w:p w:rsidR="001C11EB" w:rsidRDefault="001C11EB" w:rsidP="001C11EB">
      <w:pPr>
        <w:pStyle w:val="23"/>
      </w:pPr>
      <w:r>
        <w:t>Кликните</w:t>
      </w:r>
      <w:r w:rsidRPr="00CA7A7B">
        <w:t xml:space="preserve"> </w:t>
      </w:r>
      <w:r w:rsidRPr="0091409D">
        <w:t>на гиперссылку</w:t>
      </w:r>
      <w:r>
        <w:t xml:space="preserve"> </w:t>
      </w:r>
      <w:r w:rsidRPr="00F02925">
        <w:t>«</w:t>
      </w:r>
      <w:r>
        <w:t>Забыли пароль</w:t>
      </w:r>
      <w:r w:rsidRPr="00F02925">
        <w:t>»</w:t>
      </w:r>
      <w:r w:rsidRPr="00CA7A7B">
        <w:t xml:space="preserve"> </w:t>
      </w:r>
      <w:r>
        <w:t>на станице авторизации пользователя (</w:t>
      </w:r>
      <w:r>
        <w:fldChar w:fldCharType="begin"/>
      </w:r>
      <w:r>
        <w:instrText xml:space="preserve"> REF _Ref27668442 \h </w:instrText>
      </w:r>
      <w:r>
        <w:fldChar w:fldCharType="separate"/>
      </w:r>
      <w:r w:rsidR="006A68F5" w:rsidRPr="009543AD">
        <w:t xml:space="preserve">Рис. </w:t>
      </w:r>
      <w:r w:rsidR="006A68F5">
        <w:rPr>
          <w:noProof/>
        </w:rPr>
        <w:t>12</w:t>
      </w:r>
      <w:r>
        <w:fldChar w:fldCharType="end"/>
      </w:r>
      <w:r>
        <w:t>)</w:t>
      </w:r>
      <w:r w:rsidRPr="00BE5CAA">
        <w:t>.</w:t>
      </w:r>
    </w:p>
    <w:p w:rsidR="001C11EB" w:rsidRDefault="001C11EB" w:rsidP="001C11EB">
      <w:pPr>
        <w:pStyle w:val="aff8"/>
      </w:pPr>
      <w:r w:rsidRPr="009543AD">
        <w:lastRenderedPageBreak/>
        <w:drawing>
          <wp:inline distT="0" distB="0" distL="0" distR="0" wp14:anchorId="5AF6C96F" wp14:editId="489A8E6D">
            <wp:extent cx="2919600" cy="3632400"/>
            <wp:effectExtent l="0" t="0" r="0" b="6350"/>
            <wp:docPr id="482" name="Рисунок 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919600" cy="363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1EB" w:rsidRPr="009C6DDA" w:rsidRDefault="001C11EB" w:rsidP="001C11EB">
      <w:pPr>
        <w:pStyle w:val="aff9"/>
        <w:rPr>
          <w:lang w:val="x-none"/>
        </w:rPr>
      </w:pPr>
      <w:bookmarkStart w:id="46" w:name="_Ref27668442"/>
      <w:r w:rsidRPr="009543AD">
        <w:rPr>
          <w:lang w:val="ru-RU"/>
        </w:rPr>
        <w:t xml:space="preserve">Рис. </w:t>
      </w:r>
      <w:r>
        <w:fldChar w:fldCharType="begin"/>
      </w:r>
      <w:r w:rsidRPr="009543AD">
        <w:rPr>
          <w:lang w:val="ru-RU"/>
        </w:rPr>
        <w:instrText xml:space="preserve"> </w:instrText>
      </w:r>
      <w:r>
        <w:instrText>SEQ</w:instrText>
      </w:r>
      <w:r w:rsidRPr="009543AD">
        <w:rPr>
          <w:lang w:val="ru-RU"/>
        </w:rPr>
        <w:instrText xml:space="preserve"> Рис. \* </w:instrText>
      </w:r>
      <w:r>
        <w:instrText>ARABIC</w:instrText>
      </w:r>
      <w:r w:rsidRPr="009543AD">
        <w:rPr>
          <w:lang w:val="ru-RU"/>
        </w:rPr>
        <w:instrText xml:space="preserve"> </w:instrText>
      </w:r>
      <w:r>
        <w:fldChar w:fldCharType="separate"/>
      </w:r>
      <w:r w:rsidR="006A68F5" w:rsidRPr="00E716FC">
        <w:rPr>
          <w:noProof/>
          <w:lang w:val="ru-RU"/>
        </w:rPr>
        <w:t>12</w:t>
      </w:r>
      <w:r>
        <w:fldChar w:fldCharType="end"/>
      </w:r>
      <w:bookmarkEnd w:id="46"/>
      <w:r w:rsidRPr="009543AD">
        <w:rPr>
          <w:lang w:val="ru-RU"/>
        </w:rPr>
        <w:t xml:space="preserve">. </w:t>
      </w:r>
      <w:r>
        <w:rPr>
          <w:lang w:val="ru-RU"/>
        </w:rPr>
        <w:t>Страница</w:t>
      </w:r>
      <w:r w:rsidRPr="009543AD">
        <w:rPr>
          <w:lang w:val="ru-RU"/>
        </w:rPr>
        <w:t xml:space="preserve"> авторизации пользователя, переход на страницу восстановления пароля</w:t>
      </w:r>
    </w:p>
    <w:p w:rsidR="001C11EB" w:rsidRPr="00BE5CAA" w:rsidRDefault="001C11EB" w:rsidP="001C11EB">
      <w:pPr>
        <w:pStyle w:val="23"/>
        <w:numPr>
          <w:ilvl w:val="0"/>
          <w:numId w:val="0"/>
        </w:numPr>
        <w:ind w:left="567"/>
      </w:pPr>
      <w:r>
        <w:t xml:space="preserve">Вы перейдете на </w:t>
      </w:r>
      <w:r w:rsidRPr="00254557">
        <w:t>страницу</w:t>
      </w:r>
      <w:r>
        <w:t xml:space="preserve"> восстановления пароля</w:t>
      </w:r>
      <w:r w:rsidRPr="0091409D">
        <w:t xml:space="preserve"> (</w:t>
      </w:r>
      <w:r w:rsidRPr="00BE5CAA">
        <w:fldChar w:fldCharType="begin"/>
      </w:r>
      <w:r w:rsidRPr="00BE5CAA">
        <w:instrText xml:space="preserve"> REF _Ref482866120 \h </w:instrText>
      </w:r>
      <w:r>
        <w:instrText xml:space="preserve"> \* MERGEFORMAT </w:instrText>
      </w:r>
      <w:r w:rsidRPr="00BE5CAA">
        <w:fldChar w:fldCharType="separate"/>
      </w:r>
      <w:r w:rsidR="006A68F5">
        <w:t>Рис. 13</w:t>
      </w:r>
      <w:r w:rsidRPr="00BE5CAA">
        <w:fldChar w:fldCharType="end"/>
      </w:r>
      <w:r w:rsidRPr="00BE5CAA">
        <w:t>).</w:t>
      </w:r>
    </w:p>
    <w:p w:rsidR="001C11EB" w:rsidRDefault="001C11EB" w:rsidP="001C11EB">
      <w:pPr>
        <w:pStyle w:val="aff8"/>
      </w:pPr>
      <w:r w:rsidRPr="005976E2">
        <w:drawing>
          <wp:inline distT="0" distB="0" distL="0" distR="0" wp14:anchorId="6C56C309" wp14:editId="57852F7F">
            <wp:extent cx="2948400" cy="3013200"/>
            <wp:effectExtent l="0" t="0" r="4445" b="0"/>
            <wp:docPr id="483" name="Рисунок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948400" cy="301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1EB" w:rsidRPr="009543AD" w:rsidRDefault="001C11EB" w:rsidP="001C11EB">
      <w:pPr>
        <w:pStyle w:val="aff9"/>
        <w:rPr>
          <w:lang w:val="ru-RU"/>
        </w:rPr>
      </w:pPr>
      <w:bookmarkStart w:id="47" w:name="_Ref482866120"/>
      <w:r>
        <w:t xml:space="preserve">Рис. </w:t>
      </w:r>
      <w:r w:rsidR="00A20F3E">
        <w:rPr>
          <w:noProof/>
        </w:rPr>
        <w:fldChar w:fldCharType="begin"/>
      </w:r>
      <w:r w:rsidR="00A20F3E">
        <w:rPr>
          <w:noProof/>
        </w:rPr>
        <w:instrText xml:space="preserve"> SEQ Рис. \* ARABIC </w:instrText>
      </w:r>
      <w:r w:rsidR="00A20F3E">
        <w:rPr>
          <w:noProof/>
        </w:rPr>
        <w:fldChar w:fldCharType="separate"/>
      </w:r>
      <w:r w:rsidR="006A68F5">
        <w:rPr>
          <w:noProof/>
        </w:rPr>
        <w:t>13</w:t>
      </w:r>
      <w:r w:rsidR="00A20F3E">
        <w:rPr>
          <w:noProof/>
        </w:rPr>
        <w:fldChar w:fldCharType="end"/>
      </w:r>
      <w:bookmarkEnd w:id="47"/>
      <w:r>
        <w:t xml:space="preserve">. </w:t>
      </w:r>
      <w:r>
        <w:rPr>
          <w:lang w:val="ru-RU"/>
        </w:rPr>
        <w:t>С</w:t>
      </w:r>
      <w:r w:rsidRPr="009543AD">
        <w:rPr>
          <w:lang w:val="ru-RU"/>
        </w:rPr>
        <w:t>траница восстановления пароля</w:t>
      </w:r>
    </w:p>
    <w:p w:rsidR="001C11EB" w:rsidRPr="00445629" w:rsidRDefault="001C11EB" w:rsidP="001C11EB">
      <w:pPr>
        <w:pStyle w:val="23"/>
      </w:pPr>
      <w:r>
        <w:rPr>
          <w:lang w:eastAsia="ro-RO"/>
        </w:rPr>
        <w:lastRenderedPageBreak/>
        <w:t xml:space="preserve">Укажите </w:t>
      </w:r>
      <w:r w:rsidRPr="00445629">
        <w:t>e-mail, которы</w:t>
      </w:r>
      <w:r>
        <w:t>й</w:t>
      </w:r>
      <w:r w:rsidRPr="00445629">
        <w:t xml:space="preserve"> Вы у</w:t>
      </w:r>
      <w:r>
        <w:t>казывали при регистрации в системе «Marketplace».</w:t>
      </w:r>
    </w:p>
    <w:p w:rsidR="001C11EB" w:rsidRDefault="001C11EB" w:rsidP="001C11EB">
      <w:pPr>
        <w:pStyle w:val="23"/>
      </w:pPr>
      <w:r>
        <w:t>Н</w:t>
      </w:r>
      <w:r w:rsidRPr="00790940">
        <w:t>ажмите на кнопку «</w:t>
      </w:r>
      <w:r>
        <w:t>Отправить</w:t>
      </w:r>
      <w:r w:rsidRPr="00790940">
        <w:t>»</w:t>
      </w:r>
      <w:r>
        <w:t xml:space="preserve"> (</w:t>
      </w:r>
      <w:r>
        <w:fldChar w:fldCharType="begin"/>
      </w:r>
      <w:r>
        <w:instrText xml:space="preserve"> REF _Ref31021851 \h </w:instrText>
      </w:r>
      <w:r>
        <w:fldChar w:fldCharType="separate"/>
      </w:r>
      <w:r w:rsidR="006A68F5">
        <w:t xml:space="preserve">Рис. </w:t>
      </w:r>
      <w:r w:rsidR="006A68F5">
        <w:rPr>
          <w:noProof/>
        </w:rPr>
        <w:t>14</w:t>
      </w:r>
      <w:r>
        <w:fldChar w:fldCharType="end"/>
      </w:r>
      <w:r>
        <w:t>)</w:t>
      </w:r>
      <w:r w:rsidRPr="00790940">
        <w:t>.</w:t>
      </w:r>
    </w:p>
    <w:p w:rsidR="001C11EB" w:rsidRDefault="001C11EB" w:rsidP="001C11EB">
      <w:pPr>
        <w:pStyle w:val="aff8"/>
      </w:pPr>
      <w:r w:rsidRPr="00254557">
        <w:drawing>
          <wp:inline distT="0" distB="0" distL="0" distR="0" wp14:anchorId="2B7C0576" wp14:editId="4FEA500A">
            <wp:extent cx="2695575" cy="2876550"/>
            <wp:effectExtent l="0" t="0" r="9525" b="0"/>
            <wp:docPr id="484" name="Рисунок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695575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1EB" w:rsidRPr="00254557" w:rsidRDefault="001C11EB" w:rsidP="001C11EB">
      <w:pPr>
        <w:pStyle w:val="aff9"/>
        <w:rPr>
          <w:lang w:val="ru-RU" w:eastAsia="ru-RU"/>
        </w:rPr>
      </w:pPr>
      <w:bookmarkStart w:id="48" w:name="_Ref31021851"/>
      <w:bookmarkStart w:id="49" w:name="_Ref31021842"/>
      <w:r>
        <w:t xml:space="preserve">Рис. </w:t>
      </w:r>
      <w:r w:rsidR="00A20F3E">
        <w:rPr>
          <w:noProof/>
        </w:rPr>
        <w:fldChar w:fldCharType="begin"/>
      </w:r>
      <w:r w:rsidR="00A20F3E">
        <w:rPr>
          <w:noProof/>
        </w:rPr>
        <w:instrText xml:space="preserve"> SEQ Рис. \* ARABIC </w:instrText>
      </w:r>
      <w:r w:rsidR="00A20F3E">
        <w:rPr>
          <w:noProof/>
        </w:rPr>
        <w:fldChar w:fldCharType="separate"/>
      </w:r>
      <w:r w:rsidR="006A68F5">
        <w:rPr>
          <w:noProof/>
        </w:rPr>
        <w:t>14</w:t>
      </w:r>
      <w:r w:rsidR="00A20F3E">
        <w:rPr>
          <w:noProof/>
        </w:rPr>
        <w:fldChar w:fldCharType="end"/>
      </w:r>
      <w:bookmarkEnd w:id="48"/>
      <w:r>
        <w:t xml:space="preserve">. </w:t>
      </w:r>
      <w:r>
        <w:rPr>
          <w:lang w:val="ru-RU"/>
        </w:rPr>
        <w:t>Заполнение страницы</w:t>
      </w:r>
      <w:r w:rsidRPr="009543AD">
        <w:rPr>
          <w:lang w:val="ru-RU"/>
        </w:rPr>
        <w:t xml:space="preserve"> восстановления пароля</w:t>
      </w:r>
      <w:bookmarkEnd w:id="49"/>
    </w:p>
    <w:p w:rsidR="001C11EB" w:rsidRDefault="001C11EB" w:rsidP="001C11EB">
      <w:pPr>
        <w:pStyle w:val="23"/>
      </w:pPr>
      <w:r>
        <w:t xml:space="preserve">Если </w:t>
      </w:r>
      <w:r>
        <w:rPr>
          <w:lang w:val="en-US"/>
        </w:rPr>
        <w:t>E</w:t>
      </w:r>
      <w:r w:rsidRPr="00254557">
        <w:t>-</w:t>
      </w:r>
      <w:r>
        <w:rPr>
          <w:lang w:val="en-US"/>
        </w:rPr>
        <w:t>mail</w:t>
      </w:r>
      <w:r w:rsidRPr="00254557">
        <w:t xml:space="preserve"> </w:t>
      </w:r>
      <w:r>
        <w:t>введен корректно, на экране отобразится уведомление</w:t>
      </w:r>
      <w:r w:rsidRPr="00254557">
        <w:t xml:space="preserve"> </w:t>
      </w:r>
      <w:r>
        <w:t>об отправке на него инструкции по восстановлению пароля.</w:t>
      </w:r>
    </w:p>
    <w:p w:rsidR="001C11EB" w:rsidRDefault="001C11EB" w:rsidP="001C11EB">
      <w:pPr>
        <w:pStyle w:val="aff8"/>
      </w:pPr>
      <w:r w:rsidRPr="00254557">
        <w:drawing>
          <wp:inline distT="0" distB="0" distL="0" distR="0" wp14:anchorId="6B0D771B" wp14:editId="7E9F4117">
            <wp:extent cx="2433600" cy="2080800"/>
            <wp:effectExtent l="0" t="0" r="5080" b="0"/>
            <wp:docPr id="485" name="Рисунок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433600" cy="208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1EB" w:rsidRPr="00254557" w:rsidRDefault="001C11EB" w:rsidP="001C11EB">
      <w:pPr>
        <w:pStyle w:val="aff9"/>
        <w:rPr>
          <w:lang w:val="ru-RU" w:eastAsia="ru-RU"/>
        </w:rPr>
      </w:pPr>
      <w:r w:rsidRPr="00254557">
        <w:rPr>
          <w:lang w:val="ru-RU"/>
        </w:rPr>
        <w:t xml:space="preserve">Рис. </w:t>
      </w:r>
      <w:r>
        <w:fldChar w:fldCharType="begin"/>
      </w:r>
      <w:r w:rsidRPr="00254557">
        <w:rPr>
          <w:lang w:val="ru-RU"/>
        </w:rPr>
        <w:instrText xml:space="preserve"> </w:instrText>
      </w:r>
      <w:r>
        <w:instrText>SEQ</w:instrText>
      </w:r>
      <w:r w:rsidRPr="00254557">
        <w:rPr>
          <w:lang w:val="ru-RU"/>
        </w:rPr>
        <w:instrText xml:space="preserve"> Рис. \* </w:instrText>
      </w:r>
      <w:r>
        <w:instrText>ARABIC</w:instrText>
      </w:r>
      <w:r w:rsidRPr="00254557">
        <w:rPr>
          <w:lang w:val="ru-RU"/>
        </w:rPr>
        <w:instrText xml:space="preserve"> </w:instrText>
      </w:r>
      <w:r>
        <w:fldChar w:fldCharType="separate"/>
      </w:r>
      <w:r w:rsidR="006A68F5" w:rsidRPr="00E716FC">
        <w:rPr>
          <w:noProof/>
          <w:lang w:val="ru-RU"/>
        </w:rPr>
        <w:t>15</w:t>
      </w:r>
      <w:r>
        <w:fldChar w:fldCharType="end"/>
      </w:r>
      <w:r w:rsidRPr="00254557">
        <w:rPr>
          <w:lang w:val="ru-RU"/>
        </w:rPr>
        <w:t xml:space="preserve">. </w:t>
      </w:r>
      <w:r>
        <w:rPr>
          <w:lang w:val="ru-RU"/>
        </w:rPr>
        <w:t xml:space="preserve">Уведомление об отправке инструкции восстановления пароль на </w:t>
      </w:r>
      <w:r>
        <w:t>E</w:t>
      </w:r>
      <w:r w:rsidRPr="00254557">
        <w:rPr>
          <w:lang w:val="ru-RU"/>
        </w:rPr>
        <w:t>-</w:t>
      </w:r>
      <w:r>
        <w:t>mail</w:t>
      </w:r>
    </w:p>
    <w:p w:rsidR="001C11EB" w:rsidRPr="00605688" w:rsidRDefault="001C11EB" w:rsidP="001C11EB">
      <w:pPr>
        <w:pStyle w:val="23"/>
      </w:pPr>
      <w:r>
        <w:lastRenderedPageBreak/>
        <w:t>Н</w:t>
      </w:r>
      <w:r w:rsidRPr="003F4671">
        <w:t>а указанный Вами адрес электронной почты придет письмо.</w:t>
      </w:r>
      <w:r>
        <w:t xml:space="preserve"> </w:t>
      </w:r>
      <w:r w:rsidRPr="00605688">
        <w:t xml:space="preserve">Для </w:t>
      </w:r>
      <w:r>
        <w:t>изменения пароля</w:t>
      </w:r>
      <w:r w:rsidRPr="00605688">
        <w:t xml:space="preserve">, перейдите в </w:t>
      </w:r>
      <w:r>
        <w:t>соответствующий</w:t>
      </w:r>
      <w:r w:rsidRPr="00605688">
        <w:t xml:space="preserve"> почтовый</w:t>
      </w:r>
      <w:r>
        <w:t xml:space="preserve"> </w:t>
      </w:r>
      <w:r w:rsidRPr="00605688">
        <w:t>ящик и нажмите на ссылку</w:t>
      </w:r>
      <w:r>
        <w:t xml:space="preserve"> «Подтвердить»</w:t>
      </w:r>
      <w:r w:rsidRPr="00605688">
        <w:t xml:space="preserve"> в </w:t>
      </w:r>
      <w:r>
        <w:t xml:space="preserve">полученном </w:t>
      </w:r>
      <w:r w:rsidRPr="00605688">
        <w:t>письме</w:t>
      </w:r>
      <w:r>
        <w:t xml:space="preserve"> (</w:t>
      </w:r>
      <w:r>
        <w:fldChar w:fldCharType="begin"/>
      </w:r>
      <w:r>
        <w:instrText xml:space="preserve"> REF _Ref27741969 \h </w:instrText>
      </w:r>
      <w:r>
        <w:fldChar w:fldCharType="separate"/>
      </w:r>
      <w:r w:rsidR="006A68F5" w:rsidRPr="009543AD">
        <w:t xml:space="preserve">Рис. </w:t>
      </w:r>
      <w:r w:rsidR="006A68F5">
        <w:rPr>
          <w:noProof/>
        </w:rPr>
        <w:t>16</w:t>
      </w:r>
      <w:r>
        <w:fldChar w:fldCharType="end"/>
      </w:r>
      <w:r>
        <w:t>).</w:t>
      </w:r>
    </w:p>
    <w:p w:rsidR="001C11EB" w:rsidRDefault="001C11EB" w:rsidP="001C11EB">
      <w:pPr>
        <w:pStyle w:val="aff8"/>
      </w:pPr>
      <w:r w:rsidRPr="00254557">
        <w:drawing>
          <wp:inline distT="0" distB="0" distL="0" distR="0" wp14:anchorId="3E90F9FB" wp14:editId="5AD2D7F1">
            <wp:extent cx="3636000" cy="2088000"/>
            <wp:effectExtent l="0" t="0" r="3175" b="7620"/>
            <wp:docPr id="248" name="Рисунок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636000" cy="208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1EB" w:rsidRPr="009543AD" w:rsidRDefault="001C11EB" w:rsidP="001C11EB">
      <w:pPr>
        <w:pStyle w:val="aff9"/>
        <w:rPr>
          <w:lang w:val="ru-RU"/>
        </w:rPr>
      </w:pPr>
      <w:bookmarkStart w:id="50" w:name="_Ref27741969"/>
      <w:r w:rsidRPr="009543AD">
        <w:rPr>
          <w:lang w:val="ru-RU"/>
        </w:rPr>
        <w:t xml:space="preserve">Рис. </w:t>
      </w:r>
      <w:r w:rsidRPr="00C8010D">
        <w:fldChar w:fldCharType="begin"/>
      </w:r>
      <w:r w:rsidRPr="009543AD">
        <w:rPr>
          <w:lang w:val="ru-RU"/>
        </w:rPr>
        <w:instrText xml:space="preserve"> </w:instrText>
      </w:r>
      <w:r w:rsidRPr="00C8010D">
        <w:instrText>SEQ</w:instrText>
      </w:r>
      <w:r w:rsidRPr="009543AD">
        <w:rPr>
          <w:lang w:val="ru-RU"/>
        </w:rPr>
        <w:instrText xml:space="preserve"> Рис. \* </w:instrText>
      </w:r>
      <w:r w:rsidRPr="00C8010D">
        <w:instrText>ARABIC</w:instrText>
      </w:r>
      <w:r w:rsidRPr="009543AD">
        <w:rPr>
          <w:lang w:val="ru-RU"/>
        </w:rPr>
        <w:instrText xml:space="preserve"> </w:instrText>
      </w:r>
      <w:r w:rsidRPr="00C8010D">
        <w:fldChar w:fldCharType="separate"/>
      </w:r>
      <w:r w:rsidR="006A68F5" w:rsidRPr="00E716FC">
        <w:rPr>
          <w:noProof/>
          <w:lang w:val="ru-RU"/>
        </w:rPr>
        <w:t>16</w:t>
      </w:r>
      <w:r w:rsidRPr="00C8010D">
        <w:fldChar w:fldCharType="end"/>
      </w:r>
      <w:bookmarkEnd w:id="50"/>
      <w:r w:rsidRPr="009543AD">
        <w:rPr>
          <w:lang w:val="ru-RU"/>
        </w:rPr>
        <w:t>. Письмо со ссылкой подтверждения регистрации</w:t>
      </w:r>
    </w:p>
    <w:p w:rsidR="001C11EB" w:rsidRDefault="001C11EB" w:rsidP="001C11EB">
      <w:pPr>
        <w:pStyle w:val="23"/>
      </w:pPr>
      <w:r>
        <w:t>Вы перейдете в систему «Marketplace» на страницу восстановления пароля (</w:t>
      </w:r>
      <w:r>
        <w:fldChar w:fldCharType="begin"/>
      </w:r>
      <w:r>
        <w:instrText xml:space="preserve"> REF _Ref28034888 \h </w:instrText>
      </w:r>
      <w:r>
        <w:fldChar w:fldCharType="separate"/>
      </w:r>
      <w:r w:rsidR="006A68F5" w:rsidRPr="009543AD">
        <w:t xml:space="preserve">Рис. </w:t>
      </w:r>
      <w:r w:rsidR="006A68F5">
        <w:rPr>
          <w:noProof/>
        </w:rPr>
        <w:t>17</w:t>
      </w:r>
      <w:r>
        <w:fldChar w:fldCharType="end"/>
      </w:r>
      <w:r>
        <w:t>).</w:t>
      </w:r>
    </w:p>
    <w:p w:rsidR="001C11EB" w:rsidRDefault="001C11EB" w:rsidP="001C11EB">
      <w:pPr>
        <w:pStyle w:val="aff8"/>
      </w:pPr>
      <w:r w:rsidRPr="00254557">
        <w:drawing>
          <wp:inline distT="0" distB="0" distL="0" distR="0" wp14:anchorId="65B31682" wp14:editId="227370E4">
            <wp:extent cx="2646000" cy="3225600"/>
            <wp:effectExtent l="0" t="0" r="2540" b="0"/>
            <wp:docPr id="486" name="Рисунок 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646000" cy="322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1EB" w:rsidRPr="009543AD" w:rsidRDefault="001C11EB" w:rsidP="001C11EB">
      <w:pPr>
        <w:pStyle w:val="aff9"/>
        <w:rPr>
          <w:lang w:val="ru-RU"/>
        </w:rPr>
      </w:pPr>
      <w:bookmarkStart w:id="51" w:name="_Ref28034888"/>
      <w:r w:rsidRPr="009543AD">
        <w:rPr>
          <w:lang w:val="ru-RU"/>
        </w:rPr>
        <w:t xml:space="preserve">Рис. </w:t>
      </w:r>
      <w:r w:rsidRPr="00C8010D">
        <w:fldChar w:fldCharType="begin"/>
      </w:r>
      <w:r w:rsidRPr="009543AD">
        <w:rPr>
          <w:lang w:val="ru-RU"/>
        </w:rPr>
        <w:instrText xml:space="preserve"> </w:instrText>
      </w:r>
      <w:r w:rsidRPr="00C8010D">
        <w:instrText>SEQ</w:instrText>
      </w:r>
      <w:r w:rsidRPr="009543AD">
        <w:rPr>
          <w:lang w:val="ru-RU"/>
        </w:rPr>
        <w:instrText xml:space="preserve"> Рис. \* </w:instrText>
      </w:r>
      <w:r w:rsidRPr="00C8010D">
        <w:instrText>ARABIC</w:instrText>
      </w:r>
      <w:r w:rsidRPr="009543AD">
        <w:rPr>
          <w:lang w:val="ru-RU"/>
        </w:rPr>
        <w:instrText xml:space="preserve"> </w:instrText>
      </w:r>
      <w:r w:rsidRPr="00C8010D">
        <w:fldChar w:fldCharType="separate"/>
      </w:r>
      <w:r w:rsidR="006A68F5">
        <w:rPr>
          <w:noProof/>
        </w:rPr>
        <w:t>17</w:t>
      </w:r>
      <w:r w:rsidRPr="00C8010D">
        <w:fldChar w:fldCharType="end"/>
      </w:r>
      <w:bookmarkEnd w:id="51"/>
      <w:r w:rsidRPr="009543AD">
        <w:rPr>
          <w:lang w:val="ru-RU"/>
        </w:rPr>
        <w:t xml:space="preserve">. </w:t>
      </w:r>
      <w:r>
        <w:rPr>
          <w:lang w:val="ru-RU"/>
        </w:rPr>
        <w:t>С</w:t>
      </w:r>
      <w:r w:rsidRPr="009543AD">
        <w:rPr>
          <w:lang w:val="ru-RU"/>
        </w:rPr>
        <w:t>траница восстановления пароля</w:t>
      </w:r>
    </w:p>
    <w:p w:rsidR="001C11EB" w:rsidRDefault="001C11EB" w:rsidP="00304D76">
      <w:pPr>
        <w:pStyle w:val="23"/>
        <w:numPr>
          <w:ilvl w:val="0"/>
          <w:numId w:val="48"/>
        </w:numPr>
        <w:ind w:left="567" w:hanging="567"/>
      </w:pPr>
      <w:r>
        <w:t>На странице укажите новый пароль, в следующем поле повторите ввод нового пароля.</w:t>
      </w:r>
    </w:p>
    <w:p w:rsidR="001C11EB" w:rsidRDefault="001C11EB" w:rsidP="00304D76">
      <w:pPr>
        <w:pStyle w:val="23"/>
        <w:numPr>
          <w:ilvl w:val="0"/>
          <w:numId w:val="48"/>
        </w:numPr>
        <w:ind w:left="567" w:hanging="567"/>
      </w:pPr>
      <w:r>
        <w:lastRenderedPageBreak/>
        <w:t>Нажмите кнопку «Изменить пароль» (</w:t>
      </w:r>
      <w:r>
        <w:fldChar w:fldCharType="begin"/>
      </w:r>
      <w:r>
        <w:instrText xml:space="preserve"> REF _Ref31022935 \h </w:instrText>
      </w:r>
      <w:r>
        <w:fldChar w:fldCharType="separate"/>
      </w:r>
      <w:r w:rsidR="006A68F5" w:rsidRPr="009543AD">
        <w:t xml:space="preserve">Рис. </w:t>
      </w:r>
      <w:r w:rsidR="006A68F5">
        <w:rPr>
          <w:noProof/>
        </w:rPr>
        <w:t>18</w:t>
      </w:r>
      <w:r>
        <w:fldChar w:fldCharType="end"/>
      </w:r>
      <w:r>
        <w:t>).</w:t>
      </w:r>
    </w:p>
    <w:p w:rsidR="001C11EB" w:rsidRDefault="001C11EB" w:rsidP="001C11EB">
      <w:pPr>
        <w:pStyle w:val="aff8"/>
      </w:pPr>
      <w:r w:rsidRPr="00254557">
        <w:drawing>
          <wp:inline distT="0" distB="0" distL="0" distR="0" wp14:anchorId="41BE9160" wp14:editId="46DBF2B5">
            <wp:extent cx="2592000" cy="3153600"/>
            <wp:effectExtent l="0" t="0" r="0" b="8890"/>
            <wp:docPr id="487" name="Рисунок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592000" cy="315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1EB" w:rsidRPr="00254557" w:rsidRDefault="001C11EB" w:rsidP="001C11EB">
      <w:pPr>
        <w:pStyle w:val="aff9"/>
        <w:rPr>
          <w:lang w:val="ru-RU" w:eastAsia="ru-RU"/>
        </w:rPr>
      </w:pPr>
      <w:bookmarkStart w:id="52" w:name="_Ref31022935"/>
      <w:r w:rsidRPr="009543AD">
        <w:rPr>
          <w:lang w:val="ru-RU"/>
        </w:rPr>
        <w:t xml:space="preserve">Рис. </w:t>
      </w:r>
      <w:r w:rsidRPr="00C8010D">
        <w:fldChar w:fldCharType="begin"/>
      </w:r>
      <w:r w:rsidRPr="009543AD">
        <w:rPr>
          <w:lang w:val="ru-RU"/>
        </w:rPr>
        <w:instrText xml:space="preserve"> </w:instrText>
      </w:r>
      <w:r w:rsidRPr="00C8010D">
        <w:instrText>SEQ</w:instrText>
      </w:r>
      <w:r w:rsidRPr="009543AD">
        <w:rPr>
          <w:lang w:val="ru-RU"/>
        </w:rPr>
        <w:instrText xml:space="preserve"> Рис. \* </w:instrText>
      </w:r>
      <w:r w:rsidRPr="00C8010D">
        <w:instrText>ARABIC</w:instrText>
      </w:r>
      <w:r w:rsidRPr="009543AD">
        <w:rPr>
          <w:lang w:val="ru-RU"/>
        </w:rPr>
        <w:instrText xml:space="preserve"> </w:instrText>
      </w:r>
      <w:r w:rsidRPr="00C8010D">
        <w:fldChar w:fldCharType="separate"/>
      </w:r>
      <w:r w:rsidR="006A68F5" w:rsidRPr="00E716FC">
        <w:rPr>
          <w:noProof/>
          <w:lang w:val="ru-RU"/>
        </w:rPr>
        <w:t>18</w:t>
      </w:r>
      <w:r w:rsidRPr="00C8010D">
        <w:fldChar w:fldCharType="end"/>
      </w:r>
      <w:bookmarkEnd w:id="52"/>
      <w:r w:rsidRPr="009543AD">
        <w:rPr>
          <w:lang w:val="ru-RU"/>
        </w:rPr>
        <w:t xml:space="preserve">. </w:t>
      </w:r>
      <w:r>
        <w:rPr>
          <w:lang w:val="ru-RU"/>
        </w:rPr>
        <w:t>Заполнение страницы</w:t>
      </w:r>
      <w:r w:rsidRPr="009543AD">
        <w:rPr>
          <w:lang w:val="ru-RU"/>
        </w:rPr>
        <w:t xml:space="preserve"> восстановления пароля</w:t>
      </w:r>
    </w:p>
    <w:p w:rsidR="001C11EB" w:rsidRDefault="001C11EB" w:rsidP="001C11EB">
      <w:pPr>
        <w:pStyle w:val="aff1"/>
      </w:pPr>
      <w:r>
        <w:t>В результате, пароль пользователя будет изменен. На экране отобразится уведомление об изменении пароля (</w:t>
      </w:r>
      <w:r>
        <w:fldChar w:fldCharType="begin"/>
      </w:r>
      <w:r>
        <w:instrText xml:space="preserve"> REF _Ref31023044 \h </w:instrText>
      </w:r>
      <w:r>
        <w:fldChar w:fldCharType="separate"/>
      </w:r>
      <w:r w:rsidR="006A68F5" w:rsidRPr="009543AD">
        <w:t xml:space="preserve">Рис. </w:t>
      </w:r>
      <w:r w:rsidR="006A68F5">
        <w:rPr>
          <w:noProof/>
        </w:rPr>
        <w:t>19</w:t>
      </w:r>
      <w:r>
        <w:fldChar w:fldCharType="end"/>
      </w:r>
      <w:r>
        <w:t>).</w:t>
      </w:r>
    </w:p>
    <w:p w:rsidR="001C11EB" w:rsidRDefault="001C11EB" w:rsidP="001C11EB">
      <w:pPr>
        <w:pStyle w:val="aff8"/>
      </w:pPr>
      <w:r w:rsidRPr="00C502AE">
        <w:drawing>
          <wp:inline distT="0" distB="0" distL="0" distR="0" wp14:anchorId="7EFAD3A1" wp14:editId="7795CB6F">
            <wp:extent cx="2415600" cy="2073600"/>
            <wp:effectExtent l="0" t="0" r="3810" b="3175"/>
            <wp:docPr id="488" name="Рисунок 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415600" cy="207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1EB" w:rsidRPr="00C502AE" w:rsidRDefault="001C11EB" w:rsidP="001C11EB">
      <w:pPr>
        <w:pStyle w:val="aff9"/>
        <w:rPr>
          <w:lang w:val="ru-RU" w:eastAsia="ru-RU"/>
        </w:rPr>
      </w:pPr>
      <w:bookmarkStart w:id="53" w:name="_Ref31023044"/>
      <w:r w:rsidRPr="009543AD">
        <w:rPr>
          <w:lang w:val="ru-RU"/>
        </w:rPr>
        <w:t xml:space="preserve">Рис. </w:t>
      </w:r>
      <w:r w:rsidRPr="00C8010D">
        <w:fldChar w:fldCharType="begin"/>
      </w:r>
      <w:r w:rsidRPr="009543AD">
        <w:rPr>
          <w:lang w:val="ru-RU"/>
        </w:rPr>
        <w:instrText xml:space="preserve"> </w:instrText>
      </w:r>
      <w:r w:rsidRPr="00C8010D">
        <w:instrText>SEQ</w:instrText>
      </w:r>
      <w:r w:rsidRPr="009543AD">
        <w:rPr>
          <w:lang w:val="ru-RU"/>
        </w:rPr>
        <w:instrText xml:space="preserve"> Рис. \* </w:instrText>
      </w:r>
      <w:r w:rsidRPr="00C8010D">
        <w:instrText>ARABIC</w:instrText>
      </w:r>
      <w:r w:rsidRPr="009543AD">
        <w:rPr>
          <w:lang w:val="ru-RU"/>
        </w:rPr>
        <w:instrText xml:space="preserve"> </w:instrText>
      </w:r>
      <w:r w:rsidRPr="00C8010D">
        <w:fldChar w:fldCharType="separate"/>
      </w:r>
      <w:r w:rsidR="006A68F5" w:rsidRPr="00A20F3E">
        <w:rPr>
          <w:noProof/>
          <w:lang w:val="ru-RU"/>
        </w:rPr>
        <w:t>19</w:t>
      </w:r>
      <w:r w:rsidRPr="00C8010D">
        <w:fldChar w:fldCharType="end"/>
      </w:r>
      <w:bookmarkEnd w:id="53"/>
      <w:r w:rsidRPr="009543AD">
        <w:rPr>
          <w:lang w:val="ru-RU"/>
        </w:rPr>
        <w:t xml:space="preserve">. </w:t>
      </w:r>
      <w:r>
        <w:rPr>
          <w:lang w:val="ru-RU"/>
        </w:rPr>
        <w:t>Уведомление об изменении пароля</w:t>
      </w:r>
    </w:p>
    <w:p w:rsidR="001C11EB" w:rsidRDefault="001C11EB" w:rsidP="001C11EB">
      <w:pPr>
        <w:pStyle w:val="aff1"/>
      </w:pPr>
      <w:r>
        <w:t xml:space="preserve">Для перехода на страницу авторизации нажмите кнопку «Готово». Новый пароль Вы сможете использовать для входа в систему </w:t>
      </w:r>
      <w:r>
        <w:rPr>
          <w:lang w:eastAsia="ru-RU"/>
        </w:rPr>
        <w:t>«Marketplace»</w:t>
      </w:r>
      <w:r w:rsidRPr="00C8010D">
        <w:t>.</w:t>
      </w:r>
    </w:p>
    <w:p w:rsidR="00FB036B" w:rsidRPr="00C62C23" w:rsidRDefault="00FB036B" w:rsidP="00FB036B">
      <w:pPr>
        <w:pStyle w:val="21"/>
        <w:rPr>
          <w:lang w:val="ru-RU"/>
        </w:rPr>
      </w:pPr>
      <w:bookmarkStart w:id="54" w:name="_Toc26285392"/>
      <w:bookmarkStart w:id="55" w:name="_Toc31298208"/>
      <w:r>
        <w:rPr>
          <w:lang w:val="ru-RU"/>
        </w:rPr>
        <w:lastRenderedPageBreak/>
        <w:t>Управление</w:t>
      </w:r>
      <w:r w:rsidRPr="005F4F0B">
        <w:rPr>
          <w:lang w:val="ru-RU"/>
        </w:rPr>
        <w:t xml:space="preserve"> </w:t>
      </w:r>
      <w:r>
        <w:rPr>
          <w:lang w:val="ru-RU"/>
        </w:rPr>
        <w:t>заявками на закупки</w:t>
      </w:r>
      <w:bookmarkEnd w:id="54"/>
      <w:bookmarkEnd w:id="55"/>
    </w:p>
    <w:p w:rsidR="00FB036B" w:rsidRDefault="00FB036B" w:rsidP="00FB036B">
      <w:pPr>
        <w:pStyle w:val="3"/>
      </w:pPr>
      <w:bookmarkStart w:id="56" w:name="_Toc26285393"/>
      <w:bookmarkStart w:id="57" w:name="_Ref26440695"/>
      <w:bookmarkStart w:id="58" w:name="_Ref26450088"/>
      <w:bookmarkStart w:id="59" w:name="_Toc31298209"/>
      <w:r>
        <w:t>Открытие и фильтрация списка заявок</w:t>
      </w:r>
      <w:bookmarkEnd w:id="56"/>
      <w:bookmarkEnd w:id="57"/>
      <w:bookmarkEnd w:id="58"/>
      <w:bookmarkEnd w:id="59"/>
    </w:p>
    <w:p w:rsidR="00FB036B" w:rsidRDefault="00FB036B" w:rsidP="003B7ECD">
      <w:pPr>
        <w:pStyle w:val="aff1"/>
      </w:pPr>
      <w:r w:rsidRPr="00790940">
        <w:t xml:space="preserve">Для просмотра всех </w:t>
      </w:r>
      <w:r>
        <w:t xml:space="preserve">собственных заявок на закупки </w:t>
      </w:r>
      <w:r w:rsidRPr="00790940">
        <w:t xml:space="preserve">выберите </w:t>
      </w:r>
      <w:r>
        <w:t>в меню пункт «Заявки</w:t>
      </w:r>
      <w:r w:rsidRPr="00AB5C55">
        <w:t>»</w:t>
      </w:r>
      <w:r>
        <w:t xml:space="preserve"> </w:t>
      </w:r>
      <w:r w:rsidRPr="00790940">
        <w:t>(</w:t>
      </w:r>
      <w:r w:rsidR="005B1664">
        <w:fldChar w:fldCharType="begin"/>
      </w:r>
      <w:r w:rsidR="005B1664">
        <w:instrText xml:space="preserve"> REF _Ref26440559 \h </w:instrText>
      </w:r>
      <w:r w:rsidR="005B1664">
        <w:fldChar w:fldCharType="separate"/>
      </w:r>
      <w:r w:rsidR="006A68F5" w:rsidRPr="00237FD1">
        <w:t xml:space="preserve">Рис. </w:t>
      </w:r>
      <w:r w:rsidR="006A68F5">
        <w:rPr>
          <w:noProof/>
        </w:rPr>
        <w:t>20</w:t>
      </w:r>
      <w:r w:rsidR="005B1664">
        <w:fldChar w:fldCharType="end"/>
      </w:r>
      <w:r>
        <w:t>).</w:t>
      </w:r>
    </w:p>
    <w:p w:rsidR="00FB036B" w:rsidRDefault="00FB036B" w:rsidP="003B7ECD">
      <w:pPr>
        <w:pStyle w:val="aff1"/>
      </w:pPr>
      <w:r w:rsidRPr="00790940">
        <w:t xml:space="preserve">Откроется </w:t>
      </w:r>
      <w:r>
        <w:t>страница</w:t>
      </w:r>
      <w:r w:rsidRPr="00790940">
        <w:t xml:space="preserve"> «</w:t>
      </w:r>
      <w:r>
        <w:t>Заявки</w:t>
      </w:r>
      <w:r w:rsidRPr="00790940">
        <w:t>» (</w:t>
      </w:r>
      <w:r w:rsidR="005B1664">
        <w:fldChar w:fldCharType="begin"/>
      </w:r>
      <w:r w:rsidR="005B1664">
        <w:instrText xml:space="preserve"> REF _Ref26440559 \h </w:instrText>
      </w:r>
      <w:r w:rsidR="005B1664">
        <w:fldChar w:fldCharType="separate"/>
      </w:r>
      <w:r w:rsidR="006A68F5" w:rsidRPr="00237FD1">
        <w:t xml:space="preserve">Рис. </w:t>
      </w:r>
      <w:r w:rsidR="006A68F5">
        <w:rPr>
          <w:noProof/>
        </w:rPr>
        <w:t>20</w:t>
      </w:r>
      <w:r w:rsidR="005B1664">
        <w:fldChar w:fldCharType="end"/>
      </w:r>
      <w:r>
        <w:t>).</w:t>
      </w:r>
    </w:p>
    <w:p w:rsidR="00FB036B" w:rsidRDefault="007748BD" w:rsidP="00FB036B">
      <w:pPr>
        <w:pStyle w:val="aff8"/>
      </w:pPr>
      <w:r w:rsidRPr="007748BD">
        <w:drawing>
          <wp:inline distT="0" distB="0" distL="0" distR="0" wp14:anchorId="3626A791" wp14:editId="03F72704">
            <wp:extent cx="6515100" cy="2763520"/>
            <wp:effectExtent l="0" t="0" r="0" b="0"/>
            <wp:docPr id="240" name="Рисунок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515100" cy="276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036B" w:rsidRDefault="00FB036B" w:rsidP="00FB036B">
      <w:pPr>
        <w:pStyle w:val="aff9"/>
        <w:rPr>
          <w:lang w:val="ru-RU"/>
        </w:rPr>
      </w:pPr>
      <w:bookmarkStart w:id="60" w:name="_Ref26440559"/>
      <w:r w:rsidRPr="00237FD1">
        <w:rPr>
          <w:lang w:val="ru-RU"/>
        </w:rPr>
        <w:t xml:space="preserve">Рис. </w:t>
      </w:r>
      <w:r>
        <w:fldChar w:fldCharType="begin"/>
      </w:r>
      <w:r w:rsidRPr="00237FD1">
        <w:rPr>
          <w:lang w:val="ru-RU"/>
        </w:rPr>
        <w:instrText xml:space="preserve"> </w:instrText>
      </w:r>
      <w:r>
        <w:instrText>SEQ</w:instrText>
      </w:r>
      <w:r w:rsidRPr="00237FD1">
        <w:rPr>
          <w:lang w:val="ru-RU"/>
        </w:rPr>
        <w:instrText xml:space="preserve"> Рис. \* </w:instrText>
      </w:r>
      <w:r>
        <w:instrText>ARABIC</w:instrText>
      </w:r>
      <w:r w:rsidRPr="00237FD1">
        <w:rPr>
          <w:lang w:val="ru-RU"/>
        </w:rPr>
        <w:instrText xml:space="preserve"> </w:instrText>
      </w:r>
      <w:r>
        <w:fldChar w:fldCharType="separate"/>
      </w:r>
      <w:r w:rsidR="006A68F5">
        <w:rPr>
          <w:noProof/>
        </w:rPr>
        <w:t>20</w:t>
      </w:r>
      <w:r>
        <w:fldChar w:fldCharType="end"/>
      </w:r>
      <w:bookmarkEnd w:id="60"/>
      <w:r>
        <w:rPr>
          <w:lang w:val="ru-RU"/>
        </w:rPr>
        <w:t>.</w:t>
      </w:r>
      <w:r w:rsidRPr="00C258FF">
        <w:rPr>
          <w:lang w:val="ru-RU"/>
        </w:rPr>
        <w:t xml:space="preserve"> </w:t>
      </w:r>
      <w:r>
        <w:rPr>
          <w:lang w:val="ru-RU"/>
        </w:rPr>
        <w:t>Страница</w:t>
      </w:r>
      <w:r w:rsidRPr="00C258FF">
        <w:rPr>
          <w:lang w:val="ru-RU"/>
        </w:rPr>
        <w:t xml:space="preserve"> "</w:t>
      </w:r>
      <w:r>
        <w:rPr>
          <w:lang w:val="ru-RU"/>
        </w:rPr>
        <w:t>Заявки</w:t>
      </w:r>
      <w:r w:rsidRPr="00C258FF">
        <w:rPr>
          <w:lang w:val="ru-RU"/>
        </w:rPr>
        <w:t>"</w:t>
      </w:r>
    </w:p>
    <w:p w:rsidR="00FB036B" w:rsidRDefault="00FB036B" w:rsidP="003B7ECD">
      <w:pPr>
        <w:pStyle w:val="aff1"/>
      </w:pPr>
      <w:r>
        <w:t>На странице представлен список всех Ваших заявок. В зависимости от статуса</w:t>
      </w:r>
      <w:r w:rsidR="00B84F71">
        <w:t>,</w:t>
      </w:r>
      <w:r>
        <w:t xml:space="preserve"> заявки расположены на разных вкладках страницы (</w:t>
      </w:r>
      <w:r>
        <w:fldChar w:fldCharType="begin"/>
      </w:r>
      <w:r>
        <w:instrText xml:space="preserve"> REF _Ref26286123 \h </w:instrText>
      </w:r>
      <w:r>
        <w:fldChar w:fldCharType="separate"/>
      </w:r>
      <w:r w:rsidR="006A68F5" w:rsidRPr="00D37708">
        <w:t xml:space="preserve">Рис. </w:t>
      </w:r>
      <w:r w:rsidR="006A68F5">
        <w:rPr>
          <w:noProof/>
        </w:rPr>
        <w:t>21</w:t>
      </w:r>
      <w:r>
        <w:fldChar w:fldCharType="end"/>
      </w:r>
      <w:r>
        <w:t>):</w:t>
      </w:r>
    </w:p>
    <w:p w:rsidR="00FB036B" w:rsidRDefault="00FB036B" w:rsidP="00FB036B">
      <w:pPr>
        <w:pStyle w:val="ae"/>
      </w:pPr>
      <w:r w:rsidRPr="00670A27">
        <w:rPr>
          <w:b/>
          <w:color w:val="336699" w:themeColor="accent2"/>
        </w:rPr>
        <w:t>В обработке</w:t>
      </w:r>
      <w:r>
        <w:t xml:space="preserve"> – заявки в статусе «в обработке», которые уже взяты в работу сотрудниками бэкофиса;</w:t>
      </w:r>
    </w:p>
    <w:p w:rsidR="00FB036B" w:rsidRDefault="00FB036B" w:rsidP="00FB036B">
      <w:pPr>
        <w:pStyle w:val="ae"/>
      </w:pPr>
      <w:r w:rsidRPr="00670A27">
        <w:rPr>
          <w:b/>
          <w:color w:val="336699" w:themeColor="accent2"/>
        </w:rPr>
        <w:t>Новые</w:t>
      </w:r>
      <w:r>
        <w:t xml:space="preserve"> – заявки со статусом «Новые», опубликованные </w:t>
      </w:r>
      <w:r w:rsidR="00552DB1">
        <w:t>Вами</w:t>
      </w:r>
      <w:r>
        <w:t>, еще не взятые в работу сотрудниками бэкофиса;</w:t>
      </w:r>
    </w:p>
    <w:p w:rsidR="00552DB1" w:rsidRDefault="00552DB1" w:rsidP="00552DB1">
      <w:pPr>
        <w:pStyle w:val="ae"/>
      </w:pPr>
      <w:r>
        <w:rPr>
          <w:b/>
          <w:color w:val="336699" w:themeColor="accent2"/>
        </w:rPr>
        <w:t>Черновики</w:t>
      </w:r>
      <w:r>
        <w:t xml:space="preserve"> – заявки со статусом «Черновик», созданные Вами, но еще не опубликованные. Такие заявки недоступны </w:t>
      </w:r>
      <w:r w:rsidRPr="00DE1E72">
        <w:t>сотрудник</w:t>
      </w:r>
      <w:r>
        <w:t>ам</w:t>
      </w:r>
      <w:r w:rsidRPr="00DE1E72">
        <w:t xml:space="preserve"> </w:t>
      </w:r>
      <w:r>
        <w:t>бэкофис</w:t>
      </w:r>
      <w:r w:rsidRPr="00DE1E72">
        <w:t>а;</w:t>
      </w:r>
    </w:p>
    <w:p w:rsidR="00FB036B" w:rsidRDefault="00FB036B" w:rsidP="00FB036B">
      <w:pPr>
        <w:pStyle w:val="ae"/>
      </w:pPr>
      <w:r w:rsidRPr="00670A27">
        <w:rPr>
          <w:b/>
          <w:color w:val="336699" w:themeColor="accent2"/>
        </w:rPr>
        <w:t>На согласовании</w:t>
      </w:r>
      <w:r w:rsidRPr="00670A27">
        <w:rPr>
          <w:color w:val="336699" w:themeColor="accent2"/>
        </w:rPr>
        <w:t xml:space="preserve"> </w:t>
      </w:r>
      <w:r>
        <w:t xml:space="preserve">– заявки, отредактированные сотрудниками бэкофиса, требующие </w:t>
      </w:r>
      <w:r w:rsidR="00552DB1">
        <w:t xml:space="preserve">Вашего </w:t>
      </w:r>
      <w:r>
        <w:t>согласования</w:t>
      </w:r>
      <w:r w:rsidRPr="00A470AC">
        <w:rPr>
          <w:lang w:eastAsia="ru-RU"/>
        </w:rPr>
        <w:t>;</w:t>
      </w:r>
    </w:p>
    <w:p w:rsidR="00FB036B" w:rsidRDefault="00FB036B" w:rsidP="00FB036B">
      <w:pPr>
        <w:pStyle w:val="ae"/>
      </w:pPr>
      <w:r w:rsidRPr="00670A27">
        <w:rPr>
          <w:b/>
          <w:color w:val="336699" w:themeColor="accent2"/>
        </w:rPr>
        <w:lastRenderedPageBreak/>
        <w:t>Завершенные</w:t>
      </w:r>
      <w:r>
        <w:t xml:space="preserve"> – исполненные заявки.</w:t>
      </w:r>
    </w:p>
    <w:p w:rsidR="00FB036B" w:rsidRDefault="00FB036B" w:rsidP="003B7ECD">
      <w:pPr>
        <w:pStyle w:val="aff1"/>
      </w:pPr>
      <w:r>
        <w:t>Рядом с наименование</w:t>
      </w:r>
      <w:r w:rsidR="00B84F71">
        <w:t>м каждой</w:t>
      </w:r>
      <w:r>
        <w:t xml:space="preserve"> вкладки в скобках указано количество заявок в </w:t>
      </w:r>
      <w:r w:rsidR="00B84F71">
        <w:t>каждом из списков</w:t>
      </w:r>
      <w:r>
        <w:t>.</w:t>
      </w:r>
    </w:p>
    <w:p w:rsidR="00FB036B" w:rsidRDefault="00552DB1" w:rsidP="00FB036B">
      <w:pPr>
        <w:pStyle w:val="aff8"/>
      </w:pPr>
      <w:r w:rsidRPr="00552DB1">
        <w:drawing>
          <wp:inline distT="0" distB="0" distL="0" distR="0" wp14:anchorId="3BA086EA" wp14:editId="18649D45">
            <wp:extent cx="6515100" cy="1494790"/>
            <wp:effectExtent l="0" t="0" r="0" b="0"/>
            <wp:docPr id="238" name="Рисунок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515100" cy="149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036B" w:rsidRPr="00D37708" w:rsidRDefault="00FB036B" w:rsidP="00FB036B">
      <w:pPr>
        <w:pStyle w:val="aff9"/>
        <w:rPr>
          <w:lang w:val="ru-RU"/>
        </w:rPr>
      </w:pPr>
      <w:bookmarkStart w:id="61" w:name="_Ref26286123"/>
      <w:r w:rsidRPr="00D37708">
        <w:rPr>
          <w:lang w:val="ru-RU"/>
        </w:rPr>
        <w:t xml:space="preserve">Рис. </w:t>
      </w:r>
      <w:r>
        <w:fldChar w:fldCharType="begin"/>
      </w:r>
      <w:r w:rsidRPr="00D37708">
        <w:rPr>
          <w:lang w:val="ru-RU"/>
        </w:rPr>
        <w:instrText xml:space="preserve"> </w:instrText>
      </w:r>
      <w:r>
        <w:instrText>SEQ</w:instrText>
      </w:r>
      <w:r w:rsidRPr="00D37708">
        <w:rPr>
          <w:lang w:val="ru-RU"/>
        </w:rPr>
        <w:instrText xml:space="preserve"> Рис. \* </w:instrText>
      </w:r>
      <w:r>
        <w:instrText>ARABIC</w:instrText>
      </w:r>
      <w:r w:rsidRPr="00D37708">
        <w:rPr>
          <w:lang w:val="ru-RU"/>
        </w:rPr>
        <w:instrText xml:space="preserve"> </w:instrText>
      </w:r>
      <w:r>
        <w:fldChar w:fldCharType="separate"/>
      </w:r>
      <w:r w:rsidR="006A68F5" w:rsidRPr="00E716FC">
        <w:rPr>
          <w:noProof/>
          <w:lang w:val="ru-RU"/>
        </w:rPr>
        <w:t>21</w:t>
      </w:r>
      <w:r>
        <w:fldChar w:fldCharType="end"/>
      </w:r>
      <w:bookmarkEnd w:id="61"/>
      <w:r w:rsidRPr="00D37708">
        <w:rPr>
          <w:lang w:val="ru-RU"/>
        </w:rPr>
        <w:t>. Страница "Заявки"</w:t>
      </w:r>
      <w:r>
        <w:rPr>
          <w:lang w:val="ru-RU"/>
        </w:rPr>
        <w:t>, вкладки на странице</w:t>
      </w:r>
    </w:p>
    <w:p w:rsidR="00FB036B" w:rsidRDefault="00FB036B" w:rsidP="003B7ECD">
      <w:pPr>
        <w:pStyle w:val="aff1"/>
      </w:pPr>
      <w:r>
        <w:t>В списках, на каждой из вкладок, доступна следующая информация по заявкам:</w:t>
      </w:r>
    </w:p>
    <w:p w:rsidR="00FB036B" w:rsidRPr="00BE46A8" w:rsidRDefault="00FB036B" w:rsidP="00FB036B">
      <w:pPr>
        <w:pStyle w:val="ae"/>
      </w:pPr>
      <w:r w:rsidRPr="00BE46A8">
        <w:rPr>
          <w:b/>
        </w:rPr>
        <w:t>Номер</w:t>
      </w:r>
      <w:r w:rsidRPr="00BE46A8">
        <w:t xml:space="preserve"> – уникальный номер заявки;</w:t>
      </w:r>
    </w:p>
    <w:p w:rsidR="00FB036B" w:rsidRPr="00BE46A8" w:rsidRDefault="00FB036B" w:rsidP="00552DB1">
      <w:pPr>
        <w:pStyle w:val="ae"/>
      </w:pPr>
      <w:r w:rsidRPr="00BE46A8">
        <w:rPr>
          <w:b/>
        </w:rPr>
        <w:t xml:space="preserve">Опубликована </w:t>
      </w:r>
      <w:r w:rsidRPr="00BE46A8">
        <w:t>– дата публикации заявки (данная колонка доступна только в списке заявок</w:t>
      </w:r>
      <w:r w:rsidR="00A96699" w:rsidRPr="00BE46A8">
        <w:t>, расположенном</w:t>
      </w:r>
      <w:r w:rsidRPr="00BE46A8">
        <w:t xml:space="preserve"> на вкладке «Новая»);</w:t>
      </w:r>
    </w:p>
    <w:p w:rsidR="00FB036B" w:rsidRDefault="00FB036B" w:rsidP="00FB036B">
      <w:pPr>
        <w:pStyle w:val="ae"/>
      </w:pPr>
      <w:r w:rsidRPr="00B91B37">
        <w:rPr>
          <w:b/>
        </w:rPr>
        <w:t>Наименовани</w:t>
      </w:r>
      <w:r>
        <w:rPr>
          <w:b/>
        </w:rPr>
        <w:t xml:space="preserve">е </w:t>
      </w:r>
      <w:r>
        <w:t>– наименование заявки;</w:t>
      </w:r>
    </w:p>
    <w:p w:rsidR="00FB036B" w:rsidRDefault="00FB036B" w:rsidP="00FB036B">
      <w:pPr>
        <w:pStyle w:val="ae"/>
      </w:pPr>
      <w:r>
        <w:rPr>
          <w:b/>
        </w:rPr>
        <w:t xml:space="preserve">Сроки поставки </w:t>
      </w:r>
      <w:r>
        <w:t>– сроки поставки заказов;</w:t>
      </w:r>
    </w:p>
    <w:p w:rsidR="00FB036B" w:rsidRDefault="00FB036B" w:rsidP="00FB036B">
      <w:pPr>
        <w:pStyle w:val="ae"/>
      </w:pPr>
      <w:r>
        <w:rPr>
          <w:b/>
        </w:rPr>
        <w:t xml:space="preserve">Позиций </w:t>
      </w:r>
      <w:r>
        <w:t>– общее количество позиций в заявке (данная колонка доступна только в списк</w:t>
      </w:r>
      <w:r w:rsidR="00552DB1">
        <w:t>ах заявок</w:t>
      </w:r>
      <w:r w:rsidR="00A96699">
        <w:t>, расположенных</w:t>
      </w:r>
      <w:r w:rsidR="00552DB1">
        <w:t xml:space="preserve"> на вкладках «Новая», </w:t>
      </w:r>
      <w:r>
        <w:t>«На согласовании»</w:t>
      </w:r>
      <w:r w:rsidR="00552DB1">
        <w:t xml:space="preserve"> и «Черновики»</w:t>
      </w:r>
      <w:r>
        <w:t>);</w:t>
      </w:r>
    </w:p>
    <w:p w:rsidR="00FB036B" w:rsidRDefault="00FB036B" w:rsidP="00FB036B">
      <w:pPr>
        <w:pStyle w:val="ae"/>
      </w:pPr>
      <w:r>
        <w:rPr>
          <w:b/>
        </w:rPr>
        <w:t xml:space="preserve">Задач </w:t>
      </w:r>
      <w:r>
        <w:t>– количество актуальных задач для выполнения по заявке (данная колонка доступна только в списке заявок</w:t>
      </w:r>
      <w:r w:rsidR="00A96699">
        <w:t>, расположенном</w:t>
      </w:r>
      <w:r>
        <w:t xml:space="preserve"> на вкладке «В обработке»);</w:t>
      </w:r>
    </w:p>
    <w:p w:rsidR="00FB036B" w:rsidRDefault="00FB036B" w:rsidP="00FB036B">
      <w:pPr>
        <w:pStyle w:val="ae"/>
      </w:pPr>
      <w:r>
        <w:rPr>
          <w:b/>
        </w:rPr>
        <w:t xml:space="preserve">Заверш/поз </w:t>
      </w:r>
      <w:r>
        <w:t xml:space="preserve">– </w:t>
      </w:r>
      <w:r w:rsidR="00DF75E5">
        <w:t>число исполненных заказов по позициям в заявке</w:t>
      </w:r>
      <w:r w:rsidR="00BA7D6C">
        <w:t xml:space="preserve"> (количество позиций в статусе «Завершено»)</w:t>
      </w:r>
      <w:r w:rsidR="00DF75E5">
        <w:t xml:space="preserve"> / общее количество позиций заявки (данная колонка доступна только в списке заявок</w:t>
      </w:r>
      <w:r w:rsidR="00A96699">
        <w:t>, расположенном</w:t>
      </w:r>
      <w:r w:rsidR="00DF75E5">
        <w:t xml:space="preserve"> на вкладке «В обработке»)</w:t>
      </w:r>
      <w:r>
        <w:t>.</w:t>
      </w:r>
    </w:p>
    <w:p w:rsidR="00DF75E5" w:rsidRDefault="00DF75E5" w:rsidP="00DF75E5">
      <w:pPr>
        <w:pStyle w:val="4"/>
      </w:pPr>
      <w:r>
        <w:t>Фильтрация списка заявок</w:t>
      </w:r>
    </w:p>
    <w:p w:rsidR="00DF75E5" w:rsidRDefault="00DF75E5" w:rsidP="003B7ECD">
      <w:pPr>
        <w:pStyle w:val="aff1"/>
      </w:pPr>
      <w:r>
        <w:t>Для фильтрации списков заявок используется панель, расположенная в правой части страницы «Заявки» (</w:t>
      </w:r>
      <w:r w:rsidR="005B1664">
        <w:fldChar w:fldCharType="begin"/>
      </w:r>
      <w:r w:rsidR="005B1664">
        <w:instrText xml:space="preserve"> REF _Ref26440600 \h </w:instrText>
      </w:r>
      <w:r w:rsidR="005B1664">
        <w:fldChar w:fldCharType="separate"/>
      </w:r>
      <w:r w:rsidR="006A68F5" w:rsidRPr="00237FD1">
        <w:t xml:space="preserve">Рис. </w:t>
      </w:r>
      <w:r w:rsidR="006A68F5">
        <w:rPr>
          <w:noProof/>
        </w:rPr>
        <w:t>22</w:t>
      </w:r>
      <w:r w:rsidR="005B1664">
        <w:fldChar w:fldCharType="end"/>
      </w:r>
      <w:r>
        <w:t>).</w:t>
      </w:r>
    </w:p>
    <w:p w:rsidR="00DF75E5" w:rsidRDefault="00DF75E5" w:rsidP="003B7ECD">
      <w:pPr>
        <w:pStyle w:val="aff1"/>
      </w:pPr>
      <w:r>
        <w:t>Позиции в списке можно отфильтровать по следующим параметрам:</w:t>
      </w:r>
    </w:p>
    <w:p w:rsidR="00DF75E5" w:rsidRDefault="00DF75E5" w:rsidP="00DF75E5">
      <w:pPr>
        <w:pStyle w:val="ae"/>
      </w:pPr>
      <w:r>
        <w:lastRenderedPageBreak/>
        <w:t>Номер или наименование – в соответствующем поле можно указать ключевые слова для поиска заявки по наименованию или внести часть символов номера заявки.</w:t>
      </w:r>
    </w:p>
    <w:p w:rsidR="00DF75E5" w:rsidRDefault="00DF75E5" w:rsidP="00DF75E5">
      <w:pPr>
        <w:pStyle w:val="aff8"/>
      </w:pPr>
      <w:r w:rsidRPr="0066112E">
        <w:drawing>
          <wp:inline distT="0" distB="0" distL="0" distR="0" wp14:anchorId="66F226DF" wp14:editId="72CA2BCD">
            <wp:extent cx="6515100" cy="2763520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515100" cy="276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5E5" w:rsidRPr="00135CBB" w:rsidRDefault="00DF75E5" w:rsidP="00DF75E5">
      <w:pPr>
        <w:pStyle w:val="aff9"/>
        <w:rPr>
          <w:lang w:val="ru-RU" w:eastAsia="ru-RU"/>
        </w:rPr>
      </w:pPr>
      <w:bookmarkStart w:id="62" w:name="_Ref26440600"/>
      <w:r w:rsidRPr="00237FD1">
        <w:rPr>
          <w:lang w:val="ru-RU"/>
        </w:rPr>
        <w:t xml:space="preserve">Рис. </w:t>
      </w:r>
      <w:r>
        <w:fldChar w:fldCharType="begin"/>
      </w:r>
      <w:r w:rsidRPr="00237FD1">
        <w:rPr>
          <w:lang w:val="ru-RU"/>
        </w:rPr>
        <w:instrText xml:space="preserve"> </w:instrText>
      </w:r>
      <w:r>
        <w:instrText>SEQ</w:instrText>
      </w:r>
      <w:r w:rsidRPr="00237FD1">
        <w:rPr>
          <w:lang w:val="ru-RU"/>
        </w:rPr>
        <w:instrText xml:space="preserve"> Рис. \* </w:instrText>
      </w:r>
      <w:r>
        <w:instrText>ARABIC</w:instrText>
      </w:r>
      <w:r w:rsidRPr="00237FD1">
        <w:rPr>
          <w:lang w:val="ru-RU"/>
        </w:rPr>
        <w:instrText xml:space="preserve"> </w:instrText>
      </w:r>
      <w:r>
        <w:fldChar w:fldCharType="separate"/>
      </w:r>
      <w:r w:rsidR="006A68F5" w:rsidRPr="00E716FC">
        <w:rPr>
          <w:noProof/>
          <w:lang w:val="ru-RU"/>
        </w:rPr>
        <w:t>22</w:t>
      </w:r>
      <w:r>
        <w:fldChar w:fldCharType="end"/>
      </w:r>
      <w:bookmarkEnd w:id="62"/>
      <w:r w:rsidRPr="000E0DDC">
        <w:rPr>
          <w:lang w:val="ru-RU"/>
        </w:rPr>
        <w:t xml:space="preserve">. </w:t>
      </w:r>
      <w:r>
        <w:rPr>
          <w:lang w:val="ru-RU"/>
        </w:rPr>
        <w:t>Страница «Заявки», фильтрация списков заявок</w:t>
      </w:r>
    </w:p>
    <w:p w:rsidR="00DF75E5" w:rsidRDefault="00DF75E5" w:rsidP="003B7ECD">
      <w:pPr>
        <w:pStyle w:val="aff1"/>
      </w:pPr>
      <w:r>
        <w:t>После указания параметров, фильтры автоматически будут применены, в списках отобразятся заявки, подпадающие под условия фильтрации.</w:t>
      </w:r>
    </w:p>
    <w:p w:rsidR="00DF75E5" w:rsidRDefault="00DF75E5" w:rsidP="003B7ECD">
      <w:pPr>
        <w:pStyle w:val="aff1"/>
      </w:pPr>
      <w:r>
        <w:t>Для сброса фильтров нажмите «Сбросить все» (</w:t>
      </w:r>
      <w:r>
        <w:fldChar w:fldCharType="begin"/>
      </w:r>
      <w:r>
        <w:instrText xml:space="preserve"> REF _Ref26286210 \h </w:instrText>
      </w:r>
      <w:r>
        <w:fldChar w:fldCharType="separate"/>
      </w:r>
      <w:r w:rsidR="006A68F5" w:rsidRPr="00B84F71">
        <w:t xml:space="preserve">Рис. </w:t>
      </w:r>
      <w:r w:rsidR="006A68F5">
        <w:rPr>
          <w:noProof/>
        </w:rPr>
        <w:t>23</w:t>
      </w:r>
      <w:r>
        <w:fldChar w:fldCharType="end"/>
      </w:r>
      <w:r>
        <w:t>).</w:t>
      </w:r>
    </w:p>
    <w:p w:rsidR="00DF75E5" w:rsidRDefault="00DF75E5" w:rsidP="00DF75E5">
      <w:pPr>
        <w:pStyle w:val="aff8"/>
      </w:pPr>
      <w:r w:rsidRPr="0066112E">
        <w:drawing>
          <wp:inline distT="0" distB="0" distL="0" distR="0" wp14:anchorId="50FF3BCD" wp14:editId="6AA609B4">
            <wp:extent cx="6515100" cy="1535430"/>
            <wp:effectExtent l="0" t="0" r="0" b="762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515100" cy="153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036B" w:rsidRPr="00B84F71" w:rsidRDefault="00DF75E5" w:rsidP="00DF75E5">
      <w:pPr>
        <w:pStyle w:val="aff9"/>
        <w:rPr>
          <w:lang w:val="ru-RU" w:eastAsia="ro-RO"/>
        </w:rPr>
      </w:pPr>
      <w:bookmarkStart w:id="63" w:name="_Ref26286210"/>
      <w:r w:rsidRPr="00B84F71">
        <w:rPr>
          <w:lang w:val="ru-RU"/>
        </w:rPr>
        <w:t xml:space="preserve">Рис. </w:t>
      </w:r>
      <w:r>
        <w:fldChar w:fldCharType="begin"/>
      </w:r>
      <w:r w:rsidRPr="00B84F71">
        <w:rPr>
          <w:lang w:val="ru-RU"/>
        </w:rPr>
        <w:instrText xml:space="preserve"> </w:instrText>
      </w:r>
      <w:r>
        <w:instrText>SEQ</w:instrText>
      </w:r>
      <w:r w:rsidRPr="00B84F71">
        <w:rPr>
          <w:lang w:val="ru-RU"/>
        </w:rPr>
        <w:instrText xml:space="preserve"> Рис. \* </w:instrText>
      </w:r>
      <w:r>
        <w:instrText>ARABIC</w:instrText>
      </w:r>
      <w:r w:rsidRPr="00B84F71">
        <w:rPr>
          <w:lang w:val="ru-RU"/>
        </w:rPr>
        <w:instrText xml:space="preserve"> </w:instrText>
      </w:r>
      <w:r>
        <w:fldChar w:fldCharType="separate"/>
      </w:r>
      <w:r w:rsidR="006A68F5" w:rsidRPr="00E716FC">
        <w:rPr>
          <w:noProof/>
          <w:lang w:val="ru-RU"/>
        </w:rPr>
        <w:t>23</w:t>
      </w:r>
      <w:r>
        <w:fldChar w:fldCharType="end"/>
      </w:r>
      <w:bookmarkEnd w:id="63"/>
      <w:r w:rsidRPr="00B84F71">
        <w:rPr>
          <w:lang w:val="ru-RU"/>
        </w:rPr>
        <w:t>. Страница «Заявки», сброс всех фильтров</w:t>
      </w:r>
    </w:p>
    <w:p w:rsidR="00420FEE" w:rsidRDefault="00420FEE" w:rsidP="00420FEE">
      <w:pPr>
        <w:pStyle w:val="21"/>
        <w:rPr>
          <w:lang w:val="ru-RU"/>
        </w:rPr>
      </w:pPr>
      <w:bookmarkStart w:id="64" w:name="_Ref21959554"/>
      <w:bookmarkStart w:id="65" w:name="_Ref21961575"/>
      <w:bookmarkStart w:id="66" w:name="_Ref21962680"/>
      <w:bookmarkStart w:id="67" w:name="_Toc31298210"/>
      <w:bookmarkStart w:id="68" w:name="_Ref16170119"/>
      <w:r>
        <w:rPr>
          <w:lang w:val="ru-RU"/>
        </w:rPr>
        <w:lastRenderedPageBreak/>
        <w:t>Просмотр заявки</w:t>
      </w:r>
      <w:bookmarkEnd w:id="64"/>
      <w:bookmarkEnd w:id="65"/>
      <w:bookmarkEnd w:id="66"/>
      <w:bookmarkEnd w:id="67"/>
    </w:p>
    <w:p w:rsidR="00B008BB" w:rsidRPr="00B008BB" w:rsidRDefault="00B008BB" w:rsidP="003B7ECD">
      <w:pPr>
        <w:pStyle w:val="aff1"/>
      </w:pPr>
      <w:r>
        <w:t>Для просмотра заявки выполните описанные ниже действия.</w:t>
      </w:r>
    </w:p>
    <w:p w:rsidR="00420FEE" w:rsidRDefault="00420FEE" w:rsidP="00304D76">
      <w:pPr>
        <w:pStyle w:val="14"/>
        <w:numPr>
          <w:ilvl w:val="0"/>
          <w:numId w:val="37"/>
        </w:numPr>
      </w:pPr>
      <w:r>
        <w:t>Откройте список заявок (см. п.</w:t>
      </w:r>
      <w:r w:rsidR="005B1664">
        <w:t xml:space="preserve"> </w:t>
      </w:r>
      <w:r w:rsidR="005B1664">
        <w:fldChar w:fldCharType="begin"/>
      </w:r>
      <w:r w:rsidR="005B1664">
        <w:instrText xml:space="preserve"> REF _Ref26440695 \r \h </w:instrText>
      </w:r>
      <w:r w:rsidR="005B1664">
        <w:fldChar w:fldCharType="separate"/>
      </w:r>
      <w:r w:rsidR="006A68F5">
        <w:t>4.3.1</w:t>
      </w:r>
      <w:r w:rsidR="005B1664">
        <w:fldChar w:fldCharType="end"/>
      </w:r>
      <w:r>
        <w:t>).</w:t>
      </w:r>
    </w:p>
    <w:p w:rsidR="00420FEE" w:rsidRDefault="00420FEE" w:rsidP="00420FEE">
      <w:pPr>
        <w:pStyle w:val="14"/>
      </w:pPr>
      <w:r>
        <w:t>Найдите нужную заявку в списке и кликните по строке</w:t>
      </w:r>
      <w:r w:rsidR="00F329EC">
        <w:t xml:space="preserve"> с выбранной заявкой</w:t>
      </w:r>
      <w:r>
        <w:t xml:space="preserve"> (</w:t>
      </w:r>
      <w:r>
        <w:fldChar w:fldCharType="begin"/>
      </w:r>
      <w:r>
        <w:instrText xml:space="preserve"> REF _Ref21437087 \h </w:instrText>
      </w:r>
      <w:r>
        <w:fldChar w:fldCharType="separate"/>
      </w:r>
      <w:r w:rsidR="006A68F5" w:rsidRPr="00875EF7">
        <w:t xml:space="preserve">Рис. </w:t>
      </w:r>
      <w:r w:rsidR="006A68F5">
        <w:rPr>
          <w:noProof/>
        </w:rPr>
        <w:t>24</w:t>
      </w:r>
      <w:r>
        <w:fldChar w:fldCharType="end"/>
      </w:r>
      <w:r>
        <w:t>).</w:t>
      </w:r>
    </w:p>
    <w:p w:rsidR="00420FEE" w:rsidRDefault="00B70B8F" w:rsidP="00420FEE">
      <w:pPr>
        <w:pStyle w:val="aff8"/>
      </w:pPr>
      <w:r w:rsidRPr="00B70B8F">
        <w:drawing>
          <wp:inline distT="0" distB="0" distL="0" distR="0" wp14:anchorId="7ECF1D3F" wp14:editId="6AA1F870">
            <wp:extent cx="6515100" cy="2129155"/>
            <wp:effectExtent l="0" t="0" r="0" b="4445"/>
            <wp:docPr id="244" name="Рисунок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515100" cy="212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0FEE" w:rsidRDefault="00420FEE" w:rsidP="00420FEE">
      <w:pPr>
        <w:pStyle w:val="aff9"/>
        <w:rPr>
          <w:lang w:val="ru-RU" w:eastAsia="ru-RU"/>
        </w:rPr>
      </w:pPr>
      <w:bookmarkStart w:id="69" w:name="_Ref21437087"/>
      <w:r w:rsidRPr="00875EF7">
        <w:rPr>
          <w:lang w:val="ru-RU" w:eastAsia="ru-RU"/>
        </w:rPr>
        <w:t xml:space="preserve">Рис. </w:t>
      </w:r>
      <w:r w:rsidRPr="00875EF7">
        <w:rPr>
          <w:lang w:val="ru-RU" w:eastAsia="ru-RU"/>
        </w:rPr>
        <w:fldChar w:fldCharType="begin"/>
      </w:r>
      <w:r w:rsidRPr="00875EF7">
        <w:rPr>
          <w:lang w:val="ru-RU" w:eastAsia="ru-RU"/>
        </w:rPr>
        <w:instrText xml:space="preserve"> SEQ Рис. \* ARABIC </w:instrText>
      </w:r>
      <w:r w:rsidRPr="00875EF7">
        <w:rPr>
          <w:lang w:val="ru-RU" w:eastAsia="ru-RU"/>
        </w:rPr>
        <w:fldChar w:fldCharType="separate"/>
      </w:r>
      <w:r w:rsidR="006A68F5">
        <w:rPr>
          <w:noProof/>
          <w:lang w:val="ru-RU" w:eastAsia="ru-RU"/>
        </w:rPr>
        <w:t>24</w:t>
      </w:r>
      <w:r w:rsidRPr="00875EF7">
        <w:rPr>
          <w:lang w:val="ru-RU" w:eastAsia="ru-RU"/>
        </w:rPr>
        <w:fldChar w:fldCharType="end"/>
      </w:r>
      <w:bookmarkEnd w:id="69"/>
      <w:r w:rsidRPr="00875EF7">
        <w:rPr>
          <w:lang w:val="ru-RU" w:eastAsia="ru-RU"/>
        </w:rPr>
        <w:t xml:space="preserve">. </w:t>
      </w:r>
      <w:r>
        <w:rPr>
          <w:lang w:val="ru-RU" w:eastAsia="ru-RU"/>
        </w:rPr>
        <w:t>Реестр заявок, открытие формы заявки на просмотр</w:t>
      </w:r>
    </w:p>
    <w:p w:rsidR="00420FEE" w:rsidRDefault="00420FEE" w:rsidP="003B7ECD">
      <w:pPr>
        <w:pStyle w:val="aff1"/>
        <w:rPr>
          <w:lang w:eastAsia="ru-RU"/>
        </w:rPr>
      </w:pPr>
      <w:r>
        <w:rPr>
          <w:lang w:eastAsia="ru-RU"/>
        </w:rPr>
        <w:t>Откроется карточка заявки</w:t>
      </w:r>
      <w:r>
        <w:t xml:space="preserve"> (</w:t>
      </w:r>
      <w:r>
        <w:fldChar w:fldCharType="begin"/>
      </w:r>
      <w:r>
        <w:instrText xml:space="preserve"> REF _Ref21522709 \h </w:instrText>
      </w:r>
      <w:r>
        <w:fldChar w:fldCharType="separate"/>
      </w:r>
      <w:r w:rsidR="006A68F5" w:rsidRPr="00875EF7">
        <w:rPr>
          <w:lang w:eastAsia="ru-RU"/>
        </w:rPr>
        <w:t xml:space="preserve">Рис. </w:t>
      </w:r>
      <w:r w:rsidR="006A68F5">
        <w:rPr>
          <w:noProof/>
          <w:lang w:eastAsia="ru-RU"/>
        </w:rPr>
        <w:t>25</w:t>
      </w:r>
      <w:r>
        <w:fldChar w:fldCharType="end"/>
      </w:r>
      <w:r>
        <w:t>).</w:t>
      </w:r>
    </w:p>
    <w:p w:rsidR="00420FEE" w:rsidRDefault="008C403D" w:rsidP="00420FEE">
      <w:pPr>
        <w:pStyle w:val="aff8"/>
      </w:pPr>
      <w:r w:rsidRPr="008C403D">
        <w:drawing>
          <wp:inline distT="0" distB="0" distL="0" distR="0" wp14:anchorId="62C4D8F2" wp14:editId="34C3AA36">
            <wp:extent cx="6515100" cy="1706245"/>
            <wp:effectExtent l="0" t="0" r="0" b="825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515100" cy="170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0FEE" w:rsidRDefault="00420FEE" w:rsidP="00420FEE">
      <w:pPr>
        <w:pStyle w:val="aff9"/>
        <w:rPr>
          <w:lang w:val="ru-RU" w:eastAsia="ru-RU"/>
        </w:rPr>
      </w:pPr>
      <w:bookmarkStart w:id="70" w:name="_Ref21522709"/>
      <w:bookmarkStart w:id="71" w:name="_Ref21522701"/>
      <w:r w:rsidRPr="00875EF7">
        <w:rPr>
          <w:lang w:val="ru-RU" w:eastAsia="ru-RU"/>
        </w:rPr>
        <w:t xml:space="preserve">Рис. </w:t>
      </w:r>
      <w:r w:rsidRPr="00875EF7">
        <w:rPr>
          <w:lang w:val="ru-RU" w:eastAsia="ru-RU"/>
        </w:rPr>
        <w:fldChar w:fldCharType="begin"/>
      </w:r>
      <w:r w:rsidRPr="00875EF7">
        <w:rPr>
          <w:lang w:val="ru-RU" w:eastAsia="ru-RU"/>
        </w:rPr>
        <w:instrText xml:space="preserve"> SEQ Рис. \* ARABIC </w:instrText>
      </w:r>
      <w:r w:rsidRPr="00875EF7">
        <w:rPr>
          <w:lang w:val="ru-RU" w:eastAsia="ru-RU"/>
        </w:rPr>
        <w:fldChar w:fldCharType="separate"/>
      </w:r>
      <w:r w:rsidR="006A68F5">
        <w:rPr>
          <w:noProof/>
          <w:lang w:val="ru-RU" w:eastAsia="ru-RU"/>
        </w:rPr>
        <w:t>25</w:t>
      </w:r>
      <w:r w:rsidRPr="00875EF7">
        <w:rPr>
          <w:lang w:val="ru-RU" w:eastAsia="ru-RU"/>
        </w:rPr>
        <w:fldChar w:fldCharType="end"/>
      </w:r>
      <w:bookmarkEnd w:id="70"/>
      <w:r w:rsidRPr="00875EF7">
        <w:rPr>
          <w:lang w:val="ru-RU" w:eastAsia="ru-RU"/>
        </w:rPr>
        <w:t xml:space="preserve">. </w:t>
      </w:r>
      <w:r>
        <w:rPr>
          <w:lang w:val="ru-RU" w:eastAsia="ru-RU"/>
        </w:rPr>
        <w:t>Карточка заявки</w:t>
      </w:r>
      <w:bookmarkEnd w:id="71"/>
    </w:p>
    <w:p w:rsidR="005B2C6D" w:rsidRDefault="005B2C6D" w:rsidP="003B7ECD">
      <w:pPr>
        <w:pStyle w:val="aff1"/>
        <w:rPr>
          <w:lang w:eastAsia="ru-RU"/>
        </w:rPr>
      </w:pPr>
      <w:r w:rsidRPr="00BE1593">
        <w:rPr>
          <w:lang w:eastAsia="ru-RU"/>
        </w:rPr>
        <w:t xml:space="preserve">В верхней части </w:t>
      </w:r>
      <w:r>
        <w:rPr>
          <w:lang w:eastAsia="ru-RU"/>
        </w:rPr>
        <w:t xml:space="preserve">карточки </w:t>
      </w:r>
      <w:r w:rsidRPr="00BE1593">
        <w:rPr>
          <w:lang w:eastAsia="ru-RU"/>
        </w:rPr>
        <w:t xml:space="preserve">заявки содержится </w:t>
      </w:r>
      <w:r>
        <w:rPr>
          <w:lang w:eastAsia="ru-RU"/>
        </w:rPr>
        <w:t xml:space="preserve">дашборд (аналитическая </w:t>
      </w:r>
      <w:r w:rsidRPr="00BE1593">
        <w:rPr>
          <w:lang w:eastAsia="ru-RU"/>
        </w:rPr>
        <w:t>панель</w:t>
      </w:r>
      <w:r>
        <w:rPr>
          <w:lang w:eastAsia="ru-RU"/>
        </w:rPr>
        <w:t>)</w:t>
      </w:r>
      <w:r w:rsidR="00420FEE" w:rsidRPr="00BE1593">
        <w:rPr>
          <w:lang w:eastAsia="ru-RU"/>
        </w:rPr>
        <w:t xml:space="preserve"> (</w:t>
      </w:r>
      <w:r w:rsidR="00420FEE" w:rsidRPr="00BE1593">
        <w:rPr>
          <w:lang w:eastAsia="ru-RU"/>
        </w:rPr>
        <w:fldChar w:fldCharType="begin"/>
      </w:r>
      <w:r w:rsidR="00420FEE" w:rsidRPr="00BE1593">
        <w:rPr>
          <w:lang w:eastAsia="ru-RU"/>
        </w:rPr>
        <w:instrText xml:space="preserve"> REF _Ref21524885 \h </w:instrText>
      </w:r>
      <w:r w:rsidR="00BE1593">
        <w:rPr>
          <w:lang w:eastAsia="ru-RU"/>
        </w:rPr>
        <w:instrText xml:space="preserve"> \* MERGEFORMAT </w:instrText>
      </w:r>
      <w:r w:rsidR="00420FEE" w:rsidRPr="00BE1593">
        <w:rPr>
          <w:lang w:eastAsia="ru-RU"/>
        </w:rPr>
      </w:r>
      <w:r w:rsidR="00420FEE" w:rsidRPr="00BE1593">
        <w:rPr>
          <w:lang w:eastAsia="ru-RU"/>
        </w:rPr>
        <w:fldChar w:fldCharType="separate"/>
      </w:r>
      <w:r w:rsidR="006A68F5" w:rsidRPr="00BE1593">
        <w:rPr>
          <w:lang w:eastAsia="ru-RU"/>
        </w:rPr>
        <w:t xml:space="preserve">Рис. </w:t>
      </w:r>
      <w:r w:rsidR="006A68F5">
        <w:rPr>
          <w:noProof/>
          <w:lang w:eastAsia="ru-RU"/>
        </w:rPr>
        <w:t>26</w:t>
      </w:r>
      <w:r w:rsidR="00420FEE" w:rsidRPr="00BE1593">
        <w:rPr>
          <w:lang w:eastAsia="ru-RU"/>
        </w:rPr>
        <w:fldChar w:fldCharType="end"/>
      </w:r>
      <w:r w:rsidR="00420FEE" w:rsidRPr="00BE1593">
        <w:rPr>
          <w:lang w:eastAsia="ru-RU"/>
        </w:rPr>
        <w:t>)</w:t>
      </w:r>
      <w:r>
        <w:rPr>
          <w:lang w:eastAsia="ru-RU"/>
        </w:rPr>
        <w:t xml:space="preserve">, </w:t>
      </w:r>
      <w:r w:rsidRPr="00BE1593">
        <w:rPr>
          <w:lang w:eastAsia="ru-RU"/>
        </w:rPr>
        <w:t>отража</w:t>
      </w:r>
      <w:r>
        <w:rPr>
          <w:lang w:eastAsia="ru-RU"/>
        </w:rPr>
        <w:t>ющий</w:t>
      </w:r>
      <w:r w:rsidRPr="00BE1593">
        <w:rPr>
          <w:lang w:eastAsia="ru-RU"/>
        </w:rPr>
        <w:t xml:space="preserve"> сводн</w:t>
      </w:r>
      <w:r>
        <w:rPr>
          <w:lang w:eastAsia="ru-RU"/>
        </w:rPr>
        <w:t>ую</w:t>
      </w:r>
      <w:r w:rsidRPr="00BE1593">
        <w:rPr>
          <w:lang w:eastAsia="ru-RU"/>
        </w:rPr>
        <w:t xml:space="preserve"> </w:t>
      </w:r>
      <w:r>
        <w:rPr>
          <w:lang w:eastAsia="ru-RU"/>
        </w:rPr>
        <w:t xml:space="preserve">аналитическую </w:t>
      </w:r>
      <w:r w:rsidRPr="00BE1593">
        <w:rPr>
          <w:lang w:eastAsia="ru-RU"/>
        </w:rPr>
        <w:t>информаци</w:t>
      </w:r>
      <w:r>
        <w:rPr>
          <w:lang w:eastAsia="ru-RU"/>
        </w:rPr>
        <w:t>ю по заявке.</w:t>
      </w:r>
    </w:p>
    <w:p w:rsidR="005B2C6D" w:rsidRPr="00BE1593" w:rsidRDefault="005B2C6D" w:rsidP="005B2C6D">
      <w:pPr>
        <w:pStyle w:val="aff8"/>
      </w:pPr>
      <w:r w:rsidRPr="008E1B39">
        <w:lastRenderedPageBreak/>
        <w:drawing>
          <wp:inline distT="0" distB="0" distL="0" distR="0" wp14:anchorId="51659B7A" wp14:editId="420A8A8F">
            <wp:extent cx="6515100" cy="861695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515100" cy="86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C6D" w:rsidRPr="00080AC3" w:rsidRDefault="005B2C6D" w:rsidP="005B2C6D">
      <w:pPr>
        <w:pStyle w:val="aff9"/>
        <w:rPr>
          <w:lang w:val="ru-RU" w:eastAsia="ru-RU"/>
        </w:rPr>
      </w:pPr>
      <w:bookmarkStart w:id="72" w:name="_Ref21524885"/>
      <w:r w:rsidRPr="00BE1593">
        <w:rPr>
          <w:lang w:val="ru-RU" w:eastAsia="ru-RU"/>
        </w:rPr>
        <w:t xml:space="preserve">Рис. </w:t>
      </w:r>
      <w:r w:rsidRPr="00BE1593">
        <w:rPr>
          <w:lang w:eastAsia="ru-RU"/>
        </w:rPr>
        <w:fldChar w:fldCharType="begin"/>
      </w:r>
      <w:r w:rsidRPr="00BE1593">
        <w:rPr>
          <w:lang w:val="ru-RU" w:eastAsia="ru-RU"/>
        </w:rPr>
        <w:instrText xml:space="preserve"> </w:instrText>
      </w:r>
      <w:r w:rsidRPr="00BE1593">
        <w:rPr>
          <w:lang w:eastAsia="ru-RU"/>
        </w:rPr>
        <w:instrText>SEQ</w:instrText>
      </w:r>
      <w:r w:rsidRPr="00BE1593">
        <w:rPr>
          <w:lang w:val="ru-RU" w:eastAsia="ru-RU"/>
        </w:rPr>
        <w:instrText xml:space="preserve"> Рис. \* </w:instrText>
      </w:r>
      <w:r w:rsidRPr="00BE1593">
        <w:rPr>
          <w:lang w:eastAsia="ru-RU"/>
        </w:rPr>
        <w:instrText>ARABIC</w:instrText>
      </w:r>
      <w:r w:rsidRPr="00BE1593">
        <w:rPr>
          <w:lang w:val="ru-RU" w:eastAsia="ru-RU"/>
        </w:rPr>
        <w:instrText xml:space="preserve"> </w:instrText>
      </w:r>
      <w:r w:rsidRPr="00BE1593">
        <w:rPr>
          <w:lang w:eastAsia="ru-RU"/>
        </w:rPr>
        <w:fldChar w:fldCharType="separate"/>
      </w:r>
      <w:r w:rsidR="006A68F5" w:rsidRPr="00E716FC">
        <w:rPr>
          <w:noProof/>
          <w:lang w:val="ru-RU" w:eastAsia="ru-RU"/>
        </w:rPr>
        <w:t>26</w:t>
      </w:r>
      <w:r w:rsidRPr="00BE1593">
        <w:rPr>
          <w:lang w:eastAsia="ru-RU"/>
        </w:rPr>
        <w:fldChar w:fldCharType="end"/>
      </w:r>
      <w:bookmarkEnd w:id="72"/>
      <w:r w:rsidRPr="00BE1593">
        <w:rPr>
          <w:lang w:val="ru-RU" w:eastAsia="ru-RU"/>
        </w:rPr>
        <w:t xml:space="preserve">. </w:t>
      </w:r>
      <w:r w:rsidR="007376E6">
        <w:rPr>
          <w:lang w:val="ru-RU" w:eastAsia="ru-RU"/>
        </w:rPr>
        <w:t>Аналитическая</w:t>
      </w:r>
      <w:r w:rsidRPr="00BE1593">
        <w:rPr>
          <w:lang w:val="ru-RU" w:eastAsia="ru-RU"/>
        </w:rPr>
        <w:t xml:space="preserve"> панель</w:t>
      </w:r>
      <w:r w:rsidR="007376E6">
        <w:rPr>
          <w:lang w:val="ru-RU" w:eastAsia="ru-RU"/>
        </w:rPr>
        <w:t xml:space="preserve"> (дашборд)</w:t>
      </w:r>
      <w:r w:rsidRPr="00BE1593">
        <w:rPr>
          <w:lang w:val="ru-RU" w:eastAsia="ru-RU"/>
        </w:rPr>
        <w:t xml:space="preserve"> в верхней части заявки</w:t>
      </w:r>
    </w:p>
    <w:p w:rsidR="00420FEE" w:rsidRPr="00BE1593" w:rsidRDefault="005B2C6D" w:rsidP="003B7ECD">
      <w:pPr>
        <w:pStyle w:val="aff1"/>
        <w:rPr>
          <w:lang w:eastAsia="ru-RU"/>
        </w:rPr>
      </w:pPr>
      <w:r>
        <w:rPr>
          <w:lang w:eastAsia="ru-RU"/>
        </w:rPr>
        <w:t>Дашборд включает следующие пункты:</w:t>
      </w:r>
    </w:p>
    <w:p w:rsidR="00341225" w:rsidRPr="00BE1593" w:rsidRDefault="009E6685" w:rsidP="00341225">
      <w:pPr>
        <w:pStyle w:val="ae"/>
        <w:rPr>
          <w:lang w:eastAsia="ru-RU"/>
        </w:rPr>
      </w:pPr>
      <w:r>
        <w:rPr>
          <w:lang w:eastAsia="ru-RU"/>
        </w:rPr>
        <w:t>Н</w:t>
      </w:r>
      <w:r w:rsidR="00420FEE" w:rsidRPr="00BE1593">
        <w:rPr>
          <w:lang w:eastAsia="ru-RU"/>
        </w:rPr>
        <w:t>а согласовании черновиков –количество позиций</w:t>
      </w:r>
      <w:r w:rsidR="00E54D92">
        <w:rPr>
          <w:lang w:eastAsia="ru-RU"/>
        </w:rPr>
        <w:t xml:space="preserve"> заявки со статус</w:t>
      </w:r>
      <w:r w:rsidR="005B1664">
        <w:rPr>
          <w:lang w:eastAsia="ru-RU"/>
        </w:rPr>
        <w:t>ом «на согласовании заказчика»</w:t>
      </w:r>
      <w:r w:rsidR="00632580">
        <w:rPr>
          <w:lang w:eastAsia="ru-RU"/>
        </w:rPr>
        <w:t xml:space="preserve">. </w:t>
      </w:r>
      <w:r w:rsidR="005C37B6">
        <w:rPr>
          <w:lang w:eastAsia="ru-RU"/>
        </w:rPr>
        <w:t xml:space="preserve">С помощью данной ячейки можно перейти в </w:t>
      </w:r>
      <w:r w:rsidR="005C37B6" w:rsidRPr="00BE1593">
        <w:rPr>
          <w:lang w:eastAsia="ru-RU"/>
        </w:rPr>
        <w:t xml:space="preserve">интерфейс согласования </w:t>
      </w:r>
      <w:r w:rsidR="005C37B6">
        <w:rPr>
          <w:lang w:eastAsia="ru-RU"/>
        </w:rPr>
        <w:t>данных позиций, для этого нужно кликнуть по ней мышью;</w:t>
      </w:r>
    </w:p>
    <w:p w:rsidR="005C37B6" w:rsidRPr="00BE1593" w:rsidRDefault="005C37B6" w:rsidP="005C37B6">
      <w:pPr>
        <w:pStyle w:val="ae"/>
        <w:rPr>
          <w:lang w:eastAsia="ru-RU"/>
        </w:rPr>
      </w:pPr>
      <w:r>
        <w:rPr>
          <w:lang w:eastAsia="ru-RU"/>
        </w:rPr>
        <w:t>Н</w:t>
      </w:r>
      <w:r w:rsidRPr="00BE1593">
        <w:rPr>
          <w:lang w:eastAsia="ru-RU"/>
        </w:rPr>
        <w:t>а согласовании ТП – количество позиций заявки</w:t>
      </w:r>
      <w:r>
        <w:rPr>
          <w:lang w:eastAsia="ru-RU"/>
        </w:rPr>
        <w:t xml:space="preserve"> со статусами «Подготовка технический предложений» и «Согласование ТП». С помощью данной ячейки можно перейти в </w:t>
      </w:r>
      <w:r w:rsidRPr="00BE1593">
        <w:rPr>
          <w:lang w:eastAsia="ru-RU"/>
        </w:rPr>
        <w:t>интерфейс согласования технических предложений</w:t>
      </w:r>
      <w:r>
        <w:rPr>
          <w:lang w:eastAsia="ru-RU"/>
        </w:rPr>
        <w:t>, для этого нужно кликнуть по ней мышью</w:t>
      </w:r>
      <w:r w:rsidRPr="00BE1593">
        <w:rPr>
          <w:lang w:eastAsia="ru-RU"/>
        </w:rPr>
        <w:t>;</w:t>
      </w:r>
    </w:p>
    <w:p w:rsidR="005C37B6" w:rsidRPr="00BE1593" w:rsidRDefault="005C37B6" w:rsidP="005C37B6">
      <w:pPr>
        <w:pStyle w:val="ae"/>
        <w:rPr>
          <w:lang w:eastAsia="ru-RU"/>
        </w:rPr>
      </w:pPr>
      <w:r>
        <w:rPr>
          <w:lang w:eastAsia="ru-RU"/>
        </w:rPr>
        <w:t>Н</w:t>
      </w:r>
      <w:r w:rsidRPr="00BE1593">
        <w:rPr>
          <w:lang w:eastAsia="ru-RU"/>
        </w:rPr>
        <w:t>а согласовании КП – количество позиций заявки</w:t>
      </w:r>
      <w:r>
        <w:rPr>
          <w:lang w:eastAsia="ru-RU"/>
        </w:rPr>
        <w:t xml:space="preserve"> со статусом «Подготовка КП»</w:t>
      </w:r>
      <w:r w:rsidRPr="00BE1593">
        <w:rPr>
          <w:lang w:eastAsia="ru-RU"/>
        </w:rPr>
        <w:t xml:space="preserve">. </w:t>
      </w:r>
      <w:r>
        <w:rPr>
          <w:lang w:eastAsia="ru-RU"/>
        </w:rPr>
        <w:t xml:space="preserve">С помощью данной ячейки можно перейти в </w:t>
      </w:r>
      <w:r w:rsidRPr="00BE1593">
        <w:rPr>
          <w:lang w:eastAsia="ru-RU"/>
        </w:rPr>
        <w:t xml:space="preserve">интерфейс согласования </w:t>
      </w:r>
      <w:r>
        <w:rPr>
          <w:lang w:eastAsia="ru-RU"/>
        </w:rPr>
        <w:t>коммерческих</w:t>
      </w:r>
      <w:r w:rsidRPr="00BE1593">
        <w:rPr>
          <w:lang w:eastAsia="ru-RU"/>
        </w:rPr>
        <w:t xml:space="preserve"> предложений</w:t>
      </w:r>
      <w:r>
        <w:rPr>
          <w:lang w:eastAsia="ru-RU"/>
        </w:rPr>
        <w:t>, для этого нужно кликнуть по ней мышью</w:t>
      </w:r>
      <w:r w:rsidRPr="00BE1593">
        <w:rPr>
          <w:lang w:eastAsia="ru-RU"/>
        </w:rPr>
        <w:t>;</w:t>
      </w:r>
    </w:p>
    <w:p w:rsidR="005C37B6" w:rsidRPr="00BE1593" w:rsidRDefault="005C37B6" w:rsidP="005C37B6">
      <w:pPr>
        <w:pStyle w:val="ae"/>
        <w:rPr>
          <w:lang w:eastAsia="ru-RU"/>
        </w:rPr>
      </w:pPr>
      <w:r>
        <w:rPr>
          <w:lang w:eastAsia="ru-RU"/>
        </w:rPr>
        <w:t>Н</w:t>
      </w:r>
      <w:r w:rsidRPr="00BE1593">
        <w:rPr>
          <w:lang w:eastAsia="ru-RU"/>
        </w:rPr>
        <w:t xml:space="preserve">а согласовании РКД – количество позиций заявки, </w:t>
      </w:r>
      <w:r>
        <w:rPr>
          <w:lang w:eastAsia="ru-RU"/>
        </w:rPr>
        <w:t>по которым требуется</w:t>
      </w:r>
      <w:r w:rsidRPr="00BE1593">
        <w:rPr>
          <w:lang w:eastAsia="ru-RU"/>
        </w:rPr>
        <w:t xml:space="preserve"> согласовани</w:t>
      </w:r>
      <w:r>
        <w:rPr>
          <w:lang w:eastAsia="ru-RU"/>
        </w:rPr>
        <w:t>е</w:t>
      </w:r>
      <w:r w:rsidRPr="00BE1593">
        <w:rPr>
          <w:lang w:eastAsia="ru-RU"/>
        </w:rPr>
        <w:t xml:space="preserve"> рабоче-конструкторской документации. </w:t>
      </w:r>
      <w:r>
        <w:rPr>
          <w:lang w:eastAsia="ru-RU"/>
        </w:rPr>
        <w:t xml:space="preserve">С помощью данной ячейки можно перейти в </w:t>
      </w:r>
      <w:r w:rsidRPr="00BE1593">
        <w:rPr>
          <w:lang w:eastAsia="ru-RU"/>
        </w:rPr>
        <w:t xml:space="preserve">интерфейс согласования </w:t>
      </w:r>
      <w:r>
        <w:rPr>
          <w:lang w:eastAsia="ru-RU"/>
        </w:rPr>
        <w:t>рабоче-конструкторской документации, для этого нужно кликнуть по ней мышью</w:t>
      </w:r>
      <w:r w:rsidRPr="00BE1593">
        <w:rPr>
          <w:lang w:eastAsia="ru-RU"/>
        </w:rPr>
        <w:t>;</w:t>
      </w:r>
    </w:p>
    <w:p w:rsidR="005C37B6" w:rsidRPr="00AB772C" w:rsidRDefault="005C37B6" w:rsidP="00AB772C">
      <w:pPr>
        <w:pStyle w:val="ae"/>
        <w:rPr>
          <w:lang w:eastAsia="ru-RU"/>
        </w:rPr>
      </w:pPr>
      <w:r>
        <w:rPr>
          <w:lang w:eastAsia="ru-RU"/>
        </w:rPr>
        <w:t>Н</w:t>
      </w:r>
      <w:r w:rsidRPr="00BE1593">
        <w:rPr>
          <w:lang w:eastAsia="ru-RU"/>
        </w:rPr>
        <w:t>а рассмотрении договора - количество позиций</w:t>
      </w:r>
      <w:r>
        <w:rPr>
          <w:lang w:eastAsia="ru-RU"/>
        </w:rPr>
        <w:t xml:space="preserve"> в статусе «Выбран победитель».</w:t>
      </w:r>
      <w:r w:rsidRPr="00BE1593">
        <w:rPr>
          <w:lang w:eastAsia="ru-RU"/>
        </w:rPr>
        <w:t xml:space="preserve"> </w:t>
      </w:r>
      <w:r>
        <w:rPr>
          <w:lang w:eastAsia="ru-RU"/>
        </w:rPr>
        <w:t xml:space="preserve">С помощью данной ячейки можно перейти в </w:t>
      </w:r>
      <w:r w:rsidRPr="00BE1593">
        <w:rPr>
          <w:lang w:eastAsia="ru-RU"/>
        </w:rPr>
        <w:t xml:space="preserve">интерфейс согласования </w:t>
      </w:r>
      <w:r>
        <w:rPr>
          <w:lang w:eastAsia="ru-RU"/>
        </w:rPr>
        <w:t>договоров, для этого нужно кликнуть по ней мышью</w:t>
      </w:r>
      <w:r w:rsidRPr="00BE1593">
        <w:rPr>
          <w:lang w:eastAsia="ru-RU"/>
        </w:rPr>
        <w:t>;</w:t>
      </w:r>
    </w:p>
    <w:p w:rsidR="005C37B6" w:rsidRPr="00BE1593" w:rsidRDefault="005C37B6" w:rsidP="005C37B6">
      <w:pPr>
        <w:pStyle w:val="ae"/>
        <w:rPr>
          <w:lang w:eastAsia="ru-RU"/>
        </w:rPr>
      </w:pPr>
      <w:r>
        <w:rPr>
          <w:lang w:eastAsia="ru-RU"/>
        </w:rPr>
        <w:t>Документы заявки – быстрый доступ к перечню прикрепленных к заявке документов. С помощью данной ячейки, кликнув по ней, можно открыть окно, содержащее ссылки на прикрепленные документы. Для скачивания какого-либо документа следует кликнуть по соответствующей ссылке в открывшемся окне. Чтобы прикрепить новый файл к заявке следует нажать кнопку «Загрузить».</w:t>
      </w:r>
    </w:p>
    <w:p w:rsidR="00420FEE" w:rsidRDefault="00420FEE" w:rsidP="00420FEE">
      <w:pPr>
        <w:pStyle w:val="3"/>
        <w:rPr>
          <w:lang w:eastAsia="ru-RU"/>
        </w:rPr>
      </w:pPr>
      <w:bookmarkStart w:id="73" w:name="_Ref21445924"/>
      <w:bookmarkStart w:id="74" w:name="_Toc31298211"/>
      <w:r>
        <w:rPr>
          <w:lang w:eastAsia="ru-RU"/>
        </w:rPr>
        <w:t>Просмотр карточки позиции</w:t>
      </w:r>
      <w:bookmarkEnd w:id="73"/>
      <w:bookmarkEnd w:id="74"/>
    </w:p>
    <w:p w:rsidR="00420FEE" w:rsidRDefault="00420FEE" w:rsidP="003B7ECD">
      <w:pPr>
        <w:pStyle w:val="aff1"/>
      </w:pPr>
      <w:r>
        <w:t xml:space="preserve">Если необходимо просмотреть данные позиции, в открывшейся карточке заявки кликните </w:t>
      </w:r>
      <w:r w:rsidR="007F2A97">
        <w:t>по строке с позицией</w:t>
      </w:r>
      <w:r>
        <w:t xml:space="preserve"> (</w:t>
      </w:r>
      <w:r w:rsidR="000013A6">
        <w:fldChar w:fldCharType="begin"/>
      </w:r>
      <w:r w:rsidR="000013A6">
        <w:instrText xml:space="preserve"> REF _Ref23248081 \h </w:instrText>
      </w:r>
      <w:r w:rsidR="000013A6">
        <w:fldChar w:fldCharType="separate"/>
      </w:r>
      <w:r w:rsidR="006A68F5" w:rsidRPr="00875EF7">
        <w:rPr>
          <w:lang w:eastAsia="ru-RU"/>
        </w:rPr>
        <w:t xml:space="preserve">Рис. </w:t>
      </w:r>
      <w:r w:rsidR="006A68F5">
        <w:rPr>
          <w:noProof/>
          <w:lang w:eastAsia="ru-RU"/>
        </w:rPr>
        <w:t>27</w:t>
      </w:r>
      <w:r w:rsidR="000013A6">
        <w:fldChar w:fldCharType="end"/>
      </w:r>
      <w:r>
        <w:t>).</w:t>
      </w:r>
    </w:p>
    <w:p w:rsidR="00420FEE" w:rsidRPr="003841C3" w:rsidRDefault="008C403D" w:rsidP="00420FEE">
      <w:pPr>
        <w:pStyle w:val="aff8"/>
      </w:pPr>
      <w:r w:rsidRPr="008C403D">
        <w:lastRenderedPageBreak/>
        <w:drawing>
          <wp:inline distT="0" distB="0" distL="0" distR="0" wp14:anchorId="297277BA" wp14:editId="2767E400">
            <wp:extent cx="6515100" cy="3032760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515100" cy="303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0FEE" w:rsidRDefault="00420FEE" w:rsidP="00420FEE">
      <w:pPr>
        <w:pStyle w:val="aff9"/>
        <w:rPr>
          <w:lang w:val="ru-RU"/>
        </w:rPr>
      </w:pPr>
      <w:bookmarkStart w:id="75" w:name="_Ref23248081"/>
      <w:r w:rsidRPr="00875EF7">
        <w:rPr>
          <w:lang w:val="ru-RU" w:eastAsia="ru-RU"/>
        </w:rPr>
        <w:t xml:space="preserve">Рис. </w:t>
      </w:r>
      <w:r w:rsidRPr="00875EF7">
        <w:rPr>
          <w:lang w:val="ru-RU" w:eastAsia="ru-RU"/>
        </w:rPr>
        <w:fldChar w:fldCharType="begin"/>
      </w:r>
      <w:r w:rsidRPr="00875EF7">
        <w:rPr>
          <w:lang w:val="ru-RU" w:eastAsia="ru-RU"/>
        </w:rPr>
        <w:instrText xml:space="preserve"> SEQ Рис. \* ARABIC </w:instrText>
      </w:r>
      <w:r w:rsidRPr="00875EF7">
        <w:rPr>
          <w:lang w:val="ru-RU" w:eastAsia="ru-RU"/>
        </w:rPr>
        <w:fldChar w:fldCharType="separate"/>
      </w:r>
      <w:r w:rsidR="006A68F5">
        <w:rPr>
          <w:noProof/>
          <w:lang w:val="ru-RU" w:eastAsia="ru-RU"/>
        </w:rPr>
        <w:t>27</w:t>
      </w:r>
      <w:r w:rsidRPr="00875EF7">
        <w:rPr>
          <w:lang w:val="ru-RU" w:eastAsia="ru-RU"/>
        </w:rPr>
        <w:fldChar w:fldCharType="end"/>
      </w:r>
      <w:bookmarkEnd w:id="75"/>
      <w:r w:rsidRPr="000A4D8B">
        <w:rPr>
          <w:lang w:val="ru-RU"/>
        </w:rPr>
        <w:t xml:space="preserve">. </w:t>
      </w:r>
      <w:r w:rsidR="007C06EF">
        <w:rPr>
          <w:lang w:val="ru-RU"/>
        </w:rPr>
        <w:t>Открытие карточки позиции из карточки заявки</w:t>
      </w:r>
    </w:p>
    <w:p w:rsidR="00D449A2" w:rsidRDefault="00D449A2" w:rsidP="003B7ECD">
      <w:pPr>
        <w:pStyle w:val="aff1"/>
        <w:rPr>
          <w:lang w:eastAsia="ru-RU"/>
        </w:rPr>
      </w:pPr>
      <w:r>
        <w:rPr>
          <w:lang w:eastAsia="ru-RU"/>
        </w:rPr>
        <w:t xml:space="preserve">На форме заявки справа отобразится карточка позиции, в заголовке которой указано наименование позиции и ее статус, </w:t>
      </w:r>
      <w:r>
        <w:t>отражающий этап обработки заказа позиции.</w:t>
      </w:r>
    </w:p>
    <w:p w:rsidR="00D449A2" w:rsidRDefault="00D449A2" w:rsidP="003B7ECD">
      <w:pPr>
        <w:pStyle w:val="aff1"/>
        <w:rPr>
          <w:lang w:eastAsia="ru-RU"/>
        </w:rPr>
      </w:pPr>
      <w:r>
        <w:rPr>
          <w:lang w:eastAsia="ru-RU"/>
        </w:rPr>
        <w:t>Для позиций заявки предусмотрены следующие статусы:</w:t>
      </w:r>
    </w:p>
    <w:p w:rsidR="003344B8" w:rsidRPr="00DE1E72" w:rsidRDefault="003344B8" w:rsidP="00B70B8F">
      <w:pPr>
        <w:pStyle w:val="ae"/>
      </w:pPr>
      <w:r w:rsidRPr="00DE1E72">
        <w:rPr>
          <w:b/>
          <w:color w:val="336699" w:themeColor="accent2"/>
        </w:rPr>
        <w:t>Черновик</w:t>
      </w:r>
      <w:r w:rsidRPr="00DE1E72">
        <w:t xml:space="preserve"> – позиция только что добавлена Заказчиком в заявку, но еще не опубликована, сотрудник </w:t>
      </w:r>
      <w:r>
        <w:t>бэкофис</w:t>
      </w:r>
      <w:r w:rsidRPr="00DE1E72">
        <w:t>а не может обработать данные о заказе. Статус устанавливается автоматически после сохранения новой заявки с добавленными позициями;</w:t>
      </w:r>
    </w:p>
    <w:p w:rsidR="003344B8" w:rsidRPr="00DE1E72" w:rsidRDefault="003344B8" w:rsidP="00B70B8F">
      <w:pPr>
        <w:pStyle w:val="ae"/>
      </w:pPr>
      <w:r w:rsidRPr="006C4EB6">
        <w:rPr>
          <w:b/>
          <w:color w:val="336699" w:themeColor="accent2"/>
        </w:rPr>
        <w:t>Новая</w:t>
      </w:r>
      <w:r w:rsidRPr="00DE1E72">
        <w:t xml:space="preserve"> – данные о позиции опубликованы Заказчиком, сотрудник </w:t>
      </w:r>
      <w:r>
        <w:t>бэкофис</w:t>
      </w:r>
      <w:r w:rsidRPr="00DE1E72">
        <w:t>а еще не начал работу по поиску предложений. Статус устанавливается автоматически после публикации заявки с позициями Заказчиком;</w:t>
      </w:r>
    </w:p>
    <w:p w:rsidR="003344B8" w:rsidRPr="00DE1E72" w:rsidRDefault="003344B8" w:rsidP="00B70B8F">
      <w:pPr>
        <w:pStyle w:val="ae"/>
      </w:pPr>
      <w:r w:rsidRPr="006C4EB6">
        <w:rPr>
          <w:b/>
          <w:color w:val="336699" w:themeColor="accent2"/>
        </w:rPr>
        <w:t>На согласовании заказчика</w:t>
      </w:r>
      <w:r w:rsidRPr="00DE1E72">
        <w:t xml:space="preserve"> – сотрудником </w:t>
      </w:r>
      <w:r>
        <w:t>бэкофис</w:t>
      </w:r>
      <w:r w:rsidRPr="00DE1E72">
        <w:t>а добавлена новая позиция в заявку и данные ее отправлены на согласование Заказчику. Статус устанавливается автоматически после отправки сведений о новой позиции заявки на согласование;</w:t>
      </w:r>
    </w:p>
    <w:p w:rsidR="003344B8" w:rsidRPr="00DE1E72" w:rsidRDefault="003344B8" w:rsidP="00B70B8F">
      <w:pPr>
        <w:pStyle w:val="ae"/>
      </w:pPr>
      <w:r w:rsidRPr="006C4EB6">
        <w:rPr>
          <w:b/>
          <w:color w:val="336699" w:themeColor="accent2"/>
        </w:rPr>
        <w:t xml:space="preserve">Подготовка </w:t>
      </w:r>
      <w:r w:rsidR="00EE2EBF">
        <w:rPr>
          <w:b/>
          <w:color w:val="336699" w:themeColor="accent2"/>
        </w:rPr>
        <w:t>ТП</w:t>
      </w:r>
      <w:r w:rsidRPr="00DE1E72">
        <w:t xml:space="preserve"> - сотрудник </w:t>
      </w:r>
      <w:r>
        <w:t>бэкофис</w:t>
      </w:r>
      <w:r w:rsidRPr="00DE1E72">
        <w:t xml:space="preserve">а в процессе поиска и загрузки технических предложений от поставщиков. Статус устанавливается вручную сотрудником </w:t>
      </w:r>
      <w:r>
        <w:t>бэкофис</w:t>
      </w:r>
      <w:r w:rsidRPr="00DE1E72">
        <w:t>а;</w:t>
      </w:r>
    </w:p>
    <w:p w:rsidR="003344B8" w:rsidRPr="00DE1E72" w:rsidRDefault="003344B8" w:rsidP="00B70B8F">
      <w:pPr>
        <w:pStyle w:val="ae"/>
      </w:pPr>
      <w:r w:rsidRPr="006C4EB6">
        <w:rPr>
          <w:b/>
          <w:color w:val="336699" w:themeColor="accent2"/>
        </w:rPr>
        <w:t xml:space="preserve">Согласование </w:t>
      </w:r>
      <w:r w:rsidR="00EE2EBF">
        <w:rPr>
          <w:b/>
          <w:color w:val="336699" w:themeColor="accent2"/>
        </w:rPr>
        <w:t>ТП</w:t>
      </w:r>
      <w:r w:rsidRPr="00DE1E72">
        <w:t xml:space="preserve"> - позиция заявки обработана сотрудником </w:t>
      </w:r>
      <w:r>
        <w:t>бэкофис</w:t>
      </w:r>
      <w:r w:rsidRPr="00DE1E72">
        <w:t xml:space="preserve">а, технические предложения загружены, требуется согласование Заказчика. Статус устанавливается </w:t>
      </w:r>
      <w:r w:rsidRPr="00DE1E72">
        <w:lastRenderedPageBreak/>
        <w:t>автоматически после отправки технических предложений по позиции заявки на согласование Заказчику;</w:t>
      </w:r>
    </w:p>
    <w:p w:rsidR="003344B8" w:rsidRPr="00DE1E72" w:rsidRDefault="003344B8" w:rsidP="00B70B8F">
      <w:pPr>
        <w:pStyle w:val="ae"/>
      </w:pPr>
      <w:r w:rsidRPr="006C4EB6">
        <w:rPr>
          <w:b/>
          <w:color w:val="336699" w:themeColor="accent2"/>
        </w:rPr>
        <w:t xml:space="preserve">Подготовка </w:t>
      </w:r>
      <w:r w:rsidR="00EE2EBF">
        <w:rPr>
          <w:b/>
          <w:color w:val="336699" w:themeColor="accent2"/>
        </w:rPr>
        <w:t>КП</w:t>
      </w:r>
      <w:r w:rsidRPr="00DE1E72">
        <w:t xml:space="preserve"> - сотрудник </w:t>
      </w:r>
      <w:r>
        <w:t>бэкофис</w:t>
      </w:r>
      <w:r w:rsidRPr="00DE1E72">
        <w:t xml:space="preserve">а в процессе поиска и загрузки коммерческих предложений от поставщиков. Статус устанавливается вручную сотрудником </w:t>
      </w:r>
      <w:r>
        <w:t>бэкофис</w:t>
      </w:r>
      <w:r w:rsidRPr="00DE1E72">
        <w:t>а;</w:t>
      </w:r>
    </w:p>
    <w:p w:rsidR="003344B8" w:rsidRPr="00DE1E72" w:rsidRDefault="003344B8" w:rsidP="00B70B8F">
      <w:pPr>
        <w:pStyle w:val="ae"/>
      </w:pPr>
      <w:r w:rsidRPr="006C4EB6">
        <w:rPr>
          <w:b/>
          <w:color w:val="336699" w:themeColor="accent2"/>
        </w:rPr>
        <w:t>Выбор победителя</w:t>
      </w:r>
      <w:r w:rsidRPr="00DE1E72">
        <w:t xml:space="preserve"> – сотрудник </w:t>
      </w:r>
      <w:r>
        <w:t>бэкофис</w:t>
      </w:r>
      <w:r w:rsidRPr="00DE1E72">
        <w:t xml:space="preserve">а сформировал перечень коммерческих предложений от поставщиков, у Заказчика появляется возможность их согласования и выбора победителя среди поставщиков, подавших предложения. Статус устанавливается автоматически после отправки на согласование коммерческих предложений по запрашиваемой позиции сотрудником </w:t>
      </w:r>
      <w:r>
        <w:t>бэкофис</w:t>
      </w:r>
      <w:r w:rsidRPr="00DE1E72">
        <w:t>а;</w:t>
      </w:r>
    </w:p>
    <w:p w:rsidR="003344B8" w:rsidRPr="00DE1E72" w:rsidRDefault="003344B8" w:rsidP="00B70B8F">
      <w:pPr>
        <w:pStyle w:val="ae"/>
      </w:pPr>
      <w:r w:rsidRPr="006C4EB6">
        <w:rPr>
          <w:b/>
          <w:color w:val="336699" w:themeColor="accent2"/>
        </w:rPr>
        <w:t>Выбран победитель</w:t>
      </w:r>
      <w:r w:rsidRPr="006C4EB6">
        <w:rPr>
          <w:color w:val="336699" w:themeColor="accent2"/>
        </w:rPr>
        <w:t xml:space="preserve"> </w:t>
      </w:r>
      <w:r w:rsidRPr="00DE1E72">
        <w:t>– Заказчик выбрал и утвердил победителя среди поставщиков, направивших свои предложения. Статус устанавливается автоматически после согласования Заказчиком какого-либо коммерческого предложения по позиции;</w:t>
      </w:r>
    </w:p>
    <w:p w:rsidR="003344B8" w:rsidRPr="00DE1E72" w:rsidRDefault="003344B8" w:rsidP="00B70B8F">
      <w:pPr>
        <w:pStyle w:val="ae"/>
      </w:pPr>
      <w:r w:rsidRPr="006C4EB6">
        <w:rPr>
          <w:b/>
          <w:color w:val="336699" w:themeColor="accent2"/>
        </w:rPr>
        <w:t>Согласование договора</w:t>
      </w:r>
      <w:r w:rsidRPr="00DE1E72">
        <w:t xml:space="preserve"> – идет согласование деталей договора между Заказчиком и поставщиком (через сотрудника </w:t>
      </w:r>
      <w:r>
        <w:t>бэкофис</w:t>
      </w:r>
      <w:r w:rsidRPr="00DE1E72">
        <w:t xml:space="preserve">а) в чате обсуждений. Статус устанавливается вручную сотрудником </w:t>
      </w:r>
      <w:r>
        <w:t>бэкофис</w:t>
      </w:r>
      <w:r w:rsidRPr="00DE1E72">
        <w:t>а;</w:t>
      </w:r>
    </w:p>
    <w:p w:rsidR="003344B8" w:rsidRPr="00FE4C3D" w:rsidRDefault="003344B8" w:rsidP="00B70B8F">
      <w:pPr>
        <w:pStyle w:val="ae"/>
        <w:rPr>
          <w:b/>
        </w:rPr>
      </w:pPr>
      <w:r w:rsidRPr="00FE4C3D">
        <w:rPr>
          <w:b/>
          <w:color w:val="336699" w:themeColor="accent2"/>
        </w:rPr>
        <w:t>Подписание договора</w:t>
      </w:r>
      <w:r w:rsidRPr="00FE4C3D">
        <w:rPr>
          <w:b/>
        </w:rPr>
        <w:t xml:space="preserve"> – </w:t>
      </w:r>
      <w:r w:rsidRPr="00FE4C3D">
        <w:t xml:space="preserve">договор загружен в систему сотрудником </w:t>
      </w:r>
      <w:r>
        <w:t>бэкофис</w:t>
      </w:r>
      <w:r w:rsidR="0004224C">
        <w:t xml:space="preserve">а, </w:t>
      </w:r>
      <w:r w:rsidRPr="00FE4C3D">
        <w:t xml:space="preserve">ожидает </w:t>
      </w:r>
      <w:r w:rsidR="0004224C">
        <w:t>согласования Заказчика</w:t>
      </w:r>
      <w:r w:rsidRPr="00FE4C3D">
        <w:rPr>
          <w:b/>
        </w:rPr>
        <w:t xml:space="preserve">. </w:t>
      </w:r>
      <w:r w:rsidRPr="00FE4C3D">
        <w:t xml:space="preserve">Статус устанавливается вручную сотрудником </w:t>
      </w:r>
      <w:r>
        <w:t>бэкофис</w:t>
      </w:r>
      <w:r w:rsidRPr="00FE4C3D">
        <w:t>а;</w:t>
      </w:r>
    </w:p>
    <w:p w:rsidR="003344B8" w:rsidRPr="00DE1E72" w:rsidRDefault="003344B8" w:rsidP="00B70B8F">
      <w:pPr>
        <w:pStyle w:val="ae"/>
      </w:pPr>
      <w:r w:rsidRPr="00341225">
        <w:rPr>
          <w:b/>
          <w:color w:val="336699" w:themeColor="accent2"/>
        </w:rPr>
        <w:t>Законтрактовано</w:t>
      </w:r>
      <w:r w:rsidRPr="00DE1E72">
        <w:t xml:space="preserve"> - договор подписан сторонами. Статус устанавливается вручную сотрудником </w:t>
      </w:r>
      <w:r>
        <w:t>бэкофис</w:t>
      </w:r>
      <w:r w:rsidRPr="00DE1E72">
        <w:t>а;</w:t>
      </w:r>
    </w:p>
    <w:p w:rsidR="003344B8" w:rsidRPr="00DE1E72" w:rsidRDefault="003344B8" w:rsidP="00B70B8F">
      <w:pPr>
        <w:pStyle w:val="ae"/>
      </w:pPr>
      <w:r w:rsidRPr="00341225">
        <w:rPr>
          <w:b/>
          <w:color w:val="336699" w:themeColor="accent2"/>
        </w:rPr>
        <w:t>Согласование РКД</w:t>
      </w:r>
      <w:r w:rsidRPr="00DE1E72">
        <w:t xml:space="preserve"> - осуществляется согласование рабоче-конструкторской документации, на основании которой будет проводит</w:t>
      </w:r>
      <w:r w:rsidR="0004224C">
        <w:t>ь</w:t>
      </w:r>
      <w:r w:rsidRPr="00DE1E72">
        <w:t xml:space="preserve">ся изготовление оборудования. Сотрудник </w:t>
      </w:r>
      <w:r>
        <w:t>бэкофис</w:t>
      </w:r>
      <w:r w:rsidRPr="00DE1E72">
        <w:t xml:space="preserve">а загружает документы поставщика, Заказчик скачивает документы и загружает свои - с замечаниями, комментариями и т.д., итераций может быть несколько, пока рабоче-конструкторская документация не будет согласована. Статус устанавливается вручную сотрудником </w:t>
      </w:r>
      <w:r>
        <w:t>бэкофис</w:t>
      </w:r>
      <w:r w:rsidRPr="00DE1E72">
        <w:t>а;</w:t>
      </w:r>
    </w:p>
    <w:p w:rsidR="003344B8" w:rsidRPr="00DE1E72" w:rsidRDefault="003344B8" w:rsidP="00B70B8F">
      <w:pPr>
        <w:pStyle w:val="ae"/>
      </w:pPr>
      <w:r w:rsidRPr="00341225">
        <w:rPr>
          <w:b/>
          <w:color w:val="336699" w:themeColor="accent2"/>
        </w:rPr>
        <w:t>Изготовление</w:t>
      </w:r>
      <w:r w:rsidRPr="00DE1E72">
        <w:t xml:space="preserve"> - осуществляется изготовление заказа победителем. Сотрудник </w:t>
      </w:r>
      <w:r>
        <w:t>бэкофис</w:t>
      </w:r>
      <w:r w:rsidRPr="00DE1E72">
        <w:t xml:space="preserve">а загружает дополнительную информацию по статусу изготовления. Статус устанавливается вручную сотрудником </w:t>
      </w:r>
      <w:r>
        <w:t>бэкофис</w:t>
      </w:r>
      <w:r w:rsidRPr="00DE1E72">
        <w:t>а;</w:t>
      </w:r>
    </w:p>
    <w:p w:rsidR="003344B8" w:rsidRPr="00DE1E72" w:rsidRDefault="003344B8" w:rsidP="00B70B8F">
      <w:pPr>
        <w:pStyle w:val="ae"/>
      </w:pPr>
      <w:r w:rsidRPr="00341225">
        <w:rPr>
          <w:b/>
          <w:color w:val="336699" w:themeColor="accent2"/>
        </w:rPr>
        <w:t>Доставка</w:t>
      </w:r>
      <w:r w:rsidRPr="00DE1E72">
        <w:t xml:space="preserve"> - осуществляется доставка заказа Заказчику. Сотрудник </w:t>
      </w:r>
      <w:r>
        <w:t>бэкофис</w:t>
      </w:r>
      <w:r w:rsidRPr="00DE1E72">
        <w:t xml:space="preserve">а загружает информацию по статусу доставки. Статус устанавливается вручную сотрудником </w:t>
      </w:r>
      <w:r>
        <w:t>бэкофис</w:t>
      </w:r>
      <w:r w:rsidRPr="00DE1E72">
        <w:t>а;</w:t>
      </w:r>
    </w:p>
    <w:p w:rsidR="003344B8" w:rsidRPr="00DE1E72" w:rsidRDefault="003344B8" w:rsidP="00B70B8F">
      <w:pPr>
        <w:pStyle w:val="ae"/>
      </w:pPr>
      <w:r w:rsidRPr="00341225">
        <w:rPr>
          <w:b/>
          <w:color w:val="336699" w:themeColor="accent2"/>
        </w:rPr>
        <w:t>Поставлено</w:t>
      </w:r>
      <w:r w:rsidRPr="00DE1E72">
        <w:t xml:space="preserve"> - оборудование доставлено Заказчику. Статус устанавливается вручную сотрудником </w:t>
      </w:r>
      <w:r>
        <w:t>бэкофис</w:t>
      </w:r>
      <w:r w:rsidRPr="00DE1E72">
        <w:t>а;</w:t>
      </w:r>
    </w:p>
    <w:p w:rsidR="003344B8" w:rsidRPr="00DE1E72" w:rsidRDefault="003344B8" w:rsidP="00B70B8F">
      <w:pPr>
        <w:pStyle w:val="ae"/>
      </w:pPr>
      <w:r w:rsidRPr="00341225">
        <w:rPr>
          <w:b/>
          <w:color w:val="336699" w:themeColor="accent2"/>
        </w:rPr>
        <w:t>Оплачено</w:t>
      </w:r>
      <w:r w:rsidRPr="00DE1E72">
        <w:t xml:space="preserve"> – произведена оплата по заказу поставщику. Статус устанавливается вручную сотрудником </w:t>
      </w:r>
      <w:r>
        <w:t>бэкофис</w:t>
      </w:r>
      <w:r w:rsidRPr="00DE1E72">
        <w:t>а;</w:t>
      </w:r>
    </w:p>
    <w:p w:rsidR="003344B8" w:rsidRPr="00DE1E72" w:rsidRDefault="003344B8" w:rsidP="00B70B8F">
      <w:pPr>
        <w:pStyle w:val="ae"/>
      </w:pPr>
      <w:r w:rsidRPr="00341225">
        <w:rPr>
          <w:b/>
          <w:color w:val="336699" w:themeColor="accent2"/>
        </w:rPr>
        <w:t>Завершено</w:t>
      </w:r>
      <w:r w:rsidRPr="00DE1E72">
        <w:t xml:space="preserve"> - заказ по позиции выполнен. Статус устанавливается вручную сотрудником </w:t>
      </w:r>
      <w:r>
        <w:t>бэкофис</w:t>
      </w:r>
      <w:r w:rsidR="00B70B8F">
        <w:t>а.</w:t>
      </w:r>
    </w:p>
    <w:p w:rsidR="00D449A2" w:rsidRDefault="00D449A2" w:rsidP="003B7ECD">
      <w:pPr>
        <w:pStyle w:val="aff1"/>
        <w:rPr>
          <w:lang w:eastAsia="ru-RU"/>
        </w:rPr>
      </w:pPr>
      <w:r>
        <w:rPr>
          <w:lang w:eastAsia="ru-RU"/>
        </w:rPr>
        <w:lastRenderedPageBreak/>
        <w:t>Карточка заявки состоит из вкладок:</w:t>
      </w:r>
    </w:p>
    <w:p w:rsidR="00420FEE" w:rsidRPr="00306C03" w:rsidRDefault="00420FEE" w:rsidP="00420FEE">
      <w:pPr>
        <w:pStyle w:val="ae"/>
      </w:pPr>
      <w:r w:rsidRPr="00306C03">
        <w:rPr>
          <w:b/>
        </w:rPr>
        <w:t>Общая информация</w:t>
      </w:r>
      <w:r w:rsidRPr="00306C03">
        <w:t xml:space="preserve"> – вкладка, содержащая общую информацию по заявленной позиции (наименование, количество, срок поставки и т. д.) (</w:t>
      </w:r>
      <w:r w:rsidRPr="00306C03">
        <w:fldChar w:fldCharType="begin"/>
      </w:r>
      <w:r w:rsidRPr="00306C03">
        <w:instrText xml:space="preserve"> REF _Ref21444882 \h </w:instrText>
      </w:r>
      <w:r>
        <w:instrText xml:space="preserve"> \* MERGEFORMAT </w:instrText>
      </w:r>
      <w:r w:rsidRPr="00306C03">
        <w:fldChar w:fldCharType="separate"/>
      </w:r>
      <w:r w:rsidR="006A68F5" w:rsidRPr="00875EF7">
        <w:t xml:space="preserve">Рис. </w:t>
      </w:r>
      <w:r w:rsidR="006A68F5">
        <w:t>28</w:t>
      </w:r>
      <w:r w:rsidRPr="00306C03">
        <w:fldChar w:fldCharType="end"/>
      </w:r>
      <w:r w:rsidRPr="00306C03">
        <w:t>);</w:t>
      </w:r>
    </w:p>
    <w:p w:rsidR="00420FEE" w:rsidRDefault="00B54BC6" w:rsidP="00420FEE">
      <w:pPr>
        <w:pStyle w:val="aff8"/>
      </w:pPr>
      <w:r w:rsidRPr="00B54BC6">
        <w:drawing>
          <wp:inline distT="0" distB="0" distL="0" distR="0" wp14:anchorId="57A2AE23" wp14:editId="16FF6243">
            <wp:extent cx="6515100" cy="3049905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515100" cy="304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0FEE" w:rsidRPr="001F38FF" w:rsidRDefault="00420FEE" w:rsidP="00420FEE">
      <w:pPr>
        <w:pStyle w:val="aff9"/>
        <w:rPr>
          <w:lang w:val="ru-RU" w:eastAsia="ru-RU"/>
        </w:rPr>
      </w:pPr>
      <w:bookmarkStart w:id="76" w:name="_Ref21444882"/>
      <w:r w:rsidRPr="00875EF7">
        <w:rPr>
          <w:lang w:val="ru-RU" w:eastAsia="ru-RU"/>
        </w:rPr>
        <w:t xml:space="preserve">Рис. </w:t>
      </w:r>
      <w:r w:rsidRPr="00875EF7">
        <w:rPr>
          <w:lang w:val="ru-RU" w:eastAsia="ru-RU"/>
        </w:rPr>
        <w:fldChar w:fldCharType="begin"/>
      </w:r>
      <w:r w:rsidRPr="00875EF7">
        <w:rPr>
          <w:lang w:val="ru-RU" w:eastAsia="ru-RU"/>
        </w:rPr>
        <w:instrText xml:space="preserve"> SEQ Рис. \* ARABIC </w:instrText>
      </w:r>
      <w:r w:rsidRPr="00875EF7">
        <w:rPr>
          <w:lang w:val="ru-RU" w:eastAsia="ru-RU"/>
        </w:rPr>
        <w:fldChar w:fldCharType="separate"/>
      </w:r>
      <w:r w:rsidR="006A68F5">
        <w:rPr>
          <w:noProof/>
          <w:lang w:val="ru-RU" w:eastAsia="ru-RU"/>
        </w:rPr>
        <w:t>28</w:t>
      </w:r>
      <w:r w:rsidRPr="00875EF7">
        <w:rPr>
          <w:lang w:val="ru-RU" w:eastAsia="ru-RU"/>
        </w:rPr>
        <w:fldChar w:fldCharType="end"/>
      </w:r>
      <w:bookmarkEnd w:id="76"/>
      <w:r w:rsidRPr="000A4D8B">
        <w:rPr>
          <w:lang w:val="ru-RU"/>
        </w:rPr>
        <w:t xml:space="preserve">. </w:t>
      </w:r>
      <w:r>
        <w:rPr>
          <w:lang w:val="ru-RU"/>
        </w:rPr>
        <w:t>Карточка позиции, вкладка «Общая информация»</w:t>
      </w:r>
    </w:p>
    <w:p w:rsidR="00420FEE" w:rsidRDefault="00420FEE" w:rsidP="00420FEE">
      <w:pPr>
        <w:pStyle w:val="ae"/>
        <w:rPr>
          <w:lang w:eastAsia="ru-RU"/>
        </w:rPr>
      </w:pPr>
      <w:r w:rsidRPr="003B00E3">
        <w:rPr>
          <w:b/>
          <w:lang w:eastAsia="ru-RU"/>
        </w:rPr>
        <w:t>Документы</w:t>
      </w:r>
      <w:r>
        <w:rPr>
          <w:lang w:eastAsia="ru-RU"/>
        </w:rPr>
        <w:t xml:space="preserve"> – вкладка, содержащая ссылки на прикрепленные к заявке технические документы (</w:t>
      </w:r>
      <w:r>
        <w:rPr>
          <w:lang w:eastAsia="ru-RU"/>
        </w:rPr>
        <w:fldChar w:fldCharType="begin"/>
      </w:r>
      <w:r>
        <w:rPr>
          <w:lang w:eastAsia="ru-RU"/>
        </w:rPr>
        <w:instrText xml:space="preserve"> REF _Ref21444901 \h </w:instrText>
      </w:r>
      <w:r>
        <w:rPr>
          <w:lang w:eastAsia="ru-RU"/>
        </w:rPr>
      </w:r>
      <w:r>
        <w:rPr>
          <w:lang w:eastAsia="ru-RU"/>
        </w:rPr>
        <w:fldChar w:fldCharType="separate"/>
      </w:r>
      <w:r w:rsidR="006A68F5" w:rsidRPr="00875EF7">
        <w:rPr>
          <w:lang w:eastAsia="ru-RU"/>
        </w:rPr>
        <w:t xml:space="preserve">Рис. </w:t>
      </w:r>
      <w:r w:rsidR="006A68F5">
        <w:rPr>
          <w:noProof/>
          <w:lang w:eastAsia="ru-RU"/>
        </w:rPr>
        <w:t>29</w:t>
      </w:r>
      <w:r>
        <w:rPr>
          <w:lang w:eastAsia="ru-RU"/>
        </w:rPr>
        <w:fldChar w:fldCharType="end"/>
      </w:r>
      <w:r>
        <w:rPr>
          <w:lang w:eastAsia="ru-RU"/>
        </w:rPr>
        <w:t>);</w:t>
      </w:r>
    </w:p>
    <w:p w:rsidR="00420FEE" w:rsidRDefault="00B54BC6" w:rsidP="00420FEE">
      <w:pPr>
        <w:pStyle w:val="aff8"/>
      </w:pPr>
      <w:r w:rsidRPr="00B54BC6">
        <w:drawing>
          <wp:inline distT="0" distB="0" distL="0" distR="0" wp14:anchorId="5E696D3E" wp14:editId="0D90D99D">
            <wp:extent cx="6515100" cy="2324100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51510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0FEE" w:rsidRPr="001F38FF" w:rsidRDefault="00420FEE" w:rsidP="00420FEE">
      <w:pPr>
        <w:pStyle w:val="aff9"/>
        <w:rPr>
          <w:lang w:val="ru-RU" w:eastAsia="ru-RU"/>
        </w:rPr>
      </w:pPr>
      <w:bookmarkStart w:id="77" w:name="_Ref21444901"/>
      <w:r w:rsidRPr="00875EF7">
        <w:rPr>
          <w:lang w:val="ru-RU" w:eastAsia="ru-RU"/>
        </w:rPr>
        <w:t xml:space="preserve">Рис. </w:t>
      </w:r>
      <w:r w:rsidRPr="00875EF7">
        <w:rPr>
          <w:lang w:val="ru-RU" w:eastAsia="ru-RU"/>
        </w:rPr>
        <w:fldChar w:fldCharType="begin"/>
      </w:r>
      <w:r w:rsidRPr="00875EF7">
        <w:rPr>
          <w:lang w:val="ru-RU" w:eastAsia="ru-RU"/>
        </w:rPr>
        <w:instrText xml:space="preserve"> SEQ Рис. \* ARABIC </w:instrText>
      </w:r>
      <w:r w:rsidRPr="00875EF7">
        <w:rPr>
          <w:lang w:val="ru-RU" w:eastAsia="ru-RU"/>
        </w:rPr>
        <w:fldChar w:fldCharType="separate"/>
      </w:r>
      <w:r w:rsidR="006A68F5">
        <w:rPr>
          <w:noProof/>
          <w:lang w:val="ru-RU" w:eastAsia="ru-RU"/>
        </w:rPr>
        <w:t>29</w:t>
      </w:r>
      <w:r w:rsidRPr="00875EF7">
        <w:rPr>
          <w:lang w:val="ru-RU" w:eastAsia="ru-RU"/>
        </w:rPr>
        <w:fldChar w:fldCharType="end"/>
      </w:r>
      <w:bookmarkEnd w:id="77"/>
      <w:r w:rsidRPr="000A4D8B">
        <w:rPr>
          <w:lang w:val="ru-RU"/>
        </w:rPr>
        <w:t xml:space="preserve">. </w:t>
      </w:r>
      <w:r>
        <w:rPr>
          <w:lang w:val="ru-RU"/>
        </w:rPr>
        <w:t>Карточка позиции, вкладка «Документы»</w:t>
      </w:r>
    </w:p>
    <w:p w:rsidR="00420FEE" w:rsidRDefault="00420FEE" w:rsidP="00420FEE">
      <w:pPr>
        <w:pStyle w:val="ae"/>
        <w:rPr>
          <w:lang w:eastAsia="ru-RU"/>
        </w:rPr>
      </w:pPr>
      <w:r w:rsidRPr="00F329EC">
        <w:rPr>
          <w:b/>
          <w:lang w:eastAsia="ru-RU"/>
        </w:rPr>
        <w:lastRenderedPageBreak/>
        <w:t>Согласование</w:t>
      </w:r>
      <w:r>
        <w:rPr>
          <w:lang w:eastAsia="ru-RU"/>
        </w:rPr>
        <w:t xml:space="preserve"> – вкладка, хранящая переписку по заявленной позиции</w:t>
      </w:r>
      <w:r w:rsidRPr="003B00E3">
        <w:rPr>
          <w:lang w:eastAsia="ru-RU"/>
        </w:rPr>
        <w:t xml:space="preserve"> </w:t>
      </w:r>
      <w:r>
        <w:rPr>
          <w:lang w:eastAsia="ru-RU"/>
        </w:rPr>
        <w:t xml:space="preserve">в чате с сотрудниками </w:t>
      </w:r>
      <w:r w:rsidR="001C4C10">
        <w:rPr>
          <w:lang w:eastAsia="ru-RU"/>
        </w:rPr>
        <w:t>бэкофис</w:t>
      </w:r>
      <w:r>
        <w:rPr>
          <w:lang w:eastAsia="ru-RU"/>
        </w:rPr>
        <w:t>а (</w:t>
      </w:r>
      <w:r>
        <w:rPr>
          <w:lang w:eastAsia="ru-RU"/>
        </w:rPr>
        <w:fldChar w:fldCharType="begin"/>
      </w:r>
      <w:r>
        <w:rPr>
          <w:lang w:eastAsia="ru-RU"/>
        </w:rPr>
        <w:instrText xml:space="preserve"> REF _Ref21444910 \h </w:instrText>
      </w:r>
      <w:r>
        <w:rPr>
          <w:lang w:eastAsia="ru-RU"/>
        </w:rPr>
      </w:r>
      <w:r>
        <w:rPr>
          <w:lang w:eastAsia="ru-RU"/>
        </w:rPr>
        <w:fldChar w:fldCharType="separate"/>
      </w:r>
      <w:r w:rsidR="006A68F5" w:rsidRPr="00875EF7">
        <w:rPr>
          <w:lang w:eastAsia="ru-RU"/>
        </w:rPr>
        <w:t xml:space="preserve">Рис. </w:t>
      </w:r>
      <w:r w:rsidR="006A68F5">
        <w:rPr>
          <w:noProof/>
          <w:lang w:eastAsia="ru-RU"/>
        </w:rPr>
        <w:t>30</w:t>
      </w:r>
      <w:r>
        <w:rPr>
          <w:lang w:eastAsia="ru-RU"/>
        </w:rPr>
        <w:fldChar w:fldCharType="end"/>
      </w:r>
      <w:r>
        <w:rPr>
          <w:lang w:eastAsia="ru-RU"/>
        </w:rPr>
        <w:t>);</w:t>
      </w:r>
    </w:p>
    <w:p w:rsidR="00420FEE" w:rsidRDefault="00B54BC6" w:rsidP="00420FEE">
      <w:pPr>
        <w:pStyle w:val="aff8"/>
      </w:pPr>
      <w:r w:rsidRPr="00B54BC6">
        <w:drawing>
          <wp:inline distT="0" distB="0" distL="0" distR="0" wp14:anchorId="08F919B4" wp14:editId="575BD4AC">
            <wp:extent cx="6515100" cy="2501265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515100" cy="250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0FEE" w:rsidRPr="001F38FF" w:rsidRDefault="00420FEE" w:rsidP="00420FEE">
      <w:pPr>
        <w:pStyle w:val="aff9"/>
        <w:rPr>
          <w:lang w:val="ru-RU" w:eastAsia="ru-RU"/>
        </w:rPr>
      </w:pPr>
      <w:bookmarkStart w:id="78" w:name="_Ref21444910"/>
      <w:r w:rsidRPr="00875EF7">
        <w:rPr>
          <w:lang w:val="ru-RU" w:eastAsia="ru-RU"/>
        </w:rPr>
        <w:t xml:space="preserve">Рис. </w:t>
      </w:r>
      <w:r w:rsidRPr="00875EF7">
        <w:rPr>
          <w:lang w:val="ru-RU" w:eastAsia="ru-RU"/>
        </w:rPr>
        <w:fldChar w:fldCharType="begin"/>
      </w:r>
      <w:r w:rsidRPr="00875EF7">
        <w:rPr>
          <w:lang w:val="ru-RU" w:eastAsia="ru-RU"/>
        </w:rPr>
        <w:instrText xml:space="preserve"> SEQ Рис. \* ARABIC </w:instrText>
      </w:r>
      <w:r w:rsidRPr="00875EF7">
        <w:rPr>
          <w:lang w:val="ru-RU" w:eastAsia="ru-RU"/>
        </w:rPr>
        <w:fldChar w:fldCharType="separate"/>
      </w:r>
      <w:r w:rsidR="006A68F5">
        <w:rPr>
          <w:noProof/>
          <w:lang w:val="ru-RU" w:eastAsia="ru-RU"/>
        </w:rPr>
        <w:t>30</w:t>
      </w:r>
      <w:r w:rsidRPr="00875EF7">
        <w:rPr>
          <w:lang w:val="ru-RU" w:eastAsia="ru-RU"/>
        </w:rPr>
        <w:fldChar w:fldCharType="end"/>
      </w:r>
      <w:bookmarkEnd w:id="78"/>
      <w:r w:rsidRPr="000A4D8B">
        <w:rPr>
          <w:lang w:val="ru-RU"/>
        </w:rPr>
        <w:t xml:space="preserve">. </w:t>
      </w:r>
      <w:r>
        <w:rPr>
          <w:lang w:val="ru-RU"/>
        </w:rPr>
        <w:t>Карточка позиции, вкладка «Согласование»</w:t>
      </w:r>
    </w:p>
    <w:p w:rsidR="00420FEE" w:rsidRDefault="00420FEE" w:rsidP="00420FEE">
      <w:pPr>
        <w:pStyle w:val="ae"/>
        <w:rPr>
          <w:lang w:eastAsia="ru-RU"/>
        </w:rPr>
      </w:pPr>
      <w:r w:rsidRPr="003B00E3">
        <w:rPr>
          <w:b/>
          <w:lang w:eastAsia="ru-RU"/>
        </w:rPr>
        <w:t>Коммерческие предложения</w:t>
      </w:r>
      <w:r>
        <w:rPr>
          <w:lang w:eastAsia="ru-RU"/>
        </w:rPr>
        <w:t xml:space="preserve"> – вкладка, содержащая данные коммерческих предложений поставщиков по заявленной позиции (</w:t>
      </w:r>
      <w:r>
        <w:rPr>
          <w:lang w:eastAsia="ru-RU"/>
        </w:rPr>
        <w:fldChar w:fldCharType="begin"/>
      </w:r>
      <w:r>
        <w:rPr>
          <w:lang w:eastAsia="ru-RU"/>
        </w:rPr>
        <w:instrText xml:space="preserve"> REF _Ref21444920 \h </w:instrText>
      </w:r>
      <w:r>
        <w:rPr>
          <w:lang w:eastAsia="ru-RU"/>
        </w:rPr>
      </w:r>
      <w:r>
        <w:rPr>
          <w:lang w:eastAsia="ru-RU"/>
        </w:rPr>
        <w:fldChar w:fldCharType="separate"/>
      </w:r>
      <w:r w:rsidR="006A68F5" w:rsidRPr="00875EF7">
        <w:rPr>
          <w:lang w:eastAsia="ru-RU"/>
        </w:rPr>
        <w:t xml:space="preserve">Рис. </w:t>
      </w:r>
      <w:r w:rsidR="006A68F5">
        <w:rPr>
          <w:noProof/>
          <w:lang w:eastAsia="ru-RU"/>
        </w:rPr>
        <w:t>31</w:t>
      </w:r>
      <w:r>
        <w:rPr>
          <w:lang w:eastAsia="ru-RU"/>
        </w:rPr>
        <w:fldChar w:fldCharType="end"/>
      </w:r>
      <w:r>
        <w:rPr>
          <w:lang w:eastAsia="ru-RU"/>
        </w:rPr>
        <w:t>);</w:t>
      </w:r>
    </w:p>
    <w:p w:rsidR="00420FEE" w:rsidRDefault="00B54BC6" w:rsidP="00420FEE">
      <w:pPr>
        <w:pStyle w:val="aff8"/>
      </w:pPr>
      <w:r w:rsidRPr="00B54BC6">
        <w:drawing>
          <wp:inline distT="0" distB="0" distL="0" distR="0" wp14:anchorId="78FAB2DB" wp14:editId="44AC7CBC">
            <wp:extent cx="6515100" cy="2289810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515100" cy="228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0FEE" w:rsidRPr="001F38FF" w:rsidRDefault="00420FEE" w:rsidP="00420FEE">
      <w:pPr>
        <w:pStyle w:val="aff9"/>
        <w:rPr>
          <w:lang w:val="ru-RU" w:eastAsia="ru-RU"/>
        </w:rPr>
      </w:pPr>
      <w:bookmarkStart w:id="79" w:name="_Ref21444920"/>
      <w:r w:rsidRPr="00875EF7">
        <w:rPr>
          <w:lang w:val="ru-RU" w:eastAsia="ru-RU"/>
        </w:rPr>
        <w:t xml:space="preserve">Рис. </w:t>
      </w:r>
      <w:r w:rsidRPr="00875EF7">
        <w:rPr>
          <w:lang w:val="ru-RU" w:eastAsia="ru-RU"/>
        </w:rPr>
        <w:fldChar w:fldCharType="begin"/>
      </w:r>
      <w:r w:rsidRPr="00875EF7">
        <w:rPr>
          <w:lang w:val="ru-RU" w:eastAsia="ru-RU"/>
        </w:rPr>
        <w:instrText xml:space="preserve"> SEQ Рис. \* ARABIC </w:instrText>
      </w:r>
      <w:r w:rsidRPr="00875EF7">
        <w:rPr>
          <w:lang w:val="ru-RU" w:eastAsia="ru-RU"/>
        </w:rPr>
        <w:fldChar w:fldCharType="separate"/>
      </w:r>
      <w:r w:rsidR="006A68F5">
        <w:rPr>
          <w:noProof/>
          <w:lang w:val="ru-RU" w:eastAsia="ru-RU"/>
        </w:rPr>
        <w:t>31</w:t>
      </w:r>
      <w:r w:rsidRPr="00875EF7">
        <w:rPr>
          <w:lang w:val="ru-RU" w:eastAsia="ru-RU"/>
        </w:rPr>
        <w:fldChar w:fldCharType="end"/>
      </w:r>
      <w:bookmarkEnd w:id="79"/>
      <w:r w:rsidRPr="000A4D8B">
        <w:rPr>
          <w:lang w:val="ru-RU"/>
        </w:rPr>
        <w:t xml:space="preserve">. </w:t>
      </w:r>
      <w:r>
        <w:rPr>
          <w:lang w:val="ru-RU"/>
        </w:rPr>
        <w:t>Карточка позиции, вкладка «Коммерческие предложения»</w:t>
      </w:r>
    </w:p>
    <w:p w:rsidR="00420FEE" w:rsidRDefault="00420FEE" w:rsidP="00420FEE">
      <w:pPr>
        <w:pStyle w:val="ae"/>
        <w:rPr>
          <w:lang w:eastAsia="ru-RU"/>
        </w:rPr>
      </w:pPr>
      <w:r w:rsidRPr="00F329EC">
        <w:rPr>
          <w:b/>
          <w:lang w:eastAsia="ru-RU"/>
        </w:rPr>
        <w:t>История</w:t>
      </w:r>
      <w:r>
        <w:rPr>
          <w:lang w:eastAsia="ru-RU"/>
        </w:rPr>
        <w:t xml:space="preserve"> – вкладка, с</w:t>
      </w:r>
      <w:r w:rsidR="0004224C">
        <w:rPr>
          <w:lang w:eastAsia="ru-RU"/>
        </w:rPr>
        <w:t xml:space="preserve">одержащая сведения о действиях по изменению данных позиции заявки и статуса заказа </w:t>
      </w:r>
      <w:r>
        <w:rPr>
          <w:lang w:eastAsia="ru-RU"/>
        </w:rPr>
        <w:t>(</w:t>
      </w:r>
      <w:r>
        <w:rPr>
          <w:lang w:eastAsia="ru-RU"/>
        </w:rPr>
        <w:fldChar w:fldCharType="begin"/>
      </w:r>
      <w:r>
        <w:rPr>
          <w:lang w:eastAsia="ru-RU"/>
        </w:rPr>
        <w:instrText xml:space="preserve"> REF _Ref21444942 \h </w:instrText>
      </w:r>
      <w:r>
        <w:rPr>
          <w:lang w:eastAsia="ru-RU"/>
        </w:rPr>
      </w:r>
      <w:r>
        <w:rPr>
          <w:lang w:eastAsia="ru-RU"/>
        </w:rPr>
        <w:fldChar w:fldCharType="separate"/>
      </w:r>
      <w:r w:rsidR="006A68F5" w:rsidRPr="00875EF7">
        <w:rPr>
          <w:lang w:eastAsia="ru-RU"/>
        </w:rPr>
        <w:t xml:space="preserve">Рис. </w:t>
      </w:r>
      <w:r w:rsidR="006A68F5">
        <w:rPr>
          <w:noProof/>
          <w:lang w:eastAsia="ru-RU"/>
        </w:rPr>
        <w:t>32</w:t>
      </w:r>
      <w:r>
        <w:rPr>
          <w:lang w:eastAsia="ru-RU"/>
        </w:rPr>
        <w:fldChar w:fldCharType="end"/>
      </w:r>
      <w:r w:rsidR="00F329EC">
        <w:rPr>
          <w:lang w:eastAsia="ru-RU"/>
        </w:rPr>
        <w:t>).</w:t>
      </w:r>
    </w:p>
    <w:p w:rsidR="00420FEE" w:rsidRDefault="00B54BC6" w:rsidP="00420FEE">
      <w:pPr>
        <w:pStyle w:val="aff8"/>
      </w:pPr>
      <w:r w:rsidRPr="00B54BC6">
        <w:lastRenderedPageBreak/>
        <w:drawing>
          <wp:inline distT="0" distB="0" distL="0" distR="0" wp14:anchorId="3ED5110C" wp14:editId="0EFBBDB3">
            <wp:extent cx="6515100" cy="3157220"/>
            <wp:effectExtent l="0" t="0" r="0" b="508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51510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0FEE" w:rsidRDefault="00420FEE" w:rsidP="00420FEE">
      <w:pPr>
        <w:pStyle w:val="aff9"/>
        <w:rPr>
          <w:lang w:val="ru-RU"/>
        </w:rPr>
      </w:pPr>
      <w:bookmarkStart w:id="80" w:name="_Ref21444942"/>
      <w:r w:rsidRPr="00875EF7">
        <w:rPr>
          <w:lang w:val="ru-RU" w:eastAsia="ru-RU"/>
        </w:rPr>
        <w:t xml:space="preserve">Рис. </w:t>
      </w:r>
      <w:r w:rsidRPr="00875EF7">
        <w:rPr>
          <w:lang w:val="ru-RU" w:eastAsia="ru-RU"/>
        </w:rPr>
        <w:fldChar w:fldCharType="begin"/>
      </w:r>
      <w:r w:rsidRPr="00875EF7">
        <w:rPr>
          <w:lang w:val="ru-RU" w:eastAsia="ru-RU"/>
        </w:rPr>
        <w:instrText xml:space="preserve"> SEQ Рис. \* ARABIC </w:instrText>
      </w:r>
      <w:r w:rsidRPr="00875EF7">
        <w:rPr>
          <w:lang w:val="ru-RU" w:eastAsia="ru-RU"/>
        </w:rPr>
        <w:fldChar w:fldCharType="separate"/>
      </w:r>
      <w:r w:rsidR="006A68F5">
        <w:rPr>
          <w:noProof/>
          <w:lang w:val="ru-RU" w:eastAsia="ru-RU"/>
        </w:rPr>
        <w:t>32</w:t>
      </w:r>
      <w:r w:rsidRPr="00875EF7">
        <w:rPr>
          <w:lang w:val="ru-RU" w:eastAsia="ru-RU"/>
        </w:rPr>
        <w:fldChar w:fldCharType="end"/>
      </w:r>
      <w:bookmarkEnd w:id="80"/>
      <w:r w:rsidRPr="000A4D8B">
        <w:rPr>
          <w:lang w:val="ru-RU"/>
        </w:rPr>
        <w:t xml:space="preserve">. </w:t>
      </w:r>
      <w:r>
        <w:rPr>
          <w:lang w:val="ru-RU"/>
        </w:rPr>
        <w:t>Карточка позиции, вкладка «История»</w:t>
      </w:r>
    </w:p>
    <w:p w:rsidR="000E0DDC" w:rsidRDefault="006D2C5B" w:rsidP="000E0DDC">
      <w:pPr>
        <w:pStyle w:val="21"/>
      </w:pPr>
      <w:bookmarkStart w:id="81" w:name="_Toc31298212"/>
      <w:r>
        <w:rPr>
          <w:lang w:val="ru-RU"/>
        </w:rPr>
        <w:t>Создание заявки на зак</w:t>
      </w:r>
      <w:r w:rsidR="003D51CB">
        <w:rPr>
          <w:lang w:val="ru-RU"/>
        </w:rPr>
        <w:t>у</w:t>
      </w:r>
      <w:r w:rsidR="000E0DDC">
        <w:rPr>
          <w:lang w:val="ru-RU"/>
        </w:rPr>
        <w:t>пку</w:t>
      </w:r>
      <w:bookmarkEnd w:id="81"/>
    </w:p>
    <w:p w:rsidR="000E0DDC" w:rsidRPr="00D421ED" w:rsidRDefault="000E0DDC" w:rsidP="003B7ECD">
      <w:pPr>
        <w:pStyle w:val="aff1"/>
      </w:pPr>
      <w:r>
        <w:t>Создать заявку на закупку можно одним из способов:</w:t>
      </w:r>
    </w:p>
    <w:p w:rsidR="000E0DDC" w:rsidRDefault="00297548" w:rsidP="000E0DDC">
      <w:pPr>
        <w:pStyle w:val="ae"/>
      </w:pPr>
      <w:r>
        <w:t>в</w:t>
      </w:r>
      <w:r w:rsidR="000E0DDC">
        <w:t>ручную</w:t>
      </w:r>
      <w:r w:rsidR="00F61F8B" w:rsidRPr="00F61F8B">
        <w:t xml:space="preserve"> (</w:t>
      </w:r>
      <w:r w:rsidR="00F61F8B">
        <w:t xml:space="preserve">см. п. </w:t>
      </w:r>
      <w:r w:rsidR="00F61F8B">
        <w:rPr>
          <w:lang w:val="en-US"/>
        </w:rPr>
        <w:fldChar w:fldCharType="begin"/>
      </w:r>
      <w:r w:rsidR="00F61F8B" w:rsidRPr="00F61F8B">
        <w:instrText xml:space="preserve"> </w:instrText>
      </w:r>
      <w:r w:rsidR="00F61F8B">
        <w:rPr>
          <w:lang w:val="en-US"/>
        </w:rPr>
        <w:instrText>REF</w:instrText>
      </w:r>
      <w:r w:rsidR="00F61F8B" w:rsidRPr="00F61F8B">
        <w:instrText xml:space="preserve"> _</w:instrText>
      </w:r>
      <w:r w:rsidR="00F61F8B">
        <w:rPr>
          <w:lang w:val="en-US"/>
        </w:rPr>
        <w:instrText>Ref</w:instrText>
      </w:r>
      <w:r w:rsidR="00F61F8B" w:rsidRPr="00F61F8B">
        <w:instrText>21356694 \</w:instrText>
      </w:r>
      <w:r w:rsidR="00F61F8B">
        <w:rPr>
          <w:lang w:val="en-US"/>
        </w:rPr>
        <w:instrText>r</w:instrText>
      </w:r>
      <w:r w:rsidR="00F61F8B" w:rsidRPr="00F61F8B">
        <w:instrText xml:space="preserve"> \</w:instrText>
      </w:r>
      <w:r w:rsidR="00F61F8B">
        <w:rPr>
          <w:lang w:val="en-US"/>
        </w:rPr>
        <w:instrText>h</w:instrText>
      </w:r>
      <w:r w:rsidR="00F61F8B" w:rsidRPr="00F61F8B">
        <w:instrText xml:space="preserve"> </w:instrText>
      </w:r>
      <w:r w:rsidR="00F61F8B">
        <w:rPr>
          <w:lang w:val="en-US"/>
        </w:rPr>
      </w:r>
      <w:r w:rsidR="00F61F8B">
        <w:rPr>
          <w:lang w:val="en-US"/>
        </w:rPr>
        <w:fldChar w:fldCharType="separate"/>
      </w:r>
      <w:r w:rsidR="006A68F5" w:rsidRPr="00E716FC">
        <w:t>4.5.1</w:t>
      </w:r>
      <w:r w:rsidR="00F61F8B">
        <w:rPr>
          <w:lang w:val="en-US"/>
        </w:rPr>
        <w:fldChar w:fldCharType="end"/>
      </w:r>
      <w:r w:rsidR="00F61F8B" w:rsidRPr="00F61F8B">
        <w:t>)</w:t>
      </w:r>
      <w:r w:rsidR="00EE3CAE">
        <w:t>,</w:t>
      </w:r>
      <w:r>
        <w:t xml:space="preserve"> путем заполнения карточки </w:t>
      </w:r>
      <w:r w:rsidR="00EE3CAE">
        <w:t>заявки</w:t>
      </w:r>
      <w:r>
        <w:t>;</w:t>
      </w:r>
    </w:p>
    <w:p w:rsidR="000E0DDC" w:rsidRDefault="000E0DDC" w:rsidP="000E0DDC">
      <w:pPr>
        <w:pStyle w:val="ae"/>
      </w:pPr>
      <w:r>
        <w:t>путем загрузки данных из файла</w:t>
      </w:r>
      <w:r w:rsidR="00F61F8B">
        <w:t xml:space="preserve"> </w:t>
      </w:r>
      <w:r w:rsidR="00F61F8B">
        <w:rPr>
          <w:lang w:val="en-US"/>
        </w:rPr>
        <w:t>xls</w:t>
      </w:r>
      <w:r w:rsidR="00F61F8B">
        <w:t xml:space="preserve"> (см. п. </w:t>
      </w:r>
      <w:r w:rsidR="00F61F8B">
        <w:fldChar w:fldCharType="begin"/>
      </w:r>
      <w:r w:rsidR="00F61F8B">
        <w:instrText xml:space="preserve"> REF _Ref21356746 \r \h </w:instrText>
      </w:r>
      <w:r w:rsidR="00F61F8B">
        <w:fldChar w:fldCharType="separate"/>
      </w:r>
      <w:r w:rsidR="006A68F5">
        <w:t>4.5.2</w:t>
      </w:r>
      <w:r w:rsidR="00F61F8B">
        <w:fldChar w:fldCharType="end"/>
      </w:r>
      <w:r w:rsidR="00F61F8B">
        <w:t>)</w:t>
      </w:r>
      <w:r>
        <w:t>;</w:t>
      </w:r>
    </w:p>
    <w:p w:rsidR="003D51CB" w:rsidRDefault="00297548" w:rsidP="000E0DDC">
      <w:pPr>
        <w:pStyle w:val="ae"/>
      </w:pPr>
      <w:r>
        <w:t xml:space="preserve">вручную, </w:t>
      </w:r>
      <w:r w:rsidR="003D51CB">
        <w:t xml:space="preserve">в произвольной форме (см. п. </w:t>
      </w:r>
      <w:r w:rsidR="003D51CB">
        <w:fldChar w:fldCharType="begin"/>
      </w:r>
      <w:r w:rsidR="003D51CB">
        <w:instrText xml:space="preserve"> REF _Ref21431941 \r \h </w:instrText>
      </w:r>
      <w:r w:rsidR="003D51CB">
        <w:fldChar w:fldCharType="separate"/>
      </w:r>
      <w:r w:rsidR="006A68F5">
        <w:t>4.5.3</w:t>
      </w:r>
      <w:r w:rsidR="003D51CB">
        <w:fldChar w:fldCharType="end"/>
      </w:r>
      <w:r w:rsidR="003B7F1A">
        <w:t>);</w:t>
      </w:r>
    </w:p>
    <w:p w:rsidR="003B7F1A" w:rsidRPr="00C56121" w:rsidRDefault="003B7F1A" w:rsidP="003B7F1A">
      <w:pPr>
        <w:pStyle w:val="ae"/>
      </w:pPr>
      <w:r>
        <w:t>д</w:t>
      </w:r>
      <w:r w:rsidRPr="00C56121">
        <w:t>обавление позиций</w:t>
      </w:r>
      <w:r>
        <w:t xml:space="preserve"> из каталога</w:t>
      </w:r>
      <w:r w:rsidRPr="00C56121">
        <w:t xml:space="preserve"> в корзину и создание заявки</w:t>
      </w:r>
      <w:r>
        <w:t xml:space="preserve"> из корзины</w:t>
      </w:r>
      <w:r w:rsidR="00A57941">
        <w:t xml:space="preserve"> (см. п. </w:t>
      </w:r>
      <w:r w:rsidR="00A57941">
        <w:fldChar w:fldCharType="begin"/>
      </w:r>
      <w:r w:rsidR="00A57941">
        <w:instrText xml:space="preserve"> REF _Ref23250500 \r \h </w:instrText>
      </w:r>
      <w:r w:rsidR="00A57941">
        <w:fldChar w:fldCharType="separate"/>
      </w:r>
      <w:r w:rsidR="006A68F5">
        <w:t>4.5.4</w:t>
      </w:r>
      <w:r w:rsidR="00A57941">
        <w:fldChar w:fldCharType="end"/>
      </w:r>
      <w:r w:rsidR="00A57941">
        <w:t>).</w:t>
      </w:r>
    </w:p>
    <w:p w:rsidR="000E0DDC" w:rsidRDefault="000E0DDC" w:rsidP="000E0DDC">
      <w:pPr>
        <w:pStyle w:val="3"/>
      </w:pPr>
      <w:bookmarkStart w:id="82" w:name="_Ref21356694"/>
      <w:bookmarkStart w:id="83" w:name="_Toc31298213"/>
      <w:r>
        <w:t>Создание заявки вручную</w:t>
      </w:r>
      <w:bookmarkEnd w:id="82"/>
      <w:bookmarkEnd w:id="83"/>
    </w:p>
    <w:p w:rsidR="006E54D6" w:rsidRPr="006E54D6" w:rsidRDefault="006E54D6" w:rsidP="003B7ECD">
      <w:pPr>
        <w:pStyle w:val="aff1"/>
      </w:pPr>
      <w:r>
        <w:t xml:space="preserve">Для создания заявки вручную </w:t>
      </w:r>
      <w:r w:rsidR="003D51CB">
        <w:t xml:space="preserve">следует </w:t>
      </w:r>
      <w:r>
        <w:t>выполни</w:t>
      </w:r>
      <w:r w:rsidR="003D51CB">
        <w:t>ть</w:t>
      </w:r>
      <w:r>
        <w:t xml:space="preserve"> описанные ниже шаги.</w:t>
      </w:r>
    </w:p>
    <w:p w:rsidR="000E0DDC" w:rsidRPr="00594FF2" w:rsidRDefault="00012F1F" w:rsidP="00304D76">
      <w:pPr>
        <w:pStyle w:val="14"/>
        <w:numPr>
          <w:ilvl w:val="0"/>
          <w:numId w:val="42"/>
        </w:numPr>
      </w:pPr>
      <w:r w:rsidRPr="00594FF2">
        <w:t>В меню выб</w:t>
      </w:r>
      <w:r w:rsidR="0000046B">
        <w:t>е</w:t>
      </w:r>
      <w:r w:rsidR="00297548">
        <w:t>р</w:t>
      </w:r>
      <w:r w:rsidR="0000046B">
        <w:t>ите</w:t>
      </w:r>
      <w:r w:rsidRPr="00594FF2">
        <w:t xml:space="preserve"> пункт</w:t>
      </w:r>
      <w:r w:rsidR="000E0DDC" w:rsidRPr="00594FF2">
        <w:t xml:space="preserve"> «</w:t>
      </w:r>
      <w:r w:rsidRPr="00594FF2">
        <w:t>Индивидуальная</w:t>
      </w:r>
      <w:r w:rsidR="006D2C5B">
        <w:t xml:space="preserve"> заявка» (</w:t>
      </w:r>
      <w:r w:rsidR="006D2C5B">
        <w:fldChar w:fldCharType="begin"/>
      </w:r>
      <w:r w:rsidR="006D2C5B">
        <w:instrText xml:space="preserve"> REF _Ref21431682 \h </w:instrText>
      </w:r>
      <w:r w:rsidR="006D2C5B">
        <w:fldChar w:fldCharType="separate"/>
      </w:r>
      <w:r w:rsidR="006A68F5" w:rsidRPr="00237FD1">
        <w:t xml:space="preserve">Рис. </w:t>
      </w:r>
      <w:r w:rsidR="006A68F5">
        <w:rPr>
          <w:noProof/>
        </w:rPr>
        <w:t>33</w:t>
      </w:r>
      <w:r w:rsidR="006D2C5B">
        <w:fldChar w:fldCharType="end"/>
      </w:r>
      <w:r w:rsidR="000E0DDC" w:rsidRPr="00594FF2">
        <w:t>).</w:t>
      </w:r>
    </w:p>
    <w:p w:rsidR="000E0DDC" w:rsidRPr="00012F1F" w:rsidRDefault="00012F1F" w:rsidP="00012F1F">
      <w:pPr>
        <w:pStyle w:val="aff8"/>
      </w:pPr>
      <w:r w:rsidRPr="00012F1F">
        <w:lastRenderedPageBreak/>
        <w:drawing>
          <wp:inline distT="0" distB="0" distL="0" distR="0" wp14:anchorId="22934968" wp14:editId="0773CD83">
            <wp:extent cx="6515100" cy="2205355"/>
            <wp:effectExtent l="0" t="0" r="0" b="4445"/>
            <wp:docPr id="235" name="Рисунок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515100" cy="220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0DDC" w:rsidRPr="000E0DDC" w:rsidRDefault="00237FD1" w:rsidP="006E54D6">
      <w:pPr>
        <w:pStyle w:val="aff9"/>
        <w:rPr>
          <w:lang w:val="ru-RU"/>
        </w:rPr>
      </w:pPr>
      <w:bookmarkStart w:id="84" w:name="_Ref21431682"/>
      <w:r w:rsidRPr="00237FD1">
        <w:rPr>
          <w:lang w:val="ru-RU"/>
        </w:rPr>
        <w:t xml:space="preserve">Рис. </w:t>
      </w:r>
      <w:r>
        <w:fldChar w:fldCharType="begin"/>
      </w:r>
      <w:r w:rsidRPr="00237FD1">
        <w:rPr>
          <w:lang w:val="ru-RU"/>
        </w:rPr>
        <w:instrText xml:space="preserve"> </w:instrText>
      </w:r>
      <w:r>
        <w:instrText>SEQ</w:instrText>
      </w:r>
      <w:r w:rsidRPr="00237FD1">
        <w:rPr>
          <w:lang w:val="ru-RU"/>
        </w:rPr>
        <w:instrText xml:space="preserve"> Рис. \* </w:instrText>
      </w:r>
      <w:r>
        <w:instrText>ARABIC</w:instrText>
      </w:r>
      <w:r w:rsidRPr="00237FD1">
        <w:rPr>
          <w:lang w:val="ru-RU"/>
        </w:rPr>
        <w:instrText xml:space="preserve"> </w:instrText>
      </w:r>
      <w:r>
        <w:fldChar w:fldCharType="separate"/>
      </w:r>
      <w:r w:rsidR="006A68F5" w:rsidRPr="00E716FC">
        <w:rPr>
          <w:noProof/>
          <w:lang w:val="ru-RU"/>
        </w:rPr>
        <w:t>33</w:t>
      </w:r>
      <w:r>
        <w:fldChar w:fldCharType="end"/>
      </w:r>
      <w:bookmarkEnd w:id="84"/>
      <w:r w:rsidR="000E0DDC" w:rsidRPr="000E0DDC">
        <w:rPr>
          <w:lang w:val="ru-RU"/>
        </w:rPr>
        <w:t xml:space="preserve">. Главное </w:t>
      </w:r>
      <w:r w:rsidR="000E0DDC" w:rsidRPr="00A55FC0">
        <w:rPr>
          <w:lang w:val="ru-RU"/>
        </w:rPr>
        <w:t>меню</w:t>
      </w:r>
      <w:r w:rsidR="000E0DDC" w:rsidRPr="000E0DDC">
        <w:rPr>
          <w:lang w:val="ru-RU"/>
        </w:rPr>
        <w:t>, пункт «</w:t>
      </w:r>
      <w:r w:rsidR="008337C2">
        <w:rPr>
          <w:lang w:val="ru-RU"/>
        </w:rPr>
        <w:t>Индивидуальная</w:t>
      </w:r>
      <w:r w:rsidR="000E0DDC" w:rsidRPr="000E0DDC">
        <w:rPr>
          <w:lang w:val="ru-RU"/>
        </w:rPr>
        <w:t xml:space="preserve"> заявка»</w:t>
      </w:r>
    </w:p>
    <w:p w:rsidR="000E0DDC" w:rsidRDefault="000E0DDC" w:rsidP="00594FF2">
      <w:pPr>
        <w:pStyle w:val="14"/>
      </w:pPr>
      <w:r w:rsidRPr="000E0DDC">
        <w:t xml:space="preserve">В </w:t>
      </w:r>
      <w:r w:rsidR="00F201B6">
        <w:t xml:space="preserve">открывшейся </w:t>
      </w:r>
      <w:r w:rsidRPr="000E0DDC">
        <w:t>форме выбора способа создания заявки перей</w:t>
      </w:r>
      <w:r w:rsidR="0000046B">
        <w:t>дите</w:t>
      </w:r>
      <w:r w:rsidRPr="000E0DDC">
        <w:t xml:space="preserve"> на вкладку «Заполнить вручную» </w:t>
      </w:r>
      <w:r w:rsidR="006D2C5B">
        <w:t>(</w:t>
      </w:r>
      <w:r w:rsidR="006D2C5B">
        <w:fldChar w:fldCharType="begin"/>
      </w:r>
      <w:r w:rsidR="006D2C5B">
        <w:instrText xml:space="preserve"> REF _Ref21431693 \h </w:instrText>
      </w:r>
      <w:r w:rsidR="006D2C5B">
        <w:fldChar w:fldCharType="separate"/>
      </w:r>
      <w:r w:rsidR="006A68F5" w:rsidRPr="00237FD1">
        <w:t xml:space="preserve">Рис. </w:t>
      </w:r>
      <w:r w:rsidR="006A68F5">
        <w:rPr>
          <w:noProof/>
        </w:rPr>
        <w:t>34</w:t>
      </w:r>
      <w:r w:rsidR="006D2C5B">
        <w:fldChar w:fldCharType="end"/>
      </w:r>
      <w:r>
        <w:t>).</w:t>
      </w:r>
    </w:p>
    <w:p w:rsidR="000E0DDC" w:rsidRDefault="003C31C6" w:rsidP="00012F1F">
      <w:pPr>
        <w:pStyle w:val="aff8"/>
      </w:pPr>
      <w:r w:rsidRPr="003C31C6">
        <w:lastRenderedPageBreak/>
        <w:drawing>
          <wp:inline distT="0" distB="0" distL="0" distR="0" wp14:anchorId="03CCF5D7" wp14:editId="12C19BA6">
            <wp:extent cx="6515100" cy="4769485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515100" cy="476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0DDC" w:rsidRPr="000E0DDC" w:rsidRDefault="00237FD1" w:rsidP="006E54D6">
      <w:pPr>
        <w:pStyle w:val="aff9"/>
        <w:rPr>
          <w:lang w:val="ru-RU"/>
        </w:rPr>
      </w:pPr>
      <w:bookmarkStart w:id="85" w:name="_Ref21431693"/>
      <w:r w:rsidRPr="00237FD1">
        <w:rPr>
          <w:lang w:val="ru-RU"/>
        </w:rPr>
        <w:t xml:space="preserve">Рис. </w:t>
      </w:r>
      <w:r>
        <w:fldChar w:fldCharType="begin"/>
      </w:r>
      <w:r w:rsidRPr="00237FD1">
        <w:rPr>
          <w:lang w:val="ru-RU"/>
        </w:rPr>
        <w:instrText xml:space="preserve"> </w:instrText>
      </w:r>
      <w:r>
        <w:instrText>SEQ</w:instrText>
      </w:r>
      <w:r w:rsidRPr="00237FD1">
        <w:rPr>
          <w:lang w:val="ru-RU"/>
        </w:rPr>
        <w:instrText xml:space="preserve"> Рис. \* </w:instrText>
      </w:r>
      <w:r>
        <w:instrText>ARABIC</w:instrText>
      </w:r>
      <w:r w:rsidRPr="00237FD1">
        <w:rPr>
          <w:lang w:val="ru-RU"/>
        </w:rPr>
        <w:instrText xml:space="preserve"> </w:instrText>
      </w:r>
      <w:r>
        <w:fldChar w:fldCharType="separate"/>
      </w:r>
      <w:r w:rsidR="006A68F5" w:rsidRPr="00E716FC">
        <w:rPr>
          <w:noProof/>
          <w:lang w:val="ru-RU"/>
        </w:rPr>
        <w:t>34</w:t>
      </w:r>
      <w:r>
        <w:fldChar w:fldCharType="end"/>
      </w:r>
      <w:bookmarkEnd w:id="85"/>
      <w:r>
        <w:rPr>
          <w:lang w:val="ru-RU"/>
        </w:rPr>
        <w:t>.</w:t>
      </w:r>
      <w:r w:rsidR="000E0DDC" w:rsidRPr="000E0DDC">
        <w:rPr>
          <w:lang w:val="ru-RU"/>
        </w:rPr>
        <w:t xml:space="preserve"> Форма выбора способа создания заявки</w:t>
      </w:r>
    </w:p>
    <w:p w:rsidR="00211DC5" w:rsidRDefault="00211DC5" w:rsidP="00594FF2">
      <w:pPr>
        <w:pStyle w:val="14"/>
      </w:pPr>
      <w:r>
        <w:t>Ука</w:t>
      </w:r>
      <w:r w:rsidR="0000046B">
        <w:t>жите</w:t>
      </w:r>
      <w:r>
        <w:t xml:space="preserve"> наименование заявки.</w:t>
      </w:r>
    </w:p>
    <w:p w:rsidR="000E0DDC" w:rsidRDefault="003B7ECD" w:rsidP="00594FF2">
      <w:pPr>
        <w:pStyle w:val="14"/>
      </w:pPr>
      <w:r w:rsidRPr="00FF7009">
        <w:rPr>
          <w:noProof/>
        </w:rPr>
        <mc:AlternateContent>
          <mc:Choice Requires="wps">
            <w:drawing>
              <wp:anchor distT="0" distB="0" distL="114300" distR="114300" simplePos="0" relativeHeight="251852800" behindDoc="0" locked="0" layoutInCell="1" allowOverlap="1" wp14:anchorId="3EE4A318" wp14:editId="6451AFA0">
                <wp:simplePos x="0" y="0"/>
                <wp:positionH relativeFrom="margin">
                  <wp:posOffset>104775</wp:posOffset>
                </wp:positionH>
                <wp:positionV relativeFrom="paragraph">
                  <wp:posOffset>657225</wp:posOffset>
                </wp:positionV>
                <wp:extent cx="6477000" cy="1657350"/>
                <wp:effectExtent l="0" t="0" r="0" b="0"/>
                <wp:wrapTopAndBottom/>
                <wp:docPr id="225" name="Rectangle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77000" cy="1657350"/>
                        </a:xfrm>
                        <a:prstGeom prst="rect">
                          <a:avLst/>
                        </a:prstGeom>
                        <a:solidFill>
                          <a:schemeClr val="tx2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20F3E" w:rsidRDefault="00A20F3E" w:rsidP="003B7ECD">
                            <w:pPr>
                              <w:pStyle w:val="afff2"/>
                              <w:rPr>
                                <w:color w:val="000000" w:themeColor="text1"/>
                              </w:rPr>
                            </w:pPr>
                            <w:r w:rsidRPr="00790940">
                              <w:rPr>
                                <w:noProof/>
                                <w:lang w:eastAsia="ru-RU"/>
                              </w:rPr>
                              <w:drawing>
                                <wp:inline distT="0" distB="0" distL="0" distR="0" wp14:anchorId="2850E5CC" wp14:editId="428C8978">
                                  <wp:extent cx="411480" cy="304800"/>
                                  <wp:effectExtent l="0" t="0" r="7620" b="0"/>
                                  <wp:docPr id="228" name="Рисунок 228" descr="j029323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Рисунок 68" descr="j0293236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5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11480" cy="3048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673735">
                              <w:rPr>
                                <w:color w:val="000000" w:themeColor="text1"/>
                              </w:rPr>
                              <w:t>Внимание!</w:t>
                            </w:r>
                          </w:p>
                          <w:p w:rsidR="00A20F3E" w:rsidRPr="003B7ECD" w:rsidRDefault="00A20F3E" w:rsidP="003B7ECD">
                            <w:pPr>
                              <w:pStyle w:val="afff2"/>
                              <w:rPr>
                                <w:color w:val="000000" w:themeColor="text1"/>
                              </w:rPr>
                            </w:pPr>
                          </w:p>
                          <w:p w:rsidR="00A20F3E" w:rsidRPr="003B7ECD" w:rsidRDefault="00A20F3E" w:rsidP="003B7ECD">
                            <w:pPr>
                              <w:pStyle w:val="afff"/>
                            </w:pPr>
                            <w:r w:rsidRPr="003B7ECD">
                              <w:t>Обращаем Ваше внимание, что поля, отмеченные знаком «</w:t>
                            </w:r>
                            <w:r w:rsidRPr="003B7ECD">
                              <w:rPr>
                                <w:color w:val="FF0000"/>
                              </w:rPr>
                              <w:t>*</w:t>
                            </w:r>
                            <w:r w:rsidRPr="003B7ECD">
                              <w:t>» обязательны для заполнения.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274320" tIns="274320" rIns="274320" bIns="2743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EE4A318" id="Rectangle 198" o:spid="_x0000_s1028" style="position:absolute;left:0;text-align:left;margin-left:8.25pt;margin-top:51.75pt;width:510pt;height:130.5pt;z-index:25185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" fillcolor="#c6d9f1 [671]" stroked="f" strokeweight="2pt">
                <v:textbox inset="21.6pt,21.6pt,21.6pt,21.6pt">
                  <w:txbxContent>
                    <w:p w:rsidR="00A20F3E" w:rsidRDefault="00A20F3E" w:rsidP="003B7ECD">
                      <w:pPr>
                        <w:pStyle w:val="afff2"/>
                        <w:rPr>
                          <w:color w:val="000000" w:themeColor="text1"/>
                        </w:rPr>
                      </w:pPr>
                      <w:r w:rsidRPr="00790940">
                        <w:rPr>
                          <w:noProof/>
                          <w:lang w:eastAsia="ru-RU"/>
                        </w:rPr>
                        <w:drawing>
                          <wp:inline distT="0" distB="0" distL="0" distR="0" wp14:anchorId="2850E5CC" wp14:editId="428C8978">
                            <wp:extent cx="411480" cy="304800"/>
                            <wp:effectExtent l="0" t="0" r="7620" b="0"/>
                            <wp:docPr id="228" name="Рисунок 228" descr="j029323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Рисунок 68" descr="j0293236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5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411480" cy="3048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673735">
                        <w:rPr>
                          <w:color w:val="000000" w:themeColor="text1"/>
                        </w:rPr>
                        <w:t>Внимание!</w:t>
                      </w:r>
                    </w:p>
                    <w:p w:rsidR="00A20F3E" w:rsidRPr="003B7ECD" w:rsidRDefault="00A20F3E" w:rsidP="003B7ECD">
                      <w:pPr>
                        <w:pStyle w:val="afff2"/>
                        <w:rPr>
                          <w:color w:val="000000" w:themeColor="text1"/>
                        </w:rPr>
                      </w:pPr>
                    </w:p>
                    <w:p w:rsidR="00A20F3E" w:rsidRPr="003B7ECD" w:rsidRDefault="00A20F3E" w:rsidP="003B7ECD">
                      <w:pPr>
                        <w:pStyle w:val="afff"/>
                      </w:pPr>
                      <w:r w:rsidRPr="003B7ECD">
                        <w:t>Обращаем Ваше внимание, что поля, отмеченные знаком «</w:t>
                      </w:r>
                      <w:r w:rsidRPr="003B7ECD">
                        <w:rPr>
                          <w:color w:val="FF0000"/>
                        </w:rPr>
                        <w:t>*</w:t>
                      </w:r>
                      <w:r w:rsidRPr="003B7ECD">
                        <w:t>» обязательны для заполнения.</w:t>
                      </w:r>
                    </w:p>
                  </w:txbxContent>
                </v:textbox>
                <w10:wrap type="topAndBottom" anchorx="margin"/>
              </v:rect>
            </w:pict>
          </mc:Fallback>
        </mc:AlternateContent>
      </w:r>
      <w:r w:rsidR="0000046B">
        <w:t>Заполните</w:t>
      </w:r>
      <w:r w:rsidR="000E0DDC" w:rsidRPr="000E0DDC">
        <w:t xml:space="preserve"> поля формы создания позиции заявки, при необходимости прикрепит</w:t>
      </w:r>
      <w:r w:rsidR="0000046B">
        <w:t>е</w:t>
      </w:r>
      <w:r w:rsidR="00C95475">
        <w:t xml:space="preserve"> документы с помощью ссылки</w:t>
      </w:r>
      <w:r w:rsidR="000E0DDC" w:rsidRPr="000E0DDC">
        <w:t xml:space="preserve"> </w:t>
      </w:r>
      <w:r w:rsidR="006D2C5B">
        <w:t>«Выбрать документ» (</w:t>
      </w:r>
      <w:r w:rsidR="006D2C5B">
        <w:fldChar w:fldCharType="begin"/>
      </w:r>
      <w:r w:rsidR="006D2C5B">
        <w:instrText xml:space="preserve"> REF _Ref21431706 \h </w:instrText>
      </w:r>
      <w:r w:rsidR="006D2C5B">
        <w:fldChar w:fldCharType="separate"/>
      </w:r>
      <w:r w:rsidR="006A68F5" w:rsidRPr="00237FD1">
        <w:t xml:space="preserve">Рис. </w:t>
      </w:r>
      <w:r w:rsidR="006A68F5">
        <w:rPr>
          <w:noProof/>
        </w:rPr>
        <w:t>35</w:t>
      </w:r>
      <w:r w:rsidR="006D2C5B">
        <w:fldChar w:fldCharType="end"/>
      </w:r>
      <w:r w:rsidR="000E0DDC" w:rsidRPr="000E0DDC">
        <w:t>).</w:t>
      </w:r>
    </w:p>
    <w:p w:rsidR="000E0DDC" w:rsidRPr="006D2F2F" w:rsidRDefault="003C31C6" w:rsidP="006E54D6">
      <w:pPr>
        <w:pStyle w:val="aff8"/>
      </w:pPr>
      <w:r w:rsidRPr="003C31C6">
        <w:lastRenderedPageBreak/>
        <w:drawing>
          <wp:inline distT="0" distB="0" distL="0" distR="0" wp14:anchorId="3DCCBCFE" wp14:editId="71E4954C">
            <wp:extent cx="6515100" cy="4893945"/>
            <wp:effectExtent l="0" t="0" r="0" b="190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515100" cy="489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0DDC" w:rsidRPr="000E0DDC" w:rsidRDefault="00237FD1" w:rsidP="006E54D6">
      <w:pPr>
        <w:pStyle w:val="aff9"/>
        <w:rPr>
          <w:lang w:val="ru-RU"/>
        </w:rPr>
      </w:pPr>
      <w:bookmarkStart w:id="86" w:name="_Ref21431706"/>
      <w:r w:rsidRPr="00237FD1">
        <w:rPr>
          <w:lang w:val="ru-RU"/>
        </w:rPr>
        <w:t xml:space="preserve">Рис. </w:t>
      </w:r>
      <w:r>
        <w:fldChar w:fldCharType="begin"/>
      </w:r>
      <w:r w:rsidRPr="00237FD1">
        <w:rPr>
          <w:lang w:val="ru-RU"/>
        </w:rPr>
        <w:instrText xml:space="preserve"> </w:instrText>
      </w:r>
      <w:r>
        <w:instrText>SEQ</w:instrText>
      </w:r>
      <w:r w:rsidRPr="00237FD1">
        <w:rPr>
          <w:lang w:val="ru-RU"/>
        </w:rPr>
        <w:instrText xml:space="preserve"> Рис. \* </w:instrText>
      </w:r>
      <w:r>
        <w:instrText>ARABIC</w:instrText>
      </w:r>
      <w:r w:rsidRPr="00237FD1">
        <w:rPr>
          <w:lang w:val="ru-RU"/>
        </w:rPr>
        <w:instrText xml:space="preserve"> </w:instrText>
      </w:r>
      <w:r>
        <w:fldChar w:fldCharType="separate"/>
      </w:r>
      <w:r w:rsidR="006A68F5" w:rsidRPr="00E716FC">
        <w:rPr>
          <w:noProof/>
          <w:lang w:val="ru-RU"/>
        </w:rPr>
        <w:t>35</w:t>
      </w:r>
      <w:r>
        <w:fldChar w:fldCharType="end"/>
      </w:r>
      <w:bookmarkEnd w:id="86"/>
      <w:r>
        <w:rPr>
          <w:lang w:val="ru-RU"/>
        </w:rPr>
        <w:t xml:space="preserve">. </w:t>
      </w:r>
      <w:r w:rsidR="000E0DDC" w:rsidRPr="000E0DDC">
        <w:rPr>
          <w:lang w:val="ru-RU"/>
        </w:rPr>
        <w:t>Форма создания позиции заявки вручную</w:t>
      </w:r>
    </w:p>
    <w:p w:rsidR="000E0DDC" w:rsidRPr="000E0DDC" w:rsidRDefault="00297548" w:rsidP="006E54D6">
      <w:pPr>
        <w:pStyle w:val="14"/>
      </w:pPr>
      <w:r>
        <w:t>Если необходимо добавить</w:t>
      </w:r>
      <w:r w:rsidR="000E0DDC" w:rsidRPr="000E0DDC">
        <w:t xml:space="preserve"> ещё одн</w:t>
      </w:r>
      <w:r>
        <w:t>у</w:t>
      </w:r>
      <w:r w:rsidR="000E0DDC" w:rsidRPr="000E0DDC">
        <w:t xml:space="preserve"> позици</w:t>
      </w:r>
      <w:r>
        <w:t>ю</w:t>
      </w:r>
      <w:r w:rsidR="000E0DDC" w:rsidRPr="000E0DDC">
        <w:t xml:space="preserve"> в заявку, наж</w:t>
      </w:r>
      <w:r w:rsidR="0000046B">
        <w:t>мите</w:t>
      </w:r>
      <w:r w:rsidR="000E0DDC" w:rsidRPr="000E0DDC">
        <w:t xml:space="preserve"> кнопку «Доб</w:t>
      </w:r>
      <w:r w:rsidR="0000046B">
        <w:t>авить» и повтори</w:t>
      </w:r>
      <w:r>
        <w:t>те</w:t>
      </w:r>
      <w:r w:rsidR="0000046B">
        <w:t xml:space="preserve"> шаг 4</w:t>
      </w:r>
      <w:r w:rsidR="006D2C5B">
        <w:t xml:space="preserve"> (</w:t>
      </w:r>
      <w:r w:rsidR="006D2C5B">
        <w:fldChar w:fldCharType="begin"/>
      </w:r>
      <w:r w:rsidR="006D2C5B">
        <w:instrText xml:space="preserve"> REF _Ref21431717 \h </w:instrText>
      </w:r>
      <w:r w:rsidR="006D2C5B">
        <w:fldChar w:fldCharType="separate"/>
      </w:r>
      <w:r w:rsidR="006A68F5" w:rsidRPr="00237FD1">
        <w:t xml:space="preserve">Рис. </w:t>
      </w:r>
      <w:r w:rsidR="006A68F5">
        <w:rPr>
          <w:noProof/>
        </w:rPr>
        <w:t>36</w:t>
      </w:r>
      <w:r w:rsidR="006D2C5B">
        <w:fldChar w:fldCharType="end"/>
      </w:r>
      <w:r w:rsidR="000E0DDC" w:rsidRPr="000E0DDC">
        <w:t>).</w:t>
      </w:r>
    </w:p>
    <w:p w:rsidR="000E0DDC" w:rsidRDefault="0067655B" w:rsidP="0067655B">
      <w:pPr>
        <w:pStyle w:val="aff8"/>
      </w:pPr>
      <w:r w:rsidRPr="0067655B">
        <w:lastRenderedPageBreak/>
        <w:drawing>
          <wp:inline distT="0" distB="0" distL="0" distR="0" wp14:anchorId="57256B8C" wp14:editId="519BCD66">
            <wp:extent cx="3913200" cy="1893600"/>
            <wp:effectExtent l="0" t="0" r="0" b="0"/>
            <wp:docPr id="242" name="Рисунок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913200" cy="189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0DDC" w:rsidRPr="000E0DDC" w:rsidRDefault="00237FD1" w:rsidP="00620CC5">
      <w:pPr>
        <w:pStyle w:val="aff9"/>
        <w:rPr>
          <w:lang w:val="ru-RU"/>
        </w:rPr>
      </w:pPr>
      <w:bookmarkStart w:id="87" w:name="_Ref21431717"/>
      <w:r w:rsidRPr="00237FD1">
        <w:rPr>
          <w:lang w:val="ru-RU"/>
        </w:rPr>
        <w:t xml:space="preserve">Рис. </w:t>
      </w:r>
      <w:r>
        <w:fldChar w:fldCharType="begin"/>
      </w:r>
      <w:r w:rsidRPr="00237FD1">
        <w:rPr>
          <w:lang w:val="ru-RU"/>
        </w:rPr>
        <w:instrText xml:space="preserve"> </w:instrText>
      </w:r>
      <w:r>
        <w:instrText>SEQ</w:instrText>
      </w:r>
      <w:r w:rsidRPr="00237FD1">
        <w:rPr>
          <w:lang w:val="ru-RU"/>
        </w:rPr>
        <w:instrText xml:space="preserve"> Рис. \* </w:instrText>
      </w:r>
      <w:r>
        <w:instrText>ARABIC</w:instrText>
      </w:r>
      <w:r w:rsidRPr="00237FD1">
        <w:rPr>
          <w:lang w:val="ru-RU"/>
        </w:rPr>
        <w:instrText xml:space="preserve"> </w:instrText>
      </w:r>
      <w:r>
        <w:fldChar w:fldCharType="separate"/>
      </w:r>
      <w:r w:rsidR="006A68F5" w:rsidRPr="00E716FC">
        <w:rPr>
          <w:noProof/>
          <w:lang w:val="ru-RU"/>
        </w:rPr>
        <w:t>36</w:t>
      </w:r>
      <w:r>
        <w:fldChar w:fldCharType="end"/>
      </w:r>
      <w:bookmarkEnd w:id="87"/>
      <w:r>
        <w:rPr>
          <w:lang w:val="ru-RU"/>
        </w:rPr>
        <w:t>.</w:t>
      </w:r>
      <w:r w:rsidRPr="00237FD1">
        <w:rPr>
          <w:lang w:val="ru-RU" w:eastAsia="ru-RU"/>
        </w:rPr>
        <w:t xml:space="preserve"> </w:t>
      </w:r>
      <w:r w:rsidR="000E0DDC" w:rsidRPr="000E0DDC">
        <w:rPr>
          <w:lang w:val="ru-RU"/>
        </w:rPr>
        <w:t>Форма создания заявки с добавленной позицией</w:t>
      </w:r>
    </w:p>
    <w:p w:rsidR="000E0DDC" w:rsidRPr="000E0DDC" w:rsidRDefault="00297548" w:rsidP="003B7ECD">
      <w:pPr>
        <w:pStyle w:val="aff1"/>
      </w:pPr>
      <w:r>
        <w:t>Удалить</w:t>
      </w:r>
      <w:r w:rsidR="000E0DDC" w:rsidRPr="000E0DDC">
        <w:t xml:space="preserve"> добавленную позицию</w:t>
      </w:r>
      <w:r>
        <w:t xml:space="preserve"> можно</w:t>
      </w:r>
      <w:r w:rsidR="0000046B">
        <w:t>,</w:t>
      </w:r>
      <w:r w:rsidR="000E0DDC" w:rsidRPr="000E0DDC">
        <w:t xml:space="preserve"> наж</w:t>
      </w:r>
      <w:r>
        <w:t>ав на</w:t>
      </w:r>
      <w:r w:rsidR="000E0DDC" w:rsidRPr="000E0DDC">
        <w:t xml:space="preserve"> иконку удаления в строке с поз</w:t>
      </w:r>
      <w:r w:rsidR="006D2C5B">
        <w:t>ицией (</w:t>
      </w:r>
      <w:r w:rsidR="006D2C5B">
        <w:fldChar w:fldCharType="begin"/>
      </w:r>
      <w:r w:rsidR="006D2C5B">
        <w:instrText xml:space="preserve"> REF _Ref21431728 \h </w:instrText>
      </w:r>
      <w:r w:rsidR="006D2C5B">
        <w:fldChar w:fldCharType="separate"/>
      </w:r>
      <w:r w:rsidR="006A68F5" w:rsidRPr="00237FD1">
        <w:t xml:space="preserve">Рис. </w:t>
      </w:r>
      <w:r w:rsidR="006A68F5">
        <w:rPr>
          <w:noProof/>
        </w:rPr>
        <w:t>37</w:t>
      </w:r>
      <w:r w:rsidR="006D2C5B">
        <w:fldChar w:fldCharType="end"/>
      </w:r>
      <w:r w:rsidR="000E0DDC" w:rsidRPr="000E0DDC">
        <w:t>).</w:t>
      </w:r>
    </w:p>
    <w:p w:rsidR="000E0DDC" w:rsidRDefault="00620CC5" w:rsidP="00620CC5">
      <w:pPr>
        <w:pStyle w:val="aff8"/>
      </w:pPr>
      <w:r w:rsidRPr="00620CC5">
        <w:drawing>
          <wp:inline distT="0" distB="0" distL="0" distR="0" wp14:anchorId="61239F57" wp14:editId="2EA4ABEA">
            <wp:extent cx="3913200" cy="1893600"/>
            <wp:effectExtent l="0" t="0" r="0" b="0"/>
            <wp:docPr id="243" name="Рисунок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913200" cy="189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0DDC" w:rsidRPr="000E0DDC" w:rsidRDefault="00237FD1" w:rsidP="00237FD1">
      <w:pPr>
        <w:pStyle w:val="aff9"/>
        <w:rPr>
          <w:sz w:val="18"/>
          <w:szCs w:val="18"/>
          <w:lang w:val="ru-RU"/>
        </w:rPr>
      </w:pPr>
      <w:bookmarkStart w:id="88" w:name="_Ref21431728"/>
      <w:r w:rsidRPr="00237FD1">
        <w:rPr>
          <w:lang w:val="ru-RU"/>
        </w:rPr>
        <w:t xml:space="preserve">Рис. </w:t>
      </w:r>
      <w:r>
        <w:fldChar w:fldCharType="begin"/>
      </w:r>
      <w:r w:rsidRPr="00237FD1">
        <w:rPr>
          <w:lang w:val="ru-RU"/>
        </w:rPr>
        <w:instrText xml:space="preserve"> </w:instrText>
      </w:r>
      <w:r>
        <w:instrText>SEQ</w:instrText>
      </w:r>
      <w:r w:rsidRPr="00237FD1">
        <w:rPr>
          <w:lang w:val="ru-RU"/>
        </w:rPr>
        <w:instrText xml:space="preserve"> Рис. \* </w:instrText>
      </w:r>
      <w:r>
        <w:instrText>ARABIC</w:instrText>
      </w:r>
      <w:r w:rsidRPr="00237FD1">
        <w:rPr>
          <w:lang w:val="ru-RU"/>
        </w:rPr>
        <w:instrText xml:space="preserve"> </w:instrText>
      </w:r>
      <w:r>
        <w:fldChar w:fldCharType="separate"/>
      </w:r>
      <w:r w:rsidR="006A68F5">
        <w:rPr>
          <w:noProof/>
        </w:rPr>
        <w:t>37</w:t>
      </w:r>
      <w:r>
        <w:fldChar w:fldCharType="end"/>
      </w:r>
      <w:bookmarkEnd w:id="88"/>
      <w:r>
        <w:rPr>
          <w:lang w:val="ru-RU"/>
        </w:rPr>
        <w:t>.</w:t>
      </w:r>
      <w:r w:rsidRPr="00237FD1">
        <w:rPr>
          <w:lang w:val="ru-RU" w:eastAsia="ru-RU"/>
        </w:rPr>
        <w:t xml:space="preserve"> </w:t>
      </w:r>
      <w:r w:rsidR="000E0DDC" w:rsidRPr="000E0DDC">
        <w:rPr>
          <w:sz w:val="18"/>
          <w:szCs w:val="18"/>
          <w:lang w:val="ru-RU"/>
        </w:rPr>
        <w:t>Удаление добавленной позиции</w:t>
      </w:r>
    </w:p>
    <w:p w:rsidR="000E0DDC" w:rsidRPr="000E0DDC" w:rsidRDefault="00EE3CAE" w:rsidP="00211DC5">
      <w:pPr>
        <w:pStyle w:val="14"/>
      </w:pPr>
      <w:r>
        <w:t>После того как все данные позиции заявки будут заполнены, н</w:t>
      </w:r>
      <w:r w:rsidR="000E0DDC" w:rsidRPr="000E0DDC">
        <w:t>аж</w:t>
      </w:r>
      <w:r w:rsidR="006D2C5B">
        <w:t>мите кнопку «Отправить» (</w:t>
      </w:r>
      <w:r w:rsidR="006D2C5B">
        <w:fldChar w:fldCharType="begin"/>
      </w:r>
      <w:r w:rsidR="006D2C5B">
        <w:instrText xml:space="preserve"> REF _Ref21431741 \h </w:instrText>
      </w:r>
      <w:r w:rsidR="006D2C5B">
        <w:fldChar w:fldCharType="separate"/>
      </w:r>
      <w:r w:rsidR="006A68F5" w:rsidRPr="00237FD1">
        <w:t xml:space="preserve">Рис. </w:t>
      </w:r>
      <w:r w:rsidR="006A68F5">
        <w:rPr>
          <w:noProof/>
        </w:rPr>
        <w:t>38</w:t>
      </w:r>
      <w:r w:rsidR="006D2C5B">
        <w:fldChar w:fldCharType="end"/>
      </w:r>
      <w:r w:rsidR="000E0DDC" w:rsidRPr="000E0DDC">
        <w:t>)</w:t>
      </w:r>
      <w:r w:rsidR="00211DC5">
        <w:t xml:space="preserve">. </w:t>
      </w:r>
      <w:r w:rsidR="006D2C5B">
        <w:t>Создастся новая заявка, з</w:t>
      </w:r>
      <w:r w:rsidR="00211DC5">
        <w:t xml:space="preserve">аявка и </w:t>
      </w:r>
      <w:r>
        <w:t xml:space="preserve">ее </w:t>
      </w:r>
      <w:r w:rsidR="00211DC5">
        <w:t>позиции получат статус «Черновик».</w:t>
      </w:r>
    </w:p>
    <w:p w:rsidR="000E0DDC" w:rsidRDefault="003C31C6" w:rsidP="00211DC5">
      <w:pPr>
        <w:pStyle w:val="aff8"/>
      </w:pPr>
      <w:r w:rsidRPr="003C31C6">
        <w:lastRenderedPageBreak/>
        <w:drawing>
          <wp:inline distT="0" distB="0" distL="0" distR="0" wp14:anchorId="6B501D25" wp14:editId="715B82F8">
            <wp:extent cx="6516000" cy="5914800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516000" cy="59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0DDC" w:rsidRPr="000E0DDC" w:rsidRDefault="00237FD1" w:rsidP="00211DC5">
      <w:pPr>
        <w:pStyle w:val="aff9"/>
        <w:rPr>
          <w:lang w:val="ru-RU"/>
        </w:rPr>
      </w:pPr>
      <w:bookmarkStart w:id="89" w:name="_Ref21431741"/>
      <w:r w:rsidRPr="00237FD1">
        <w:rPr>
          <w:lang w:val="ru-RU"/>
        </w:rPr>
        <w:t xml:space="preserve">Рис. </w:t>
      </w:r>
      <w:r>
        <w:fldChar w:fldCharType="begin"/>
      </w:r>
      <w:r w:rsidRPr="00237FD1">
        <w:rPr>
          <w:lang w:val="ru-RU"/>
        </w:rPr>
        <w:instrText xml:space="preserve"> </w:instrText>
      </w:r>
      <w:r>
        <w:instrText>SEQ</w:instrText>
      </w:r>
      <w:r w:rsidRPr="00237FD1">
        <w:rPr>
          <w:lang w:val="ru-RU"/>
        </w:rPr>
        <w:instrText xml:space="preserve"> Рис. \* </w:instrText>
      </w:r>
      <w:r>
        <w:instrText>ARABIC</w:instrText>
      </w:r>
      <w:r w:rsidRPr="00237FD1">
        <w:rPr>
          <w:lang w:val="ru-RU"/>
        </w:rPr>
        <w:instrText xml:space="preserve"> </w:instrText>
      </w:r>
      <w:r>
        <w:fldChar w:fldCharType="separate"/>
      </w:r>
      <w:r w:rsidR="006A68F5" w:rsidRPr="00BE46A8">
        <w:rPr>
          <w:noProof/>
          <w:lang w:val="ru-RU"/>
        </w:rPr>
        <w:t>38</w:t>
      </w:r>
      <w:r>
        <w:fldChar w:fldCharType="end"/>
      </w:r>
      <w:bookmarkEnd w:id="89"/>
      <w:r w:rsidR="000E0DDC" w:rsidRPr="000E0DDC">
        <w:rPr>
          <w:lang w:val="ru-RU"/>
        </w:rPr>
        <w:t>. Заполненная форма создания заявки с позициями</w:t>
      </w:r>
    </w:p>
    <w:p w:rsidR="000E0DDC" w:rsidRPr="000E0DDC" w:rsidRDefault="000E0DDC" w:rsidP="003B7ECD">
      <w:pPr>
        <w:pStyle w:val="aff1"/>
      </w:pPr>
      <w:r w:rsidRPr="000E0DDC">
        <w:t>В результате</w:t>
      </w:r>
      <w:r w:rsidR="0000046B">
        <w:t>,</w:t>
      </w:r>
      <w:r w:rsidRPr="000E0DDC">
        <w:t xml:space="preserve"> </w:t>
      </w:r>
      <w:r w:rsidR="00EE3CAE">
        <w:t xml:space="preserve">на экране </w:t>
      </w:r>
      <w:r w:rsidRPr="000E0DDC">
        <w:t xml:space="preserve">отобразится карточка созданной заявки </w:t>
      </w:r>
      <w:r w:rsidR="006D2C5B">
        <w:t>(</w:t>
      </w:r>
      <w:r w:rsidR="006D2C5B">
        <w:fldChar w:fldCharType="begin"/>
      </w:r>
      <w:r w:rsidR="006D2C5B">
        <w:instrText xml:space="preserve"> REF _Ref21431754 \h </w:instrText>
      </w:r>
      <w:r w:rsidR="006D2C5B">
        <w:fldChar w:fldCharType="separate"/>
      </w:r>
      <w:r w:rsidR="006A68F5" w:rsidRPr="00237FD1">
        <w:t xml:space="preserve">Рис. </w:t>
      </w:r>
      <w:r w:rsidR="006A68F5">
        <w:rPr>
          <w:noProof/>
        </w:rPr>
        <w:t>39</w:t>
      </w:r>
      <w:r w:rsidR="006D2C5B">
        <w:fldChar w:fldCharType="end"/>
      </w:r>
      <w:r w:rsidRPr="000E0DDC">
        <w:t>)</w:t>
      </w:r>
    </w:p>
    <w:p w:rsidR="000E0DDC" w:rsidRDefault="00CF60DE" w:rsidP="00211DC5">
      <w:pPr>
        <w:pStyle w:val="aff8"/>
      </w:pPr>
      <w:r w:rsidRPr="00CF60DE">
        <w:lastRenderedPageBreak/>
        <w:drawing>
          <wp:inline distT="0" distB="0" distL="0" distR="0" wp14:anchorId="5A266AC7" wp14:editId="0EDB3973">
            <wp:extent cx="6515100" cy="1546225"/>
            <wp:effectExtent l="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515100" cy="154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0DDC" w:rsidRPr="00F61F8B" w:rsidRDefault="006D2C5B" w:rsidP="00211DC5">
      <w:pPr>
        <w:pStyle w:val="aff9"/>
        <w:rPr>
          <w:lang w:val="ru-RU"/>
        </w:rPr>
      </w:pPr>
      <w:bookmarkStart w:id="90" w:name="_Ref21431754"/>
      <w:r w:rsidRPr="00237FD1">
        <w:rPr>
          <w:lang w:val="ru-RU"/>
        </w:rPr>
        <w:t xml:space="preserve">Рис. </w:t>
      </w:r>
      <w:r>
        <w:fldChar w:fldCharType="begin"/>
      </w:r>
      <w:r w:rsidRPr="00237FD1">
        <w:rPr>
          <w:lang w:val="ru-RU"/>
        </w:rPr>
        <w:instrText xml:space="preserve"> </w:instrText>
      </w:r>
      <w:r>
        <w:instrText>SEQ</w:instrText>
      </w:r>
      <w:r w:rsidRPr="00237FD1">
        <w:rPr>
          <w:lang w:val="ru-RU"/>
        </w:rPr>
        <w:instrText xml:space="preserve"> Рис. \* </w:instrText>
      </w:r>
      <w:r>
        <w:instrText>ARABIC</w:instrText>
      </w:r>
      <w:r w:rsidRPr="00237FD1">
        <w:rPr>
          <w:lang w:val="ru-RU"/>
        </w:rPr>
        <w:instrText xml:space="preserve"> </w:instrText>
      </w:r>
      <w:r>
        <w:fldChar w:fldCharType="separate"/>
      </w:r>
      <w:r w:rsidR="006A68F5">
        <w:rPr>
          <w:noProof/>
        </w:rPr>
        <w:t>39</w:t>
      </w:r>
      <w:r>
        <w:fldChar w:fldCharType="end"/>
      </w:r>
      <w:bookmarkEnd w:id="90"/>
      <w:r>
        <w:rPr>
          <w:lang w:val="ru-RU"/>
        </w:rPr>
        <w:t>.</w:t>
      </w:r>
      <w:r w:rsidR="000E0DDC" w:rsidRPr="006D2C5B">
        <w:rPr>
          <w:lang w:val="ru-RU"/>
        </w:rPr>
        <w:t xml:space="preserve"> </w:t>
      </w:r>
      <w:r w:rsidR="00F61F8B">
        <w:rPr>
          <w:lang w:val="ru-RU"/>
        </w:rPr>
        <w:t>Карточка заявки</w:t>
      </w:r>
    </w:p>
    <w:p w:rsidR="000E0DDC" w:rsidRPr="000E0DDC" w:rsidRDefault="000E0DDC" w:rsidP="00F61F8B">
      <w:pPr>
        <w:pStyle w:val="3"/>
      </w:pPr>
      <w:bookmarkStart w:id="91" w:name="_Ref21356746"/>
      <w:bookmarkStart w:id="92" w:name="_Toc31298214"/>
      <w:r w:rsidRPr="000E0DDC">
        <w:t xml:space="preserve">Создание заявки с помощью загрузки </w:t>
      </w:r>
      <w:r>
        <w:rPr>
          <w:lang w:val="en-US"/>
        </w:rPr>
        <w:t>xls</w:t>
      </w:r>
      <w:r w:rsidRPr="000E0DDC">
        <w:t>-шаблона</w:t>
      </w:r>
      <w:bookmarkEnd w:id="91"/>
      <w:bookmarkEnd w:id="92"/>
    </w:p>
    <w:p w:rsidR="00F61F8B" w:rsidRPr="006E54D6" w:rsidRDefault="00F61F8B" w:rsidP="003B7ECD">
      <w:pPr>
        <w:pStyle w:val="aff1"/>
      </w:pPr>
      <w:r>
        <w:t xml:space="preserve">Для создания заявки </w:t>
      </w:r>
      <w:r w:rsidR="00A440B0">
        <w:t xml:space="preserve">путем загрузки данных из </w:t>
      </w:r>
      <w:r w:rsidR="003B7F1A">
        <w:rPr>
          <w:lang w:val="en-US"/>
        </w:rPr>
        <w:t>Excel</w:t>
      </w:r>
      <w:r w:rsidR="003B7F1A" w:rsidRPr="003B7F1A">
        <w:t xml:space="preserve"> </w:t>
      </w:r>
      <w:r w:rsidR="00A440B0">
        <w:t>файла</w:t>
      </w:r>
      <w:r>
        <w:t xml:space="preserve"> </w:t>
      </w:r>
      <w:r w:rsidR="003D51CB">
        <w:t xml:space="preserve">следует </w:t>
      </w:r>
      <w:r>
        <w:t>выполнит</w:t>
      </w:r>
      <w:r w:rsidR="003D51CB">
        <w:t>ь</w:t>
      </w:r>
      <w:r>
        <w:t xml:space="preserve"> описанные ниже шаги.</w:t>
      </w:r>
    </w:p>
    <w:p w:rsidR="00F61F8B" w:rsidRPr="00594FF2" w:rsidRDefault="00F61F8B" w:rsidP="00304D76">
      <w:pPr>
        <w:pStyle w:val="14"/>
        <w:numPr>
          <w:ilvl w:val="0"/>
          <w:numId w:val="35"/>
        </w:numPr>
      </w:pPr>
      <w:r w:rsidRPr="00594FF2">
        <w:t>В меню выбрать пункт</w:t>
      </w:r>
      <w:r w:rsidR="006D2C5B">
        <w:t xml:space="preserve"> «Индивидуальная заявка» (</w:t>
      </w:r>
      <w:r w:rsidR="00C84782">
        <w:fldChar w:fldCharType="begin"/>
      </w:r>
      <w:r w:rsidR="00C84782">
        <w:instrText xml:space="preserve"> REF _Ref21431682 \h </w:instrText>
      </w:r>
      <w:r w:rsidR="00C84782">
        <w:fldChar w:fldCharType="separate"/>
      </w:r>
      <w:r w:rsidR="006A68F5" w:rsidRPr="00237FD1">
        <w:t xml:space="preserve">Рис. </w:t>
      </w:r>
      <w:r w:rsidR="006A68F5">
        <w:rPr>
          <w:noProof/>
        </w:rPr>
        <w:t>33</w:t>
      </w:r>
      <w:r w:rsidR="00C84782">
        <w:fldChar w:fldCharType="end"/>
      </w:r>
      <w:r w:rsidRPr="00594FF2">
        <w:t>).</w:t>
      </w:r>
    </w:p>
    <w:p w:rsidR="00856689" w:rsidRDefault="00A440B0" w:rsidP="00A440B0">
      <w:pPr>
        <w:pStyle w:val="14"/>
      </w:pPr>
      <w:r w:rsidRPr="000E0DDC">
        <w:t xml:space="preserve">В </w:t>
      </w:r>
      <w:r w:rsidR="00F201B6">
        <w:t xml:space="preserve">открывшейся </w:t>
      </w:r>
      <w:r w:rsidRPr="000E0DDC">
        <w:t xml:space="preserve">форме выбора способа создания заявки остаться на вкладке «Загрузить </w:t>
      </w:r>
      <w:r>
        <w:rPr>
          <w:lang w:val="en-US"/>
        </w:rPr>
        <w:t>xls</w:t>
      </w:r>
      <w:r w:rsidR="0000046B">
        <w:t>-шаблон».</w:t>
      </w:r>
    </w:p>
    <w:p w:rsidR="00A440B0" w:rsidRPr="000E0DDC" w:rsidRDefault="00856689" w:rsidP="00A440B0">
      <w:pPr>
        <w:pStyle w:val="14"/>
      </w:pPr>
      <w:r>
        <w:t>Н</w:t>
      </w:r>
      <w:r w:rsidR="00A440B0" w:rsidRPr="000E0DDC">
        <w:t xml:space="preserve">ажать на ссылку «шаблон» </w:t>
      </w:r>
      <w:r w:rsidR="00EE3CAE">
        <w:t>с целью</w:t>
      </w:r>
      <w:r w:rsidR="00A440B0" w:rsidRPr="000E0DDC">
        <w:t xml:space="preserve"> скачивания шаблон</w:t>
      </w:r>
      <w:r w:rsidR="006D2C5B">
        <w:t>а для заполнения заявки (</w:t>
      </w:r>
      <w:r w:rsidR="006D2C5B">
        <w:fldChar w:fldCharType="begin"/>
      </w:r>
      <w:r w:rsidR="006D2C5B">
        <w:instrText xml:space="preserve"> REF _Ref21431782 \h </w:instrText>
      </w:r>
      <w:r w:rsidR="006D2C5B">
        <w:fldChar w:fldCharType="separate"/>
      </w:r>
      <w:r w:rsidR="006A68F5" w:rsidRPr="00237FD1">
        <w:t xml:space="preserve">Рис. </w:t>
      </w:r>
      <w:r w:rsidR="006A68F5">
        <w:rPr>
          <w:noProof/>
        </w:rPr>
        <w:t>40</w:t>
      </w:r>
      <w:r w:rsidR="006D2C5B">
        <w:fldChar w:fldCharType="end"/>
      </w:r>
      <w:r w:rsidR="00A440B0" w:rsidRPr="000E0DDC">
        <w:t>).</w:t>
      </w:r>
    </w:p>
    <w:p w:rsidR="00A440B0" w:rsidRPr="00A440B0" w:rsidRDefault="00A440B0" w:rsidP="003E7060">
      <w:pPr>
        <w:pStyle w:val="aff8"/>
      </w:pPr>
      <w:r w:rsidRPr="00A440B0">
        <w:drawing>
          <wp:inline distT="0" distB="0" distL="0" distR="0" wp14:anchorId="0B37AC80" wp14:editId="71E1550E">
            <wp:extent cx="4176000" cy="1652400"/>
            <wp:effectExtent l="0" t="0" r="0" b="5080"/>
            <wp:docPr id="249" name="Рисунок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176000" cy="165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40B0" w:rsidRPr="000E0DDC" w:rsidRDefault="006D2C5B" w:rsidP="003E7060">
      <w:pPr>
        <w:pStyle w:val="aff9"/>
        <w:rPr>
          <w:lang w:val="ru-RU"/>
        </w:rPr>
      </w:pPr>
      <w:bookmarkStart w:id="93" w:name="_Ref21431782"/>
      <w:r w:rsidRPr="00237FD1">
        <w:rPr>
          <w:lang w:val="ru-RU"/>
        </w:rPr>
        <w:t xml:space="preserve">Рис. </w:t>
      </w:r>
      <w:r>
        <w:fldChar w:fldCharType="begin"/>
      </w:r>
      <w:r w:rsidRPr="00237FD1">
        <w:rPr>
          <w:lang w:val="ru-RU"/>
        </w:rPr>
        <w:instrText xml:space="preserve"> </w:instrText>
      </w:r>
      <w:r>
        <w:instrText>SEQ</w:instrText>
      </w:r>
      <w:r w:rsidRPr="00237FD1">
        <w:rPr>
          <w:lang w:val="ru-RU"/>
        </w:rPr>
        <w:instrText xml:space="preserve"> Рис. \* </w:instrText>
      </w:r>
      <w:r>
        <w:instrText>ARABIC</w:instrText>
      </w:r>
      <w:r w:rsidRPr="00237FD1">
        <w:rPr>
          <w:lang w:val="ru-RU"/>
        </w:rPr>
        <w:instrText xml:space="preserve"> </w:instrText>
      </w:r>
      <w:r>
        <w:fldChar w:fldCharType="separate"/>
      </w:r>
      <w:r w:rsidR="006A68F5" w:rsidRPr="00BE46A8">
        <w:rPr>
          <w:noProof/>
          <w:lang w:val="ru-RU"/>
        </w:rPr>
        <w:t>40</w:t>
      </w:r>
      <w:r>
        <w:fldChar w:fldCharType="end"/>
      </w:r>
      <w:bookmarkEnd w:id="93"/>
      <w:r w:rsidR="00A440B0" w:rsidRPr="000E0DDC">
        <w:rPr>
          <w:lang w:val="ru-RU"/>
        </w:rPr>
        <w:t xml:space="preserve">. Форма создания заявки из </w:t>
      </w:r>
      <w:r w:rsidR="00A440B0">
        <w:t>xls</w:t>
      </w:r>
      <w:r w:rsidR="00A440B0" w:rsidRPr="000E0DDC">
        <w:rPr>
          <w:lang w:val="ru-RU"/>
        </w:rPr>
        <w:t>-шаблона</w:t>
      </w:r>
    </w:p>
    <w:p w:rsidR="000E0DDC" w:rsidRPr="000E0DDC" w:rsidRDefault="000E0DDC" w:rsidP="003E7060">
      <w:pPr>
        <w:pStyle w:val="14"/>
      </w:pPr>
      <w:r w:rsidRPr="000E0DDC">
        <w:t xml:space="preserve">Открыть </w:t>
      </w:r>
      <w:r w:rsidRPr="00AF6D22">
        <w:t>xls</w:t>
      </w:r>
      <w:r w:rsidRPr="000E0DDC">
        <w:t>-шаблон и заполнить таблицу данными позиц</w:t>
      </w:r>
      <w:r w:rsidR="006D2C5B">
        <w:t>ий, сохранить изменения</w:t>
      </w:r>
      <w:r w:rsidRPr="000E0DDC">
        <w:t>.</w:t>
      </w:r>
    </w:p>
    <w:p w:rsidR="000E0DDC" w:rsidRPr="000E0DDC" w:rsidRDefault="000E0DDC" w:rsidP="009E0442">
      <w:pPr>
        <w:pStyle w:val="14"/>
      </w:pPr>
      <w:r w:rsidRPr="000E0DDC">
        <w:t xml:space="preserve">Вернуться к форме создания заявки, </w:t>
      </w:r>
      <w:r w:rsidR="00EE3CAE">
        <w:t xml:space="preserve">указать наименование заявки, </w:t>
      </w:r>
      <w:r w:rsidR="00C95475">
        <w:t>кликнуть по ссылке</w:t>
      </w:r>
      <w:r w:rsidRPr="000E0DDC">
        <w:t xml:space="preserve"> «Выбрать документ» и выбрать </w:t>
      </w:r>
      <w:r w:rsidR="00EE3CAE">
        <w:t xml:space="preserve">сформированный </w:t>
      </w:r>
      <w:r w:rsidRPr="000E0DDC">
        <w:t xml:space="preserve">файл </w:t>
      </w:r>
      <w:r w:rsidR="00EE3CAE">
        <w:t>с данными позиций</w:t>
      </w:r>
      <w:r w:rsidRPr="000E0DDC">
        <w:t xml:space="preserve">, </w:t>
      </w:r>
      <w:r w:rsidR="0000046B">
        <w:t>затем</w:t>
      </w:r>
      <w:r w:rsidRPr="000E0DDC">
        <w:t xml:space="preserve"> на</w:t>
      </w:r>
      <w:r w:rsidR="006D2C5B">
        <w:t>жать кнопку «Отправить» (</w:t>
      </w:r>
      <w:r w:rsidR="006D2C5B">
        <w:fldChar w:fldCharType="begin"/>
      </w:r>
      <w:r w:rsidR="006D2C5B">
        <w:instrText xml:space="preserve"> REF _Ref21431803 \h </w:instrText>
      </w:r>
      <w:r w:rsidR="006D2C5B">
        <w:fldChar w:fldCharType="separate"/>
      </w:r>
      <w:r w:rsidR="006A68F5" w:rsidRPr="00237FD1">
        <w:t xml:space="preserve">Рис. </w:t>
      </w:r>
      <w:r w:rsidR="006A68F5">
        <w:rPr>
          <w:noProof/>
        </w:rPr>
        <w:t>41</w:t>
      </w:r>
      <w:r w:rsidR="006D2C5B">
        <w:fldChar w:fldCharType="end"/>
      </w:r>
      <w:r w:rsidRPr="000E0DDC">
        <w:t>).</w:t>
      </w:r>
    </w:p>
    <w:p w:rsidR="000E0DDC" w:rsidRDefault="00F279A8" w:rsidP="00F279A8">
      <w:pPr>
        <w:pStyle w:val="aff8"/>
      </w:pPr>
      <w:r w:rsidRPr="00F279A8">
        <w:lastRenderedPageBreak/>
        <w:drawing>
          <wp:inline distT="0" distB="0" distL="0" distR="0" wp14:anchorId="4596F94D" wp14:editId="4BE6CAA6">
            <wp:extent cx="4125600" cy="166680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125600" cy="16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0DDC" w:rsidRPr="000E0DDC" w:rsidRDefault="006D2C5B" w:rsidP="00F279A8">
      <w:pPr>
        <w:pStyle w:val="aff9"/>
        <w:rPr>
          <w:lang w:val="ru-RU"/>
        </w:rPr>
      </w:pPr>
      <w:bookmarkStart w:id="94" w:name="_Ref21431803"/>
      <w:r w:rsidRPr="00237FD1">
        <w:rPr>
          <w:lang w:val="ru-RU"/>
        </w:rPr>
        <w:t xml:space="preserve">Рис. </w:t>
      </w:r>
      <w:r>
        <w:fldChar w:fldCharType="begin"/>
      </w:r>
      <w:r w:rsidRPr="00237FD1">
        <w:rPr>
          <w:lang w:val="ru-RU"/>
        </w:rPr>
        <w:instrText xml:space="preserve"> </w:instrText>
      </w:r>
      <w:r>
        <w:instrText>SEQ</w:instrText>
      </w:r>
      <w:r w:rsidRPr="00237FD1">
        <w:rPr>
          <w:lang w:val="ru-RU"/>
        </w:rPr>
        <w:instrText xml:space="preserve"> Рис. \* </w:instrText>
      </w:r>
      <w:r>
        <w:instrText>ARABIC</w:instrText>
      </w:r>
      <w:r w:rsidRPr="00237FD1">
        <w:rPr>
          <w:lang w:val="ru-RU"/>
        </w:rPr>
        <w:instrText xml:space="preserve"> </w:instrText>
      </w:r>
      <w:r>
        <w:fldChar w:fldCharType="separate"/>
      </w:r>
      <w:r w:rsidR="006A68F5" w:rsidRPr="00BE46A8">
        <w:rPr>
          <w:noProof/>
          <w:lang w:val="ru-RU"/>
        </w:rPr>
        <w:t>41</w:t>
      </w:r>
      <w:r>
        <w:fldChar w:fldCharType="end"/>
      </w:r>
      <w:bookmarkEnd w:id="94"/>
      <w:r w:rsidR="000E0DDC" w:rsidRPr="000E0DDC">
        <w:rPr>
          <w:lang w:val="ru-RU"/>
        </w:rPr>
        <w:t xml:space="preserve">. Форма создания заявки из </w:t>
      </w:r>
      <w:r w:rsidR="000E0DDC">
        <w:t>xls</w:t>
      </w:r>
      <w:r w:rsidR="000E0DDC" w:rsidRPr="000E0DDC">
        <w:rPr>
          <w:lang w:val="ru-RU"/>
        </w:rPr>
        <w:t>-шаблона, загрузка заполненного шаблона</w:t>
      </w:r>
    </w:p>
    <w:p w:rsidR="000E0DDC" w:rsidRPr="000E0DDC" w:rsidRDefault="006D2C5B" w:rsidP="003B7ECD">
      <w:pPr>
        <w:pStyle w:val="aff1"/>
      </w:pPr>
      <w:r>
        <w:t>Создастся новая заявка</w:t>
      </w:r>
      <w:r w:rsidR="00F201B6">
        <w:t xml:space="preserve">, </w:t>
      </w:r>
      <w:r w:rsidR="00F201B6" w:rsidRPr="00D15055">
        <w:t>поля</w:t>
      </w:r>
      <w:r w:rsidR="00F201B6">
        <w:t xml:space="preserve"> </w:t>
      </w:r>
      <w:r w:rsidR="00EE3CAE">
        <w:t xml:space="preserve">карточек </w:t>
      </w:r>
      <w:r w:rsidR="00F201B6">
        <w:t>позиций</w:t>
      </w:r>
      <w:r w:rsidR="0000046B">
        <w:t xml:space="preserve"> запол</w:t>
      </w:r>
      <w:r w:rsidR="00F201B6" w:rsidRPr="00D15055">
        <w:t>н</w:t>
      </w:r>
      <w:r w:rsidR="00F201B6">
        <w:t>ятся</w:t>
      </w:r>
      <w:r w:rsidR="00F201B6" w:rsidRPr="00D15055">
        <w:t xml:space="preserve"> значениями из загруженного шаблона</w:t>
      </w:r>
      <w:r>
        <w:t xml:space="preserve">, заявка и </w:t>
      </w:r>
      <w:r w:rsidR="00EE3CAE">
        <w:t xml:space="preserve">ее </w:t>
      </w:r>
      <w:r>
        <w:t>позиции получат статус «Черновик»</w:t>
      </w:r>
      <w:r w:rsidR="000E0DDC" w:rsidRPr="000E0DDC">
        <w:t>. В результате</w:t>
      </w:r>
      <w:r>
        <w:t>,</w:t>
      </w:r>
      <w:r w:rsidR="000E0DDC" w:rsidRPr="000E0DDC">
        <w:t xml:space="preserve"> </w:t>
      </w:r>
      <w:r w:rsidR="00EE3CAE">
        <w:t xml:space="preserve">на экране </w:t>
      </w:r>
      <w:r w:rsidR="000E0DDC" w:rsidRPr="000E0DDC">
        <w:t xml:space="preserve">отобразится карточка созданной заявки </w:t>
      </w:r>
      <w:r>
        <w:t>(</w:t>
      </w:r>
      <w:r>
        <w:fldChar w:fldCharType="begin"/>
      </w:r>
      <w:r>
        <w:instrText xml:space="preserve"> REF _Ref21431754 \h </w:instrText>
      </w:r>
      <w:r>
        <w:fldChar w:fldCharType="separate"/>
      </w:r>
      <w:r w:rsidR="006A68F5" w:rsidRPr="00237FD1">
        <w:t xml:space="preserve">Рис. </w:t>
      </w:r>
      <w:r w:rsidR="006A68F5">
        <w:rPr>
          <w:noProof/>
        </w:rPr>
        <w:t>39</w:t>
      </w:r>
      <w:r>
        <w:fldChar w:fldCharType="end"/>
      </w:r>
      <w:r w:rsidR="000E0DDC" w:rsidRPr="000E0DDC">
        <w:t>).</w:t>
      </w:r>
    </w:p>
    <w:p w:rsidR="000E0DDC" w:rsidRPr="00694CC1" w:rsidRDefault="003D51CB" w:rsidP="003D51CB">
      <w:pPr>
        <w:pStyle w:val="3"/>
      </w:pPr>
      <w:bookmarkStart w:id="95" w:name="_Ref21431941"/>
      <w:bookmarkStart w:id="96" w:name="_Toc31298215"/>
      <w:r>
        <w:t>Создание заявки в произвольной форме</w:t>
      </w:r>
      <w:bookmarkEnd w:id="95"/>
      <w:bookmarkEnd w:id="96"/>
    </w:p>
    <w:p w:rsidR="003D51CB" w:rsidRPr="006E54D6" w:rsidRDefault="003D51CB" w:rsidP="003B7ECD">
      <w:pPr>
        <w:pStyle w:val="aff1"/>
      </w:pPr>
      <w:r>
        <w:t>Для создания заявки в произвольной форме следует выполнить описанные ниже шаги.</w:t>
      </w:r>
    </w:p>
    <w:p w:rsidR="003D51CB" w:rsidRPr="00594FF2" w:rsidRDefault="003D51CB" w:rsidP="00304D76">
      <w:pPr>
        <w:pStyle w:val="14"/>
        <w:numPr>
          <w:ilvl w:val="0"/>
          <w:numId w:val="36"/>
        </w:numPr>
      </w:pPr>
      <w:r w:rsidRPr="00594FF2">
        <w:t>В меню выб</w:t>
      </w:r>
      <w:r w:rsidR="00702214">
        <w:t>ерите</w:t>
      </w:r>
      <w:r w:rsidRPr="00594FF2">
        <w:t xml:space="preserve"> пункт «Индивидуальная</w:t>
      </w:r>
      <w:r>
        <w:t xml:space="preserve"> заявка» (</w:t>
      </w:r>
      <w:r>
        <w:fldChar w:fldCharType="begin"/>
      </w:r>
      <w:r>
        <w:instrText xml:space="preserve"> REF _Ref21431682 \h </w:instrText>
      </w:r>
      <w:r>
        <w:fldChar w:fldCharType="separate"/>
      </w:r>
      <w:r w:rsidR="006A68F5" w:rsidRPr="00237FD1">
        <w:t xml:space="preserve">Рис. </w:t>
      </w:r>
      <w:r w:rsidR="006A68F5">
        <w:rPr>
          <w:noProof/>
        </w:rPr>
        <w:t>33</w:t>
      </w:r>
      <w:r>
        <w:fldChar w:fldCharType="end"/>
      </w:r>
      <w:r w:rsidRPr="00594FF2">
        <w:t>).</w:t>
      </w:r>
    </w:p>
    <w:p w:rsidR="003D51CB" w:rsidRDefault="003D51CB" w:rsidP="003D51CB">
      <w:pPr>
        <w:pStyle w:val="14"/>
      </w:pPr>
      <w:r w:rsidRPr="000E0DDC">
        <w:t>В форме выбора способа создания заявки перей</w:t>
      </w:r>
      <w:r w:rsidR="00702214">
        <w:t>дите</w:t>
      </w:r>
      <w:r w:rsidRPr="000E0DDC">
        <w:t xml:space="preserve"> на вкладку «</w:t>
      </w:r>
      <w:r>
        <w:t>Произвольная заявка</w:t>
      </w:r>
      <w:r w:rsidRPr="000E0DDC">
        <w:t xml:space="preserve">» </w:t>
      </w:r>
      <w:r>
        <w:t>(</w:t>
      </w:r>
      <w:r>
        <w:fldChar w:fldCharType="begin"/>
      </w:r>
      <w:r>
        <w:instrText xml:space="preserve"> REF _Ref21432345 \h </w:instrText>
      </w:r>
      <w:r>
        <w:fldChar w:fldCharType="separate"/>
      </w:r>
      <w:r w:rsidR="006A68F5" w:rsidRPr="00237FD1">
        <w:t xml:space="preserve">Рис. </w:t>
      </w:r>
      <w:r w:rsidR="006A68F5">
        <w:rPr>
          <w:noProof/>
        </w:rPr>
        <w:t>42</w:t>
      </w:r>
      <w:r>
        <w:fldChar w:fldCharType="end"/>
      </w:r>
      <w:r>
        <w:t>).</w:t>
      </w:r>
    </w:p>
    <w:p w:rsidR="003D51CB" w:rsidRDefault="003D51CB" w:rsidP="003D51CB">
      <w:pPr>
        <w:pStyle w:val="aff8"/>
      </w:pPr>
      <w:r w:rsidRPr="003D51CB">
        <w:drawing>
          <wp:inline distT="0" distB="0" distL="0" distR="0" wp14:anchorId="6FF92DAD" wp14:editId="455A2ADA">
            <wp:extent cx="4122000" cy="252360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122000" cy="252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51CB" w:rsidRPr="000E0DDC" w:rsidRDefault="003D51CB" w:rsidP="003D51CB">
      <w:pPr>
        <w:pStyle w:val="aff9"/>
        <w:rPr>
          <w:lang w:val="ru-RU"/>
        </w:rPr>
      </w:pPr>
      <w:bookmarkStart w:id="97" w:name="_Ref21432345"/>
      <w:r w:rsidRPr="00237FD1">
        <w:rPr>
          <w:lang w:val="ru-RU"/>
        </w:rPr>
        <w:t xml:space="preserve">Рис. </w:t>
      </w:r>
      <w:r>
        <w:fldChar w:fldCharType="begin"/>
      </w:r>
      <w:r w:rsidRPr="00237FD1">
        <w:rPr>
          <w:lang w:val="ru-RU"/>
        </w:rPr>
        <w:instrText xml:space="preserve"> </w:instrText>
      </w:r>
      <w:r>
        <w:instrText>SEQ</w:instrText>
      </w:r>
      <w:r w:rsidRPr="00237FD1">
        <w:rPr>
          <w:lang w:val="ru-RU"/>
        </w:rPr>
        <w:instrText xml:space="preserve"> Рис. \* </w:instrText>
      </w:r>
      <w:r>
        <w:instrText>ARABIC</w:instrText>
      </w:r>
      <w:r w:rsidRPr="00237FD1">
        <w:rPr>
          <w:lang w:val="ru-RU"/>
        </w:rPr>
        <w:instrText xml:space="preserve"> </w:instrText>
      </w:r>
      <w:r>
        <w:fldChar w:fldCharType="separate"/>
      </w:r>
      <w:r w:rsidR="006A68F5" w:rsidRPr="00BE46A8">
        <w:rPr>
          <w:noProof/>
          <w:lang w:val="ru-RU"/>
        </w:rPr>
        <w:t>42</w:t>
      </w:r>
      <w:r>
        <w:fldChar w:fldCharType="end"/>
      </w:r>
      <w:bookmarkEnd w:id="97"/>
      <w:r>
        <w:rPr>
          <w:lang w:val="ru-RU"/>
        </w:rPr>
        <w:t>.</w:t>
      </w:r>
      <w:r w:rsidRPr="000E0DDC">
        <w:rPr>
          <w:lang w:val="ru-RU"/>
        </w:rPr>
        <w:t xml:space="preserve"> </w:t>
      </w:r>
      <w:r w:rsidR="00417599" w:rsidRPr="000E0DDC">
        <w:rPr>
          <w:lang w:val="ru-RU"/>
        </w:rPr>
        <w:t xml:space="preserve">Форма создания заявки </w:t>
      </w:r>
      <w:r w:rsidR="00417599">
        <w:rPr>
          <w:lang w:val="ru-RU"/>
        </w:rPr>
        <w:t>в произвольной форме</w:t>
      </w:r>
    </w:p>
    <w:p w:rsidR="003D51CB" w:rsidRDefault="003D51CB" w:rsidP="003D51CB">
      <w:pPr>
        <w:pStyle w:val="14"/>
      </w:pPr>
      <w:r>
        <w:lastRenderedPageBreak/>
        <w:t>Ука</w:t>
      </w:r>
      <w:r w:rsidR="00702214">
        <w:t>жите</w:t>
      </w:r>
      <w:r>
        <w:t xml:space="preserve"> наименование заявки.</w:t>
      </w:r>
    </w:p>
    <w:p w:rsidR="003D51CB" w:rsidRDefault="000E0DDC" w:rsidP="003D51CB">
      <w:pPr>
        <w:pStyle w:val="14"/>
      </w:pPr>
      <w:r w:rsidRPr="000E0DDC">
        <w:t xml:space="preserve">В форме создания произвольной заявки </w:t>
      </w:r>
      <w:r w:rsidR="00C95475">
        <w:t>кликн</w:t>
      </w:r>
      <w:r w:rsidR="003B7F1A">
        <w:t>ите</w:t>
      </w:r>
      <w:r w:rsidR="00C95475">
        <w:t xml:space="preserve"> по ссылке</w:t>
      </w:r>
      <w:r w:rsidRPr="000E0DDC">
        <w:t xml:space="preserve"> «Выбрать документ» для выбора и загрузки файла опросного листа или другого документа, на основании которого необходимо создать заявку</w:t>
      </w:r>
      <w:r w:rsidR="003D51CB">
        <w:t xml:space="preserve"> (</w:t>
      </w:r>
      <w:r w:rsidR="003D51CB">
        <w:fldChar w:fldCharType="begin"/>
      </w:r>
      <w:r w:rsidR="003D51CB">
        <w:instrText xml:space="preserve"> REF _Ref21433069 \h </w:instrText>
      </w:r>
      <w:r w:rsidR="003D51CB">
        <w:fldChar w:fldCharType="separate"/>
      </w:r>
      <w:r w:rsidR="006A68F5" w:rsidRPr="00237FD1">
        <w:t xml:space="preserve">Рис. </w:t>
      </w:r>
      <w:r w:rsidR="006A68F5">
        <w:rPr>
          <w:noProof/>
        </w:rPr>
        <w:t>43</w:t>
      </w:r>
      <w:r w:rsidR="003D51CB">
        <w:fldChar w:fldCharType="end"/>
      </w:r>
      <w:r w:rsidR="003D51CB">
        <w:t>)</w:t>
      </w:r>
      <w:r w:rsidRPr="000E0DDC">
        <w:t xml:space="preserve">. </w:t>
      </w:r>
      <w:r>
        <w:t xml:space="preserve">При необходимости </w:t>
      </w:r>
      <w:r w:rsidR="003D51CB">
        <w:t xml:space="preserve">можно внести </w:t>
      </w:r>
      <w:r>
        <w:t>комментарий</w:t>
      </w:r>
      <w:r w:rsidR="00A40811">
        <w:t xml:space="preserve"> в отдельном поле</w:t>
      </w:r>
      <w:r w:rsidR="003D51CB">
        <w:t>.</w:t>
      </w:r>
    </w:p>
    <w:p w:rsidR="000E0DDC" w:rsidRPr="00763D9A" w:rsidRDefault="003D51CB" w:rsidP="00A40811">
      <w:pPr>
        <w:pStyle w:val="aff8"/>
      </w:pPr>
      <w:r w:rsidRPr="003D51CB">
        <w:drawing>
          <wp:inline distT="0" distB="0" distL="0" distR="0" wp14:anchorId="2F2AC157" wp14:editId="1647FFC6">
            <wp:extent cx="4125600" cy="2545200"/>
            <wp:effectExtent l="0" t="0" r="8255" b="762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125600" cy="254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0DDC" w:rsidRPr="000E0DDC" w:rsidRDefault="003D51CB" w:rsidP="003D51CB">
      <w:pPr>
        <w:pStyle w:val="aff9"/>
        <w:rPr>
          <w:lang w:val="ru-RU"/>
        </w:rPr>
      </w:pPr>
      <w:bookmarkStart w:id="98" w:name="_Ref21433069"/>
      <w:r w:rsidRPr="00237FD1">
        <w:rPr>
          <w:lang w:val="ru-RU"/>
        </w:rPr>
        <w:t xml:space="preserve">Рис. </w:t>
      </w:r>
      <w:r>
        <w:fldChar w:fldCharType="begin"/>
      </w:r>
      <w:r w:rsidRPr="00237FD1">
        <w:rPr>
          <w:lang w:val="ru-RU"/>
        </w:rPr>
        <w:instrText xml:space="preserve"> </w:instrText>
      </w:r>
      <w:r>
        <w:instrText>SEQ</w:instrText>
      </w:r>
      <w:r w:rsidRPr="00237FD1">
        <w:rPr>
          <w:lang w:val="ru-RU"/>
        </w:rPr>
        <w:instrText xml:space="preserve"> Рис. \* </w:instrText>
      </w:r>
      <w:r>
        <w:instrText>ARABIC</w:instrText>
      </w:r>
      <w:r w:rsidRPr="00237FD1">
        <w:rPr>
          <w:lang w:val="ru-RU"/>
        </w:rPr>
        <w:instrText xml:space="preserve"> </w:instrText>
      </w:r>
      <w:r>
        <w:fldChar w:fldCharType="separate"/>
      </w:r>
      <w:r w:rsidR="006A68F5" w:rsidRPr="00BE46A8">
        <w:rPr>
          <w:noProof/>
          <w:lang w:val="ru-RU"/>
        </w:rPr>
        <w:t>43</w:t>
      </w:r>
      <w:r>
        <w:fldChar w:fldCharType="end"/>
      </w:r>
      <w:bookmarkEnd w:id="98"/>
      <w:r w:rsidR="000E0DDC" w:rsidRPr="000E0DDC">
        <w:rPr>
          <w:lang w:val="ru-RU"/>
        </w:rPr>
        <w:t>. Форма создания произвольной заявки</w:t>
      </w:r>
      <w:r w:rsidR="00417599">
        <w:rPr>
          <w:lang w:val="ru-RU"/>
        </w:rPr>
        <w:t>, загрузка файла</w:t>
      </w:r>
    </w:p>
    <w:p w:rsidR="003D51CB" w:rsidRDefault="003D51CB" w:rsidP="003B7F1A">
      <w:pPr>
        <w:pStyle w:val="14"/>
      </w:pPr>
      <w:r>
        <w:t>Наж</w:t>
      </w:r>
      <w:r w:rsidR="00702214">
        <w:t>мите</w:t>
      </w:r>
      <w:r>
        <w:t xml:space="preserve"> кнопку «Отправить»</w:t>
      </w:r>
      <w:r w:rsidR="009D3138">
        <w:t xml:space="preserve"> (</w:t>
      </w:r>
      <w:r w:rsidR="009D3138">
        <w:fldChar w:fldCharType="begin"/>
      </w:r>
      <w:r w:rsidR="009D3138">
        <w:instrText xml:space="preserve"> REF _Ref21433260 \h </w:instrText>
      </w:r>
      <w:r w:rsidR="009D3138">
        <w:fldChar w:fldCharType="separate"/>
      </w:r>
      <w:r w:rsidR="006A68F5" w:rsidRPr="00237FD1">
        <w:t xml:space="preserve">Рис. </w:t>
      </w:r>
      <w:r w:rsidR="006A68F5">
        <w:rPr>
          <w:noProof/>
        </w:rPr>
        <w:t>44</w:t>
      </w:r>
      <w:r w:rsidR="009D3138">
        <w:fldChar w:fldCharType="end"/>
      </w:r>
      <w:r w:rsidR="009D3138">
        <w:t>)</w:t>
      </w:r>
      <w:r>
        <w:t>.</w:t>
      </w:r>
    </w:p>
    <w:p w:rsidR="003D51CB" w:rsidRDefault="009D3138" w:rsidP="009D3138">
      <w:pPr>
        <w:pStyle w:val="aff8"/>
      </w:pPr>
      <w:r w:rsidRPr="009D3138">
        <w:drawing>
          <wp:inline distT="0" distB="0" distL="0" distR="0" wp14:anchorId="632C083F" wp14:editId="2B45575E">
            <wp:extent cx="4125600" cy="2689200"/>
            <wp:effectExtent l="0" t="0" r="825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125600" cy="268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3138" w:rsidRPr="009D3138" w:rsidRDefault="009D3138" w:rsidP="009D3138">
      <w:pPr>
        <w:pStyle w:val="aff9"/>
        <w:rPr>
          <w:lang w:val="ru-RU" w:eastAsia="ru-RU"/>
        </w:rPr>
      </w:pPr>
      <w:bookmarkStart w:id="99" w:name="_Ref21433260"/>
      <w:r w:rsidRPr="00237FD1">
        <w:rPr>
          <w:lang w:val="ru-RU"/>
        </w:rPr>
        <w:t xml:space="preserve">Рис. </w:t>
      </w:r>
      <w:r>
        <w:fldChar w:fldCharType="begin"/>
      </w:r>
      <w:r w:rsidRPr="00237FD1">
        <w:rPr>
          <w:lang w:val="ru-RU"/>
        </w:rPr>
        <w:instrText xml:space="preserve"> </w:instrText>
      </w:r>
      <w:r>
        <w:instrText>SEQ</w:instrText>
      </w:r>
      <w:r w:rsidRPr="00237FD1">
        <w:rPr>
          <w:lang w:val="ru-RU"/>
        </w:rPr>
        <w:instrText xml:space="preserve"> Рис. \* </w:instrText>
      </w:r>
      <w:r>
        <w:instrText>ARABIC</w:instrText>
      </w:r>
      <w:r w:rsidRPr="00237FD1">
        <w:rPr>
          <w:lang w:val="ru-RU"/>
        </w:rPr>
        <w:instrText xml:space="preserve"> </w:instrText>
      </w:r>
      <w:r>
        <w:fldChar w:fldCharType="separate"/>
      </w:r>
      <w:r w:rsidR="006A68F5" w:rsidRPr="00BE46A8">
        <w:rPr>
          <w:noProof/>
          <w:lang w:val="ru-RU"/>
        </w:rPr>
        <w:t>44</w:t>
      </w:r>
      <w:r>
        <w:fldChar w:fldCharType="end"/>
      </w:r>
      <w:bookmarkEnd w:id="99"/>
      <w:r w:rsidRPr="000E0DDC">
        <w:rPr>
          <w:lang w:val="ru-RU"/>
        </w:rPr>
        <w:t>. Форма создания произвольной заявки</w:t>
      </w:r>
      <w:r>
        <w:rPr>
          <w:lang w:val="ru-RU"/>
        </w:rPr>
        <w:t>, отправка заявки</w:t>
      </w:r>
    </w:p>
    <w:p w:rsidR="000E0DDC" w:rsidRDefault="009D3138" w:rsidP="009D3138">
      <w:pPr>
        <w:pStyle w:val="14"/>
      </w:pPr>
      <w:r>
        <w:lastRenderedPageBreak/>
        <w:t xml:space="preserve">Создастся новая заявка со статусом «Черновик». </w:t>
      </w:r>
      <w:r w:rsidR="00CC4982">
        <w:t xml:space="preserve">На экране </w:t>
      </w:r>
      <w:r w:rsidR="000E0DDC" w:rsidRPr="000E0DDC">
        <w:t>отобра</w:t>
      </w:r>
      <w:r w:rsidR="00A40811">
        <w:t>зится карточка созданной заявки</w:t>
      </w:r>
      <w:r w:rsidR="000E0DDC" w:rsidRPr="000E0DDC">
        <w:t xml:space="preserve"> без </w:t>
      </w:r>
      <w:r>
        <w:t>позиций (</w:t>
      </w:r>
      <w:r>
        <w:fldChar w:fldCharType="begin"/>
      </w:r>
      <w:r>
        <w:instrText xml:space="preserve"> REF _Ref21433469 \h </w:instrText>
      </w:r>
      <w:r>
        <w:fldChar w:fldCharType="separate"/>
      </w:r>
      <w:r w:rsidR="006A68F5" w:rsidRPr="00237FD1">
        <w:t xml:space="preserve">Рис. </w:t>
      </w:r>
      <w:r w:rsidR="006A68F5">
        <w:rPr>
          <w:noProof/>
        </w:rPr>
        <w:t>45</w:t>
      </w:r>
      <w:r>
        <w:fldChar w:fldCharType="end"/>
      </w:r>
      <w:r w:rsidR="000E0DDC" w:rsidRPr="000E0DDC">
        <w:t xml:space="preserve">). </w:t>
      </w:r>
      <w:r>
        <w:t>Такая заявка</w:t>
      </w:r>
      <w:r w:rsidR="000E0DDC">
        <w:t xml:space="preserve"> обрабатывается сотрудником </w:t>
      </w:r>
      <w:r w:rsidR="001C4C10">
        <w:t>бэкофис</w:t>
      </w:r>
      <w:r w:rsidR="000E0DDC">
        <w:t>а в</w:t>
      </w:r>
      <w:r>
        <w:t>ручную</w:t>
      </w:r>
      <w:r w:rsidR="000E0DDC">
        <w:t>.</w:t>
      </w:r>
      <w:r w:rsidR="00A40811">
        <w:t xml:space="preserve"> Сотрудник бэк </w:t>
      </w:r>
      <w:r w:rsidR="00702214">
        <w:t xml:space="preserve">- </w:t>
      </w:r>
      <w:r w:rsidR="00A40811">
        <w:t>офиса сам подбирает позиции на основе Ваших предпочтений, добавленны</w:t>
      </w:r>
      <w:r w:rsidR="00702214">
        <w:t>е</w:t>
      </w:r>
      <w:r w:rsidR="00A40811">
        <w:t xml:space="preserve"> им позиции будут иметь статус «На согласовании </w:t>
      </w:r>
      <w:r w:rsidR="009131A8">
        <w:t>з</w:t>
      </w:r>
      <w:r w:rsidR="00A40811">
        <w:t>аказчика», от Вас потребуется согласование сведений о заказываемых пози</w:t>
      </w:r>
      <w:r w:rsidR="00702214">
        <w:t>ци</w:t>
      </w:r>
      <w:r w:rsidR="00A40811">
        <w:t>ях</w:t>
      </w:r>
      <w:r w:rsidR="00702214">
        <w:t xml:space="preserve"> (см. п. </w:t>
      </w:r>
      <w:r w:rsidR="00702214">
        <w:fldChar w:fldCharType="begin"/>
      </w:r>
      <w:r w:rsidR="00702214">
        <w:instrText xml:space="preserve"> REF _Ref21958871 \r \h </w:instrText>
      </w:r>
      <w:r w:rsidR="00702214">
        <w:fldChar w:fldCharType="separate"/>
      </w:r>
      <w:r w:rsidR="006A68F5">
        <w:t>4.6</w:t>
      </w:r>
      <w:r w:rsidR="00702214">
        <w:fldChar w:fldCharType="end"/>
      </w:r>
      <w:r w:rsidR="00702214">
        <w:t>).</w:t>
      </w:r>
    </w:p>
    <w:p w:rsidR="000E0DDC" w:rsidRDefault="009D3138" w:rsidP="009D3138">
      <w:pPr>
        <w:pStyle w:val="aff8"/>
      </w:pPr>
      <w:r w:rsidRPr="009D3138">
        <w:drawing>
          <wp:inline distT="0" distB="0" distL="0" distR="0" wp14:anchorId="1E357C01" wp14:editId="04E2F773">
            <wp:extent cx="6515100" cy="164465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515100" cy="164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0DDC" w:rsidRDefault="009D3138" w:rsidP="009D3138">
      <w:pPr>
        <w:pStyle w:val="aff9"/>
        <w:rPr>
          <w:sz w:val="18"/>
          <w:szCs w:val="18"/>
          <w:lang w:val="ru-RU"/>
        </w:rPr>
      </w:pPr>
      <w:bookmarkStart w:id="100" w:name="_Ref21433469"/>
      <w:r w:rsidRPr="00237FD1">
        <w:rPr>
          <w:lang w:val="ru-RU"/>
        </w:rPr>
        <w:t xml:space="preserve">Рис. </w:t>
      </w:r>
      <w:r>
        <w:fldChar w:fldCharType="begin"/>
      </w:r>
      <w:r w:rsidRPr="00237FD1">
        <w:rPr>
          <w:lang w:val="ru-RU"/>
        </w:rPr>
        <w:instrText xml:space="preserve"> </w:instrText>
      </w:r>
      <w:r>
        <w:instrText>SEQ</w:instrText>
      </w:r>
      <w:r w:rsidRPr="00237FD1">
        <w:rPr>
          <w:lang w:val="ru-RU"/>
        </w:rPr>
        <w:instrText xml:space="preserve"> Рис. \* </w:instrText>
      </w:r>
      <w:r>
        <w:instrText>ARABIC</w:instrText>
      </w:r>
      <w:r w:rsidRPr="00237FD1">
        <w:rPr>
          <w:lang w:val="ru-RU"/>
        </w:rPr>
        <w:instrText xml:space="preserve"> </w:instrText>
      </w:r>
      <w:r>
        <w:fldChar w:fldCharType="separate"/>
      </w:r>
      <w:r w:rsidR="006A68F5">
        <w:rPr>
          <w:noProof/>
        </w:rPr>
        <w:t>45</w:t>
      </w:r>
      <w:r>
        <w:fldChar w:fldCharType="end"/>
      </w:r>
      <w:bookmarkEnd w:id="100"/>
      <w:r w:rsidRPr="000E0DDC">
        <w:rPr>
          <w:lang w:val="ru-RU"/>
        </w:rPr>
        <w:t xml:space="preserve">. </w:t>
      </w:r>
      <w:r>
        <w:rPr>
          <w:sz w:val="18"/>
          <w:szCs w:val="18"/>
          <w:lang w:val="ru-RU"/>
        </w:rPr>
        <w:t>Карточка произвольной заявки</w:t>
      </w:r>
    </w:p>
    <w:p w:rsidR="00125BED" w:rsidRPr="00C56121" w:rsidRDefault="00125BED" w:rsidP="00125BED">
      <w:pPr>
        <w:pStyle w:val="3"/>
      </w:pPr>
      <w:bookmarkStart w:id="101" w:name="_Ref23250500"/>
      <w:bookmarkStart w:id="102" w:name="_Toc31298216"/>
      <w:r w:rsidRPr="00C56121">
        <w:t>Добавление позиций</w:t>
      </w:r>
      <w:r w:rsidR="00A57941">
        <w:t xml:space="preserve"> из каталога</w:t>
      </w:r>
      <w:r w:rsidRPr="00C56121">
        <w:t xml:space="preserve"> в корзину и создание заявки</w:t>
      </w:r>
      <w:r w:rsidR="00C658C6">
        <w:t xml:space="preserve"> из корзины</w:t>
      </w:r>
      <w:bookmarkEnd w:id="101"/>
      <w:bookmarkEnd w:id="102"/>
    </w:p>
    <w:p w:rsidR="00C84782" w:rsidRPr="006E54D6" w:rsidRDefault="00C84782" w:rsidP="003B7ECD">
      <w:pPr>
        <w:pStyle w:val="aff1"/>
      </w:pPr>
      <w:r w:rsidRPr="00C56121">
        <w:t xml:space="preserve">Каталог МТР доступен </w:t>
      </w:r>
      <w:r w:rsidR="00C56121" w:rsidRPr="00C56121">
        <w:t>из пункта</w:t>
      </w:r>
      <w:r w:rsidRPr="00C56121">
        <w:t xml:space="preserve"> меню «Каталог»</w:t>
      </w:r>
      <w:r w:rsidR="00135CBB">
        <w:t xml:space="preserve"> (</w:t>
      </w:r>
      <w:r w:rsidR="00135CBB">
        <w:fldChar w:fldCharType="begin"/>
      </w:r>
      <w:r w:rsidR="00135CBB">
        <w:instrText xml:space="preserve"> REF _Ref21604645 \h </w:instrText>
      </w:r>
      <w:r w:rsidR="00135CBB">
        <w:fldChar w:fldCharType="separate"/>
      </w:r>
      <w:r w:rsidR="006A68F5" w:rsidRPr="00237FD1">
        <w:t xml:space="preserve">Рис. </w:t>
      </w:r>
      <w:r w:rsidR="006A68F5">
        <w:rPr>
          <w:noProof/>
        </w:rPr>
        <w:t>46</w:t>
      </w:r>
      <w:r w:rsidR="00135CBB">
        <w:fldChar w:fldCharType="end"/>
      </w:r>
      <w:r w:rsidR="00135CBB">
        <w:t>)</w:t>
      </w:r>
    </w:p>
    <w:p w:rsidR="00C84782" w:rsidRPr="00012F1F" w:rsidRDefault="00913B5B" w:rsidP="00C84782">
      <w:pPr>
        <w:pStyle w:val="aff8"/>
      </w:pPr>
      <w:r w:rsidRPr="00913B5B">
        <w:lastRenderedPageBreak/>
        <w:drawing>
          <wp:inline distT="0" distB="0" distL="0" distR="0" wp14:anchorId="123BBC64" wp14:editId="18B6F1FE">
            <wp:extent cx="6515100" cy="3886835"/>
            <wp:effectExtent l="0" t="0" r="0" b="0"/>
            <wp:docPr id="504" name="Рисунок 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515100" cy="388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4782" w:rsidRDefault="00C84782" w:rsidP="00C84782">
      <w:pPr>
        <w:pStyle w:val="aff9"/>
        <w:rPr>
          <w:lang w:val="ru-RU"/>
        </w:rPr>
      </w:pPr>
      <w:bookmarkStart w:id="103" w:name="_Ref21604645"/>
      <w:r w:rsidRPr="00237FD1">
        <w:rPr>
          <w:lang w:val="ru-RU"/>
        </w:rPr>
        <w:t xml:space="preserve">Рис. </w:t>
      </w:r>
      <w:r>
        <w:fldChar w:fldCharType="begin"/>
      </w:r>
      <w:r w:rsidRPr="00237FD1">
        <w:rPr>
          <w:lang w:val="ru-RU"/>
        </w:rPr>
        <w:instrText xml:space="preserve"> </w:instrText>
      </w:r>
      <w:r>
        <w:instrText>SEQ</w:instrText>
      </w:r>
      <w:r w:rsidRPr="00237FD1">
        <w:rPr>
          <w:lang w:val="ru-RU"/>
        </w:rPr>
        <w:instrText xml:space="preserve"> Рис. \* </w:instrText>
      </w:r>
      <w:r>
        <w:instrText>ARABIC</w:instrText>
      </w:r>
      <w:r w:rsidRPr="00237FD1">
        <w:rPr>
          <w:lang w:val="ru-RU"/>
        </w:rPr>
        <w:instrText xml:space="preserve"> </w:instrText>
      </w:r>
      <w:r>
        <w:fldChar w:fldCharType="separate"/>
      </w:r>
      <w:r w:rsidR="006A68F5" w:rsidRPr="00BE46A8">
        <w:rPr>
          <w:noProof/>
          <w:lang w:val="ru-RU"/>
        </w:rPr>
        <w:t>46</w:t>
      </w:r>
      <w:r>
        <w:fldChar w:fldCharType="end"/>
      </w:r>
      <w:bookmarkEnd w:id="103"/>
      <w:r w:rsidRPr="000E0DDC">
        <w:rPr>
          <w:lang w:val="ru-RU"/>
        </w:rPr>
        <w:t xml:space="preserve">. Главное </w:t>
      </w:r>
      <w:r w:rsidRPr="00A55FC0">
        <w:rPr>
          <w:lang w:val="ru-RU"/>
        </w:rPr>
        <w:t>меню</w:t>
      </w:r>
      <w:r w:rsidRPr="000E0DDC">
        <w:rPr>
          <w:lang w:val="ru-RU"/>
        </w:rPr>
        <w:t>, пункт «</w:t>
      </w:r>
      <w:r w:rsidR="00135CBB">
        <w:rPr>
          <w:lang w:val="ru-RU"/>
        </w:rPr>
        <w:t>Каталог</w:t>
      </w:r>
      <w:r w:rsidRPr="000E0DDC">
        <w:rPr>
          <w:lang w:val="ru-RU"/>
        </w:rPr>
        <w:t>»</w:t>
      </w:r>
    </w:p>
    <w:p w:rsidR="008444CE" w:rsidRDefault="00C64B68" w:rsidP="00C64B68">
      <w:pPr>
        <w:pStyle w:val="4"/>
      </w:pPr>
      <w:r>
        <w:t>Поиск позиции в каталоге</w:t>
      </w:r>
    </w:p>
    <w:p w:rsidR="00C56121" w:rsidRDefault="00C56121" w:rsidP="003B7ECD">
      <w:pPr>
        <w:pStyle w:val="aff1"/>
      </w:pPr>
      <w:r>
        <w:t xml:space="preserve">Чтобы найти нужную позицию в каталоге можно </w:t>
      </w:r>
      <w:r w:rsidR="00913B5B">
        <w:t xml:space="preserve">воспользоваться строкой поиска: введите </w:t>
      </w:r>
      <w:r>
        <w:t>поисковое зна</w:t>
      </w:r>
      <w:r w:rsidR="00217D94">
        <w:t>чение в поле поиска, после чего</w:t>
      </w:r>
      <w:r>
        <w:t xml:space="preserve"> наж</w:t>
      </w:r>
      <w:r w:rsidR="00913B5B">
        <w:t>мите</w:t>
      </w:r>
      <w:r>
        <w:t xml:space="preserve"> кнопку </w:t>
      </w:r>
      <w:r w:rsidR="00913B5B" w:rsidRPr="00913B5B">
        <w:rPr>
          <w:noProof/>
          <w:lang w:eastAsia="ru-RU"/>
        </w:rPr>
        <w:drawing>
          <wp:inline distT="0" distB="0" distL="0" distR="0" wp14:anchorId="3D6E5073" wp14:editId="4C1127F0">
            <wp:extent cx="304800" cy="247650"/>
            <wp:effectExtent l="0" t="0" r="0" b="0"/>
            <wp:docPr id="505" name="Рисунок 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, расположенную справа от поля</w:t>
      </w:r>
      <w:r w:rsidR="00135CBB">
        <w:t xml:space="preserve"> (</w:t>
      </w:r>
      <w:r w:rsidR="00135CBB">
        <w:fldChar w:fldCharType="begin"/>
      </w:r>
      <w:r w:rsidR="00135CBB">
        <w:instrText xml:space="preserve"> REF _Ref21604874 \h </w:instrText>
      </w:r>
      <w:r w:rsidR="00135CBB">
        <w:fldChar w:fldCharType="separate"/>
      </w:r>
      <w:r w:rsidR="006A68F5" w:rsidRPr="00237FD1">
        <w:t xml:space="preserve">Рис. </w:t>
      </w:r>
      <w:r w:rsidR="006A68F5">
        <w:rPr>
          <w:noProof/>
        </w:rPr>
        <w:t>47</w:t>
      </w:r>
      <w:r w:rsidR="00135CBB">
        <w:fldChar w:fldCharType="end"/>
      </w:r>
      <w:r w:rsidR="00135CBB">
        <w:t>)</w:t>
      </w:r>
      <w:r>
        <w:t>.</w:t>
      </w:r>
    </w:p>
    <w:p w:rsidR="00C56121" w:rsidRDefault="00913B5B" w:rsidP="00C56121">
      <w:pPr>
        <w:pStyle w:val="aff8"/>
      </w:pPr>
      <w:r w:rsidRPr="00913B5B">
        <w:lastRenderedPageBreak/>
        <w:drawing>
          <wp:inline distT="0" distB="0" distL="0" distR="0" wp14:anchorId="49360C10" wp14:editId="39798E8A">
            <wp:extent cx="6515100" cy="3241040"/>
            <wp:effectExtent l="0" t="0" r="0" b="0"/>
            <wp:docPr id="506" name="Рисунок 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515100" cy="324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CBB" w:rsidRPr="00135CBB" w:rsidRDefault="00135CBB" w:rsidP="00135CBB">
      <w:pPr>
        <w:pStyle w:val="aff9"/>
        <w:rPr>
          <w:lang w:val="ru-RU" w:eastAsia="ru-RU"/>
        </w:rPr>
      </w:pPr>
      <w:bookmarkStart w:id="104" w:name="_Ref21604874"/>
      <w:r w:rsidRPr="00237FD1">
        <w:rPr>
          <w:lang w:val="ru-RU"/>
        </w:rPr>
        <w:t xml:space="preserve">Рис. </w:t>
      </w:r>
      <w:r>
        <w:fldChar w:fldCharType="begin"/>
      </w:r>
      <w:r w:rsidRPr="00237FD1">
        <w:rPr>
          <w:lang w:val="ru-RU"/>
        </w:rPr>
        <w:instrText xml:space="preserve"> </w:instrText>
      </w:r>
      <w:r>
        <w:instrText>SEQ</w:instrText>
      </w:r>
      <w:r w:rsidRPr="00237FD1">
        <w:rPr>
          <w:lang w:val="ru-RU"/>
        </w:rPr>
        <w:instrText xml:space="preserve"> Рис. \* </w:instrText>
      </w:r>
      <w:r>
        <w:instrText>ARABIC</w:instrText>
      </w:r>
      <w:r w:rsidRPr="00237FD1">
        <w:rPr>
          <w:lang w:val="ru-RU"/>
        </w:rPr>
        <w:instrText xml:space="preserve"> </w:instrText>
      </w:r>
      <w:r>
        <w:fldChar w:fldCharType="separate"/>
      </w:r>
      <w:r w:rsidR="006A68F5">
        <w:rPr>
          <w:noProof/>
        </w:rPr>
        <w:t>47</w:t>
      </w:r>
      <w:r>
        <w:fldChar w:fldCharType="end"/>
      </w:r>
      <w:bookmarkEnd w:id="104"/>
      <w:r w:rsidRPr="000E0DDC">
        <w:rPr>
          <w:lang w:val="ru-RU"/>
        </w:rPr>
        <w:t xml:space="preserve">. </w:t>
      </w:r>
      <w:r>
        <w:rPr>
          <w:lang w:val="ru-RU"/>
        </w:rPr>
        <w:t>Поиск позиций в катало</w:t>
      </w:r>
      <w:r w:rsidR="00417599">
        <w:rPr>
          <w:lang w:val="ru-RU"/>
        </w:rPr>
        <w:t>г</w:t>
      </w:r>
      <w:r>
        <w:rPr>
          <w:lang w:val="ru-RU"/>
        </w:rPr>
        <w:t>е</w:t>
      </w:r>
    </w:p>
    <w:p w:rsidR="00C64B68" w:rsidRDefault="00C64B68" w:rsidP="00C64B68">
      <w:pPr>
        <w:pStyle w:val="4"/>
      </w:pPr>
      <w:r>
        <w:t>Фильтрация списка позиций</w:t>
      </w:r>
    </w:p>
    <w:p w:rsidR="00913B5B" w:rsidRDefault="00913B5B" w:rsidP="003B7ECD">
      <w:pPr>
        <w:pStyle w:val="aff1"/>
      </w:pPr>
      <w:r>
        <w:t>Позиции в списке можно отфильтровать по следующим параметрам:</w:t>
      </w:r>
    </w:p>
    <w:p w:rsidR="00913B5B" w:rsidRDefault="00913B5B" w:rsidP="00913B5B">
      <w:pPr>
        <w:pStyle w:val="ae"/>
      </w:pPr>
      <w:r>
        <w:t>Цена – диапазон значений, в которы</w:t>
      </w:r>
      <w:r w:rsidR="002924E1">
        <w:t>й</w:t>
      </w:r>
      <w:r>
        <w:t xml:space="preserve"> должна попадать цена товара;</w:t>
      </w:r>
    </w:p>
    <w:p w:rsidR="00913B5B" w:rsidRDefault="00913B5B" w:rsidP="00913B5B">
      <w:pPr>
        <w:pStyle w:val="ae"/>
      </w:pPr>
      <w:r>
        <w:t>Сроки поставки (дн.) –</w:t>
      </w:r>
      <w:r w:rsidR="002924E1">
        <w:t xml:space="preserve"> диапазон значений, в который должен попасть срок поставки в днях</w:t>
      </w:r>
      <w:r>
        <w:t>;</w:t>
      </w:r>
    </w:p>
    <w:p w:rsidR="00913B5B" w:rsidRDefault="00913B5B" w:rsidP="00913B5B">
      <w:pPr>
        <w:pStyle w:val="ae"/>
      </w:pPr>
      <w:r>
        <w:t>Поставщик</w:t>
      </w:r>
      <w:r w:rsidR="002924E1">
        <w:t xml:space="preserve"> – наименование поставщика товара</w:t>
      </w:r>
      <w:r>
        <w:t>.</w:t>
      </w:r>
    </w:p>
    <w:p w:rsidR="00913B5B" w:rsidRDefault="00913B5B" w:rsidP="003B7ECD">
      <w:pPr>
        <w:pStyle w:val="aff1"/>
      </w:pPr>
      <w:r>
        <w:t>Для фильтрации списка используется панель, расположенная в правой части каталога</w:t>
      </w:r>
      <w:r w:rsidR="002924E1">
        <w:t xml:space="preserve"> (</w:t>
      </w:r>
      <w:r w:rsidR="002924E1">
        <w:fldChar w:fldCharType="begin"/>
      </w:r>
      <w:r w:rsidR="002924E1">
        <w:instrText xml:space="preserve"> REF _Ref25933291 \h </w:instrText>
      </w:r>
      <w:r w:rsidR="002924E1">
        <w:fldChar w:fldCharType="separate"/>
      </w:r>
      <w:r w:rsidR="006A68F5" w:rsidRPr="00237FD1">
        <w:t xml:space="preserve">Рис. </w:t>
      </w:r>
      <w:r w:rsidR="006A68F5">
        <w:rPr>
          <w:noProof/>
        </w:rPr>
        <w:t>48</w:t>
      </w:r>
      <w:r w:rsidR="002924E1">
        <w:fldChar w:fldCharType="end"/>
      </w:r>
      <w:r w:rsidR="002924E1">
        <w:t>)</w:t>
      </w:r>
      <w:r>
        <w:t>.</w:t>
      </w:r>
    </w:p>
    <w:p w:rsidR="00913B5B" w:rsidRDefault="00913B5B" w:rsidP="00913B5B">
      <w:pPr>
        <w:pStyle w:val="aff8"/>
      </w:pPr>
      <w:r w:rsidRPr="00913B5B">
        <w:lastRenderedPageBreak/>
        <w:drawing>
          <wp:inline distT="0" distB="0" distL="0" distR="0" wp14:anchorId="075E1DFA" wp14:editId="40B0AB21">
            <wp:extent cx="6515100" cy="3886835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515100" cy="388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3B5B" w:rsidRPr="00135CBB" w:rsidRDefault="00913B5B" w:rsidP="00913B5B">
      <w:pPr>
        <w:pStyle w:val="aff9"/>
        <w:rPr>
          <w:lang w:val="ru-RU" w:eastAsia="ru-RU"/>
        </w:rPr>
      </w:pPr>
      <w:bookmarkStart w:id="105" w:name="_Ref25933291"/>
      <w:r w:rsidRPr="00237FD1">
        <w:rPr>
          <w:lang w:val="ru-RU"/>
        </w:rPr>
        <w:t xml:space="preserve">Рис. </w:t>
      </w:r>
      <w:r>
        <w:fldChar w:fldCharType="begin"/>
      </w:r>
      <w:r w:rsidRPr="00237FD1">
        <w:rPr>
          <w:lang w:val="ru-RU"/>
        </w:rPr>
        <w:instrText xml:space="preserve"> </w:instrText>
      </w:r>
      <w:r>
        <w:instrText>SEQ</w:instrText>
      </w:r>
      <w:r w:rsidRPr="00237FD1">
        <w:rPr>
          <w:lang w:val="ru-RU"/>
        </w:rPr>
        <w:instrText xml:space="preserve"> Рис. \* </w:instrText>
      </w:r>
      <w:r>
        <w:instrText>ARABIC</w:instrText>
      </w:r>
      <w:r w:rsidRPr="00237FD1">
        <w:rPr>
          <w:lang w:val="ru-RU"/>
        </w:rPr>
        <w:instrText xml:space="preserve"> </w:instrText>
      </w:r>
      <w:r>
        <w:fldChar w:fldCharType="separate"/>
      </w:r>
      <w:r w:rsidR="006A68F5" w:rsidRPr="00BE46A8">
        <w:rPr>
          <w:noProof/>
          <w:lang w:val="ru-RU"/>
        </w:rPr>
        <w:t>48</w:t>
      </w:r>
      <w:r>
        <w:fldChar w:fldCharType="end"/>
      </w:r>
      <w:bookmarkEnd w:id="105"/>
      <w:r w:rsidRPr="000E0DDC">
        <w:rPr>
          <w:lang w:val="ru-RU"/>
        </w:rPr>
        <w:t xml:space="preserve">. </w:t>
      </w:r>
      <w:r>
        <w:rPr>
          <w:lang w:val="ru-RU"/>
        </w:rPr>
        <w:t>Фильтрация списка позиций в каталоге</w:t>
      </w:r>
    </w:p>
    <w:p w:rsidR="00913B5B" w:rsidRDefault="00913B5B" w:rsidP="003B7ECD">
      <w:pPr>
        <w:pStyle w:val="aff1"/>
      </w:pPr>
    </w:p>
    <w:p w:rsidR="00C64B68" w:rsidRDefault="008F2689" w:rsidP="00C64B68">
      <w:pPr>
        <w:pStyle w:val="4"/>
      </w:pPr>
      <w:r>
        <w:t>Фильтрация каталога по категориям</w:t>
      </w:r>
    </w:p>
    <w:p w:rsidR="00E67F5E" w:rsidRDefault="00746947" w:rsidP="003B7ECD">
      <w:pPr>
        <w:pStyle w:val="aff1"/>
      </w:pPr>
      <w:r>
        <w:t>Каталог можно отфильтровать по категориям, для этого на форме каталога следует нажать на кнопку «Каталог»</w:t>
      </w:r>
      <w:r w:rsidR="00E67F5E">
        <w:t xml:space="preserve"> (</w:t>
      </w:r>
      <w:r w:rsidR="00E67F5E">
        <w:fldChar w:fldCharType="begin"/>
      </w:r>
      <w:r w:rsidR="00E67F5E">
        <w:instrText xml:space="preserve"> REF _Ref25938548 \h </w:instrText>
      </w:r>
      <w:r w:rsidR="00E67F5E">
        <w:fldChar w:fldCharType="separate"/>
      </w:r>
      <w:r w:rsidR="006A68F5" w:rsidRPr="00237FD1">
        <w:t xml:space="preserve">Рис. </w:t>
      </w:r>
      <w:r w:rsidR="006A68F5">
        <w:rPr>
          <w:noProof/>
        </w:rPr>
        <w:t>49</w:t>
      </w:r>
      <w:r w:rsidR="00E67F5E">
        <w:fldChar w:fldCharType="end"/>
      </w:r>
      <w:r w:rsidR="00E67F5E">
        <w:t>)</w:t>
      </w:r>
      <w:r>
        <w:t xml:space="preserve"> и выбрать категорию во всплывающем меню кнопки</w:t>
      </w:r>
      <w:r w:rsidR="00E67F5E">
        <w:t>. Если категория содержит категории второго уровня, то они отобразятся в правой части меню. Можно выбрать любую категорию первого или второго уровня, после чего в каталоге отобразятся только позиции выбранной категории.</w:t>
      </w:r>
    </w:p>
    <w:p w:rsidR="008F2689" w:rsidRDefault="00E67F5E" w:rsidP="00E67F5E">
      <w:pPr>
        <w:pStyle w:val="aff8"/>
      </w:pPr>
      <w:r w:rsidRPr="00E67F5E">
        <w:drawing>
          <wp:inline distT="0" distB="0" distL="0" distR="0" wp14:anchorId="54A1EA60" wp14:editId="62A95976">
            <wp:extent cx="6515100" cy="935355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515100" cy="93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E67F5E" w:rsidRPr="00E67F5E" w:rsidRDefault="00E67F5E" w:rsidP="00E67F5E">
      <w:pPr>
        <w:pStyle w:val="aff9"/>
        <w:rPr>
          <w:lang w:val="ru-RU" w:eastAsia="ru-RU"/>
        </w:rPr>
      </w:pPr>
      <w:bookmarkStart w:id="106" w:name="_Ref25938548"/>
      <w:r w:rsidRPr="00237FD1">
        <w:rPr>
          <w:lang w:val="ru-RU"/>
        </w:rPr>
        <w:t xml:space="preserve">Рис. </w:t>
      </w:r>
      <w:r>
        <w:fldChar w:fldCharType="begin"/>
      </w:r>
      <w:r w:rsidRPr="00237FD1">
        <w:rPr>
          <w:lang w:val="ru-RU"/>
        </w:rPr>
        <w:instrText xml:space="preserve"> </w:instrText>
      </w:r>
      <w:r>
        <w:instrText>SEQ</w:instrText>
      </w:r>
      <w:r w:rsidRPr="00237FD1">
        <w:rPr>
          <w:lang w:val="ru-RU"/>
        </w:rPr>
        <w:instrText xml:space="preserve"> Рис. \* </w:instrText>
      </w:r>
      <w:r>
        <w:instrText>ARABIC</w:instrText>
      </w:r>
      <w:r w:rsidRPr="00237FD1">
        <w:rPr>
          <w:lang w:val="ru-RU"/>
        </w:rPr>
        <w:instrText xml:space="preserve"> </w:instrText>
      </w:r>
      <w:r>
        <w:fldChar w:fldCharType="separate"/>
      </w:r>
      <w:r w:rsidR="006A68F5">
        <w:rPr>
          <w:noProof/>
        </w:rPr>
        <w:t>49</w:t>
      </w:r>
      <w:r>
        <w:fldChar w:fldCharType="end"/>
      </w:r>
      <w:bookmarkEnd w:id="106"/>
      <w:r w:rsidRPr="000E0DDC">
        <w:rPr>
          <w:lang w:val="ru-RU"/>
        </w:rPr>
        <w:t xml:space="preserve">. </w:t>
      </w:r>
      <w:r>
        <w:rPr>
          <w:lang w:val="ru-RU"/>
        </w:rPr>
        <w:t>Страница выбора категории</w:t>
      </w:r>
    </w:p>
    <w:p w:rsidR="00C64B68" w:rsidRDefault="00C64B68" w:rsidP="00C64B68">
      <w:pPr>
        <w:pStyle w:val="4"/>
      </w:pPr>
      <w:r>
        <w:lastRenderedPageBreak/>
        <w:t>Добавление позиции в корзину</w:t>
      </w:r>
    </w:p>
    <w:p w:rsidR="00C84782" w:rsidRDefault="002924E1" w:rsidP="003B7ECD">
      <w:pPr>
        <w:pStyle w:val="aff1"/>
      </w:pPr>
      <w:r>
        <w:t xml:space="preserve">Если нужная позиция найдена, ее можно добавить в корзину. </w:t>
      </w:r>
      <w:r w:rsidR="00C56121">
        <w:t xml:space="preserve">Для </w:t>
      </w:r>
      <w:r>
        <w:t>этого укажите требуемое Вам количество товара</w:t>
      </w:r>
      <w:r w:rsidR="00C56121">
        <w:t xml:space="preserve"> </w:t>
      </w:r>
      <w:r>
        <w:t xml:space="preserve">и кликните по значку </w:t>
      </w:r>
      <w:r w:rsidRPr="002924E1">
        <w:rPr>
          <w:noProof/>
          <w:lang w:eastAsia="ru-RU"/>
        </w:rPr>
        <w:drawing>
          <wp:inline distT="0" distB="0" distL="0" distR="0" wp14:anchorId="15D9F5FC" wp14:editId="65BE9086">
            <wp:extent cx="361950" cy="352425"/>
            <wp:effectExtent l="0" t="0" r="0" b="952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61950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в соответствующей строке списка</w:t>
      </w:r>
      <w:r w:rsidR="00135CBB">
        <w:t xml:space="preserve"> (</w:t>
      </w:r>
      <w:r w:rsidR="00135CBB">
        <w:fldChar w:fldCharType="begin"/>
      </w:r>
      <w:r w:rsidR="00135CBB">
        <w:instrText xml:space="preserve"> REF _Ref21604967 \h </w:instrText>
      </w:r>
      <w:r w:rsidR="00135CBB">
        <w:fldChar w:fldCharType="separate"/>
      </w:r>
      <w:r w:rsidR="006A68F5" w:rsidRPr="00237FD1">
        <w:t xml:space="preserve">Рис. </w:t>
      </w:r>
      <w:r w:rsidR="006A68F5">
        <w:rPr>
          <w:noProof/>
        </w:rPr>
        <w:t>50</w:t>
      </w:r>
      <w:r w:rsidR="00135CBB">
        <w:fldChar w:fldCharType="end"/>
      </w:r>
      <w:r w:rsidR="00135CBB">
        <w:t>).</w:t>
      </w:r>
    </w:p>
    <w:p w:rsidR="00C56121" w:rsidRDefault="002924E1" w:rsidP="00C56121">
      <w:pPr>
        <w:pStyle w:val="aff8"/>
      </w:pPr>
      <w:r w:rsidRPr="002924E1">
        <w:drawing>
          <wp:inline distT="0" distB="0" distL="0" distR="0" wp14:anchorId="5ABB4590" wp14:editId="5D6879D5">
            <wp:extent cx="6515100" cy="3908425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515100" cy="390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CBB" w:rsidRPr="00135CBB" w:rsidRDefault="00135CBB" w:rsidP="00135CBB">
      <w:pPr>
        <w:pStyle w:val="aff9"/>
        <w:rPr>
          <w:lang w:val="ru-RU" w:eastAsia="ru-RU"/>
        </w:rPr>
      </w:pPr>
      <w:bookmarkStart w:id="107" w:name="_Ref21604967"/>
      <w:r w:rsidRPr="00237FD1">
        <w:rPr>
          <w:lang w:val="ru-RU"/>
        </w:rPr>
        <w:t xml:space="preserve">Рис. </w:t>
      </w:r>
      <w:r>
        <w:fldChar w:fldCharType="begin"/>
      </w:r>
      <w:r w:rsidRPr="00237FD1">
        <w:rPr>
          <w:lang w:val="ru-RU"/>
        </w:rPr>
        <w:instrText xml:space="preserve"> </w:instrText>
      </w:r>
      <w:r>
        <w:instrText>SEQ</w:instrText>
      </w:r>
      <w:r w:rsidRPr="00237FD1">
        <w:rPr>
          <w:lang w:val="ru-RU"/>
        </w:rPr>
        <w:instrText xml:space="preserve"> Рис. \* </w:instrText>
      </w:r>
      <w:r>
        <w:instrText>ARABIC</w:instrText>
      </w:r>
      <w:r w:rsidRPr="00237FD1">
        <w:rPr>
          <w:lang w:val="ru-RU"/>
        </w:rPr>
        <w:instrText xml:space="preserve"> </w:instrText>
      </w:r>
      <w:r>
        <w:fldChar w:fldCharType="separate"/>
      </w:r>
      <w:r w:rsidR="006A68F5" w:rsidRPr="00BE46A8">
        <w:rPr>
          <w:noProof/>
          <w:lang w:val="ru-RU"/>
        </w:rPr>
        <w:t>50</w:t>
      </w:r>
      <w:r>
        <w:fldChar w:fldCharType="end"/>
      </w:r>
      <w:bookmarkEnd w:id="107"/>
      <w:r w:rsidRPr="000E0DDC">
        <w:rPr>
          <w:lang w:val="ru-RU"/>
        </w:rPr>
        <w:t xml:space="preserve">. </w:t>
      </w:r>
      <w:r>
        <w:rPr>
          <w:lang w:val="ru-RU"/>
        </w:rPr>
        <w:t>Добавление позиции каталога в корзину</w:t>
      </w:r>
    </w:p>
    <w:p w:rsidR="00C56121" w:rsidRDefault="00C56121" w:rsidP="003B7ECD">
      <w:pPr>
        <w:pStyle w:val="aff1"/>
        <w:rPr>
          <w:lang w:eastAsia="ru-RU"/>
        </w:rPr>
      </w:pPr>
      <w:r>
        <w:rPr>
          <w:lang w:eastAsia="ru-RU"/>
        </w:rPr>
        <w:t xml:space="preserve">Таким </w:t>
      </w:r>
      <w:r w:rsidR="002924E1">
        <w:rPr>
          <w:lang w:eastAsia="ru-RU"/>
        </w:rPr>
        <w:t xml:space="preserve">же </w:t>
      </w:r>
      <w:r>
        <w:rPr>
          <w:lang w:eastAsia="ru-RU"/>
        </w:rPr>
        <w:t xml:space="preserve">образом, </w:t>
      </w:r>
      <w:r w:rsidR="002924E1">
        <w:rPr>
          <w:lang w:eastAsia="ru-RU"/>
        </w:rPr>
        <w:t>можно добавить и другие позиции в корзину</w:t>
      </w:r>
      <w:r>
        <w:rPr>
          <w:lang w:eastAsia="ru-RU"/>
        </w:rPr>
        <w:t>.</w:t>
      </w:r>
    </w:p>
    <w:p w:rsidR="00E3631F" w:rsidRDefault="00E3631F" w:rsidP="003B7ECD">
      <w:pPr>
        <w:pStyle w:val="aff1"/>
        <w:rPr>
          <w:lang w:eastAsia="ru-RU"/>
        </w:rPr>
      </w:pPr>
      <w:r>
        <w:rPr>
          <w:lang w:eastAsia="ru-RU"/>
        </w:rPr>
        <w:t>После того как все позиции будут добавлены, на основе</w:t>
      </w:r>
      <w:r w:rsidR="00FF15C3">
        <w:rPr>
          <w:lang w:eastAsia="ru-RU"/>
        </w:rPr>
        <w:t xml:space="preserve"> данных корзины</w:t>
      </w:r>
      <w:r>
        <w:rPr>
          <w:lang w:eastAsia="ru-RU"/>
        </w:rPr>
        <w:t xml:space="preserve"> можно сформировать заявку.</w:t>
      </w:r>
    </w:p>
    <w:p w:rsidR="00C56121" w:rsidRDefault="00E3631F" w:rsidP="003B7ECD">
      <w:pPr>
        <w:pStyle w:val="aff1"/>
        <w:rPr>
          <w:lang w:eastAsia="ru-RU"/>
        </w:rPr>
      </w:pPr>
      <w:r>
        <w:rPr>
          <w:lang w:eastAsia="ru-RU"/>
        </w:rPr>
        <w:t xml:space="preserve">Для </w:t>
      </w:r>
      <w:r w:rsidR="001B3A94">
        <w:rPr>
          <w:lang w:eastAsia="ru-RU"/>
        </w:rPr>
        <w:t>перехода в корзину</w:t>
      </w:r>
      <w:r>
        <w:rPr>
          <w:lang w:eastAsia="ru-RU"/>
        </w:rPr>
        <w:t xml:space="preserve"> кликните по значку корзины в </w:t>
      </w:r>
      <w:r w:rsidR="006C4F45">
        <w:rPr>
          <w:lang w:eastAsia="ru-RU"/>
        </w:rPr>
        <w:t>правой части строки меню</w:t>
      </w:r>
      <w:r w:rsidR="00135CBB">
        <w:rPr>
          <w:lang w:eastAsia="ru-RU"/>
        </w:rPr>
        <w:t xml:space="preserve"> (</w:t>
      </w:r>
      <w:r w:rsidR="00135CBB">
        <w:rPr>
          <w:lang w:eastAsia="ru-RU"/>
        </w:rPr>
        <w:fldChar w:fldCharType="begin"/>
      </w:r>
      <w:r w:rsidR="00135CBB">
        <w:rPr>
          <w:lang w:eastAsia="ru-RU"/>
        </w:rPr>
        <w:instrText xml:space="preserve"> REF _Ref21605015 \h </w:instrText>
      </w:r>
      <w:r w:rsidR="00135CBB">
        <w:rPr>
          <w:lang w:eastAsia="ru-RU"/>
        </w:rPr>
      </w:r>
      <w:r w:rsidR="00135CBB">
        <w:rPr>
          <w:lang w:eastAsia="ru-RU"/>
        </w:rPr>
        <w:fldChar w:fldCharType="separate"/>
      </w:r>
      <w:r w:rsidR="006A68F5" w:rsidRPr="00237FD1">
        <w:t xml:space="preserve">Рис. </w:t>
      </w:r>
      <w:r w:rsidR="006A68F5">
        <w:rPr>
          <w:noProof/>
        </w:rPr>
        <w:t>51</w:t>
      </w:r>
      <w:r w:rsidR="00135CBB">
        <w:rPr>
          <w:lang w:eastAsia="ru-RU"/>
        </w:rPr>
        <w:fldChar w:fldCharType="end"/>
      </w:r>
      <w:r w:rsidR="00135CBB">
        <w:rPr>
          <w:lang w:eastAsia="ru-RU"/>
        </w:rPr>
        <w:t>)</w:t>
      </w:r>
      <w:r w:rsidR="006C4F45">
        <w:rPr>
          <w:lang w:eastAsia="ru-RU"/>
        </w:rPr>
        <w:t>.</w:t>
      </w:r>
    </w:p>
    <w:p w:rsidR="006C4F45" w:rsidRDefault="00B23E4F" w:rsidP="00135CBB">
      <w:pPr>
        <w:pStyle w:val="aff8"/>
      </w:pPr>
      <w:r w:rsidRPr="00B23E4F">
        <w:drawing>
          <wp:inline distT="0" distB="0" distL="0" distR="0" wp14:anchorId="0C16B607" wp14:editId="5E51CF42">
            <wp:extent cx="6515100" cy="536575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515100" cy="53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CBB" w:rsidRPr="00135CBB" w:rsidRDefault="00135CBB" w:rsidP="00135CBB">
      <w:pPr>
        <w:pStyle w:val="aff9"/>
        <w:rPr>
          <w:lang w:val="ru-RU" w:eastAsia="ru-RU"/>
        </w:rPr>
      </w:pPr>
      <w:bookmarkStart w:id="108" w:name="_Ref21605015"/>
      <w:r w:rsidRPr="00237FD1">
        <w:rPr>
          <w:lang w:val="ru-RU"/>
        </w:rPr>
        <w:t xml:space="preserve">Рис. </w:t>
      </w:r>
      <w:r>
        <w:fldChar w:fldCharType="begin"/>
      </w:r>
      <w:r w:rsidRPr="00237FD1">
        <w:rPr>
          <w:lang w:val="ru-RU"/>
        </w:rPr>
        <w:instrText xml:space="preserve"> </w:instrText>
      </w:r>
      <w:r>
        <w:instrText>SEQ</w:instrText>
      </w:r>
      <w:r w:rsidRPr="00237FD1">
        <w:rPr>
          <w:lang w:val="ru-RU"/>
        </w:rPr>
        <w:instrText xml:space="preserve"> Рис. \* </w:instrText>
      </w:r>
      <w:r>
        <w:instrText>ARABIC</w:instrText>
      </w:r>
      <w:r w:rsidRPr="00237FD1">
        <w:rPr>
          <w:lang w:val="ru-RU"/>
        </w:rPr>
        <w:instrText xml:space="preserve"> </w:instrText>
      </w:r>
      <w:r>
        <w:fldChar w:fldCharType="separate"/>
      </w:r>
      <w:r w:rsidR="006A68F5">
        <w:rPr>
          <w:noProof/>
        </w:rPr>
        <w:t>51</w:t>
      </w:r>
      <w:r>
        <w:fldChar w:fldCharType="end"/>
      </w:r>
      <w:bookmarkEnd w:id="108"/>
      <w:r w:rsidRPr="000E0DDC">
        <w:rPr>
          <w:lang w:val="ru-RU"/>
        </w:rPr>
        <w:t xml:space="preserve">. </w:t>
      </w:r>
      <w:r>
        <w:rPr>
          <w:lang w:val="ru-RU"/>
        </w:rPr>
        <w:t>Переход в корзину</w:t>
      </w:r>
    </w:p>
    <w:p w:rsidR="00FF15C3" w:rsidRDefault="00FF15C3" w:rsidP="003B7ECD">
      <w:pPr>
        <w:pStyle w:val="aff1"/>
      </w:pPr>
      <w:r>
        <w:lastRenderedPageBreak/>
        <w:t>В открывшейся форме</w:t>
      </w:r>
      <w:r w:rsidR="00702214">
        <w:t xml:space="preserve"> (</w:t>
      </w:r>
      <w:r w:rsidR="00702214">
        <w:fldChar w:fldCharType="begin"/>
      </w:r>
      <w:r w:rsidR="00702214">
        <w:instrText xml:space="preserve"> REF _Ref21605085 \h </w:instrText>
      </w:r>
      <w:r w:rsidR="00702214">
        <w:fldChar w:fldCharType="separate"/>
      </w:r>
      <w:r w:rsidR="006A68F5" w:rsidRPr="00237FD1">
        <w:t xml:space="preserve">Рис. </w:t>
      </w:r>
      <w:r w:rsidR="006A68F5">
        <w:rPr>
          <w:noProof/>
        </w:rPr>
        <w:t>52</w:t>
      </w:r>
      <w:r w:rsidR="00702214">
        <w:fldChar w:fldCharType="end"/>
      </w:r>
      <w:r w:rsidR="00702214">
        <w:t>)</w:t>
      </w:r>
      <w:r>
        <w:t xml:space="preserve"> проверьте список выбранных позиций</w:t>
      </w:r>
      <w:r w:rsidR="00761DAC">
        <w:t>, их количество</w:t>
      </w:r>
      <w:r>
        <w:t xml:space="preserve"> и сумму заказа.</w:t>
      </w:r>
    </w:p>
    <w:p w:rsidR="00FF15C3" w:rsidRDefault="00FF15C3" w:rsidP="003B7ECD">
      <w:pPr>
        <w:pStyle w:val="aff1"/>
      </w:pPr>
      <w:r>
        <w:t xml:space="preserve">При необходимости можно удалить позиции из корзины, </w:t>
      </w:r>
      <w:r w:rsidR="00761DAC">
        <w:t xml:space="preserve">кликнув по значку </w:t>
      </w:r>
      <w:r w:rsidR="00761DAC" w:rsidRPr="00761DAC">
        <w:rPr>
          <w:noProof/>
          <w:lang w:eastAsia="ru-RU"/>
        </w:rPr>
        <w:drawing>
          <wp:inline distT="0" distB="0" distL="0" distR="0" wp14:anchorId="0388F0F8" wp14:editId="37911357">
            <wp:extent cx="238125" cy="323850"/>
            <wp:effectExtent l="0" t="0" r="952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38125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в строке, соответствующей позиции, либо </w:t>
      </w:r>
      <w:r w:rsidR="005F4934">
        <w:t>отредактировать</w:t>
      </w:r>
      <w:r>
        <w:t xml:space="preserve"> количество</w:t>
      </w:r>
      <w:r w:rsidR="00761DAC">
        <w:t xml:space="preserve"> товара</w:t>
      </w:r>
      <w:r>
        <w:t xml:space="preserve"> для заказа</w:t>
      </w:r>
      <w:r w:rsidR="002A22FC">
        <w:t>, изменив значение в редактируемом поле</w:t>
      </w:r>
      <w:r w:rsidR="00702214">
        <w:t xml:space="preserve"> (</w:t>
      </w:r>
      <w:r w:rsidR="00702214">
        <w:fldChar w:fldCharType="begin"/>
      </w:r>
      <w:r w:rsidR="00702214">
        <w:instrText xml:space="preserve"> REF _Ref21605085 \h </w:instrText>
      </w:r>
      <w:r w:rsidR="00702214">
        <w:fldChar w:fldCharType="separate"/>
      </w:r>
      <w:r w:rsidR="006A68F5" w:rsidRPr="00237FD1">
        <w:t xml:space="preserve">Рис. </w:t>
      </w:r>
      <w:r w:rsidR="006A68F5">
        <w:rPr>
          <w:noProof/>
        </w:rPr>
        <w:t>52</w:t>
      </w:r>
      <w:r w:rsidR="00702214">
        <w:fldChar w:fldCharType="end"/>
      </w:r>
      <w:r w:rsidR="00702214">
        <w:t>)</w:t>
      </w:r>
      <w:r>
        <w:t>.</w:t>
      </w:r>
    </w:p>
    <w:p w:rsidR="00FF15C3" w:rsidRDefault="00761DAC" w:rsidP="00135CBB">
      <w:pPr>
        <w:pStyle w:val="aff8"/>
      </w:pPr>
      <w:r w:rsidRPr="00761DAC">
        <w:drawing>
          <wp:inline distT="0" distB="0" distL="0" distR="0" wp14:anchorId="539FC1C0" wp14:editId="32D8D817">
            <wp:extent cx="6515100" cy="5341620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515100" cy="534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CBB" w:rsidRPr="00135CBB" w:rsidRDefault="00135CBB" w:rsidP="00135CBB">
      <w:pPr>
        <w:pStyle w:val="aff9"/>
        <w:rPr>
          <w:lang w:val="ru-RU" w:eastAsia="ru-RU"/>
        </w:rPr>
      </w:pPr>
      <w:bookmarkStart w:id="109" w:name="_Ref21605085"/>
      <w:r w:rsidRPr="00237FD1">
        <w:rPr>
          <w:lang w:val="ru-RU"/>
        </w:rPr>
        <w:t xml:space="preserve">Рис. </w:t>
      </w:r>
      <w:r>
        <w:fldChar w:fldCharType="begin"/>
      </w:r>
      <w:r w:rsidRPr="00237FD1">
        <w:rPr>
          <w:lang w:val="ru-RU"/>
        </w:rPr>
        <w:instrText xml:space="preserve"> </w:instrText>
      </w:r>
      <w:r>
        <w:instrText>SEQ</w:instrText>
      </w:r>
      <w:r w:rsidRPr="00237FD1">
        <w:rPr>
          <w:lang w:val="ru-RU"/>
        </w:rPr>
        <w:instrText xml:space="preserve"> Рис. \* </w:instrText>
      </w:r>
      <w:r>
        <w:instrText>ARABIC</w:instrText>
      </w:r>
      <w:r w:rsidRPr="00237FD1">
        <w:rPr>
          <w:lang w:val="ru-RU"/>
        </w:rPr>
        <w:instrText xml:space="preserve"> </w:instrText>
      </w:r>
      <w:r>
        <w:fldChar w:fldCharType="separate"/>
      </w:r>
      <w:r w:rsidR="006A68F5">
        <w:rPr>
          <w:noProof/>
        </w:rPr>
        <w:t>52</w:t>
      </w:r>
      <w:r>
        <w:fldChar w:fldCharType="end"/>
      </w:r>
      <w:bookmarkEnd w:id="109"/>
      <w:r w:rsidRPr="000E0DDC">
        <w:rPr>
          <w:lang w:val="ru-RU"/>
        </w:rPr>
        <w:t xml:space="preserve">. </w:t>
      </w:r>
      <w:r>
        <w:rPr>
          <w:lang w:val="ru-RU"/>
        </w:rPr>
        <w:t>Редактирование данных заказа</w:t>
      </w:r>
    </w:p>
    <w:p w:rsidR="00FF15C3" w:rsidRDefault="00FF15C3" w:rsidP="003B7ECD">
      <w:pPr>
        <w:pStyle w:val="aff1"/>
      </w:pPr>
      <w:r>
        <w:lastRenderedPageBreak/>
        <w:t xml:space="preserve">Для </w:t>
      </w:r>
      <w:r w:rsidR="00135CBB">
        <w:t>оформления</w:t>
      </w:r>
      <w:r>
        <w:t xml:space="preserve"> заказа </w:t>
      </w:r>
      <w:r w:rsidR="001B3A94">
        <w:t>необходимо дозаполнить поля на форме (</w:t>
      </w:r>
      <w:r w:rsidR="00761DAC">
        <w:t xml:space="preserve">«Наименование заявки», </w:t>
      </w:r>
      <w:r w:rsidR="00A57941">
        <w:t>«</w:t>
      </w:r>
      <w:r w:rsidR="001B3A94">
        <w:t>Базис поставки</w:t>
      </w:r>
      <w:r w:rsidR="00A57941">
        <w:t>»</w:t>
      </w:r>
      <w:r w:rsidR="001B3A94">
        <w:t xml:space="preserve">, </w:t>
      </w:r>
      <w:r w:rsidR="00A57941">
        <w:t>«</w:t>
      </w:r>
      <w:r w:rsidR="00761DAC">
        <w:t>Необходимый с</w:t>
      </w:r>
      <w:r w:rsidR="001B3A94">
        <w:t>рок поставки</w:t>
      </w:r>
      <w:r w:rsidR="00A57941">
        <w:t>»</w:t>
      </w:r>
      <w:r w:rsidR="00761DAC">
        <w:t xml:space="preserve"> или установить флажок «Как можно быстрее»</w:t>
      </w:r>
      <w:r w:rsidR="001B3A94">
        <w:t xml:space="preserve">, </w:t>
      </w:r>
      <w:r w:rsidR="00A57941">
        <w:t>«</w:t>
      </w:r>
      <w:r w:rsidR="001B3A94">
        <w:t>Условия оплаты</w:t>
      </w:r>
      <w:r w:rsidR="00A57941">
        <w:t>»</w:t>
      </w:r>
      <w:r w:rsidR="001B3A94">
        <w:t>)</w:t>
      </w:r>
      <w:r>
        <w:t xml:space="preserve"> и наж</w:t>
      </w:r>
      <w:r w:rsidR="001B3A94">
        <w:t>ать кнопку</w:t>
      </w:r>
      <w:r>
        <w:t xml:space="preserve"> «</w:t>
      </w:r>
      <w:r w:rsidR="00135CBB">
        <w:t>Сделать</w:t>
      </w:r>
      <w:r>
        <w:t xml:space="preserve"> заказ»</w:t>
      </w:r>
      <w:r w:rsidR="00135CBB">
        <w:t xml:space="preserve"> (</w:t>
      </w:r>
      <w:r w:rsidR="00135CBB">
        <w:fldChar w:fldCharType="begin"/>
      </w:r>
      <w:r w:rsidR="00135CBB">
        <w:instrText xml:space="preserve"> REF _Ref21605209 \h </w:instrText>
      </w:r>
      <w:r w:rsidR="00135CBB">
        <w:fldChar w:fldCharType="separate"/>
      </w:r>
      <w:r w:rsidR="006A68F5" w:rsidRPr="00237FD1">
        <w:t xml:space="preserve">Рис. </w:t>
      </w:r>
      <w:r w:rsidR="006A68F5">
        <w:rPr>
          <w:noProof/>
        </w:rPr>
        <w:t>53</w:t>
      </w:r>
      <w:r w:rsidR="00135CBB">
        <w:fldChar w:fldCharType="end"/>
      </w:r>
      <w:r w:rsidR="00135CBB">
        <w:t>).</w:t>
      </w:r>
    </w:p>
    <w:p w:rsidR="001B3A94" w:rsidRDefault="00761DAC" w:rsidP="00135CBB">
      <w:pPr>
        <w:pStyle w:val="aff8"/>
      </w:pPr>
      <w:r w:rsidRPr="00761DAC">
        <w:drawing>
          <wp:inline distT="0" distB="0" distL="0" distR="0" wp14:anchorId="43E6AF11" wp14:editId="03D6E84F">
            <wp:extent cx="6515100" cy="4587240"/>
            <wp:effectExtent l="0" t="0" r="0" b="381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515100" cy="458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CBB" w:rsidRPr="00135CBB" w:rsidRDefault="00135CBB" w:rsidP="00135CBB">
      <w:pPr>
        <w:pStyle w:val="aff9"/>
        <w:rPr>
          <w:lang w:val="ru-RU" w:eastAsia="ru-RU"/>
        </w:rPr>
      </w:pPr>
      <w:bookmarkStart w:id="110" w:name="_Ref21605209"/>
      <w:r w:rsidRPr="00237FD1">
        <w:rPr>
          <w:lang w:val="ru-RU"/>
        </w:rPr>
        <w:t xml:space="preserve">Рис. </w:t>
      </w:r>
      <w:r>
        <w:fldChar w:fldCharType="begin"/>
      </w:r>
      <w:r w:rsidRPr="00237FD1">
        <w:rPr>
          <w:lang w:val="ru-RU"/>
        </w:rPr>
        <w:instrText xml:space="preserve"> </w:instrText>
      </w:r>
      <w:r>
        <w:instrText>SEQ</w:instrText>
      </w:r>
      <w:r w:rsidRPr="00237FD1">
        <w:rPr>
          <w:lang w:val="ru-RU"/>
        </w:rPr>
        <w:instrText xml:space="preserve"> Рис. \* </w:instrText>
      </w:r>
      <w:r>
        <w:instrText>ARABIC</w:instrText>
      </w:r>
      <w:r w:rsidRPr="00237FD1">
        <w:rPr>
          <w:lang w:val="ru-RU"/>
        </w:rPr>
        <w:instrText xml:space="preserve"> </w:instrText>
      </w:r>
      <w:r>
        <w:fldChar w:fldCharType="separate"/>
      </w:r>
      <w:r w:rsidR="006A68F5">
        <w:rPr>
          <w:noProof/>
        </w:rPr>
        <w:t>53</w:t>
      </w:r>
      <w:r>
        <w:fldChar w:fldCharType="end"/>
      </w:r>
      <w:bookmarkEnd w:id="110"/>
      <w:r w:rsidRPr="000E0DDC">
        <w:rPr>
          <w:lang w:val="ru-RU"/>
        </w:rPr>
        <w:t xml:space="preserve">. </w:t>
      </w:r>
      <w:r>
        <w:rPr>
          <w:lang w:val="ru-RU"/>
        </w:rPr>
        <w:t>Оформление заказа</w:t>
      </w:r>
    </w:p>
    <w:p w:rsidR="00C84782" w:rsidRDefault="001B3A94" w:rsidP="003B7ECD">
      <w:pPr>
        <w:pStyle w:val="aff1"/>
      </w:pPr>
      <w:r>
        <w:t>В результате, сформируется за</w:t>
      </w:r>
      <w:r w:rsidR="00135CBB">
        <w:t>явка</w:t>
      </w:r>
      <w:r>
        <w:t>, включающ</w:t>
      </w:r>
      <w:r w:rsidR="00135CBB">
        <w:t>ая</w:t>
      </w:r>
      <w:r>
        <w:t xml:space="preserve"> позиции из корзины</w:t>
      </w:r>
      <w:r w:rsidR="00135CBB">
        <w:t>. Все позиции в заявке получат статус «</w:t>
      </w:r>
      <w:r w:rsidR="00761DAC">
        <w:t>Выбран победи</w:t>
      </w:r>
      <w:r w:rsidR="008C403D">
        <w:t>т</w:t>
      </w:r>
      <w:r w:rsidR="00761DAC">
        <w:t>ель</w:t>
      </w:r>
      <w:r w:rsidR="00135CBB">
        <w:t>», а сама заявка – статус «В обработке». На экране отобразится карточка заявки (</w:t>
      </w:r>
      <w:r w:rsidR="00135CBB">
        <w:fldChar w:fldCharType="begin"/>
      </w:r>
      <w:r w:rsidR="00135CBB">
        <w:instrText xml:space="preserve"> REF _Ref21605218 \h </w:instrText>
      </w:r>
      <w:r w:rsidR="00135CBB">
        <w:fldChar w:fldCharType="separate"/>
      </w:r>
      <w:r w:rsidR="006A68F5" w:rsidRPr="00237FD1">
        <w:t xml:space="preserve">Рис. </w:t>
      </w:r>
      <w:r w:rsidR="006A68F5">
        <w:rPr>
          <w:noProof/>
        </w:rPr>
        <w:t>54</w:t>
      </w:r>
      <w:r w:rsidR="00135CBB">
        <w:fldChar w:fldCharType="end"/>
      </w:r>
      <w:r w:rsidR="00135CBB">
        <w:t>).</w:t>
      </w:r>
    </w:p>
    <w:p w:rsidR="00135CBB" w:rsidRDefault="00761DAC" w:rsidP="00135CBB">
      <w:pPr>
        <w:pStyle w:val="aff8"/>
      </w:pPr>
      <w:r w:rsidRPr="00761DAC">
        <w:lastRenderedPageBreak/>
        <w:drawing>
          <wp:inline distT="0" distB="0" distL="0" distR="0" wp14:anchorId="669ADCF6" wp14:editId="5E1BC765">
            <wp:extent cx="6515100" cy="1673225"/>
            <wp:effectExtent l="0" t="0" r="0" b="317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515100" cy="167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A94" w:rsidRDefault="00135CBB" w:rsidP="00135CBB">
      <w:pPr>
        <w:pStyle w:val="aff9"/>
        <w:rPr>
          <w:lang w:val="ru-RU"/>
        </w:rPr>
      </w:pPr>
      <w:bookmarkStart w:id="111" w:name="_Ref21605218"/>
      <w:r w:rsidRPr="00237FD1">
        <w:rPr>
          <w:lang w:val="ru-RU"/>
        </w:rPr>
        <w:t xml:space="preserve">Рис. </w:t>
      </w:r>
      <w:r>
        <w:fldChar w:fldCharType="begin"/>
      </w:r>
      <w:r w:rsidRPr="00237FD1">
        <w:rPr>
          <w:lang w:val="ru-RU"/>
        </w:rPr>
        <w:instrText xml:space="preserve"> </w:instrText>
      </w:r>
      <w:r>
        <w:instrText>SEQ</w:instrText>
      </w:r>
      <w:r w:rsidRPr="00237FD1">
        <w:rPr>
          <w:lang w:val="ru-RU"/>
        </w:rPr>
        <w:instrText xml:space="preserve"> Рис. \* </w:instrText>
      </w:r>
      <w:r>
        <w:instrText>ARABIC</w:instrText>
      </w:r>
      <w:r w:rsidRPr="00237FD1">
        <w:rPr>
          <w:lang w:val="ru-RU"/>
        </w:rPr>
        <w:instrText xml:space="preserve"> </w:instrText>
      </w:r>
      <w:r>
        <w:fldChar w:fldCharType="separate"/>
      </w:r>
      <w:r w:rsidR="006A68F5" w:rsidRPr="00A20F3E">
        <w:rPr>
          <w:noProof/>
          <w:lang w:val="ru-RU"/>
        </w:rPr>
        <w:t>54</w:t>
      </w:r>
      <w:r>
        <w:fldChar w:fldCharType="end"/>
      </w:r>
      <w:bookmarkEnd w:id="111"/>
      <w:r w:rsidRPr="000E0DDC">
        <w:rPr>
          <w:lang w:val="ru-RU"/>
        </w:rPr>
        <w:t xml:space="preserve">. </w:t>
      </w:r>
      <w:r>
        <w:rPr>
          <w:lang w:val="ru-RU"/>
        </w:rPr>
        <w:t>Карточка заявки</w:t>
      </w:r>
    </w:p>
    <w:p w:rsidR="00135CBB" w:rsidRDefault="00135CBB" w:rsidP="003B7ECD">
      <w:pPr>
        <w:pStyle w:val="aff1"/>
      </w:pPr>
      <w:r w:rsidRPr="00135CBB">
        <w:t xml:space="preserve">На вкладке «Коммерческое предложение» </w:t>
      </w:r>
      <w:r w:rsidR="00761DAC">
        <w:t>в карточках каждой из позиций</w:t>
      </w:r>
      <w:r w:rsidRPr="00135CBB">
        <w:t xml:space="preserve"> установится победитель – поставщик позици</w:t>
      </w:r>
      <w:r w:rsidR="009131A8">
        <w:t>и</w:t>
      </w:r>
      <w:r w:rsidRPr="00135CBB">
        <w:t xml:space="preserve"> из каталога.</w:t>
      </w:r>
    </w:p>
    <w:p w:rsidR="00702214" w:rsidRPr="009131A8" w:rsidRDefault="00702214" w:rsidP="00702214">
      <w:pPr>
        <w:pStyle w:val="21"/>
        <w:rPr>
          <w:lang w:val="ru-RU"/>
        </w:rPr>
      </w:pPr>
      <w:bookmarkStart w:id="112" w:name="_Ref21958871"/>
      <w:bookmarkStart w:id="113" w:name="_Toc31298217"/>
      <w:r>
        <w:rPr>
          <w:lang w:val="ru-RU"/>
        </w:rPr>
        <w:t xml:space="preserve">Согласование </w:t>
      </w:r>
      <w:r w:rsidR="009131A8">
        <w:rPr>
          <w:lang w:val="ru-RU"/>
        </w:rPr>
        <w:t xml:space="preserve">сведений о </w:t>
      </w:r>
      <w:bookmarkEnd w:id="112"/>
      <w:r w:rsidR="009131A8">
        <w:rPr>
          <w:lang w:val="ru-RU"/>
        </w:rPr>
        <w:t>заказе</w:t>
      </w:r>
      <w:bookmarkEnd w:id="113"/>
    </w:p>
    <w:p w:rsidR="009131A8" w:rsidRDefault="009131A8" w:rsidP="003B7ECD">
      <w:pPr>
        <w:pStyle w:val="aff1"/>
      </w:pPr>
      <w:r>
        <w:t xml:space="preserve">Заявка, созданная Вами в произвольной форме, обрабатывается сотрудниками </w:t>
      </w:r>
      <w:r w:rsidR="001C4C10">
        <w:t>бэкофис</w:t>
      </w:r>
      <w:r>
        <w:t>а вручную. Они подбирают нужные Вам позиции на основе Ваших предпочтений и добавляют их в за</w:t>
      </w:r>
      <w:r w:rsidR="00994387">
        <w:t>явку</w:t>
      </w:r>
      <w:r>
        <w:t>. Сведения о добавленных позициях требуют Вашего согласования. Такие позиции имеют статус «На согласовании заказчика».</w:t>
      </w:r>
    </w:p>
    <w:p w:rsidR="009131A8" w:rsidRDefault="009131A8" w:rsidP="003B7ECD">
      <w:pPr>
        <w:pStyle w:val="aff1"/>
      </w:pPr>
      <w:r>
        <w:t>Для согласования сведений следует выполнить описанные ниже действия.</w:t>
      </w:r>
    </w:p>
    <w:p w:rsidR="009131A8" w:rsidRDefault="009131A8" w:rsidP="00304D76">
      <w:pPr>
        <w:pStyle w:val="14"/>
        <w:numPr>
          <w:ilvl w:val="0"/>
          <w:numId w:val="43"/>
        </w:numPr>
      </w:pPr>
      <w:r>
        <w:t xml:space="preserve">Открыть реестр заявок, </w:t>
      </w:r>
      <w:r w:rsidR="005F4934">
        <w:t>перейти на вкладку «На согласовании»</w:t>
      </w:r>
      <w:r>
        <w:t xml:space="preserve"> (см. п.</w:t>
      </w:r>
      <w:r w:rsidR="005F4934">
        <w:t xml:space="preserve"> </w:t>
      </w:r>
      <w:r w:rsidR="005F4934">
        <w:fldChar w:fldCharType="begin"/>
      </w:r>
      <w:r w:rsidR="005F4934">
        <w:instrText xml:space="preserve"> REF _Ref26450088 \r \h </w:instrText>
      </w:r>
      <w:r w:rsidR="005F4934">
        <w:fldChar w:fldCharType="separate"/>
      </w:r>
      <w:r w:rsidR="006A68F5">
        <w:t>4.3.1</w:t>
      </w:r>
      <w:r w:rsidR="005F4934">
        <w:fldChar w:fldCharType="end"/>
      </w:r>
      <w:r>
        <w:t>)</w:t>
      </w:r>
      <w:r w:rsidR="00994387">
        <w:t>.</w:t>
      </w:r>
    </w:p>
    <w:p w:rsidR="009131A8" w:rsidRDefault="005F4934" w:rsidP="00304D76">
      <w:pPr>
        <w:pStyle w:val="14"/>
        <w:numPr>
          <w:ilvl w:val="0"/>
          <w:numId w:val="43"/>
        </w:numPr>
      </w:pPr>
      <w:r>
        <w:t>Найти и о</w:t>
      </w:r>
      <w:r w:rsidR="009131A8">
        <w:t xml:space="preserve">ткрыть </w:t>
      </w:r>
      <w:r>
        <w:t xml:space="preserve">нужную </w:t>
      </w:r>
      <w:r w:rsidR="009131A8">
        <w:t>заявк</w:t>
      </w:r>
      <w:r w:rsidR="00994387">
        <w:t>у</w:t>
      </w:r>
      <w:r>
        <w:t xml:space="preserve"> </w:t>
      </w:r>
      <w:r w:rsidR="009131A8">
        <w:t xml:space="preserve">(см. п. </w:t>
      </w:r>
      <w:r w:rsidR="009131A8">
        <w:fldChar w:fldCharType="begin"/>
      </w:r>
      <w:r w:rsidR="009131A8">
        <w:instrText xml:space="preserve"> REF _Ref21959554 \r \h </w:instrText>
      </w:r>
      <w:r w:rsidR="009131A8">
        <w:fldChar w:fldCharType="separate"/>
      </w:r>
      <w:r w:rsidR="006A68F5">
        <w:t>4.4</w:t>
      </w:r>
      <w:r w:rsidR="009131A8">
        <w:fldChar w:fldCharType="end"/>
      </w:r>
      <w:r w:rsidR="009131A8">
        <w:t>).</w:t>
      </w:r>
    </w:p>
    <w:p w:rsidR="009131A8" w:rsidRDefault="009131A8" w:rsidP="00304D76">
      <w:pPr>
        <w:pStyle w:val="14"/>
        <w:numPr>
          <w:ilvl w:val="0"/>
          <w:numId w:val="43"/>
        </w:numPr>
      </w:pPr>
      <w:r>
        <w:t xml:space="preserve">Ознакомиться с информацией о заказе позиции, представленной в карточке позиции (см. п. </w:t>
      </w:r>
      <w:r>
        <w:fldChar w:fldCharType="begin"/>
      </w:r>
      <w:r>
        <w:instrText xml:space="preserve"> REF _Ref21445924 \r \h </w:instrText>
      </w:r>
      <w:r>
        <w:fldChar w:fldCharType="separate"/>
      </w:r>
      <w:r w:rsidR="006A68F5">
        <w:t>4.4.1</w:t>
      </w:r>
      <w:r>
        <w:fldChar w:fldCharType="end"/>
      </w:r>
      <w:r>
        <w:t>).</w:t>
      </w:r>
    </w:p>
    <w:p w:rsidR="009131A8" w:rsidRDefault="009131A8" w:rsidP="00304D76">
      <w:pPr>
        <w:pStyle w:val="14"/>
        <w:numPr>
          <w:ilvl w:val="0"/>
          <w:numId w:val="43"/>
        </w:numPr>
      </w:pPr>
      <w:r>
        <w:t xml:space="preserve">В случае согласия со всеми </w:t>
      </w:r>
      <w:r w:rsidR="005F4934">
        <w:t>данными карточки позиции</w:t>
      </w:r>
      <w:r>
        <w:t>, нажать кнопку «Согласовать все позиции»</w:t>
      </w:r>
      <w:r w:rsidR="00994387">
        <w:t xml:space="preserve"> (</w:t>
      </w:r>
      <w:r w:rsidR="00994387">
        <w:fldChar w:fldCharType="begin"/>
      </w:r>
      <w:r w:rsidR="00994387">
        <w:instrText xml:space="preserve"> REF _Ref21960197 \h </w:instrText>
      </w:r>
      <w:r w:rsidR="00994387">
        <w:fldChar w:fldCharType="separate"/>
      </w:r>
      <w:r w:rsidR="006A68F5" w:rsidRPr="00237FD1">
        <w:t xml:space="preserve">Рис. </w:t>
      </w:r>
      <w:r w:rsidR="006A68F5">
        <w:rPr>
          <w:noProof/>
        </w:rPr>
        <w:t>55</w:t>
      </w:r>
      <w:r w:rsidR="00994387">
        <w:fldChar w:fldCharType="end"/>
      </w:r>
      <w:r w:rsidR="00994387">
        <w:t>)</w:t>
      </w:r>
      <w:r>
        <w:t>, расположенную в шапке заявки.</w:t>
      </w:r>
      <w:r w:rsidR="00702214">
        <w:t xml:space="preserve"> </w:t>
      </w:r>
      <w:r w:rsidR="00994387">
        <w:t xml:space="preserve">В результате, позиции </w:t>
      </w:r>
      <w:r w:rsidR="005F4934">
        <w:t xml:space="preserve">заявки </w:t>
      </w:r>
      <w:r w:rsidR="00994387">
        <w:t>со статусом «На согласовании заказчика» получат статус «Новая».</w:t>
      </w:r>
    </w:p>
    <w:p w:rsidR="009131A8" w:rsidRDefault="009131A8" w:rsidP="009131A8">
      <w:pPr>
        <w:pStyle w:val="aff8"/>
      </w:pPr>
      <w:r w:rsidRPr="009131A8">
        <w:lastRenderedPageBreak/>
        <w:drawing>
          <wp:inline distT="0" distB="0" distL="0" distR="0" wp14:anchorId="6ABD5B76" wp14:editId="7D6A9BAD">
            <wp:extent cx="6515100" cy="341122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515100" cy="341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31A8" w:rsidRPr="00994387" w:rsidRDefault="009131A8" w:rsidP="009131A8">
      <w:pPr>
        <w:pStyle w:val="aff9"/>
        <w:rPr>
          <w:lang w:val="ru-RU"/>
        </w:rPr>
      </w:pPr>
      <w:bookmarkStart w:id="114" w:name="_Ref21960197"/>
      <w:bookmarkStart w:id="115" w:name="_Ref21960189"/>
      <w:r w:rsidRPr="00237FD1">
        <w:rPr>
          <w:lang w:val="ru-RU"/>
        </w:rPr>
        <w:t xml:space="preserve">Рис. </w:t>
      </w:r>
      <w:r>
        <w:fldChar w:fldCharType="begin"/>
      </w:r>
      <w:r w:rsidRPr="00237FD1">
        <w:rPr>
          <w:lang w:val="ru-RU"/>
        </w:rPr>
        <w:instrText xml:space="preserve"> </w:instrText>
      </w:r>
      <w:r>
        <w:instrText>SEQ</w:instrText>
      </w:r>
      <w:r w:rsidRPr="00237FD1">
        <w:rPr>
          <w:lang w:val="ru-RU"/>
        </w:rPr>
        <w:instrText xml:space="preserve"> Рис. \* </w:instrText>
      </w:r>
      <w:r>
        <w:instrText>ARABIC</w:instrText>
      </w:r>
      <w:r w:rsidRPr="00237FD1">
        <w:rPr>
          <w:lang w:val="ru-RU"/>
        </w:rPr>
        <w:instrText xml:space="preserve"> </w:instrText>
      </w:r>
      <w:r>
        <w:fldChar w:fldCharType="separate"/>
      </w:r>
      <w:r w:rsidR="006A68F5" w:rsidRPr="00BE46A8">
        <w:rPr>
          <w:noProof/>
          <w:lang w:val="ru-RU"/>
        </w:rPr>
        <w:t>55</w:t>
      </w:r>
      <w:r>
        <w:fldChar w:fldCharType="end"/>
      </w:r>
      <w:bookmarkEnd w:id="114"/>
      <w:r w:rsidRPr="000E0DDC">
        <w:rPr>
          <w:lang w:val="ru-RU"/>
        </w:rPr>
        <w:t xml:space="preserve">. </w:t>
      </w:r>
      <w:r>
        <w:rPr>
          <w:lang w:val="ru-RU"/>
        </w:rPr>
        <w:t>Согласование сведений о заказе</w:t>
      </w:r>
      <w:bookmarkEnd w:id="115"/>
    </w:p>
    <w:p w:rsidR="009131A8" w:rsidRDefault="009131A8" w:rsidP="003B7ECD">
      <w:pPr>
        <w:pStyle w:val="aff1"/>
      </w:pPr>
      <w:r>
        <w:t xml:space="preserve">В случае несогласия со сведениями, добавленными в заявку сотрудником </w:t>
      </w:r>
      <w:r w:rsidR="001C4C10">
        <w:t>бэкофис</w:t>
      </w:r>
      <w:r>
        <w:t>а, нажмите «Отклонить все позиции»</w:t>
      </w:r>
      <w:r w:rsidR="005F4934">
        <w:t>. В</w:t>
      </w:r>
      <w:r w:rsidR="00994387">
        <w:t xml:space="preserve"> открывшемся окне введите причину отклонения и нажмите кнопку «Отклонить» (</w:t>
      </w:r>
      <w:r w:rsidR="00994387">
        <w:fldChar w:fldCharType="begin"/>
      </w:r>
      <w:r w:rsidR="00994387">
        <w:instrText xml:space="preserve"> REF _Ref21960710 \h </w:instrText>
      </w:r>
      <w:r w:rsidR="00994387">
        <w:fldChar w:fldCharType="separate"/>
      </w:r>
      <w:r w:rsidR="006A68F5" w:rsidRPr="00237FD1">
        <w:t xml:space="preserve">Рис. </w:t>
      </w:r>
      <w:r w:rsidR="006A68F5">
        <w:rPr>
          <w:noProof/>
        </w:rPr>
        <w:t>56</w:t>
      </w:r>
      <w:r w:rsidR="00994387">
        <w:fldChar w:fldCharType="end"/>
      </w:r>
      <w:r w:rsidR="00994387">
        <w:t>). Позиции со статусом «На согласовании заказчика» будут удалены из заявки.</w:t>
      </w:r>
    </w:p>
    <w:p w:rsidR="00994387" w:rsidRDefault="00994387" w:rsidP="00994387">
      <w:pPr>
        <w:pStyle w:val="aff8"/>
      </w:pPr>
      <w:r w:rsidRPr="00994387">
        <w:drawing>
          <wp:inline distT="0" distB="0" distL="0" distR="0" wp14:anchorId="7DE32591" wp14:editId="0E253745">
            <wp:extent cx="6515100" cy="2393950"/>
            <wp:effectExtent l="0" t="0" r="0" b="635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515100" cy="239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4387" w:rsidRPr="00994387" w:rsidRDefault="00994387" w:rsidP="00994387">
      <w:pPr>
        <w:pStyle w:val="aff9"/>
        <w:rPr>
          <w:lang w:val="ru-RU" w:eastAsia="ru-RU"/>
        </w:rPr>
      </w:pPr>
      <w:bookmarkStart w:id="116" w:name="_Ref21960710"/>
      <w:r w:rsidRPr="00237FD1">
        <w:rPr>
          <w:lang w:val="ru-RU"/>
        </w:rPr>
        <w:t xml:space="preserve">Рис. </w:t>
      </w:r>
      <w:r>
        <w:fldChar w:fldCharType="begin"/>
      </w:r>
      <w:r w:rsidRPr="00237FD1">
        <w:rPr>
          <w:lang w:val="ru-RU"/>
        </w:rPr>
        <w:instrText xml:space="preserve"> </w:instrText>
      </w:r>
      <w:r>
        <w:instrText>SEQ</w:instrText>
      </w:r>
      <w:r w:rsidRPr="00237FD1">
        <w:rPr>
          <w:lang w:val="ru-RU"/>
        </w:rPr>
        <w:instrText xml:space="preserve"> Рис. \* </w:instrText>
      </w:r>
      <w:r>
        <w:instrText>ARABIC</w:instrText>
      </w:r>
      <w:r w:rsidRPr="00237FD1">
        <w:rPr>
          <w:lang w:val="ru-RU"/>
        </w:rPr>
        <w:instrText xml:space="preserve"> </w:instrText>
      </w:r>
      <w:r>
        <w:fldChar w:fldCharType="separate"/>
      </w:r>
      <w:r w:rsidR="006A68F5" w:rsidRPr="00BE46A8">
        <w:rPr>
          <w:noProof/>
          <w:lang w:val="ru-RU"/>
        </w:rPr>
        <w:t>56</w:t>
      </w:r>
      <w:r>
        <w:fldChar w:fldCharType="end"/>
      </w:r>
      <w:bookmarkEnd w:id="116"/>
      <w:r w:rsidRPr="000E0DDC">
        <w:rPr>
          <w:lang w:val="ru-RU"/>
        </w:rPr>
        <w:t xml:space="preserve">. </w:t>
      </w:r>
      <w:r>
        <w:rPr>
          <w:lang w:val="ru-RU"/>
        </w:rPr>
        <w:t>Отклонение сведений о заказе</w:t>
      </w:r>
    </w:p>
    <w:p w:rsidR="009131A8" w:rsidRPr="009131A8" w:rsidRDefault="009131A8" w:rsidP="003B7ECD">
      <w:pPr>
        <w:pStyle w:val="aff1"/>
      </w:pPr>
      <w:r>
        <w:lastRenderedPageBreak/>
        <w:t xml:space="preserve">При необходимости каких-либо корректировок, напишите комментарий на вкладке «Согласование» для сотрудника </w:t>
      </w:r>
      <w:r w:rsidR="001C4C10">
        <w:t>бэкофис</w:t>
      </w:r>
      <w:r>
        <w:t>а</w:t>
      </w:r>
      <w:r w:rsidR="00994387">
        <w:t>, обсудите с ним все требуемые корректировки и ожидайте внесения изменений в заявку</w:t>
      </w:r>
      <w:r>
        <w:t>.</w:t>
      </w:r>
    </w:p>
    <w:p w:rsidR="00CF43C8" w:rsidRDefault="00560B48" w:rsidP="00334A93">
      <w:pPr>
        <w:pStyle w:val="21"/>
      </w:pPr>
      <w:bookmarkStart w:id="117" w:name="_Ref16177417"/>
      <w:bookmarkStart w:id="118" w:name="_Ref16240427"/>
      <w:bookmarkStart w:id="119" w:name="_Toc31298218"/>
      <w:bookmarkEnd w:id="68"/>
      <w:r>
        <w:rPr>
          <w:lang w:val="ru-RU"/>
        </w:rPr>
        <w:t>Редактирование заявки</w:t>
      </w:r>
      <w:bookmarkEnd w:id="117"/>
      <w:bookmarkEnd w:id="118"/>
      <w:bookmarkEnd w:id="119"/>
    </w:p>
    <w:p w:rsidR="001F38FF" w:rsidRDefault="001F38FF" w:rsidP="001F38FF">
      <w:pPr>
        <w:pStyle w:val="3"/>
      </w:pPr>
      <w:bookmarkStart w:id="120" w:name="_Ref26188990"/>
      <w:bookmarkStart w:id="121" w:name="_Toc31298219"/>
      <w:r>
        <w:t>Редактирование данных о позиции</w:t>
      </w:r>
      <w:bookmarkEnd w:id="120"/>
      <w:bookmarkEnd w:id="121"/>
    </w:p>
    <w:p w:rsidR="00994387" w:rsidRPr="00994387" w:rsidRDefault="00994387" w:rsidP="003B7ECD">
      <w:pPr>
        <w:pStyle w:val="aff1"/>
      </w:pPr>
      <w:r>
        <w:t xml:space="preserve">Для редактирования данных </w:t>
      </w:r>
      <w:r w:rsidR="005F4934">
        <w:t>позиции</w:t>
      </w:r>
      <w:r w:rsidR="00A57941">
        <w:t xml:space="preserve"> </w:t>
      </w:r>
      <w:r w:rsidR="005F4934">
        <w:t>заявки</w:t>
      </w:r>
      <w:r>
        <w:t xml:space="preserve"> выполните описанные ниже действия.</w:t>
      </w:r>
    </w:p>
    <w:p w:rsidR="00C658C6" w:rsidRDefault="00C658C6" w:rsidP="00304D76">
      <w:pPr>
        <w:pStyle w:val="14"/>
        <w:numPr>
          <w:ilvl w:val="0"/>
          <w:numId w:val="47"/>
        </w:numPr>
      </w:pPr>
      <w:r>
        <w:t>Откройте карточку заявки (см. п.</w:t>
      </w:r>
      <w:r w:rsidR="00A57941">
        <w:t xml:space="preserve"> </w:t>
      </w:r>
      <w:r w:rsidR="00A57941">
        <w:fldChar w:fldCharType="begin"/>
      </w:r>
      <w:r w:rsidR="00A57941">
        <w:instrText xml:space="preserve"> REF _Ref21959554 \r \h </w:instrText>
      </w:r>
      <w:r w:rsidR="00A57941">
        <w:fldChar w:fldCharType="separate"/>
      </w:r>
      <w:r w:rsidR="006A68F5">
        <w:t>4.4</w:t>
      </w:r>
      <w:r w:rsidR="00A57941">
        <w:fldChar w:fldCharType="end"/>
      </w:r>
      <w:r>
        <w:t>).</w:t>
      </w:r>
    </w:p>
    <w:p w:rsidR="004F0F25" w:rsidRDefault="00994387" w:rsidP="00125FC3">
      <w:pPr>
        <w:pStyle w:val="14"/>
        <w:tabs>
          <w:tab w:val="left" w:pos="2479"/>
        </w:tabs>
      </w:pPr>
      <w:r>
        <w:t xml:space="preserve">Из открывшейся карточки заявки </w:t>
      </w:r>
      <w:r w:rsidR="00A57941">
        <w:t>перейдите в</w:t>
      </w:r>
      <w:r>
        <w:t xml:space="preserve"> карточку позиции</w:t>
      </w:r>
      <w:r w:rsidR="004F0F25">
        <w:t xml:space="preserve"> (</w:t>
      </w:r>
      <w:r w:rsidR="004F0F25">
        <w:fldChar w:fldCharType="begin"/>
      </w:r>
      <w:r w:rsidR="004F0F25">
        <w:instrText xml:space="preserve"> REF _Ref21437970 \h </w:instrText>
      </w:r>
      <w:r w:rsidR="004F0F25">
        <w:fldChar w:fldCharType="separate"/>
      </w:r>
      <w:r w:rsidR="006A68F5" w:rsidRPr="00875EF7">
        <w:t xml:space="preserve">Рис. </w:t>
      </w:r>
      <w:r w:rsidR="006A68F5">
        <w:rPr>
          <w:noProof/>
        </w:rPr>
        <w:t>57</w:t>
      </w:r>
      <w:r w:rsidR="004F0F25">
        <w:fldChar w:fldCharType="end"/>
      </w:r>
      <w:r w:rsidR="004F0F25">
        <w:t>)</w:t>
      </w:r>
      <w:r>
        <w:t xml:space="preserve"> (см. п. </w:t>
      </w:r>
      <w:r>
        <w:fldChar w:fldCharType="begin"/>
      </w:r>
      <w:r>
        <w:instrText xml:space="preserve"> REF _Ref21445924 \r \h </w:instrText>
      </w:r>
      <w:r>
        <w:fldChar w:fldCharType="separate"/>
      </w:r>
      <w:r w:rsidR="006A68F5">
        <w:t>4.4.1</w:t>
      </w:r>
      <w:r>
        <w:fldChar w:fldCharType="end"/>
      </w:r>
      <w:r>
        <w:t>)</w:t>
      </w:r>
      <w:r w:rsidR="004F0F25">
        <w:t>.</w:t>
      </w:r>
    </w:p>
    <w:p w:rsidR="004F0F25" w:rsidRPr="003841C3" w:rsidRDefault="00DE10CE" w:rsidP="004F0F25">
      <w:pPr>
        <w:pStyle w:val="aff8"/>
      </w:pPr>
      <w:r w:rsidRPr="00DE10CE">
        <w:drawing>
          <wp:inline distT="0" distB="0" distL="0" distR="0" wp14:anchorId="44C614D4" wp14:editId="7E19DCC8">
            <wp:extent cx="6515100" cy="3844925"/>
            <wp:effectExtent l="0" t="0" r="0" b="317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515100" cy="384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0F25" w:rsidRPr="00E201CB" w:rsidRDefault="004F0F25" w:rsidP="004F0F25">
      <w:pPr>
        <w:pStyle w:val="aff9"/>
        <w:rPr>
          <w:lang w:val="ru-RU"/>
        </w:rPr>
      </w:pPr>
      <w:bookmarkStart w:id="122" w:name="_Ref21437970"/>
      <w:bookmarkStart w:id="123" w:name="_Ref21437962"/>
      <w:r w:rsidRPr="00875EF7">
        <w:rPr>
          <w:lang w:val="ru-RU" w:eastAsia="ru-RU"/>
        </w:rPr>
        <w:t xml:space="preserve">Рис. </w:t>
      </w:r>
      <w:r w:rsidRPr="00875EF7">
        <w:rPr>
          <w:lang w:val="ru-RU" w:eastAsia="ru-RU"/>
        </w:rPr>
        <w:fldChar w:fldCharType="begin"/>
      </w:r>
      <w:r w:rsidRPr="00875EF7">
        <w:rPr>
          <w:lang w:val="ru-RU" w:eastAsia="ru-RU"/>
        </w:rPr>
        <w:instrText xml:space="preserve"> SEQ Рис. \* ARABIC </w:instrText>
      </w:r>
      <w:r w:rsidRPr="00875EF7">
        <w:rPr>
          <w:lang w:val="ru-RU" w:eastAsia="ru-RU"/>
        </w:rPr>
        <w:fldChar w:fldCharType="separate"/>
      </w:r>
      <w:r w:rsidR="006A68F5">
        <w:rPr>
          <w:noProof/>
          <w:lang w:val="ru-RU" w:eastAsia="ru-RU"/>
        </w:rPr>
        <w:t>57</w:t>
      </w:r>
      <w:r w:rsidRPr="00875EF7">
        <w:rPr>
          <w:lang w:val="ru-RU" w:eastAsia="ru-RU"/>
        </w:rPr>
        <w:fldChar w:fldCharType="end"/>
      </w:r>
      <w:bookmarkEnd w:id="122"/>
      <w:r w:rsidRPr="00E201CB">
        <w:rPr>
          <w:lang w:val="ru-RU"/>
        </w:rPr>
        <w:t>. Выбор позиции для редактирования в карточке заявки</w:t>
      </w:r>
      <w:bookmarkEnd w:id="123"/>
    </w:p>
    <w:p w:rsidR="004F0F25" w:rsidRDefault="004F0F25" w:rsidP="00125FC3">
      <w:pPr>
        <w:pStyle w:val="14"/>
        <w:tabs>
          <w:tab w:val="left" w:pos="2479"/>
        </w:tabs>
      </w:pPr>
      <w:r>
        <w:lastRenderedPageBreak/>
        <w:t xml:space="preserve">В открывшейся карточке позиции на вкладке «Общая информация» нажмите на </w:t>
      </w:r>
      <w:r w:rsidR="00395499">
        <w:t>кнопку</w:t>
      </w:r>
      <w:r>
        <w:t xml:space="preserve"> «Редактирова</w:t>
      </w:r>
      <w:r w:rsidR="00E753B8">
        <w:t>ть</w:t>
      </w:r>
      <w:r>
        <w:t>»</w:t>
      </w:r>
      <w:r w:rsidRPr="000F16DC">
        <w:t xml:space="preserve"> </w:t>
      </w:r>
      <w:r>
        <w:t>(</w:t>
      </w:r>
      <w:r>
        <w:fldChar w:fldCharType="begin"/>
      </w:r>
      <w:r>
        <w:instrText xml:space="preserve"> REF _Ref21438229 \h </w:instrText>
      </w:r>
      <w:r>
        <w:fldChar w:fldCharType="separate"/>
      </w:r>
      <w:r w:rsidR="006A68F5" w:rsidRPr="00875EF7">
        <w:t xml:space="preserve">Рис. </w:t>
      </w:r>
      <w:r w:rsidR="006A68F5">
        <w:rPr>
          <w:noProof/>
        </w:rPr>
        <w:t>58</w:t>
      </w:r>
      <w:r>
        <w:fldChar w:fldCharType="end"/>
      </w:r>
      <w:r>
        <w:t>).</w:t>
      </w:r>
    </w:p>
    <w:p w:rsidR="005347C6" w:rsidRDefault="005347C6" w:rsidP="005347C6">
      <w:pPr>
        <w:pStyle w:val="14"/>
        <w:numPr>
          <w:ilvl w:val="0"/>
          <w:numId w:val="0"/>
        </w:numPr>
        <w:ind w:left="567"/>
      </w:pPr>
      <w:r w:rsidRPr="00FF7009">
        <w:rPr>
          <w:noProof/>
        </w:rPr>
        <mc:AlternateContent>
          <mc:Choice Requires="wps">
            <w:drawing>
              <wp:anchor distT="0" distB="0" distL="114300" distR="114300" simplePos="0" relativeHeight="251850752" behindDoc="0" locked="0" layoutInCell="1" allowOverlap="1" wp14:anchorId="4137E7B5" wp14:editId="18C0D8C2">
                <wp:simplePos x="0" y="0"/>
                <wp:positionH relativeFrom="margin">
                  <wp:posOffset>100330</wp:posOffset>
                </wp:positionH>
                <wp:positionV relativeFrom="paragraph">
                  <wp:posOffset>245110</wp:posOffset>
                </wp:positionV>
                <wp:extent cx="6477000" cy="1524000"/>
                <wp:effectExtent l="0" t="0" r="0" b="0"/>
                <wp:wrapTopAndBottom/>
                <wp:docPr id="380" name="Rectangle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77000" cy="1524000"/>
                        </a:xfrm>
                        <a:prstGeom prst="rect">
                          <a:avLst/>
                        </a:prstGeom>
                        <a:solidFill>
                          <a:schemeClr val="tx2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20F3E" w:rsidRPr="00673735" w:rsidRDefault="00A20F3E" w:rsidP="005347C6">
                            <w:pPr>
                              <w:pStyle w:val="afff2"/>
                              <w:rPr>
                                <w:color w:val="000000" w:themeColor="text1"/>
                              </w:rPr>
                            </w:pPr>
                            <w:r w:rsidRPr="00790940">
                              <w:rPr>
                                <w:noProof/>
                                <w:lang w:eastAsia="ru-RU"/>
                              </w:rPr>
                              <w:drawing>
                                <wp:inline distT="0" distB="0" distL="0" distR="0" wp14:anchorId="21DE466B" wp14:editId="674040AC">
                                  <wp:extent cx="411480" cy="304800"/>
                                  <wp:effectExtent l="0" t="0" r="7620" b="0"/>
                                  <wp:docPr id="6" name="Рисунок 6" descr="j029323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Рисунок 68" descr="j0293236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5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11480" cy="3048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673735">
                              <w:rPr>
                                <w:color w:val="000000" w:themeColor="text1"/>
                              </w:rPr>
                              <w:t>Внимание!</w:t>
                            </w:r>
                          </w:p>
                          <w:p w:rsidR="00A20F3E" w:rsidRPr="00673735" w:rsidRDefault="00A20F3E" w:rsidP="005347C6">
                            <w:pPr>
                              <w:rPr>
                                <w:rFonts w:ascii="Segoe UI Light" w:hAnsi="Segoe UI Light"/>
                                <w:color w:val="000000" w:themeColor="text1"/>
                                <w:lang w:val="ru-RU"/>
                              </w:rPr>
                            </w:pPr>
                          </w:p>
                          <w:p w:rsidR="00A20F3E" w:rsidRPr="00673735" w:rsidRDefault="00A20F3E" w:rsidP="003B7ECD">
                            <w:pPr>
                              <w:pStyle w:val="afff"/>
                            </w:pPr>
                            <w:r w:rsidRPr="00673735">
                              <w:t xml:space="preserve">Обращаем Ваше внимание, что </w:t>
                            </w:r>
                            <w:r>
                              <w:t>данные позиции заявки</w:t>
                            </w:r>
                            <w:r w:rsidRPr="00673735">
                              <w:t xml:space="preserve"> можно отредактировать до тех пор, пока </w:t>
                            </w:r>
                            <w:r>
                              <w:t>она не получит статус</w:t>
                            </w:r>
                            <w:r w:rsidRPr="00673735">
                              <w:t xml:space="preserve"> «Изготовление»</w:t>
                            </w:r>
                            <w: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274320" tIns="274320" rIns="274320" bIns="2743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137E7B5" id="_x0000_s1029" style="position:absolute;left:0;text-align:left;margin-left:7.9pt;margin-top:19.3pt;width:510pt;height:120pt;z-index:25185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" fillcolor="#c6d9f1 [671]" stroked="f" strokeweight="2pt">
                <v:textbox inset="21.6pt,21.6pt,21.6pt,21.6pt">
                  <w:txbxContent>
                    <w:p w:rsidR="00A20F3E" w:rsidRPr="00673735" w:rsidRDefault="00A20F3E" w:rsidP="005347C6">
                      <w:pPr>
                        <w:pStyle w:val="afff2"/>
                        <w:rPr>
                          <w:color w:val="000000" w:themeColor="text1"/>
                        </w:rPr>
                      </w:pPr>
                      <w:r w:rsidRPr="00790940">
                        <w:rPr>
                          <w:noProof/>
                          <w:lang w:eastAsia="ru-RU"/>
                        </w:rPr>
                        <w:drawing>
                          <wp:inline distT="0" distB="0" distL="0" distR="0" wp14:anchorId="21DE466B" wp14:editId="674040AC">
                            <wp:extent cx="411480" cy="304800"/>
                            <wp:effectExtent l="0" t="0" r="7620" b="0"/>
                            <wp:docPr id="6" name="Рисунок 6" descr="j029323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Рисунок 68" descr="j0293236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5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411480" cy="3048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673735">
                        <w:rPr>
                          <w:color w:val="000000" w:themeColor="text1"/>
                        </w:rPr>
                        <w:t>Внимание!</w:t>
                      </w:r>
                    </w:p>
                    <w:p w:rsidR="00A20F3E" w:rsidRPr="00673735" w:rsidRDefault="00A20F3E" w:rsidP="005347C6">
                      <w:pPr>
                        <w:rPr>
                          <w:rFonts w:ascii="Segoe UI Light" w:hAnsi="Segoe UI Light"/>
                          <w:color w:val="000000" w:themeColor="text1"/>
                          <w:lang w:val="ru-RU"/>
                        </w:rPr>
                      </w:pPr>
                    </w:p>
                    <w:p w:rsidR="00A20F3E" w:rsidRPr="00673735" w:rsidRDefault="00A20F3E" w:rsidP="003B7ECD">
                      <w:pPr>
                        <w:pStyle w:val="afff"/>
                      </w:pPr>
                      <w:r w:rsidRPr="00673735">
                        <w:t xml:space="preserve">Обращаем Ваше внимание, что </w:t>
                      </w:r>
                      <w:r>
                        <w:t>данные позиции заявки</w:t>
                      </w:r>
                      <w:r w:rsidRPr="00673735">
                        <w:t xml:space="preserve"> можно отредактировать до тех пор, пока </w:t>
                      </w:r>
                      <w:r>
                        <w:t>она не получит статус</w:t>
                      </w:r>
                      <w:r w:rsidRPr="00673735">
                        <w:t xml:space="preserve"> «Изготовление»</w:t>
                      </w:r>
                      <w:r>
                        <w:t>.</w:t>
                      </w:r>
                    </w:p>
                  </w:txbxContent>
                </v:textbox>
                <w10:wrap type="topAndBottom" anchorx="margin"/>
              </v:rect>
            </w:pict>
          </mc:Fallback>
        </mc:AlternateContent>
      </w:r>
    </w:p>
    <w:p w:rsidR="004F0F25" w:rsidRDefault="00DE10CE" w:rsidP="004F0F25">
      <w:pPr>
        <w:pStyle w:val="aff8"/>
      </w:pPr>
      <w:r w:rsidRPr="00DE10CE">
        <w:drawing>
          <wp:inline distT="0" distB="0" distL="0" distR="0" wp14:anchorId="39484153" wp14:editId="23FEE57F">
            <wp:extent cx="6515100" cy="3535045"/>
            <wp:effectExtent l="0" t="0" r="0" b="825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515100" cy="353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0F25" w:rsidRPr="004F0F25" w:rsidRDefault="004F0F25" w:rsidP="004F0F25">
      <w:pPr>
        <w:pStyle w:val="aff9"/>
        <w:rPr>
          <w:lang w:val="ru-RU"/>
        </w:rPr>
      </w:pPr>
      <w:bookmarkStart w:id="124" w:name="_Ref21438229"/>
      <w:r w:rsidRPr="00875EF7">
        <w:rPr>
          <w:lang w:val="ru-RU" w:eastAsia="ru-RU"/>
        </w:rPr>
        <w:t xml:space="preserve">Рис. </w:t>
      </w:r>
      <w:r w:rsidRPr="00875EF7">
        <w:rPr>
          <w:lang w:val="ru-RU" w:eastAsia="ru-RU"/>
        </w:rPr>
        <w:fldChar w:fldCharType="begin"/>
      </w:r>
      <w:r w:rsidRPr="00875EF7">
        <w:rPr>
          <w:lang w:val="ru-RU" w:eastAsia="ru-RU"/>
        </w:rPr>
        <w:instrText xml:space="preserve"> SEQ Рис. \* ARABIC </w:instrText>
      </w:r>
      <w:r w:rsidRPr="00875EF7">
        <w:rPr>
          <w:lang w:val="ru-RU" w:eastAsia="ru-RU"/>
        </w:rPr>
        <w:fldChar w:fldCharType="separate"/>
      </w:r>
      <w:r w:rsidR="006A68F5">
        <w:rPr>
          <w:noProof/>
          <w:lang w:val="ru-RU" w:eastAsia="ru-RU"/>
        </w:rPr>
        <w:t>58</w:t>
      </w:r>
      <w:r w:rsidRPr="00875EF7">
        <w:rPr>
          <w:lang w:val="ru-RU" w:eastAsia="ru-RU"/>
        </w:rPr>
        <w:fldChar w:fldCharType="end"/>
      </w:r>
      <w:bookmarkEnd w:id="124"/>
      <w:r w:rsidRPr="004F0F25">
        <w:rPr>
          <w:lang w:val="ru-RU"/>
        </w:rPr>
        <w:t xml:space="preserve">. </w:t>
      </w:r>
      <w:r>
        <w:rPr>
          <w:lang w:val="ru-RU"/>
        </w:rPr>
        <w:t>Кнопка</w:t>
      </w:r>
      <w:r w:rsidRPr="004F0F25">
        <w:rPr>
          <w:lang w:val="ru-RU"/>
        </w:rPr>
        <w:t xml:space="preserve"> редактирования в карточке позиции</w:t>
      </w:r>
    </w:p>
    <w:p w:rsidR="00754749" w:rsidRDefault="004F0F25" w:rsidP="00125FC3">
      <w:pPr>
        <w:pStyle w:val="14"/>
        <w:tabs>
          <w:tab w:val="left" w:pos="2479"/>
        </w:tabs>
      </w:pPr>
      <w:r w:rsidRPr="00F55015">
        <w:t>Отредактир</w:t>
      </w:r>
      <w:r w:rsidR="00754749">
        <w:t xml:space="preserve">уйте </w:t>
      </w:r>
      <w:r w:rsidR="005F4934">
        <w:t>какие-либо</w:t>
      </w:r>
      <w:r w:rsidR="00754749">
        <w:t xml:space="preserve"> поля</w:t>
      </w:r>
      <w:r w:rsidR="00A57941">
        <w:t xml:space="preserve"> </w:t>
      </w:r>
      <w:r w:rsidR="005F4934">
        <w:t>карточки позиции</w:t>
      </w:r>
      <w:r w:rsidR="00754749">
        <w:t>.</w:t>
      </w:r>
    </w:p>
    <w:p w:rsidR="00754749" w:rsidRDefault="00754749" w:rsidP="00125FC3">
      <w:pPr>
        <w:pStyle w:val="14"/>
        <w:tabs>
          <w:tab w:val="left" w:pos="2479"/>
        </w:tabs>
      </w:pPr>
      <w:r>
        <w:t>Если Вы хотите отменить сделанные изменения, нажмите кнопку «Отменить».</w:t>
      </w:r>
    </w:p>
    <w:p w:rsidR="004F0F25" w:rsidRPr="00F55015" w:rsidRDefault="00754749" w:rsidP="00125FC3">
      <w:pPr>
        <w:pStyle w:val="14"/>
        <w:tabs>
          <w:tab w:val="left" w:pos="2479"/>
        </w:tabs>
      </w:pPr>
      <w:r>
        <w:t xml:space="preserve">Для сохранения отредактированных данных </w:t>
      </w:r>
      <w:r w:rsidR="004F0F25">
        <w:t>наж</w:t>
      </w:r>
      <w:r>
        <w:t>мите</w:t>
      </w:r>
      <w:r w:rsidR="004F0F25">
        <w:t xml:space="preserve"> кнопку «Сохранить»</w:t>
      </w:r>
      <w:r>
        <w:t xml:space="preserve"> (</w:t>
      </w:r>
      <w:r>
        <w:fldChar w:fldCharType="begin"/>
      </w:r>
      <w:r>
        <w:instrText xml:space="preserve"> REF _Ref21439169 \h </w:instrText>
      </w:r>
      <w:r>
        <w:fldChar w:fldCharType="separate"/>
      </w:r>
      <w:r w:rsidR="006A68F5" w:rsidRPr="00875EF7">
        <w:t xml:space="preserve">Рис. </w:t>
      </w:r>
      <w:r w:rsidR="006A68F5">
        <w:rPr>
          <w:noProof/>
        </w:rPr>
        <w:t>59</w:t>
      </w:r>
      <w:r>
        <w:fldChar w:fldCharType="end"/>
      </w:r>
      <w:r w:rsidR="004F0F25" w:rsidRPr="00F55015">
        <w:t xml:space="preserve">). </w:t>
      </w:r>
    </w:p>
    <w:p w:rsidR="004F0F25" w:rsidRPr="004F0F25" w:rsidRDefault="006A68F5" w:rsidP="00754749">
      <w:pPr>
        <w:pStyle w:val="aff8"/>
      </w:pPr>
      <w:r w:rsidRPr="006A68F5">
        <w:lastRenderedPageBreak/>
        <w:drawing>
          <wp:inline distT="0" distB="0" distL="0" distR="0" wp14:anchorId="0AF1261D" wp14:editId="10429582">
            <wp:extent cx="6515100" cy="3987800"/>
            <wp:effectExtent l="0" t="0" r="0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515100" cy="398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0F25" w:rsidRDefault="00754749" w:rsidP="00754749">
      <w:pPr>
        <w:pStyle w:val="aff9"/>
        <w:rPr>
          <w:lang w:val="ru-RU"/>
        </w:rPr>
      </w:pPr>
      <w:bookmarkStart w:id="125" w:name="_Ref21439169"/>
      <w:r w:rsidRPr="00875EF7">
        <w:rPr>
          <w:lang w:val="ru-RU" w:eastAsia="ru-RU"/>
        </w:rPr>
        <w:t xml:space="preserve">Рис. </w:t>
      </w:r>
      <w:r w:rsidRPr="00875EF7">
        <w:rPr>
          <w:lang w:val="ru-RU" w:eastAsia="ru-RU"/>
        </w:rPr>
        <w:fldChar w:fldCharType="begin"/>
      </w:r>
      <w:r w:rsidRPr="00875EF7">
        <w:rPr>
          <w:lang w:val="ru-RU" w:eastAsia="ru-RU"/>
        </w:rPr>
        <w:instrText xml:space="preserve"> SEQ Рис. \* ARABIC </w:instrText>
      </w:r>
      <w:r w:rsidRPr="00875EF7">
        <w:rPr>
          <w:lang w:val="ru-RU" w:eastAsia="ru-RU"/>
        </w:rPr>
        <w:fldChar w:fldCharType="separate"/>
      </w:r>
      <w:r w:rsidR="006A68F5">
        <w:rPr>
          <w:noProof/>
          <w:lang w:val="ru-RU" w:eastAsia="ru-RU"/>
        </w:rPr>
        <w:t>59</w:t>
      </w:r>
      <w:r w:rsidRPr="00875EF7">
        <w:rPr>
          <w:lang w:val="ru-RU" w:eastAsia="ru-RU"/>
        </w:rPr>
        <w:fldChar w:fldCharType="end"/>
      </w:r>
      <w:bookmarkEnd w:id="125"/>
      <w:r>
        <w:rPr>
          <w:lang w:val="ru-RU"/>
        </w:rPr>
        <w:t>.</w:t>
      </w:r>
      <w:r w:rsidR="004F0F25" w:rsidRPr="00754749">
        <w:rPr>
          <w:lang w:val="ru-RU"/>
        </w:rPr>
        <w:t xml:space="preserve"> Редактирование позиции заявки</w:t>
      </w:r>
    </w:p>
    <w:p w:rsidR="006C5ADA" w:rsidRDefault="006C5ADA" w:rsidP="006C5ADA">
      <w:pPr>
        <w:pStyle w:val="3"/>
      </w:pPr>
      <w:bookmarkStart w:id="126" w:name="_Toc31298220"/>
      <w:r>
        <w:t>Добавление новой позиции вручную</w:t>
      </w:r>
      <w:bookmarkEnd w:id="126"/>
    </w:p>
    <w:p w:rsidR="006C5ADA" w:rsidRPr="00F31157" w:rsidRDefault="006C5ADA" w:rsidP="003B7ECD">
      <w:pPr>
        <w:pStyle w:val="aff1"/>
      </w:pPr>
      <w:r>
        <w:t xml:space="preserve">Если необходимо добавить еще одну позицию в </w:t>
      </w:r>
      <w:r w:rsidR="00A57941">
        <w:t xml:space="preserve">уже созданную </w:t>
      </w:r>
      <w:r>
        <w:t xml:space="preserve">заявку, в карточке заявки следует нажать на кнопку </w:t>
      </w:r>
      <w:r w:rsidR="00F31157" w:rsidRPr="00F31157">
        <w:rPr>
          <w:noProof/>
          <w:lang w:eastAsia="ru-RU"/>
        </w:rPr>
        <w:drawing>
          <wp:inline distT="0" distB="0" distL="0" distR="0" wp14:anchorId="3801EA82" wp14:editId="3C8E42B0">
            <wp:extent cx="333375" cy="247650"/>
            <wp:effectExtent l="0" t="0" r="9525" b="0"/>
            <wp:docPr id="45058" name="Рисунок 450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33375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1157">
        <w:t>, расположенную над списком позиций (</w:t>
      </w:r>
      <w:r w:rsidR="00F31157">
        <w:fldChar w:fldCharType="begin"/>
      </w:r>
      <w:r w:rsidR="00F31157">
        <w:instrText xml:space="preserve"> REF _Ref21450774 \h </w:instrText>
      </w:r>
      <w:r w:rsidR="00F31157">
        <w:fldChar w:fldCharType="separate"/>
      </w:r>
      <w:r w:rsidR="006A68F5" w:rsidRPr="00875EF7">
        <w:rPr>
          <w:lang w:eastAsia="ru-RU"/>
        </w:rPr>
        <w:t xml:space="preserve">Рис. </w:t>
      </w:r>
      <w:r w:rsidR="006A68F5">
        <w:rPr>
          <w:noProof/>
          <w:lang w:eastAsia="ru-RU"/>
        </w:rPr>
        <w:t>60</w:t>
      </w:r>
      <w:r w:rsidR="00F31157">
        <w:fldChar w:fldCharType="end"/>
      </w:r>
      <w:r w:rsidR="00F31157">
        <w:t>).</w:t>
      </w:r>
    </w:p>
    <w:p w:rsidR="006C5ADA" w:rsidRDefault="006C5ADA" w:rsidP="006C5ADA">
      <w:pPr>
        <w:pStyle w:val="aff8"/>
      </w:pPr>
      <w:r w:rsidRPr="006C5ADA">
        <w:lastRenderedPageBreak/>
        <w:drawing>
          <wp:inline distT="0" distB="0" distL="0" distR="0" wp14:anchorId="38A11C06" wp14:editId="17BCF3F7">
            <wp:extent cx="6515100" cy="2205990"/>
            <wp:effectExtent l="0" t="0" r="0" b="3810"/>
            <wp:docPr id="252" name="Рисунок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515100" cy="220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ADA" w:rsidRDefault="006C5ADA" w:rsidP="006C5ADA">
      <w:pPr>
        <w:pStyle w:val="aff9"/>
        <w:rPr>
          <w:lang w:val="ru-RU"/>
        </w:rPr>
      </w:pPr>
      <w:bookmarkStart w:id="127" w:name="_Ref21450774"/>
      <w:r w:rsidRPr="00875EF7">
        <w:rPr>
          <w:lang w:val="ru-RU" w:eastAsia="ru-RU"/>
        </w:rPr>
        <w:t xml:space="preserve">Рис. </w:t>
      </w:r>
      <w:r w:rsidRPr="00875EF7">
        <w:rPr>
          <w:lang w:val="ru-RU" w:eastAsia="ru-RU"/>
        </w:rPr>
        <w:fldChar w:fldCharType="begin"/>
      </w:r>
      <w:r w:rsidRPr="00875EF7">
        <w:rPr>
          <w:lang w:val="ru-RU" w:eastAsia="ru-RU"/>
        </w:rPr>
        <w:instrText xml:space="preserve"> SEQ Рис. \* ARABIC </w:instrText>
      </w:r>
      <w:r w:rsidRPr="00875EF7">
        <w:rPr>
          <w:lang w:val="ru-RU" w:eastAsia="ru-RU"/>
        </w:rPr>
        <w:fldChar w:fldCharType="separate"/>
      </w:r>
      <w:r w:rsidR="006A68F5">
        <w:rPr>
          <w:noProof/>
          <w:lang w:val="ru-RU" w:eastAsia="ru-RU"/>
        </w:rPr>
        <w:t>60</w:t>
      </w:r>
      <w:r w:rsidRPr="00875EF7">
        <w:rPr>
          <w:lang w:val="ru-RU" w:eastAsia="ru-RU"/>
        </w:rPr>
        <w:fldChar w:fldCharType="end"/>
      </w:r>
      <w:bookmarkEnd w:id="127"/>
      <w:r>
        <w:rPr>
          <w:lang w:val="ru-RU"/>
        </w:rPr>
        <w:t>.</w:t>
      </w:r>
      <w:r w:rsidRPr="00754749">
        <w:rPr>
          <w:lang w:val="ru-RU"/>
        </w:rPr>
        <w:t xml:space="preserve"> </w:t>
      </w:r>
      <w:r>
        <w:rPr>
          <w:lang w:val="ru-RU"/>
        </w:rPr>
        <w:t>Ручное добавление позиции в заявку</w:t>
      </w:r>
    </w:p>
    <w:p w:rsidR="006C5ADA" w:rsidRPr="000E0DDC" w:rsidRDefault="006C5ADA" w:rsidP="003B7ECD">
      <w:pPr>
        <w:pStyle w:val="aff1"/>
      </w:pPr>
      <w:r>
        <w:t>В отобразившейся</w:t>
      </w:r>
      <w:r w:rsidR="005F4934">
        <w:t xml:space="preserve"> справа форме «Новая позиция» вн</w:t>
      </w:r>
      <w:r>
        <w:t>ести данные добавляемой позиции, после чего нажать кнопку «Создать»</w:t>
      </w:r>
      <w:r w:rsidR="002C7D80">
        <w:t xml:space="preserve"> (</w:t>
      </w:r>
      <w:r w:rsidR="002C7D80">
        <w:fldChar w:fldCharType="begin"/>
      </w:r>
      <w:r w:rsidR="002C7D80">
        <w:instrText xml:space="preserve"> REF _Ref21445765 \h </w:instrText>
      </w:r>
      <w:r w:rsidR="002C7D80">
        <w:fldChar w:fldCharType="separate"/>
      </w:r>
      <w:r w:rsidR="006A68F5" w:rsidRPr="009B54E5">
        <w:t xml:space="preserve">Рис. </w:t>
      </w:r>
      <w:r w:rsidR="006A68F5">
        <w:rPr>
          <w:noProof/>
        </w:rPr>
        <w:t>61</w:t>
      </w:r>
      <w:r w:rsidR="002C7D80">
        <w:fldChar w:fldCharType="end"/>
      </w:r>
      <w:r w:rsidR="002C7D80">
        <w:t>)</w:t>
      </w:r>
    </w:p>
    <w:p w:rsidR="006C5ADA" w:rsidRPr="006D2F2F" w:rsidRDefault="006A68F5" w:rsidP="006C5ADA">
      <w:pPr>
        <w:pStyle w:val="aff8"/>
      </w:pPr>
      <w:r w:rsidRPr="006A68F5">
        <w:drawing>
          <wp:inline distT="0" distB="0" distL="0" distR="0" wp14:anchorId="28CE7A57" wp14:editId="597B4D05">
            <wp:extent cx="6515100" cy="3707765"/>
            <wp:effectExtent l="0" t="0" r="0" b="6985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515100" cy="370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ADA" w:rsidRDefault="006C5ADA" w:rsidP="006C5ADA">
      <w:pPr>
        <w:pStyle w:val="aff9"/>
        <w:rPr>
          <w:lang w:val="ru-RU"/>
        </w:rPr>
      </w:pPr>
      <w:bookmarkStart w:id="128" w:name="_Ref21445765"/>
      <w:r w:rsidRPr="009B54E5">
        <w:rPr>
          <w:lang w:val="ru-RU"/>
        </w:rPr>
        <w:t xml:space="preserve">Рис. </w:t>
      </w:r>
      <w:r>
        <w:fldChar w:fldCharType="begin"/>
      </w:r>
      <w:r w:rsidRPr="009B54E5">
        <w:rPr>
          <w:lang w:val="ru-RU"/>
        </w:rPr>
        <w:instrText xml:space="preserve"> </w:instrText>
      </w:r>
      <w:r>
        <w:instrText>SEQ</w:instrText>
      </w:r>
      <w:r w:rsidRPr="009B54E5">
        <w:rPr>
          <w:lang w:val="ru-RU"/>
        </w:rPr>
        <w:instrText xml:space="preserve"> Рис. \* </w:instrText>
      </w:r>
      <w:r>
        <w:instrText>ARABIC</w:instrText>
      </w:r>
      <w:r w:rsidRPr="009B54E5">
        <w:rPr>
          <w:lang w:val="ru-RU"/>
        </w:rPr>
        <w:instrText xml:space="preserve"> </w:instrText>
      </w:r>
      <w:r>
        <w:fldChar w:fldCharType="separate"/>
      </w:r>
      <w:r w:rsidR="006A68F5" w:rsidRPr="00BE46A8">
        <w:rPr>
          <w:noProof/>
          <w:lang w:val="ru-RU"/>
        </w:rPr>
        <w:t>61</w:t>
      </w:r>
      <w:r>
        <w:fldChar w:fldCharType="end"/>
      </w:r>
      <w:bookmarkEnd w:id="128"/>
      <w:r w:rsidRPr="009B54E5">
        <w:rPr>
          <w:lang w:val="ru-RU"/>
        </w:rPr>
        <w:t xml:space="preserve">. </w:t>
      </w:r>
      <w:r w:rsidRPr="002C7D80">
        <w:rPr>
          <w:lang w:val="ru-RU"/>
        </w:rPr>
        <w:t xml:space="preserve">Форма </w:t>
      </w:r>
      <w:r w:rsidR="002C7D80">
        <w:rPr>
          <w:lang w:val="ru-RU"/>
        </w:rPr>
        <w:t>добавления новой позиции</w:t>
      </w:r>
      <w:r w:rsidRPr="002C7D80">
        <w:rPr>
          <w:lang w:val="ru-RU"/>
        </w:rPr>
        <w:t xml:space="preserve"> </w:t>
      </w:r>
      <w:r w:rsidR="002C7D80">
        <w:rPr>
          <w:lang w:val="ru-RU"/>
        </w:rPr>
        <w:t>заявки вручную</w:t>
      </w:r>
    </w:p>
    <w:p w:rsidR="003B7ECD" w:rsidRDefault="003B7ECD" w:rsidP="003B7ECD">
      <w:pPr>
        <w:pStyle w:val="aff1"/>
      </w:pPr>
      <w:r w:rsidRPr="00FF7009">
        <w:rPr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854848" behindDoc="0" locked="0" layoutInCell="1" allowOverlap="1" wp14:anchorId="78030267" wp14:editId="26800E6C">
                <wp:simplePos x="0" y="0"/>
                <wp:positionH relativeFrom="margin">
                  <wp:posOffset>219075</wp:posOffset>
                </wp:positionH>
                <wp:positionV relativeFrom="paragraph">
                  <wp:posOffset>402590</wp:posOffset>
                </wp:positionV>
                <wp:extent cx="6477000" cy="1657350"/>
                <wp:effectExtent l="0" t="0" r="0" b="0"/>
                <wp:wrapTopAndBottom/>
                <wp:docPr id="236" name="Rectangle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77000" cy="1657350"/>
                        </a:xfrm>
                        <a:prstGeom prst="rect">
                          <a:avLst/>
                        </a:prstGeom>
                        <a:solidFill>
                          <a:schemeClr val="tx2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20F3E" w:rsidRDefault="00A20F3E" w:rsidP="003B7ECD">
                            <w:pPr>
                              <w:pStyle w:val="afff2"/>
                              <w:rPr>
                                <w:color w:val="000000" w:themeColor="text1"/>
                              </w:rPr>
                            </w:pPr>
                            <w:r w:rsidRPr="00790940">
                              <w:rPr>
                                <w:noProof/>
                                <w:lang w:eastAsia="ru-RU"/>
                              </w:rPr>
                              <w:drawing>
                                <wp:inline distT="0" distB="0" distL="0" distR="0" wp14:anchorId="30EB7032" wp14:editId="533BFD36">
                                  <wp:extent cx="411480" cy="304800"/>
                                  <wp:effectExtent l="0" t="0" r="7620" b="0"/>
                                  <wp:docPr id="237" name="Рисунок 237" descr="j029323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Рисунок 68" descr="j0293236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5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11480" cy="3048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673735">
                              <w:rPr>
                                <w:color w:val="000000" w:themeColor="text1"/>
                              </w:rPr>
                              <w:t>Внимание!</w:t>
                            </w:r>
                          </w:p>
                          <w:p w:rsidR="00A20F3E" w:rsidRPr="003B7ECD" w:rsidRDefault="00A20F3E" w:rsidP="003B7ECD">
                            <w:pPr>
                              <w:pStyle w:val="afff2"/>
                              <w:rPr>
                                <w:color w:val="000000" w:themeColor="text1"/>
                              </w:rPr>
                            </w:pPr>
                          </w:p>
                          <w:p w:rsidR="00A20F3E" w:rsidRPr="003B7ECD" w:rsidRDefault="00A20F3E" w:rsidP="003B7ECD">
                            <w:pPr>
                              <w:pStyle w:val="afff"/>
                            </w:pPr>
                            <w:r w:rsidRPr="003B7ECD">
                              <w:t>Обращаем Ваше внимание, что поля, отмеченные знаком «</w:t>
                            </w:r>
                            <w:r w:rsidRPr="003B7ECD">
                              <w:rPr>
                                <w:color w:val="FF0000"/>
                              </w:rPr>
                              <w:t>*</w:t>
                            </w:r>
                            <w:r w:rsidRPr="003B7ECD">
                              <w:t>» обязательны для заполнения.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274320" tIns="274320" rIns="274320" bIns="2743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8030267" id="_x0000_s1030" style="position:absolute;left:0;text-align:left;margin-left:17.25pt;margin-top:31.7pt;width:510pt;height:130.5pt;z-index:25185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" fillcolor="#c6d9f1 [671]" stroked="f" strokeweight="2pt">
                <v:textbox inset="21.6pt,21.6pt,21.6pt,21.6pt">
                  <w:txbxContent>
                    <w:p w:rsidR="00A20F3E" w:rsidRDefault="00A20F3E" w:rsidP="003B7ECD">
                      <w:pPr>
                        <w:pStyle w:val="afff2"/>
                        <w:rPr>
                          <w:color w:val="000000" w:themeColor="text1"/>
                        </w:rPr>
                      </w:pPr>
                      <w:r w:rsidRPr="00790940">
                        <w:rPr>
                          <w:noProof/>
                          <w:lang w:eastAsia="ru-RU"/>
                        </w:rPr>
                        <w:drawing>
                          <wp:inline distT="0" distB="0" distL="0" distR="0" wp14:anchorId="30EB7032" wp14:editId="533BFD36">
                            <wp:extent cx="411480" cy="304800"/>
                            <wp:effectExtent l="0" t="0" r="7620" b="0"/>
                            <wp:docPr id="237" name="Рисунок 237" descr="j029323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Рисунок 68" descr="j0293236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5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411480" cy="3048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673735">
                        <w:rPr>
                          <w:color w:val="000000" w:themeColor="text1"/>
                        </w:rPr>
                        <w:t>Внимание!</w:t>
                      </w:r>
                    </w:p>
                    <w:p w:rsidR="00A20F3E" w:rsidRPr="003B7ECD" w:rsidRDefault="00A20F3E" w:rsidP="003B7ECD">
                      <w:pPr>
                        <w:pStyle w:val="afff2"/>
                        <w:rPr>
                          <w:color w:val="000000" w:themeColor="text1"/>
                        </w:rPr>
                      </w:pPr>
                    </w:p>
                    <w:p w:rsidR="00A20F3E" w:rsidRPr="003B7ECD" w:rsidRDefault="00A20F3E" w:rsidP="003B7ECD">
                      <w:pPr>
                        <w:pStyle w:val="afff"/>
                      </w:pPr>
                      <w:r w:rsidRPr="003B7ECD">
                        <w:t>Обращаем Ваше внимание, что поля, отмеченные знаком «</w:t>
                      </w:r>
                      <w:r w:rsidRPr="003B7ECD">
                        <w:rPr>
                          <w:color w:val="FF0000"/>
                        </w:rPr>
                        <w:t>*</w:t>
                      </w:r>
                      <w:r w:rsidRPr="003B7ECD">
                        <w:t>» обязательны для заполнения.</w:t>
                      </w:r>
                    </w:p>
                  </w:txbxContent>
                </v:textbox>
                <w10:wrap type="topAndBottom" anchorx="margin"/>
              </v:rect>
            </w:pict>
          </mc:Fallback>
        </mc:AlternateContent>
      </w:r>
    </w:p>
    <w:p w:rsidR="00F31157" w:rsidRPr="00F31157" w:rsidRDefault="00F31157" w:rsidP="00F31157">
      <w:pPr>
        <w:pStyle w:val="3"/>
      </w:pPr>
      <w:bookmarkStart w:id="129" w:name="_Toc31298221"/>
      <w:r>
        <w:t xml:space="preserve">Добавление позиций в заявку из файла </w:t>
      </w:r>
      <w:r>
        <w:rPr>
          <w:lang w:val="en-US"/>
        </w:rPr>
        <w:t>xls</w:t>
      </w:r>
      <w:bookmarkEnd w:id="129"/>
    </w:p>
    <w:p w:rsidR="00F31157" w:rsidRPr="00F31157" w:rsidRDefault="00F31157" w:rsidP="003B7ECD">
      <w:pPr>
        <w:pStyle w:val="aff1"/>
      </w:pPr>
      <w:r>
        <w:t xml:space="preserve">Если необходимо добавить позиции в </w:t>
      </w:r>
      <w:r w:rsidR="00A57941">
        <w:t xml:space="preserve">уже созданную </w:t>
      </w:r>
      <w:r>
        <w:t xml:space="preserve">заявку из файла формата </w:t>
      </w:r>
      <w:r>
        <w:rPr>
          <w:lang w:val="en-US"/>
        </w:rPr>
        <w:t>xls</w:t>
      </w:r>
      <w:r>
        <w:t xml:space="preserve">, в карточке заявки следует нажать на кнопку </w:t>
      </w:r>
      <w:r w:rsidRPr="00F31157">
        <w:rPr>
          <w:noProof/>
          <w:lang w:eastAsia="ru-RU"/>
        </w:rPr>
        <w:drawing>
          <wp:inline distT="0" distB="0" distL="0" distR="0" wp14:anchorId="06F9F532" wp14:editId="3E402EE5">
            <wp:extent cx="247650" cy="266700"/>
            <wp:effectExtent l="0" t="0" r="0" b="0"/>
            <wp:docPr id="45061" name="Рисунок 450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47650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, расположенную над списком позиций. На экране отобразится форма загрузки позиций из шаблона (</w:t>
      </w:r>
      <w:r>
        <w:fldChar w:fldCharType="begin"/>
      </w:r>
      <w:r>
        <w:instrText xml:space="preserve"> REF _Ref21451207 \h </w:instrText>
      </w:r>
      <w:r>
        <w:fldChar w:fldCharType="separate"/>
      </w:r>
      <w:r w:rsidR="006A68F5" w:rsidRPr="00F31157">
        <w:t xml:space="preserve">Рис. </w:t>
      </w:r>
      <w:r w:rsidR="006A68F5">
        <w:rPr>
          <w:noProof/>
        </w:rPr>
        <w:t>62</w:t>
      </w:r>
      <w:r>
        <w:fldChar w:fldCharType="end"/>
      </w:r>
      <w:r>
        <w:t xml:space="preserve">). Дальнейшие действия аналогичны действиям, описанным в п. </w:t>
      </w:r>
      <w:r>
        <w:fldChar w:fldCharType="begin"/>
      </w:r>
      <w:r>
        <w:instrText xml:space="preserve"> REF _Ref21356746 \r \h </w:instrText>
      </w:r>
      <w:r>
        <w:fldChar w:fldCharType="separate"/>
      </w:r>
      <w:r w:rsidR="006A68F5">
        <w:t>4.5.2</w:t>
      </w:r>
      <w:r>
        <w:fldChar w:fldCharType="end"/>
      </w:r>
      <w:r w:rsidR="00856689">
        <w:t xml:space="preserve"> (начиная с шага 3)</w:t>
      </w:r>
      <w:r>
        <w:t>.</w:t>
      </w:r>
    </w:p>
    <w:p w:rsidR="00F31157" w:rsidRPr="00F31157" w:rsidRDefault="006A68F5" w:rsidP="00F31157">
      <w:pPr>
        <w:pStyle w:val="aff8"/>
      </w:pPr>
      <w:r w:rsidRPr="006A68F5">
        <w:drawing>
          <wp:inline distT="0" distB="0" distL="0" distR="0" wp14:anchorId="1BC0DDC0" wp14:editId="7F19DE5B">
            <wp:extent cx="6515100" cy="2560320"/>
            <wp:effectExtent l="0" t="0" r="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515100" cy="256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1157" w:rsidRDefault="00F31157" w:rsidP="00F31157">
      <w:pPr>
        <w:pStyle w:val="aff9"/>
        <w:rPr>
          <w:lang w:val="ru-RU"/>
        </w:rPr>
      </w:pPr>
      <w:bookmarkStart w:id="130" w:name="_Ref21451207"/>
      <w:r w:rsidRPr="00F31157">
        <w:rPr>
          <w:lang w:val="ru-RU"/>
        </w:rPr>
        <w:t xml:space="preserve">Рис. </w:t>
      </w:r>
      <w:r>
        <w:fldChar w:fldCharType="begin"/>
      </w:r>
      <w:r w:rsidRPr="00F31157">
        <w:rPr>
          <w:lang w:val="ru-RU"/>
        </w:rPr>
        <w:instrText xml:space="preserve"> </w:instrText>
      </w:r>
      <w:r>
        <w:instrText>SEQ</w:instrText>
      </w:r>
      <w:r w:rsidRPr="00F31157">
        <w:rPr>
          <w:lang w:val="ru-RU"/>
        </w:rPr>
        <w:instrText xml:space="preserve"> Рис. \* </w:instrText>
      </w:r>
      <w:r>
        <w:instrText>ARABIC</w:instrText>
      </w:r>
      <w:r w:rsidRPr="00F31157">
        <w:rPr>
          <w:lang w:val="ru-RU"/>
        </w:rPr>
        <w:instrText xml:space="preserve"> </w:instrText>
      </w:r>
      <w:r>
        <w:fldChar w:fldCharType="separate"/>
      </w:r>
      <w:r w:rsidR="006A68F5" w:rsidRPr="00BE46A8">
        <w:rPr>
          <w:noProof/>
          <w:lang w:val="ru-RU"/>
        </w:rPr>
        <w:t>62</w:t>
      </w:r>
      <w:r>
        <w:fldChar w:fldCharType="end"/>
      </w:r>
      <w:bookmarkEnd w:id="130"/>
      <w:r w:rsidRPr="00F31157">
        <w:rPr>
          <w:lang w:val="ru-RU"/>
        </w:rPr>
        <w:t>.</w:t>
      </w:r>
      <w:r>
        <w:rPr>
          <w:lang w:val="ru-RU"/>
        </w:rPr>
        <w:t xml:space="preserve"> </w:t>
      </w:r>
      <w:r w:rsidRPr="00F31157">
        <w:rPr>
          <w:lang w:val="ru-RU"/>
        </w:rPr>
        <w:t xml:space="preserve">Форма </w:t>
      </w:r>
      <w:r w:rsidR="00417599">
        <w:rPr>
          <w:lang w:val="ru-RU"/>
        </w:rPr>
        <w:t>добавления позиций</w:t>
      </w:r>
      <w:r w:rsidRPr="00F31157">
        <w:rPr>
          <w:lang w:val="ru-RU"/>
        </w:rPr>
        <w:t xml:space="preserve"> заявки из </w:t>
      </w:r>
      <w:r>
        <w:t>xls</w:t>
      </w:r>
      <w:r w:rsidRPr="00F31157">
        <w:rPr>
          <w:lang w:val="ru-RU"/>
        </w:rPr>
        <w:t>-шаблона</w:t>
      </w:r>
    </w:p>
    <w:p w:rsidR="00F201B6" w:rsidRDefault="00F201B6" w:rsidP="00F201B6">
      <w:pPr>
        <w:pStyle w:val="21"/>
      </w:pPr>
      <w:bookmarkStart w:id="131" w:name="_Toc31298222"/>
      <w:r w:rsidRPr="00C658C6">
        <w:rPr>
          <w:lang w:val="ru-RU"/>
        </w:rPr>
        <w:lastRenderedPageBreak/>
        <w:t>Публикация заявки</w:t>
      </w:r>
      <w:bookmarkEnd w:id="131"/>
    </w:p>
    <w:p w:rsidR="00F201B6" w:rsidRDefault="00395499" w:rsidP="003B7ECD">
      <w:pPr>
        <w:pStyle w:val="aff1"/>
      </w:pPr>
      <w:r>
        <w:t>З</w:t>
      </w:r>
      <w:r w:rsidR="00F201B6">
        <w:t>аявк</w:t>
      </w:r>
      <w:r>
        <w:t xml:space="preserve">у могут взять в работу сотрудники </w:t>
      </w:r>
      <w:r w:rsidR="001C4C10">
        <w:t>бэкофис</w:t>
      </w:r>
      <w:r>
        <w:t>а только после того, как она будет опубликована.</w:t>
      </w:r>
      <w:r w:rsidR="00F201B6">
        <w:t xml:space="preserve"> Для этого </w:t>
      </w:r>
      <w:r>
        <w:t xml:space="preserve">в карточке заявки (см. п. </w:t>
      </w:r>
      <w:r>
        <w:fldChar w:fldCharType="begin"/>
      </w:r>
      <w:r>
        <w:instrText xml:space="preserve"> REF _Ref21961575 \r \h </w:instrText>
      </w:r>
      <w:r>
        <w:fldChar w:fldCharType="separate"/>
      </w:r>
      <w:r w:rsidR="006A68F5">
        <w:t>4.4</w:t>
      </w:r>
      <w:r>
        <w:fldChar w:fldCharType="end"/>
      </w:r>
      <w:r>
        <w:t xml:space="preserve">) </w:t>
      </w:r>
      <w:r w:rsidR="00F201B6">
        <w:t>следует нажать на кнопку «</w:t>
      </w:r>
      <w:r w:rsidR="00B30769">
        <w:t>Отправить в работу все позиции</w:t>
      </w:r>
      <w:r w:rsidR="00F201B6">
        <w:t>»</w:t>
      </w:r>
      <w:r>
        <w:t xml:space="preserve"> (</w:t>
      </w:r>
      <w:r>
        <w:fldChar w:fldCharType="begin"/>
      </w:r>
      <w:r>
        <w:instrText xml:space="preserve"> REF _Ref21961782 \h </w:instrText>
      </w:r>
      <w:r>
        <w:fldChar w:fldCharType="separate"/>
      </w:r>
      <w:r w:rsidR="006A68F5" w:rsidRPr="00F31157">
        <w:t xml:space="preserve">Рис. </w:t>
      </w:r>
      <w:r w:rsidR="006A68F5">
        <w:rPr>
          <w:noProof/>
        </w:rPr>
        <w:t>63</w:t>
      </w:r>
      <w:r>
        <w:fldChar w:fldCharType="end"/>
      </w:r>
      <w:r>
        <w:t>)</w:t>
      </w:r>
      <w:r w:rsidR="00F201B6">
        <w:t xml:space="preserve">. </w:t>
      </w:r>
    </w:p>
    <w:p w:rsidR="00F201B6" w:rsidRDefault="00B30769" w:rsidP="00395499">
      <w:pPr>
        <w:pStyle w:val="aff8"/>
      </w:pPr>
      <w:r w:rsidRPr="00B30769">
        <w:drawing>
          <wp:inline distT="0" distB="0" distL="0" distR="0" wp14:anchorId="7D42AEA9" wp14:editId="02339225">
            <wp:extent cx="6515100" cy="2329815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515100" cy="232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5499" w:rsidRDefault="00395499" w:rsidP="00395499">
      <w:pPr>
        <w:pStyle w:val="aff9"/>
        <w:rPr>
          <w:lang w:val="ru-RU"/>
        </w:rPr>
      </w:pPr>
      <w:bookmarkStart w:id="132" w:name="_Ref21961782"/>
      <w:r w:rsidRPr="00F31157">
        <w:rPr>
          <w:lang w:val="ru-RU"/>
        </w:rPr>
        <w:t xml:space="preserve">Рис. </w:t>
      </w:r>
      <w:r>
        <w:fldChar w:fldCharType="begin"/>
      </w:r>
      <w:r w:rsidRPr="00F31157">
        <w:rPr>
          <w:lang w:val="ru-RU"/>
        </w:rPr>
        <w:instrText xml:space="preserve"> </w:instrText>
      </w:r>
      <w:r>
        <w:instrText>SEQ</w:instrText>
      </w:r>
      <w:r w:rsidRPr="00F31157">
        <w:rPr>
          <w:lang w:val="ru-RU"/>
        </w:rPr>
        <w:instrText xml:space="preserve"> Рис. \* </w:instrText>
      </w:r>
      <w:r>
        <w:instrText>ARABIC</w:instrText>
      </w:r>
      <w:r w:rsidRPr="00F31157">
        <w:rPr>
          <w:lang w:val="ru-RU"/>
        </w:rPr>
        <w:instrText xml:space="preserve"> </w:instrText>
      </w:r>
      <w:r>
        <w:fldChar w:fldCharType="separate"/>
      </w:r>
      <w:r w:rsidR="006A68F5" w:rsidRPr="00A20F3E">
        <w:rPr>
          <w:noProof/>
          <w:lang w:val="ru-RU"/>
        </w:rPr>
        <w:t>63</w:t>
      </w:r>
      <w:r>
        <w:fldChar w:fldCharType="end"/>
      </w:r>
      <w:bookmarkEnd w:id="132"/>
      <w:r w:rsidRPr="00F31157">
        <w:rPr>
          <w:lang w:val="ru-RU"/>
        </w:rPr>
        <w:t>.</w:t>
      </w:r>
      <w:r>
        <w:rPr>
          <w:lang w:val="ru-RU"/>
        </w:rPr>
        <w:t xml:space="preserve"> Публикация заявки</w:t>
      </w:r>
    </w:p>
    <w:p w:rsidR="00395499" w:rsidRDefault="00395499" w:rsidP="003B7ECD">
      <w:pPr>
        <w:pStyle w:val="aff1"/>
      </w:pPr>
      <w:r>
        <w:t xml:space="preserve">В результате, заявка и </w:t>
      </w:r>
      <w:r w:rsidR="00D505CD">
        <w:t xml:space="preserve">ее </w:t>
      </w:r>
      <w:r>
        <w:t>позиции получат статус «Новая».</w:t>
      </w:r>
    </w:p>
    <w:p w:rsidR="00395499" w:rsidRPr="00395499" w:rsidRDefault="00395499" w:rsidP="003B7ECD">
      <w:pPr>
        <w:pStyle w:val="aff1"/>
        <w:rPr>
          <w:lang w:eastAsia="ru-RU"/>
        </w:rPr>
      </w:pPr>
    </w:p>
    <w:tbl>
      <w:tblPr>
        <w:tblW w:w="10632" w:type="dxa"/>
        <w:shd w:val="clear" w:color="auto" w:fill="E5F1F8" w:themeFill="accent1" w:themeFillTint="33"/>
        <w:tblLook w:val="01E0" w:firstRow="1" w:lastRow="1" w:firstColumn="1" w:lastColumn="1" w:noHBand="0" w:noVBand="0"/>
      </w:tblPr>
      <w:tblGrid>
        <w:gridCol w:w="1418"/>
        <w:gridCol w:w="9214"/>
      </w:tblGrid>
      <w:tr w:rsidR="00F201B6" w:rsidRPr="00D505CD" w:rsidTr="00BC0AAF">
        <w:tc>
          <w:tcPr>
            <w:tcW w:w="1418" w:type="dxa"/>
            <w:shd w:val="clear" w:color="auto" w:fill="E5F1F8" w:themeFill="accent1" w:themeFillTint="33"/>
            <w:vAlign w:val="center"/>
          </w:tcPr>
          <w:p w:rsidR="00F201B6" w:rsidRPr="00671987" w:rsidRDefault="00F201B6" w:rsidP="00BC0AAF">
            <w:pPr>
              <w:jc w:val="both"/>
            </w:pPr>
            <w:r w:rsidRPr="00671987">
              <w:rPr>
                <w:noProof/>
                <w:lang w:val="ru-RU" w:eastAsia="ru-RU"/>
              </w:rPr>
              <w:drawing>
                <wp:inline distT="0" distB="0" distL="0" distR="0" wp14:anchorId="0F7A3597" wp14:editId="5E669269">
                  <wp:extent cx="381000" cy="304800"/>
                  <wp:effectExtent l="0" t="0" r="0" b="0"/>
                  <wp:docPr id="481" name="Рисунок 481" descr="j02932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65" descr="j02932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1000" cy="304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214" w:type="dxa"/>
            <w:shd w:val="clear" w:color="auto" w:fill="E5F1F8" w:themeFill="accent1" w:themeFillTint="33"/>
            <w:vAlign w:val="center"/>
          </w:tcPr>
          <w:p w:rsidR="00F201B6" w:rsidRPr="00951895" w:rsidRDefault="00F201B6" w:rsidP="00BC0AAF">
            <w:pPr>
              <w:pStyle w:val="affffff7"/>
            </w:pPr>
            <w:r w:rsidRPr="00951895">
              <w:t>Внимание!</w:t>
            </w:r>
          </w:p>
          <w:p w:rsidR="00395499" w:rsidRDefault="00F201B6" w:rsidP="003B7ECD">
            <w:pPr>
              <w:pStyle w:val="afff"/>
            </w:pPr>
            <w:r>
              <w:t xml:space="preserve">После публикации заявки она станет доступна </w:t>
            </w:r>
            <w:r w:rsidR="00395499">
              <w:t xml:space="preserve">для обработки </w:t>
            </w:r>
            <w:r w:rsidR="00A57941">
              <w:t>сотрудникам</w:t>
            </w:r>
            <w:r w:rsidR="00D505CD">
              <w:t>и</w:t>
            </w:r>
            <w:r w:rsidR="00A57941">
              <w:t xml:space="preserve"> </w:t>
            </w:r>
            <w:r w:rsidR="001C4C10">
              <w:t>бэкофис</w:t>
            </w:r>
            <w:r w:rsidR="00A57941">
              <w:t>а.</w:t>
            </w:r>
          </w:p>
          <w:p w:rsidR="00F201B6" w:rsidRDefault="00F201B6" w:rsidP="003B7ECD">
            <w:pPr>
              <w:pStyle w:val="afff"/>
            </w:pPr>
            <w:r>
              <w:t xml:space="preserve">Сотрудник </w:t>
            </w:r>
            <w:r w:rsidR="001C4C10">
              <w:t>бэкофис</w:t>
            </w:r>
            <w:r w:rsidR="00395499">
              <w:t xml:space="preserve">а </w:t>
            </w:r>
            <w:r w:rsidR="00B30769">
              <w:t>выполняет</w:t>
            </w:r>
            <w:r w:rsidR="00395499">
              <w:t xml:space="preserve"> обработку заявки: </w:t>
            </w:r>
            <w:r>
              <w:t>осуществляет поиск поставщиков для поставки запрашиваемых МТР</w:t>
            </w:r>
            <w:r w:rsidR="00395499">
              <w:t>, размещает сведения о технических и коммерческих предложениях поставщиков</w:t>
            </w:r>
            <w:r>
              <w:t>. Стади</w:t>
            </w:r>
            <w:r w:rsidR="00D505CD">
              <w:t>и</w:t>
            </w:r>
            <w:r>
              <w:t xml:space="preserve"> </w:t>
            </w:r>
            <w:r w:rsidR="00B30769">
              <w:t>обработки заказов по позициям</w:t>
            </w:r>
            <w:r w:rsidR="00D505CD">
              <w:t xml:space="preserve"> отражаются</w:t>
            </w:r>
            <w:r w:rsidR="00B30769">
              <w:t xml:space="preserve"> в атрибуте</w:t>
            </w:r>
            <w:r>
              <w:t xml:space="preserve"> позици</w:t>
            </w:r>
            <w:r w:rsidR="00B30769">
              <w:t>й</w:t>
            </w:r>
            <w:r w:rsidR="00D505CD">
              <w:t xml:space="preserve"> «Статус»</w:t>
            </w:r>
            <w:r>
              <w:t xml:space="preserve">. Заказчик может отследить </w:t>
            </w:r>
            <w:r w:rsidR="00D505CD">
              <w:t>этап обработки</w:t>
            </w:r>
            <w:r>
              <w:t xml:space="preserve"> </w:t>
            </w:r>
            <w:r w:rsidR="001C4C10">
              <w:t>бэкофис</w:t>
            </w:r>
            <w:r w:rsidR="00D505CD">
              <w:t xml:space="preserve">ом заявки </w:t>
            </w:r>
            <w:r>
              <w:t xml:space="preserve">в </w:t>
            </w:r>
            <w:r w:rsidR="00B30769">
              <w:t xml:space="preserve">карточке </w:t>
            </w:r>
            <w:r>
              <w:t>позиции (см. п</w:t>
            </w:r>
            <w:r w:rsidR="00D505CD">
              <w:t xml:space="preserve">. </w:t>
            </w:r>
            <w:r w:rsidR="00395499">
              <w:fldChar w:fldCharType="begin"/>
            </w:r>
            <w:r w:rsidR="00395499">
              <w:instrText xml:space="preserve"> REF _Ref21445924 \r \h </w:instrText>
            </w:r>
            <w:r w:rsidR="00395499">
              <w:fldChar w:fldCharType="separate"/>
            </w:r>
            <w:r w:rsidR="006A68F5">
              <w:t>4.4.1</w:t>
            </w:r>
            <w:r w:rsidR="00395499">
              <w:fldChar w:fldCharType="end"/>
            </w:r>
            <w:r>
              <w:t>).</w:t>
            </w:r>
          </w:p>
          <w:p w:rsidR="006A68F5" w:rsidRPr="00E618F6" w:rsidRDefault="006A68F5" w:rsidP="003B7ECD">
            <w:pPr>
              <w:pStyle w:val="afff"/>
            </w:pPr>
          </w:p>
        </w:tc>
      </w:tr>
    </w:tbl>
    <w:p w:rsidR="00306C03" w:rsidRDefault="00306C03" w:rsidP="00E8257F">
      <w:pPr>
        <w:pStyle w:val="21"/>
        <w:rPr>
          <w:lang w:val="ru-RU"/>
        </w:rPr>
      </w:pPr>
      <w:bookmarkStart w:id="133" w:name="_Toc31298223"/>
      <w:r>
        <w:rPr>
          <w:lang w:val="ru-RU"/>
        </w:rPr>
        <w:lastRenderedPageBreak/>
        <w:t xml:space="preserve">Обсуждение </w:t>
      </w:r>
      <w:r w:rsidR="00964574">
        <w:rPr>
          <w:lang w:val="ru-RU"/>
        </w:rPr>
        <w:t>деталей заказа</w:t>
      </w:r>
      <w:r>
        <w:rPr>
          <w:lang w:val="ru-RU"/>
        </w:rPr>
        <w:t xml:space="preserve"> с сотрудниками </w:t>
      </w:r>
      <w:r w:rsidR="001C4C10">
        <w:rPr>
          <w:lang w:val="ru-RU"/>
        </w:rPr>
        <w:t>бэкофис</w:t>
      </w:r>
      <w:r>
        <w:rPr>
          <w:lang w:val="ru-RU"/>
        </w:rPr>
        <w:t>а</w:t>
      </w:r>
      <w:bookmarkEnd w:id="133"/>
    </w:p>
    <w:p w:rsidR="004C0F15" w:rsidRDefault="004C0F15" w:rsidP="003B7ECD">
      <w:pPr>
        <w:pStyle w:val="aff1"/>
      </w:pPr>
      <w:r>
        <w:t>Детали заказа можно обсудить с сотрудниками бэкофиса одним из способов:</w:t>
      </w:r>
    </w:p>
    <w:p w:rsidR="004C0F15" w:rsidRDefault="004C0F15" w:rsidP="004C0F15">
      <w:pPr>
        <w:pStyle w:val="ae"/>
      </w:pPr>
      <w:r>
        <w:t xml:space="preserve">путем формирования комментариев по заявке из карточки заявки (см. п. </w:t>
      </w:r>
      <w:r>
        <w:fldChar w:fldCharType="begin"/>
      </w:r>
      <w:r>
        <w:instrText xml:space="preserve"> REF _Ref26451233 \r \h </w:instrText>
      </w:r>
      <w:r>
        <w:fldChar w:fldCharType="separate"/>
      </w:r>
      <w:r w:rsidR="006A68F5">
        <w:t>4.9.1</w:t>
      </w:r>
      <w:r>
        <w:fldChar w:fldCharType="end"/>
      </w:r>
      <w:r>
        <w:t>);</w:t>
      </w:r>
    </w:p>
    <w:p w:rsidR="004C0F15" w:rsidRDefault="004C0F15" w:rsidP="004C0F15">
      <w:pPr>
        <w:pStyle w:val="ae"/>
      </w:pPr>
      <w:r>
        <w:t xml:space="preserve">в специальном чате (см. п. </w:t>
      </w:r>
      <w:r>
        <w:fldChar w:fldCharType="begin"/>
      </w:r>
      <w:r>
        <w:instrText xml:space="preserve"> REF _Ref26451242 \r \h </w:instrText>
      </w:r>
      <w:r>
        <w:fldChar w:fldCharType="separate"/>
      </w:r>
      <w:r w:rsidR="006A68F5">
        <w:t>4.9.2</w:t>
      </w:r>
      <w:r>
        <w:fldChar w:fldCharType="end"/>
      </w:r>
      <w:r>
        <w:t>).</w:t>
      </w:r>
    </w:p>
    <w:p w:rsidR="00FF6051" w:rsidRPr="00FF6051" w:rsidRDefault="00644C46" w:rsidP="00FF6051">
      <w:pPr>
        <w:pStyle w:val="3"/>
      </w:pPr>
      <w:bookmarkStart w:id="134" w:name="_Toc22913040"/>
      <w:bookmarkStart w:id="135" w:name="_Ref26451233"/>
      <w:bookmarkStart w:id="136" w:name="_Toc31298224"/>
      <w:r>
        <w:t>Формирование комментариев по позиции заявки</w:t>
      </w:r>
      <w:bookmarkEnd w:id="134"/>
      <w:bookmarkEnd w:id="135"/>
      <w:bookmarkEnd w:id="136"/>
    </w:p>
    <w:p w:rsidR="0051367E" w:rsidRPr="0051367E" w:rsidRDefault="0051367E" w:rsidP="003B7ECD">
      <w:pPr>
        <w:pStyle w:val="aff1"/>
      </w:pPr>
      <w:r>
        <w:t xml:space="preserve">Чтобы сформировать комментарий </w:t>
      </w:r>
      <w:r w:rsidR="00211744">
        <w:t xml:space="preserve">для </w:t>
      </w:r>
      <w:r w:rsidR="001C4C10">
        <w:t>бэкофис</w:t>
      </w:r>
      <w:r w:rsidR="00211744">
        <w:t xml:space="preserve">а </w:t>
      </w:r>
      <w:r>
        <w:t>по заявленной позиции, выполните описанные ниже шаги.</w:t>
      </w:r>
    </w:p>
    <w:p w:rsidR="00A57941" w:rsidRDefault="00A57941" w:rsidP="00304D76">
      <w:pPr>
        <w:pStyle w:val="14"/>
        <w:numPr>
          <w:ilvl w:val="0"/>
          <w:numId w:val="39"/>
        </w:numPr>
      </w:pPr>
      <w:r>
        <w:t xml:space="preserve">Откройте карточку заявки (см. п. </w:t>
      </w:r>
      <w:r>
        <w:fldChar w:fldCharType="begin"/>
      </w:r>
      <w:r>
        <w:instrText xml:space="preserve"> REF _Ref21959554 \r \h </w:instrText>
      </w:r>
      <w:r>
        <w:fldChar w:fldCharType="separate"/>
      </w:r>
      <w:r w:rsidR="006A68F5">
        <w:t>4.4</w:t>
      </w:r>
      <w:r>
        <w:fldChar w:fldCharType="end"/>
      </w:r>
      <w:r>
        <w:t>).</w:t>
      </w:r>
    </w:p>
    <w:p w:rsidR="00A57941" w:rsidRDefault="00A57941" w:rsidP="00304D76">
      <w:pPr>
        <w:pStyle w:val="14"/>
        <w:numPr>
          <w:ilvl w:val="0"/>
          <w:numId w:val="39"/>
        </w:numPr>
        <w:tabs>
          <w:tab w:val="left" w:pos="2479"/>
        </w:tabs>
      </w:pPr>
      <w:r>
        <w:t>Из открывшейся карточки заявки перейдите в карточку позиции (</w:t>
      </w:r>
      <w:r>
        <w:fldChar w:fldCharType="begin"/>
      </w:r>
      <w:r>
        <w:instrText xml:space="preserve"> REF _Ref21437970 \h </w:instrText>
      </w:r>
      <w:r>
        <w:fldChar w:fldCharType="separate"/>
      </w:r>
      <w:r w:rsidR="006A68F5" w:rsidRPr="00875EF7">
        <w:t xml:space="preserve">Рис. </w:t>
      </w:r>
      <w:r w:rsidR="006A68F5">
        <w:rPr>
          <w:noProof/>
        </w:rPr>
        <w:t>57</w:t>
      </w:r>
      <w:r>
        <w:fldChar w:fldCharType="end"/>
      </w:r>
      <w:r>
        <w:t xml:space="preserve">) (см. п. </w:t>
      </w:r>
      <w:r>
        <w:fldChar w:fldCharType="begin"/>
      </w:r>
      <w:r>
        <w:instrText xml:space="preserve"> REF _Ref21445924 \r \h </w:instrText>
      </w:r>
      <w:r>
        <w:fldChar w:fldCharType="separate"/>
      </w:r>
      <w:r w:rsidR="006A68F5">
        <w:t>4.4.1</w:t>
      </w:r>
      <w:r>
        <w:fldChar w:fldCharType="end"/>
      </w:r>
      <w:r>
        <w:t>).</w:t>
      </w:r>
    </w:p>
    <w:p w:rsidR="0051367E" w:rsidRDefault="0051367E" w:rsidP="00304D76">
      <w:pPr>
        <w:pStyle w:val="14"/>
        <w:numPr>
          <w:ilvl w:val="0"/>
          <w:numId w:val="39"/>
        </w:numPr>
      </w:pPr>
      <w:r>
        <w:t>В карточке позиции</w:t>
      </w:r>
      <w:r w:rsidR="00211744">
        <w:t xml:space="preserve"> (см. п. </w:t>
      </w:r>
      <w:r w:rsidR="00211744">
        <w:fldChar w:fldCharType="begin"/>
      </w:r>
      <w:r w:rsidR="00211744">
        <w:instrText xml:space="preserve"> REF _Ref21445924 \r \h </w:instrText>
      </w:r>
      <w:r w:rsidR="00211744">
        <w:fldChar w:fldCharType="separate"/>
      </w:r>
      <w:r w:rsidR="006A68F5">
        <w:t>4.4.1</w:t>
      </w:r>
      <w:r w:rsidR="00211744">
        <w:fldChar w:fldCharType="end"/>
      </w:r>
      <w:r w:rsidR="00211744">
        <w:t>)</w:t>
      </w:r>
      <w:r>
        <w:t xml:space="preserve"> перейдите на вкладку «Согласование». </w:t>
      </w:r>
    </w:p>
    <w:p w:rsidR="00211744" w:rsidRDefault="0051367E" w:rsidP="00304D76">
      <w:pPr>
        <w:pStyle w:val="14"/>
        <w:numPr>
          <w:ilvl w:val="0"/>
          <w:numId w:val="39"/>
        </w:numPr>
      </w:pPr>
      <w:r w:rsidRPr="000A4D8B">
        <w:t xml:space="preserve">В открывшейся вкладке в </w:t>
      </w:r>
      <w:r>
        <w:t>поле для ввода текста введите свой комментарий</w:t>
      </w:r>
      <w:r w:rsidR="00211744">
        <w:t xml:space="preserve">. </w:t>
      </w:r>
    </w:p>
    <w:p w:rsidR="00211744" w:rsidRDefault="00211744" w:rsidP="00304D76">
      <w:pPr>
        <w:pStyle w:val="14"/>
        <w:numPr>
          <w:ilvl w:val="0"/>
          <w:numId w:val="39"/>
        </w:numPr>
      </w:pPr>
      <w:r>
        <w:t>С помощью ссылки «Прикрепить документ» можно прикрепить любой документ к своему комментарию.</w:t>
      </w:r>
    </w:p>
    <w:p w:rsidR="0051367E" w:rsidRDefault="00211744" w:rsidP="00304D76">
      <w:pPr>
        <w:pStyle w:val="14"/>
        <w:numPr>
          <w:ilvl w:val="0"/>
          <w:numId w:val="39"/>
        </w:numPr>
      </w:pPr>
      <w:r>
        <w:t>Н</w:t>
      </w:r>
      <w:r w:rsidR="0051367E">
        <w:t xml:space="preserve">ажмите на значок </w:t>
      </w:r>
      <w:r w:rsidR="0051367E" w:rsidRPr="0051367E">
        <w:rPr>
          <w:noProof/>
        </w:rPr>
        <w:drawing>
          <wp:inline distT="0" distB="0" distL="0" distR="0" wp14:anchorId="1812B5A1" wp14:editId="20CEA3CD">
            <wp:extent cx="295275" cy="190500"/>
            <wp:effectExtent l="0" t="0" r="9525" b="0"/>
            <wp:docPr id="493" name="Рисунок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95275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="0051367E">
        <w:t>(</w:t>
      </w:r>
      <w:r w:rsidR="0051367E">
        <w:fldChar w:fldCharType="begin"/>
      </w:r>
      <w:r w:rsidR="0051367E">
        <w:instrText xml:space="preserve"> REF _Ref21614236 \h </w:instrText>
      </w:r>
      <w:r w:rsidR="0051367E">
        <w:fldChar w:fldCharType="separate"/>
      </w:r>
      <w:r w:rsidR="006A68F5" w:rsidRPr="00E8257F">
        <w:t xml:space="preserve">Рис. </w:t>
      </w:r>
      <w:r w:rsidR="006A68F5">
        <w:rPr>
          <w:noProof/>
        </w:rPr>
        <w:t>64</w:t>
      </w:r>
      <w:r w:rsidR="0051367E">
        <w:fldChar w:fldCharType="end"/>
      </w:r>
      <w:r w:rsidR="0051367E">
        <w:t>).</w:t>
      </w:r>
    </w:p>
    <w:p w:rsidR="0051367E" w:rsidRDefault="0051367E" w:rsidP="0051367E">
      <w:pPr>
        <w:pStyle w:val="aff8"/>
      </w:pPr>
      <w:r w:rsidRPr="0051367E">
        <w:drawing>
          <wp:inline distT="0" distB="0" distL="0" distR="0" wp14:anchorId="326EBFCC" wp14:editId="5DC0C428">
            <wp:extent cx="6515100" cy="2508250"/>
            <wp:effectExtent l="0" t="0" r="0" b="6350"/>
            <wp:docPr id="494" name="Рисунок 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515100" cy="250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67E" w:rsidRPr="000A4D8B" w:rsidRDefault="0051367E" w:rsidP="0051367E">
      <w:pPr>
        <w:pStyle w:val="aff9"/>
        <w:rPr>
          <w:lang w:val="ru-RU"/>
        </w:rPr>
      </w:pPr>
      <w:bookmarkStart w:id="137" w:name="_Ref21614236"/>
      <w:r w:rsidRPr="00E8257F">
        <w:rPr>
          <w:lang w:val="ru-RU"/>
        </w:rPr>
        <w:t xml:space="preserve">Рис. </w:t>
      </w:r>
      <w:r>
        <w:fldChar w:fldCharType="begin"/>
      </w:r>
      <w:r w:rsidRPr="00E8257F">
        <w:rPr>
          <w:lang w:val="ru-RU"/>
        </w:rPr>
        <w:instrText xml:space="preserve"> </w:instrText>
      </w:r>
      <w:r>
        <w:instrText>SEQ</w:instrText>
      </w:r>
      <w:r w:rsidRPr="00E8257F">
        <w:rPr>
          <w:lang w:val="ru-RU"/>
        </w:rPr>
        <w:instrText xml:space="preserve"> Рис. \* </w:instrText>
      </w:r>
      <w:r>
        <w:instrText>ARABIC</w:instrText>
      </w:r>
      <w:r w:rsidRPr="00E8257F">
        <w:rPr>
          <w:lang w:val="ru-RU"/>
        </w:rPr>
        <w:instrText xml:space="preserve"> </w:instrText>
      </w:r>
      <w:r>
        <w:fldChar w:fldCharType="separate"/>
      </w:r>
      <w:r w:rsidR="006A68F5" w:rsidRPr="00BE46A8">
        <w:rPr>
          <w:noProof/>
          <w:lang w:val="ru-RU"/>
        </w:rPr>
        <w:t>64</w:t>
      </w:r>
      <w:r>
        <w:fldChar w:fldCharType="end"/>
      </w:r>
      <w:bookmarkEnd w:id="137"/>
      <w:r w:rsidRPr="002C7D80">
        <w:rPr>
          <w:lang w:val="ru-RU"/>
        </w:rPr>
        <w:t>.</w:t>
      </w:r>
      <w:r>
        <w:rPr>
          <w:lang w:val="ru-RU"/>
        </w:rPr>
        <w:t xml:space="preserve"> Обсуждение деталей заказа с сотрудником </w:t>
      </w:r>
      <w:r w:rsidR="001C4C10">
        <w:rPr>
          <w:lang w:val="ru-RU"/>
        </w:rPr>
        <w:t>бэкофис</w:t>
      </w:r>
      <w:r>
        <w:rPr>
          <w:lang w:val="ru-RU"/>
        </w:rPr>
        <w:t>а</w:t>
      </w:r>
    </w:p>
    <w:p w:rsidR="0051367E" w:rsidRDefault="00987A93" w:rsidP="003B7ECD">
      <w:pPr>
        <w:pStyle w:val="aff1"/>
      </w:pPr>
      <w:r>
        <w:t>Ваш комментарий отобразится в чате и станет доступен сотрудникам бэк –офиса</w:t>
      </w:r>
      <w:r w:rsidR="00DD2159">
        <w:t xml:space="preserve"> (</w:t>
      </w:r>
      <w:r w:rsidR="00DD2159">
        <w:fldChar w:fldCharType="begin"/>
      </w:r>
      <w:r w:rsidR="00DD2159">
        <w:instrText xml:space="preserve"> REF _Ref21614897 \h </w:instrText>
      </w:r>
      <w:r w:rsidR="00DD2159">
        <w:fldChar w:fldCharType="separate"/>
      </w:r>
      <w:r w:rsidR="006A68F5" w:rsidRPr="00E8257F">
        <w:t xml:space="preserve">Рис. </w:t>
      </w:r>
      <w:r w:rsidR="006A68F5">
        <w:rPr>
          <w:noProof/>
        </w:rPr>
        <w:t>65</w:t>
      </w:r>
      <w:r w:rsidR="00DD2159">
        <w:fldChar w:fldCharType="end"/>
      </w:r>
      <w:r w:rsidR="00DD2159">
        <w:t>)</w:t>
      </w:r>
      <w:r>
        <w:t>.</w:t>
      </w:r>
    </w:p>
    <w:p w:rsidR="00987A93" w:rsidRDefault="00987A93" w:rsidP="00987A93">
      <w:pPr>
        <w:pStyle w:val="aff8"/>
      </w:pPr>
      <w:r w:rsidRPr="00987A93">
        <w:lastRenderedPageBreak/>
        <w:drawing>
          <wp:inline distT="0" distB="0" distL="0" distR="0" wp14:anchorId="47322492" wp14:editId="69B1E069">
            <wp:extent cx="6515100" cy="2586990"/>
            <wp:effectExtent l="0" t="0" r="0" b="3810"/>
            <wp:docPr id="495" name="Рисунок 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515100" cy="258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A93" w:rsidRDefault="00987A93" w:rsidP="00987A93">
      <w:pPr>
        <w:pStyle w:val="aff9"/>
        <w:rPr>
          <w:lang w:val="ru-RU"/>
        </w:rPr>
      </w:pPr>
      <w:bookmarkStart w:id="138" w:name="_Ref21614897"/>
      <w:r w:rsidRPr="00E8257F">
        <w:rPr>
          <w:lang w:val="ru-RU"/>
        </w:rPr>
        <w:t xml:space="preserve">Рис. </w:t>
      </w:r>
      <w:r>
        <w:fldChar w:fldCharType="begin"/>
      </w:r>
      <w:r w:rsidRPr="00E8257F">
        <w:rPr>
          <w:lang w:val="ru-RU"/>
        </w:rPr>
        <w:instrText xml:space="preserve"> </w:instrText>
      </w:r>
      <w:r>
        <w:instrText>SEQ</w:instrText>
      </w:r>
      <w:r w:rsidRPr="00E8257F">
        <w:rPr>
          <w:lang w:val="ru-RU"/>
        </w:rPr>
        <w:instrText xml:space="preserve"> Рис. \* </w:instrText>
      </w:r>
      <w:r>
        <w:instrText>ARABIC</w:instrText>
      </w:r>
      <w:r w:rsidRPr="00E8257F">
        <w:rPr>
          <w:lang w:val="ru-RU"/>
        </w:rPr>
        <w:instrText xml:space="preserve"> </w:instrText>
      </w:r>
      <w:r>
        <w:fldChar w:fldCharType="separate"/>
      </w:r>
      <w:r w:rsidR="006A68F5" w:rsidRPr="00BE46A8">
        <w:rPr>
          <w:noProof/>
          <w:lang w:val="ru-RU"/>
        </w:rPr>
        <w:t>65</w:t>
      </w:r>
      <w:r>
        <w:fldChar w:fldCharType="end"/>
      </w:r>
      <w:bookmarkEnd w:id="138"/>
      <w:r w:rsidRPr="002C7D80">
        <w:rPr>
          <w:lang w:val="ru-RU"/>
        </w:rPr>
        <w:t>.</w:t>
      </w:r>
      <w:r>
        <w:rPr>
          <w:lang w:val="ru-RU"/>
        </w:rPr>
        <w:t xml:space="preserve"> Чат обсуждения деталей заказа с сотрудником </w:t>
      </w:r>
      <w:r w:rsidR="001C4C10">
        <w:rPr>
          <w:lang w:val="ru-RU"/>
        </w:rPr>
        <w:t>бэкофис</w:t>
      </w:r>
      <w:r>
        <w:rPr>
          <w:lang w:val="ru-RU"/>
        </w:rPr>
        <w:t>а</w:t>
      </w:r>
    </w:p>
    <w:p w:rsidR="0034419C" w:rsidRDefault="0034419C" w:rsidP="003B7ECD">
      <w:pPr>
        <w:pStyle w:val="aff1"/>
      </w:pPr>
      <w:r>
        <w:t>Как только сотрудник бэкофиса сформирует ответный комментарий, Вы получите соответствующее уведомление на электронный почтовый ящик для рассылок о внесении нового комментария, содержащее ссылку для быстрого доступа к карточке заявки.</w:t>
      </w:r>
    </w:p>
    <w:p w:rsidR="00644C46" w:rsidRDefault="00644C46" w:rsidP="00644C46">
      <w:pPr>
        <w:pStyle w:val="3"/>
        <w:rPr>
          <w:lang w:eastAsia="ru-RU"/>
        </w:rPr>
      </w:pPr>
      <w:bookmarkStart w:id="139" w:name="_Ref26451242"/>
      <w:bookmarkStart w:id="140" w:name="_Toc31298225"/>
      <w:r>
        <w:rPr>
          <w:lang w:eastAsia="ru-RU"/>
        </w:rPr>
        <w:t>Обсуждение деталей заказа в чате</w:t>
      </w:r>
      <w:bookmarkEnd w:id="139"/>
      <w:bookmarkEnd w:id="140"/>
    </w:p>
    <w:p w:rsidR="00964574" w:rsidRDefault="00964574" w:rsidP="003B7ECD">
      <w:pPr>
        <w:pStyle w:val="aff1"/>
        <w:rPr>
          <w:lang w:eastAsia="ru-RU"/>
        </w:rPr>
      </w:pPr>
      <w:r>
        <w:rPr>
          <w:lang w:eastAsia="ru-RU"/>
        </w:rPr>
        <w:t xml:space="preserve">Для перехода в чаты можно кликнуть по значку </w:t>
      </w:r>
      <w:r w:rsidRPr="00964574">
        <w:rPr>
          <w:noProof/>
          <w:lang w:eastAsia="ru-RU"/>
        </w:rPr>
        <w:drawing>
          <wp:inline distT="0" distB="0" distL="0" distR="0" wp14:anchorId="67FB0125" wp14:editId="2367E2F4">
            <wp:extent cx="381000" cy="333375"/>
            <wp:effectExtent l="0" t="0" r="0" b="9525"/>
            <wp:docPr id="496" name="Рисунок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81000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1744">
        <w:rPr>
          <w:lang w:eastAsia="ru-RU"/>
        </w:rPr>
        <w:t xml:space="preserve">, </w:t>
      </w:r>
      <w:r>
        <w:rPr>
          <w:lang w:eastAsia="ru-RU"/>
        </w:rPr>
        <w:t>расположенному в правой части строки Главного меню (</w:t>
      </w:r>
      <w:r w:rsidR="00C62053">
        <w:rPr>
          <w:lang w:eastAsia="ru-RU"/>
        </w:rPr>
        <w:fldChar w:fldCharType="begin"/>
      </w:r>
      <w:r w:rsidR="00C62053">
        <w:rPr>
          <w:lang w:eastAsia="ru-RU"/>
        </w:rPr>
        <w:instrText xml:space="preserve"> REF _Ref21622487 \h </w:instrText>
      </w:r>
      <w:r w:rsidR="00C62053">
        <w:rPr>
          <w:lang w:eastAsia="ru-RU"/>
        </w:rPr>
      </w:r>
      <w:r w:rsidR="00C62053">
        <w:rPr>
          <w:lang w:eastAsia="ru-RU"/>
        </w:rPr>
        <w:fldChar w:fldCharType="separate"/>
      </w:r>
      <w:r w:rsidR="006A68F5" w:rsidRPr="00E8257F">
        <w:t xml:space="preserve">Рис. </w:t>
      </w:r>
      <w:r w:rsidR="006A68F5">
        <w:rPr>
          <w:noProof/>
        </w:rPr>
        <w:t>66</w:t>
      </w:r>
      <w:r w:rsidR="00C62053">
        <w:rPr>
          <w:lang w:eastAsia="ru-RU"/>
        </w:rPr>
        <w:fldChar w:fldCharType="end"/>
      </w:r>
      <w:r>
        <w:rPr>
          <w:lang w:eastAsia="ru-RU"/>
        </w:rPr>
        <w:t>).</w:t>
      </w:r>
    </w:p>
    <w:p w:rsidR="00964574" w:rsidRDefault="00964574" w:rsidP="00964574">
      <w:pPr>
        <w:pStyle w:val="aff8"/>
      </w:pPr>
      <w:r w:rsidRPr="00964574">
        <w:drawing>
          <wp:inline distT="0" distB="0" distL="0" distR="0" wp14:anchorId="637A5D71" wp14:editId="685F97BB">
            <wp:extent cx="6515100" cy="1721485"/>
            <wp:effectExtent l="0" t="0" r="0" b="0"/>
            <wp:docPr id="497" name="Рисунок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515100" cy="172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01F9" w:rsidRPr="001201F9" w:rsidRDefault="001201F9" w:rsidP="001201F9">
      <w:pPr>
        <w:pStyle w:val="aff9"/>
        <w:rPr>
          <w:lang w:val="ru-RU" w:eastAsia="ru-RU"/>
        </w:rPr>
      </w:pPr>
      <w:bookmarkStart w:id="141" w:name="_Ref21622487"/>
      <w:r w:rsidRPr="00E8257F">
        <w:rPr>
          <w:lang w:val="ru-RU"/>
        </w:rPr>
        <w:t xml:space="preserve">Рис. </w:t>
      </w:r>
      <w:r>
        <w:fldChar w:fldCharType="begin"/>
      </w:r>
      <w:r w:rsidRPr="00E8257F">
        <w:rPr>
          <w:lang w:val="ru-RU"/>
        </w:rPr>
        <w:instrText xml:space="preserve"> </w:instrText>
      </w:r>
      <w:r>
        <w:instrText>SEQ</w:instrText>
      </w:r>
      <w:r w:rsidRPr="00E8257F">
        <w:rPr>
          <w:lang w:val="ru-RU"/>
        </w:rPr>
        <w:instrText xml:space="preserve"> Рис. \* </w:instrText>
      </w:r>
      <w:r>
        <w:instrText>ARABIC</w:instrText>
      </w:r>
      <w:r w:rsidRPr="00E8257F">
        <w:rPr>
          <w:lang w:val="ru-RU"/>
        </w:rPr>
        <w:instrText xml:space="preserve"> </w:instrText>
      </w:r>
      <w:r>
        <w:fldChar w:fldCharType="separate"/>
      </w:r>
      <w:r w:rsidR="006A68F5">
        <w:rPr>
          <w:noProof/>
        </w:rPr>
        <w:t>66</w:t>
      </w:r>
      <w:r>
        <w:fldChar w:fldCharType="end"/>
      </w:r>
      <w:bookmarkEnd w:id="141"/>
      <w:r w:rsidRPr="002C7D80">
        <w:rPr>
          <w:lang w:val="ru-RU"/>
        </w:rPr>
        <w:t>.</w:t>
      </w:r>
      <w:r>
        <w:rPr>
          <w:lang w:val="ru-RU"/>
        </w:rPr>
        <w:t xml:space="preserve"> Быстрый переход к чату</w:t>
      </w:r>
    </w:p>
    <w:p w:rsidR="006A68F5" w:rsidRDefault="00964574" w:rsidP="001D39EC">
      <w:pPr>
        <w:pStyle w:val="ae"/>
        <w:rPr>
          <w:lang w:eastAsia="ru-RU"/>
        </w:rPr>
      </w:pPr>
      <w:r>
        <w:rPr>
          <w:lang w:eastAsia="ru-RU"/>
        </w:rPr>
        <w:lastRenderedPageBreak/>
        <w:t>Форма чата разбита на 3 колонки</w:t>
      </w:r>
      <w:r w:rsidR="00C62053">
        <w:rPr>
          <w:lang w:eastAsia="ru-RU"/>
        </w:rPr>
        <w:t xml:space="preserve"> (</w:t>
      </w:r>
      <w:r w:rsidR="00C62053">
        <w:rPr>
          <w:lang w:eastAsia="ru-RU"/>
        </w:rPr>
        <w:fldChar w:fldCharType="begin"/>
      </w:r>
      <w:r w:rsidR="00C62053">
        <w:rPr>
          <w:lang w:eastAsia="ru-RU"/>
        </w:rPr>
        <w:instrText xml:space="preserve"> REF _Ref21622564 \h </w:instrText>
      </w:r>
      <w:r w:rsidR="00C62053">
        <w:rPr>
          <w:lang w:eastAsia="ru-RU"/>
        </w:rPr>
      </w:r>
      <w:r w:rsidR="00C62053">
        <w:rPr>
          <w:lang w:eastAsia="ru-RU"/>
        </w:rPr>
        <w:fldChar w:fldCharType="separate"/>
      </w:r>
      <w:r w:rsidR="006A68F5">
        <w:rPr>
          <w:lang w:eastAsia="ru-RU"/>
        </w:rPr>
        <w:t>слева - колонка, содержащая номера и наименования сформированных заявок;</w:t>
      </w:r>
    </w:p>
    <w:p w:rsidR="006A68F5" w:rsidRDefault="006A68F5" w:rsidP="001D39EC">
      <w:pPr>
        <w:pStyle w:val="ae"/>
      </w:pPr>
      <w:r>
        <w:rPr>
          <w:lang w:eastAsia="ru-RU"/>
        </w:rPr>
        <w:t xml:space="preserve">в центре – контекст обсуждения в рамках выбранной в первой колонке заявки, в качестве </w:t>
      </w:r>
      <w:r>
        <w:rPr>
          <w:color w:val="1F2326"/>
        </w:rPr>
        <w:t xml:space="preserve">которого могут выступать полностью </w:t>
      </w:r>
      <w:r>
        <w:t>заявка, отдельная позиция заявки, группа позиций заявки;</w:t>
      </w:r>
    </w:p>
    <w:p w:rsidR="006A68F5" w:rsidRDefault="006A68F5" w:rsidP="001D39EC">
      <w:pPr>
        <w:pStyle w:val="ae"/>
        <w:rPr>
          <w:lang w:eastAsia="ru-RU"/>
        </w:rPr>
      </w:pPr>
      <w:r>
        <w:rPr>
          <w:lang w:eastAsia="ru-RU"/>
        </w:rPr>
        <w:t>справа – чат, относящийся к выбранному контексту.</w:t>
      </w:r>
    </w:p>
    <w:p w:rsidR="006A68F5" w:rsidRDefault="006A68F5" w:rsidP="001D39EC">
      <w:pPr>
        <w:pStyle w:val="aff8"/>
      </w:pPr>
      <w:r w:rsidRPr="00C63E40">
        <w:drawing>
          <wp:inline distT="0" distB="0" distL="0" distR="0" wp14:anchorId="1DB18130" wp14:editId="5F5B8DDF">
            <wp:extent cx="6515100" cy="3027045"/>
            <wp:effectExtent l="0" t="0" r="0" b="1905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515100" cy="302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4574" w:rsidRDefault="006A68F5" w:rsidP="003B7ECD">
      <w:pPr>
        <w:pStyle w:val="aff1"/>
        <w:rPr>
          <w:lang w:eastAsia="ru-RU"/>
        </w:rPr>
      </w:pPr>
      <w:r w:rsidRPr="00E8257F">
        <w:t xml:space="preserve">Рис. </w:t>
      </w:r>
      <w:r>
        <w:rPr>
          <w:noProof/>
        </w:rPr>
        <w:t>67</w:t>
      </w:r>
      <w:r w:rsidR="00C62053">
        <w:rPr>
          <w:lang w:eastAsia="ru-RU"/>
        </w:rPr>
        <w:fldChar w:fldCharType="end"/>
      </w:r>
      <w:r w:rsidR="00C62053">
        <w:rPr>
          <w:lang w:eastAsia="ru-RU"/>
        </w:rPr>
        <w:t>)</w:t>
      </w:r>
      <w:r w:rsidR="00964574">
        <w:rPr>
          <w:lang w:eastAsia="ru-RU"/>
        </w:rPr>
        <w:t>:</w:t>
      </w:r>
    </w:p>
    <w:p w:rsidR="001D39EC" w:rsidRDefault="001D39EC" w:rsidP="001D39EC">
      <w:pPr>
        <w:pStyle w:val="ae"/>
        <w:rPr>
          <w:lang w:eastAsia="ru-RU"/>
        </w:rPr>
      </w:pPr>
      <w:bookmarkStart w:id="142" w:name="_Ref21622564"/>
      <w:r>
        <w:rPr>
          <w:lang w:eastAsia="ru-RU"/>
        </w:rPr>
        <w:t>слева - колонка, содержащая номера и наименования сформированных заявок;</w:t>
      </w:r>
    </w:p>
    <w:p w:rsidR="001D39EC" w:rsidRDefault="001D39EC" w:rsidP="001D39EC">
      <w:pPr>
        <w:pStyle w:val="ae"/>
      </w:pPr>
      <w:r>
        <w:rPr>
          <w:lang w:eastAsia="ru-RU"/>
        </w:rPr>
        <w:t xml:space="preserve">в центре – контекст обсуждения в рамках выбранной в первой колонке заявки, в качестве </w:t>
      </w:r>
      <w:r>
        <w:rPr>
          <w:color w:val="1F2326"/>
        </w:rPr>
        <w:t xml:space="preserve">которого могут выступать полностью </w:t>
      </w:r>
      <w:r>
        <w:t>заявка, отдельная позиция заявки, группа позиций заявки;</w:t>
      </w:r>
    </w:p>
    <w:p w:rsidR="001D39EC" w:rsidRDefault="001D39EC" w:rsidP="001D39EC">
      <w:pPr>
        <w:pStyle w:val="ae"/>
        <w:rPr>
          <w:lang w:eastAsia="ru-RU"/>
        </w:rPr>
      </w:pPr>
      <w:r>
        <w:rPr>
          <w:lang w:eastAsia="ru-RU"/>
        </w:rPr>
        <w:t>справа – чат, относящийся к выбранному контексту.</w:t>
      </w:r>
    </w:p>
    <w:p w:rsidR="001D39EC" w:rsidRDefault="00C63E40" w:rsidP="001D39EC">
      <w:pPr>
        <w:pStyle w:val="aff8"/>
      </w:pPr>
      <w:r w:rsidRPr="00C63E40">
        <w:lastRenderedPageBreak/>
        <w:drawing>
          <wp:inline distT="0" distB="0" distL="0" distR="0" wp14:anchorId="1DB18130" wp14:editId="5F5B8DDF">
            <wp:extent cx="6515100" cy="3027045"/>
            <wp:effectExtent l="0" t="0" r="0" b="1905"/>
            <wp:docPr id="489" name="Рисунок 4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515100" cy="302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2053" w:rsidRPr="00C62053" w:rsidRDefault="00C62053" w:rsidP="00C62053">
      <w:pPr>
        <w:pStyle w:val="aff9"/>
        <w:rPr>
          <w:lang w:val="ru-RU" w:eastAsia="ru-RU"/>
        </w:rPr>
      </w:pPr>
      <w:r w:rsidRPr="00E8257F">
        <w:rPr>
          <w:lang w:val="ru-RU"/>
        </w:rPr>
        <w:t xml:space="preserve">Рис. </w:t>
      </w:r>
      <w:r>
        <w:fldChar w:fldCharType="begin"/>
      </w:r>
      <w:r w:rsidRPr="00E8257F">
        <w:rPr>
          <w:lang w:val="ru-RU"/>
        </w:rPr>
        <w:instrText xml:space="preserve"> </w:instrText>
      </w:r>
      <w:r>
        <w:instrText>SEQ</w:instrText>
      </w:r>
      <w:r w:rsidRPr="00E8257F">
        <w:rPr>
          <w:lang w:val="ru-RU"/>
        </w:rPr>
        <w:instrText xml:space="preserve"> Рис. \* </w:instrText>
      </w:r>
      <w:r>
        <w:instrText>ARABIC</w:instrText>
      </w:r>
      <w:r w:rsidRPr="00E8257F">
        <w:rPr>
          <w:lang w:val="ru-RU"/>
        </w:rPr>
        <w:instrText xml:space="preserve"> </w:instrText>
      </w:r>
      <w:r>
        <w:fldChar w:fldCharType="separate"/>
      </w:r>
      <w:r w:rsidR="006A68F5" w:rsidRPr="00BE46A8">
        <w:rPr>
          <w:noProof/>
          <w:lang w:val="ru-RU"/>
        </w:rPr>
        <w:t>67</w:t>
      </w:r>
      <w:r>
        <w:fldChar w:fldCharType="end"/>
      </w:r>
      <w:bookmarkEnd w:id="142"/>
      <w:r w:rsidRPr="002C7D80">
        <w:rPr>
          <w:lang w:val="ru-RU"/>
        </w:rPr>
        <w:t>.</w:t>
      </w:r>
      <w:r>
        <w:rPr>
          <w:lang w:val="ru-RU"/>
        </w:rPr>
        <w:t xml:space="preserve"> Интерфейс чата</w:t>
      </w:r>
    </w:p>
    <w:p w:rsidR="001D39EC" w:rsidRDefault="001D39EC" w:rsidP="001D39EC">
      <w:pPr>
        <w:pStyle w:val="aff1"/>
      </w:pPr>
      <w:r>
        <w:rPr>
          <w:lang w:eastAsia="ru-RU"/>
        </w:rPr>
        <w:t xml:space="preserve">Для поиска нужной заявки можно воспользоваться полем поиска, расположенным в верхней части первой колонки </w:t>
      </w:r>
      <w:r>
        <w:t>(</w:t>
      </w:r>
      <w:r>
        <w:fldChar w:fldCharType="begin"/>
      </w:r>
      <w:r>
        <w:instrText xml:space="preserve"> REF _Ref31208715 \h </w:instrText>
      </w:r>
      <w:r>
        <w:fldChar w:fldCharType="separate"/>
      </w:r>
      <w:r w:rsidR="006A68F5" w:rsidRPr="00E8257F">
        <w:t xml:space="preserve">Рис. </w:t>
      </w:r>
      <w:r w:rsidR="006A68F5">
        <w:rPr>
          <w:noProof/>
        </w:rPr>
        <w:t>68</w:t>
      </w:r>
      <w:r>
        <w:fldChar w:fldCharType="end"/>
      </w:r>
      <w:r>
        <w:t>). Поиск осуществляется по наименованию или номеру заявки. Введите в поле поиска поисковое значение. В результате, в первой колонке отобразятся только заявки, удовлетворяющие условиям поиска.</w:t>
      </w:r>
    </w:p>
    <w:p w:rsidR="001D39EC" w:rsidRDefault="00DC5A17" w:rsidP="001D39EC">
      <w:pPr>
        <w:pStyle w:val="aff8"/>
      </w:pPr>
      <w:r w:rsidRPr="00DC5A17">
        <w:drawing>
          <wp:inline distT="0" distB="0" distL="0" distR="0" wp14:anchorId="69EF81FB" wp14:editId="118FE8FF">
            <wp:extent cx="6515100" cy="2174875"/>
            <wp:effectExtent l="0" t="0" r="0" b="0"/>
            <wp:docPr id="490" name="Рисунок 4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515100" cy="217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39EC" w:rsidRDefault="001D39EC" w:rsidP="001D39EC">
      <w:pPr>
        <w:pStyle w:val="aff9"/>
        <w:rPr>
          <w:lang w:val="ru-RU"/>
        </w:rPr>
      </w:pPr>
      <w:bookmarkStart w:id="143" w:name="_Ref31208715"/>
      <w:r w:rsidRPr="00E8257F">
        <w:rPr>
          <w:lang w:val="ru-RU"/>
        </w:rPr>
        <w:t xml:space="preserve">Рис. </w:t>
      </w:r>
      <w:r>
        <w:fldChar w:fldCharType="begin"/>
      </w:r>
      <w:r w:rsidRPr="00E8257F">
        <w:rPr>
          <w:lang w:val="ru-RU"/>
        </w:rPr>
        <w:instrText xml:space="preserve"> </w:instrText>
      </w:r>
      <w:r>
        <w:instrText>SEQ</w:instrText>
      </w:r>
      <w:r w:rsidRPr="00E8257F">
        <w:rPr>
          <w:lang w:val="ru-RU"/>
        </w:rPr>
        <w:instrText xml:space="preserve"> Рис. \* </w:instrText>
      </w:r>
      <w:r>
        <w:instrText>ARABIC</w:instrText>
      </w:r>
      <w:r w:rsidRPr="00E8257F">
        <w:rPr>
          <w:lang w:val="ru-RU"/>
        </w:rPr>
        <w:instrText xml:space="preserve"> </w:instrText>
      </w:r>
      <w:r>
        <w:fldChar w:fldCharType="separate"/>
      </w:r>
      <w:r w:rsidR="006A68F5" w:rsidRPr="00BE46A8">
        <w:rPr>
          <w:noProof/>
          <w:lang w:val="ru-RU"/>
        </w:rPr>
        <w:t>68</w:t>
      </w:r>
      <w:r>
        <w:fldChar w:fldCharType="end"/>
      </w:r>
      <w:bookmarkEnd w:id="143"/>
      <w:r w:rsidRPr="002C7D80">
        <w:rPr>
          <w:lang w:val="ru-RU"/>
        </w:rPr>
        <w:t>.</w:t>
      </w:r>
      <w:r>
        <w:rPr>
          <w:lang w:val="ru-RU"/>
        </w:rPr>
        <w:t xml:space="preserve"> Интерфейс чата, поиск заявки в списке</w:t>
      </w:r>
    </w:p>
    <w:p w:rsidR="001D39EC" w:rsidRDefault="001D39EC" w:rsidP="001D39EC">
      <w:pPr>
        <w:pStyle w:val="aff1"/>
      </w:pPr>
      <w:r>
        <w:rPr>
          <w:lang w:eastAsia="ru-RU"/>
        </w:rPr>
        <w:t xml:space="preserve">Для поиска позиции в заявке воспользуйтесь полем поиска, расположенным в верхней части второй колонки </w:t>
      </w:r>
      <w:r>
        <w:t>(</w:t>
      </w:r>
      <w:r>
        <w:fldChar w:fldCharType="begin"/>
      </w:r>
      <w:r>
        <w:instrText xml:space="preserve"> REF _Ref31210030 \h </w:instrText>
      </w:r>
      <w:r>
        <w:fldChar w:fldCharType="separate"/>
      </w:r>
      <w:r w:rsidR="006A68F5" w:rsidRPr="00E8257F">
        <w:t xml:space="preserve">Рис. </w:t>
      </w:r>
      <w:r w:rsidR="006A68F5">
        <w:rPr>
          <w:noProof/>
        </w:rPr>
        <w:t>69</w:t>
      </w:r>
      <w:r>
        <w:fldChar w:fldCharType="end"/>
      </w:r>
      <w:r>
        <w:t xml:space="preserve">). Поиск осуществляется по наименованию позиции. После </w:t>
      </w:r>
      <w:r>
        <w:lastRenderedPageBreak/>
        <w:t>указания поискового значения</w:t>
      </w:r>
      <w:r w:rsidR="00DC5A17">
        <w:t>,</w:t>
      </w:r>
      <w:r>
        <w:t xml:space="preserve"> во второй колонке отобразятся только позиции заявки, удовлетворяющие условию поиска.</w:t>
      </w:r>
    </w:p>
    <w:p w:rsidR="001D39EC" w:rsidRDefault="00DC5A17" w:rsidP="001D39EC">
      <w:pPr>
        <w:pStyle w:val="aff8"/>
      </w:pPr>
      <w:r w:rsidRPr="00DC5A17">
        <w:drawing>
          <wp:inline distT="0" distB="0" distL="0" distR="0" wp14:anchorId="587BAF40" wp14:editId="44E912A1">
            <wp:extent cx="6515100" cy="1750695"/>
            <wp:effectExtent l="0" t="0" r="0" b="1905"/>
            <wp:docPr id="491" name="Рисунок 4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515100" cy="175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39EC" w:rsidRPr="001573B2" w:rsidRDefault="001D39EC" w:rsidP="001D39EC">
      <w:pPr>
        <w:pStyle w:val="aff9"/>
        <w:rPr>
          <w:lang w:val="ru-RU" w:eastAsia="ru-RU"/>
        </w:rPr>
      </w:pPr>
      <w:bookmarkStart w:id="144" w:name="_Ref31210030"/>
      <w:r w:rsidRPr="00E8257F">
        <w:rPr>
          <w:lang w:val="ru-RU"/>
        </w:rPr>
        <w:t xml:space="preserve">Рис. </w:t>
      </w:r>
      <w:r>
        <w:fldChar w:fldCharType="begin"/>
      </w:r>
      <w:r w:rsidRPr="00E8257F">
        <w:rPr>
          <w:lang w:val="ru-RU"/>
        </w:rPr>
        <w:instrText xml:space="preserve"> </w:instrText>
      </w:r>
      <w:r>
        <w:instrText>SEQ</w:instrText>
      </w:r>
      <w:r w:rsidRPr="00E8257F">
        <w:rPr>
          <w:lang w:val="ru-RU"/>
        </w:rPr>
        <w:instrText xml:space="preserve"> Рис. \* </w:instrText>
      </w:r>
      <w:r>
        <w:instrText>ARABIC</w:instrText>
      </w:r>
      <w:r w:rsidRPr="00E8257F">
        <w:rPr>
          <w:lang w:val="ru-RU"/>
        </w:rPr>
        <w:instrText xml:space="preserve"> </w:instrText>
      </w:r>
      <w:r>
        <w:fldChar w:fldCharType="separate"/>
      </w:r>
      <w:r w:rsidR="006A68F5" w:rsidRPr="00BE46A8">
        <w:rPr>
          <w:noProof/>
          <w:lang w:val="ru-RU"/>
        </w:rPr>
        <w:t>69</w:t>
      </w:r>
      <w:r>
        <w:fldChar w:fldCharType="end"/>
      </w:r>
      <w:bookmarkEnd w:id="144"/>
      <w:r w:rsidRPr="002C7D80">
        <w:rPr>
          <w:lang w:val="ru-RU"/>
        </w:rPr>
        <w:t>.</w:t>
      </w:r>
      <w:r>
        <w:rPr>
          <w:lang w:val="ru-RU"/>
        </w:rPr>
        <w:t xml:space="preserve"> Интерфейс чата, поиск позиций в заявке</w:t>
      </w:r>
    </w:p>
    <w:p w:rsidR="00EA1CF8" w:rsidRDefault="001D39EC" w:rsidP="001D39EC">
      <w:pPr>
        <w:pStyle w:val="aff1"/>
        <w:rPr>
          <w:lang w:eastAsia="ru-RU"/>
        </w:rPr>
      </w:pPr>
      <w:r>
        <w:rPr>
          <w:lang w:eastAsia="ru-RU"/>
        </w:rPr>
        <w:t>Для открытия нужного чата</w:t>
      </w:r>
      <w:r w:rsidRPr="00F2468B">
        <w:rPr>
          <w:lang w:eastAsia="ru-RU"/>
        </w:rPr>
        <w:t xml:space="preserve"> выберите вначале в первой колонке номер заявки, а затем во второй колонке контекст обсуждения</w:t>
      </w:r>
      <w:r>
        <w:rPr>
          <w:lang w:eastAsia="ru-RU"/>
        </w:rPr>
        <w:t xml:space="preserve"> (общий заказ, позицию заказа или группу позиций заказа)</w:t>
      </w:r>
      <w:r w:rsidRPr="00F2468B">
        <w:rPr>
          <w:lang w:eastAsia="ru-RU"/>
        </w:rPr>
        <w:t>. В окне</w:t>
      </w:r>
      <w:r>
        <w:rPr>
          <w:lang w:eastAsia="ru-RU"/>
        </w:rPr>
        <w:t xml:space="preserve"> справа</w:t>
      </w:r>
      <w:r w:rsidRPr="00F2468B">
        <w:rPr>
          <w:lang w:eastAsia="ru-RU"/>
        </w:rPr>
        <w:t xml:space="preserve"> появится интерфейс чата, предметом обсуждения которого является выбранный контекст.</w:t>
      </w:r>
    </w:p>
    <w:p w:rsidR="0060670A" w:rsidRDefault="0060670A" w:rsidP="003B7ECD">
      <w:pPr>
        <w:pStyle w:val="aff1"/>
      </w:pPr>
      <w:r w:rsidRPr="000A4D8B">
        <w:t xml:space="preserve">В </w:t>
      </w:r>
      <w:r>
        <w:t xml:space="preserve">поле для ввода текста Вы можете ввести свой комментарий, с помощью кнопки </w:t>
      </w:r>
      <w:r w:rsidRPr="0060670A">
        <w:rPr>
          <w:noProof/>
          <w:lang w:eastAsia="ru-RU"/>
        </w:rPr>
        <w:drawing>
          <wp:inline distT="0" distB="0" distL="0" distR="0" wp14:anchorId="7A31A4DE" wp14:editId="5D8EC49E">
            <wp:extent cx="352425" cy="390525"/>
            <wp:effectExtent l="0" t="0" r="9525" b="9525"/>
            <wp:docPr id="500" name="Рисунок 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52425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приложить нужный файл к комментарию и отправить его, нажав на кнопку </w:t>
      </w:r>
      <w:r w:rsidRPr="0060670A">
        <w:rPr>
          <w:noProof/>
          <w:lang w:eastAsia="ru-RU"/>
        </w:rPr>
        <w:drawing>
          <wp:inline distT="0" distB="0" distL="0" distR="0" wp14:anchorId="4919D7DC" wp14:editId="7F7AF36D">
            <wp:extent cx="1066800" cy="323850"/>
            <wp:effectExtent l="0" t="0" r="0" b="0"/>
            <wp:docPr id="501" name="Рисунок 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1066800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(</w:t>
      </w:r>
      <w:r w:rsidR="00C62053">
        <w:fldChar w:fldCharType="begin"/>
      </w:r>
      <w:r w:rsidR="00C62053">
        <w:instrText xml:space="preserve"> REF _Ref21622704 \h </w:instrText>
      </w:r>
      <w:r w:rsidR="00C62053">
        <w:fldChar w:fldCharType="separate"/>
      </w:r>
      <w:r w:rsidR="006A68F5" w:rsidRPr="00E8257F">
        <w:t xml:space="preserve">Рис. </w:t>
      </w:r>
      <w:r w:rsidR="006A68F5">
        <w:rPr>
          <w:noProof/>
        </w:rPr>
        <w:t>70</w:t>
      </w:r>
      <w:r w:rsidR="00C62053">
        <w:fldChar w:fldCharType="end"/>
      </w:r>
      <w:r>
        <w:t>).</w:t>
      </w:r>
    </w:p>
    <w:p w:rsidR="001201F9" w:rsidRDefault="0005257A" w:rsidP="001201F9">
      <w:pPr>
        <w:pStyle w:val="aff8"/>
      </w:pPr>
      <w:r w:rsidRPr="0005257A">
        <w:lastRenderedPageBreak/>
        <w:drawing>
          <wp:inline distT="0" distB="0" distL="0" distR="0" wp14:anchorId="3A0BE6A7" wp14:editId="263FF6CB">
            <wp:extent cx="6515100" cy="3040380"/>
            <wp:effectExtent l="0" t="0" r="0" b="7620"/>
            <wp:docPr id="507" name="Рисунок 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515100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4574" w:rsidRDefault="00C62053" w:rsidP="00C62053">
      <w:pPr>
        <w:pStyle w:val="aff9"/>
        <w:rPr>
          <w:lang w:val="ru-RU"/>
        </w:rPr>
      </w:pPr>
      <w:bookmarkStart w:id="145" w:name="_Ref21622704"/>
      <w:r w:rsidRPr="00E8257F">
        <w:rPr>
          <w:lang w:val="ru-RU"/>
        </w:rPr>
        <w:t xml:space="preserve">Рис. </w:t>
      </w:r>
      <w:r>
        <w:fldChar w:fldCharType="begin"/>
      </w:r>
      <w:r w:rsidRPr="00E8257F">
        <w:rPr>
          <w:lang w:val="ru-RU"/>
        </w:rPr>
        <w:instrText xml:space="preserve"> </w:instrText>
      </w:r>
      <w:r>
        <w:instrText>SEQ</w:instrText>
      </w:r>
      <w:r w:rsidRPr="00E8257F">
        <w:rPr>
          <w:lang w:val="ru-RU"/>
        </w:rPr>
        <w:instrText xml:space="preserve"> Рис. \* </w:instrText>
      </w:r>
      <w:r>
        <w:instrText>ARABIC</w:instrText>
      </w:r>
      <w:r w:rsidRPr="00E8257F">
        <w:rPr>
          <w:lang w:val="ru-RU"/>
        </w:rPr>
        <w:instrText xml:space="preserve"> </w:instrText>
      </w:r>
      <w:r>
        <w:fldChar w:fldCharType="separate"/>
      </w:r>
      <w:r w:rsidR="006A68F5" w:rsidRPr="00BE46A8">
        <w:rPr>
          <w:noProof/>
          <w:lang w:val="ru-RU"/>
        </w:rPr>
        <w:t>70</w:t>
      </w:r>
      <w:r>
        <w:fldChar w:fldCharType="end"/>
      </w:r>
      <w:bookmarkEnd w:id="145"/>
      <w:r w:rsidRPr="002C7D80">
        <w:rPr>
          <w:lang w:val="ru-RU"/>
        </w:rPr>
        <w:t>.</w:t>
      </w:r>
      <w:r>
        <w:rPr>
          <w:lang w:val="ru-RU"/>
        </w:rPr>
        <w:t xml:space="preserve"> </w:t>
      </w:r>
      <w:r w:rsidRPr="004A61BA">
        <w:rPr>
          <w:lang w:val="ru-RU"/>
        </w:rPr>
        <w:t>Интерфейс чата, поле для ввода комментария</w:t>
      </w:r>
    </w:p>
    <w:p w:rsidR="00C63E40" w:rsidRDefault="00C63E40" w:rsidP="00C63E40">
      <w:pPr>
        <w:pStyle w:val="aff1"/>
      </w:pPr>
      <w:r>
        <w:t>В результате, в окне чата отобразится Ваш комментарий и ссылки на прикрепленные файлы (</w:t>
      </w:r>
      <w:r>
        <w:fldChar w:fldCharType="begin"/>
      </w:r>
      <w:r>
        <w:instrText xml:space="preserve"> REF _Ref31210472 \h </w:instrText>
      </w:r>
      <w:r>
        <w:fldChar w:fldCharType="separate"/>
      </w:r>
      <w:r w:rsidR="006A68F5" w:rsidRPr="00E8257F">
        <w:t xml:space="preserve">Рис. </w:t>
      </w:r>
      <w:r w:rsidR="006A68F5">
        <w:rPr>
          <w:noProof/>
        </w:rPr>
        <w:t>71</w:t>
      </w:r>
      <w:r>
        <w:fldChar w:fldCharType="end"/>
      </w:r>
      <w:r>
        <w:t>).</w:t>
      </w:r>
    </w:p>
    <w:p w:rsidR="00C63E40" w:rsidRDefault="0005257A" w:rsidP="00C63E40">
      <w:pPr>
        <w:pStyle w:val="aff8"/>
      </w:pPr>
      <w:r w:rsidRPr="0005257A">
        <w:drawing>
          <wp:inline distT="0" distB="0" distL="0" distR="0" wp14:anchorId="3E9DFD20" wp14:editId="14846197">
            <wp:extent cx="6515100" cy="2045970"/>
            <wp:effectExtent l="0" t="0" r="0" b="0"/>
            <wp:docPr id="508" name="Рисунок 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515100" cy="204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E40" w:rsidRPr="005F7B9F" w:rsidRDefault="00C63E40" w:rsidP="00C63E40">
      <w:pPr>
        <w:pStyle w:val="aff9"/>
        <w:rPr>
          <w:lang w:val="ru-RU" w:eastAsia="ru-RU"/>
        </w:rPr>
      </w:pPr>
      <w:bookmarkStart w:id="146" w:name="_Ref31210472"/>
      <w:r w:rsidRPr="00E8257F">
        <w:rPr>
          <w:lang w:val="ru-RU"/>
        </w:rPr>
        <w:t xml:space="preserve">Рис. </w:t>
      </w:r>
      <w:r>
        <w:fldChar w:fldCharType="begin"/>
      </w:r>
      <w:r w:rsidRPr="00E8257F">
        <w:rPr>
          <w:lang w:val="ru-RU"/>
        </w:rPr>
        <w:instrText xml:space="preserve"> </w:instrText>
      </w:r>
      <w:r>
        <w:instrText>SEQ</w:instrText>
      </w:r>
      <w:r w:rsidRPr="00E8257F">
        <w:rPr>
          <w:lang w:val="ru-RU"/>
        </w:rPr>
        <w:instrText xml:space="preserve"> Рис. \* </w:instrText>
      </w:r>
      <w:r>
        <w:instrText>ARABIC</w:instrText>
      </w:r>
      <w:r w:rsidRPr="00E8257F">
        <w:rPr>
          <w:lang w:val="ru-RU"/>
        </w:rPr>
        <w:instrText xml:space="preserve"> </w:instrText>
      </w:r>
      <w:r>
        <w:fldChar w:fldCharType="separate"/>
      </w:r>
      <w:r w:rsidR="006A68F5" w:rsidRPr="00BE46A8">
        <w:rPr>
          <w:noProof/>
          <w:lang w:val="ru-RU"/>
        </w:rPr>
        <w:t>71</w:t>
      </w:r>
      <w:r>
        <w:fldChar w:fldCharType="end"/>
      </w:r>
      <w:bookmarkEnd w:id="146"/>
      <w:r w:rsidRPr="002C7D80">
        <w:rPr>
          <w:lang w:val="ru-RU"/>
        </w:rPr>
        <w:t>.</w:t>
      </w:r>
      <w:r>
        <w:rPr>
          <w:lang w:val="ru-RU"/>
        </w:rPr>
        <w:t xml:space="preserve"> </w:t>
      </w:r>
      <w:r w:rsidRPr="004A61BA">
        <w:rPr>
          <w:lang w:val="ru-RU"/>
        </w:rPr>
        <w:t xml:space="preserve">Интерфейс чата, </w:t>
      </w:r>
      <w:r>
        <w:rPr>
          <w:lang w:val="ru-RU"/>
        </w:rPr>
        <w:t>отображение комментария в окне чата</w:t>
      </w:r>
    </w:p>
    <w:p w:rsidR="00C63E40" w:rsidRDefault="00C63E40" w:rsidP="00C63E40">
      <w:pPr>
        <w:pStyle w:val="aff1"/>
      </w:pPr>
      <w:r>
        <w:t>Из интерфейса чата можно перейти на форму заявки, для этого во второй колонке в заголовке заявки кликните по ссылке «Описание» (</w:t>
      </w:r>
      <w:r>
        <w:fldChar w:fldCharType="begin"/>
      </w:r>
      <w:r>
        <w:instrText xml:space="preserve"> REF _Ref31210591 \h </w:instrText>
      </w:r>
      <w:r>
        <w:fldChar w:fldCharType="separate"/>
      </w:r>
      <w:r w:rsidR="006A68F5" w:rsidRPr="00E8257F">
        <w:t xml:space="preserve">Рис. </w:t>
      </w:r>
      <w:r w:rsidR="006A68F5">
        <w:rPr>
          <w:noProof/>
        </w:rPr>
        <w:t>72</w:t>
      </w:r>
      <w:r>
        <w:fldChar w:fldCharType="end"/>
      </w:r>
      <w:r>
        <w:t>).</w:t>
      </w:r>
    </w:p>
    <w:p w:rsidR="00C63E40" w:rsidRDefault="0005257A" w:rsidP="00C63E40">
      <w:pPr>
        <w:pStyle w:val="aff8"/>
      </w:pPr>
      <w:r w:rsidRPr="0005257A">
        <w:lastRenderedPageBreak/>
        <w:drawing>
          <wp:inline distT="0" distB="0" distL="0" distR="0" wp14:anchorId="243A135A" wp14:editId="47967818">
            <wp:extent cx="6515100" cy="1985010"/>
            <wp:effectExtent l="0" t="0" r="0" b="0"/>
            <wp:docPr id="509" name="Рисунок 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515100" cy="198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E40" w:rsidRPr="004A61BA" w:rsidRDefault="00C63E40" w:rsidP="00C63E40">
      <w:pPr>
        <w:pStyle w:val="aff9"/>
        <w:rPr>
          <w:lang w:val="ru-RU"/>
        </w:rPr>
      </w:pPr>
      <w:bookmarkStart w:id="147" w:name="_Ref31210591"/>
      <w:r w:rsidRPr="00E8257F">
        <w:rPr>
          <w:lang w:val="ru-RU"/>
        </w:rPr>
        <w:t xml:space="preserve">Рис. </w:t>
      </w:r>
      <w:r>
        <w:fldChar w:fldCharType="begin"/>
      </w:r>
      <w:r w:rsidRPr="00E8257F">
        <w:rPr>
          <w:lang w:val="ru-RU"/>
        </w:rPr>
        <w:instrText xml:space="preserve"> </w:instrText>
      </w:r>
      <w:r>
        <w:instrText>SEQ</w:instrText>
      </w:r>
      <w:r w:rsidRPr="00E8257F">
        <w:rPr>
          <w:lang w:val="ru-RU"/>
        </w:rPr>
        <w:instrText xml:space="preserve"> Рис. \* </w:instrText>
      </w:r>
      <w:r>
        <w:instrText>ARABIC</w:instrText>
      </w:r>
      <w:r w:rsidRPr="00E8257F">
        <w:rPr>
          <w:lang w:val="ru-RU"/>
        </w:rPr>
        <w:instrText xml:space="preserve"> </w:instrText>
      </w:r>
      <w:r>
        <w:fldChar w:fldCharType="separate"/>
      </w:r>
      <w:r w:rsidR="006A68F5" w:rsidRPr="00BE46A8">
        <w:rPr>
          <w:noProof/>
          <w:lang w:val="ru-RU"/>
        </w:rPr>
        <w:t>72</w:t>
      </w:r>
      <w:r>
        <w:fldChar w:fldCharType="end"/>
      </w:r>
      <w:bookmarkEnd w:id="147"/>
      <w:r w:rsidRPr="002C7D80">
        <w:rPr>
          <w:lang w:val="ru-RU"/>
        </w:rPr>
        <w:t>.</w:t>
      </w:r>
      <w:r>
        <w:rPr>
          <w:lang w:val="ru-RU"/>
        </w:rPr>
        <w:t xml:space="preserve"> </w:t>
      </w:r>
      <w:r w:rsidRPr="004A61BA">
        <w:rPr>
          <w:lang w:val="ru-RU"/>
        </w:rPr>
        <w:t xml:space="preserve">Интерфейс чата, </w:t>
      </w:r>
      <w:r>
        <w:rPr>
          <w:lang w:val="ru-RU"/>
        </w:rPr>
        <w:t>переход в карточку заявки</w:t>
      </w:r>
    </w:p>
    <w:p w:rsidR="00A921A4" w:rsidRDefault="00A921A4" w:rsidP="00222853">
      <w:pPr>
        <w:pStyle w:val="21"/>
        <w:rPr>
          <w:lang w:val="ru-RU"/>
        </w:rPr>
      </w:pPr>
      <w:bookmarkStart w:id="148" w:name="_Toc31298226"/>
      <w:r>
        <w:rPr>
          <w:lang w:val="ru-RU"/>
        </w:rPr>
        <w:t>Просмотр и согласование технических предложений</w:t>
      </w:r>
      <w:bookmarkEnd w:id="148"/>
    </w:p>
    <w:p w:rsidR="00A921A4" w:rsidRDefault="00A921A4" w:rsidP="003B7ECD">
      <w:pPr>
        <w:pStyle w:val="aff1"/>
        <w:rPr>
          <w:lang w:eastAsia="ru-RU"/>
        </w:rPr>
      </w:pPr>
      <w:r>
        <w:rPr>
          <w:lang w:eastAsia="ru-RU"/>
        </w:rPr>
        <w:t>Для согласования технических предложений выполните описанные ниже шаги.</w:t>
      </w:r>
    </w:p>
    <w:p w:rsidR="00644AE2" w:rsidRDefault="00644AE2" w:rsidP="00304D76">
      <w:pPr>
        <w:pStyle w:val="14"/>
        <w:numPr>
          <w:ilvl w:val="0"/>
          <w:numId w:val="44"/>
        </w:numPr>
      </w:pPr>
      <w:r>
        <w:t xml:space="preserve">Откройте реестр заявок, перейдите на вкладку «В обработке» (см. п. </w:t>
      </w:r>
      <w:r>
        <w:fldChar w:fldCharType="begin"/>
      </w:r>
      <w:r>
        <w:instrText xml:space="preserve"> REF _Ref26450088 \r \h </w:instrText>
      </w:r>
      <w:r>
        <w:fldChar w:fldCharType="separate"/>
      </w:r>
      <w:r w:rsidR="006A68F5">
        <w:t>4.3.1</w:t>
      </w:r>
      <w:r>
        <w:fldChar w:fldCharType="end"/>
      </w:r>
      <w:r>
        <w:t>).</w:t>
      </w:r>
    </w:p>
    <w:p w:rsidR="00644AE2" w:rsidRDefault="00644AE2" w:rsidP="00304D76">
      <w:pPr>
        <w:pStyle w:val="14"/>
        <w:numPr>
          <w:ilvl w:val="0"/>
          <w:numId w:val="44"/>
        </w:numPr>
      </w:pPr>
      <w:r>
        <w:t xml:space="preserve">Найдите и откройте нужную заявку (см. п. </w:t>
      </w:r>
      <w:r>
        <w:fldChar w:fldCharType="begin"/>
      </w:r>
      <w:r>
        <w:instrText xml:space="preserve"> REF _Ref21959554 \r \h </w:instrText>
      </w:r>
      <w:r>
        <w:fldChar w:fldCharType="separate"/>
      </w:r>
      <w:r w:rsidR="006A68F5">
        <w:t>4.4</w:t>
      </w:r>
      <w:r>
        <w:fldChar w:fldCharType="end"/>
      </w:r>
      <w:r>
        <w:t>), содержащую позиции со статусом «Согласование ТП».</w:t>
      </w:r>
    </w:p>
    <w:p w:rsidR="00A921A4" w:rsidRDefault="00A921A4" w:rsidP="00304D76">
      <w:pPr>
        <w:pStyle w:val="14"/>
        <w:numPr>
          <w:ilvl w:val="0"/>
          <w:numId w:val="35"/>
        </w:numPr>
      </w:pPr>
      <w:r>
        <w:t xml:space="preserve">Для перехода в интерфейс согласования технических предложений кликните в области «На согласовании ТП» </w:t>
      </w:r>
      <w:r w:rsidR="007376E6">
        <w:t>дашборда</w:t>
      </w:r>
      <w:r>
        <w:t xml:space="preserve"> (</w:t>
      </w:r>
      <w:r w:rsidR="004E600B">
        <w:fldChar w:fldCharType="begin"/>
      </w:r>
      <w:r w:rsidR="004E600B">
        <w:instrText xml:space="preserve"> REF _Ref22657648 \h </w:instrText>
      </w:r>
      <w:r w:rsidR="004E600B">
        <w:fldChar w:fldCharType="separate"/>
      </w:r>
      <w:r w:rsidR="006A68F5" w:rsidRPr="00E8257F">
        <w:t xml:space="preserve">Рис. </w:t>
      </w:r>
      <w:r w:rsidR="006A68F5">
        <w:rPr>
          <w:noProof/>
        </w:rPr>
        <w:t>73</w:t>
      </w:r>
      <w:r w:rsidR="004E600B">
        <w:fldChar w:fldCharType="end"/>
      </w:r>
      <w:r>
        <w:t>).</w:t>
      </w:r>
    </w:p>
    <w:p w:rsidR="00A921A4" w:rsidRDefault="00A921A4" w:rsidP="00A921A4">
      <w:pPr>
        <w:pStyle w:val="aff8"/>
      </w:pPr>
      <w:r w:rsidRPr="00A921A4">
        <w:drawing>
          <wp:inline distT="0" distB="0" distL="0" distR="0" wp14:anchorId="4ACFF553" wp14:editId="270358C8">
            <wp:extent cx="6515100" cy="1880235"/>
            <wp:effectExtent l="0" t="0" r="0" b="571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515100" cy="188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21A4" w:rsidRDefault="00A921A4" w:rsidP="00A921A4">
      <w:pPr>
        <w:pStyle w:val="aff9"/>
        <w:rPr>
          <w:lang w:val="ru-RU"/>
        </w:rPr>
      </w:pPr>
      <w:bookmarkStart w:id="149" w:name="_Ref22657648"/>
      <w:bookmarkStart w:id="150" w:name="_Ref22657636"/>
      <w:r w:rsidRPr="00E8257F">
        <w:rPr>
          <w:lang w:val="ru-RU"/>
        </w:rPr>
        <w:t xml:space="preserve">Рис. </w:t>
      </w:r>
      <w:r>
        <w:fldChar w:fldCharType="begin"/>
      </w:r>
      <w:r w:rsidRPr="00E8257F">
        <w:rPr>
          <w:lang w:val="ru-RU"/>
        </w:rPr>
        <w:instrText xml:space="preserve"> </w:instrText>
      </w:r>
      <w:r>
        <w:instrText>SEQ</w:instrText>
      </w:r>
      <w:r w:rsidRPr="00E8257F">
        <w:rPr>
          <w:lang w:val="ru-RU"/>
        </w:rPr>
        <w:instrText xml:space="preserve"> Рис. \* </w:instrText>
      </w:r>
      <w:r>
        <w:instrText>ARABIC</w:instrText>
      </w:r>
      <w:r w:rsidRPr="00E8257F">
        <w:rPr>
          <w:lang w:val="ru-RU"/>
        </w:rPr>
        <w:instrText xml:space="preserve"> </w:instrText>
      </w:r>
      <w:r>
        <w:fldChar w:fldCharType="separate"/>
      </w:r>
      <w:r w:rsidR="006A68F5" w:rsidRPr="00BE46A8">
        <w:rPr>
          <w:noProof/>
          <w:lang w:val="ru-RU"/>
        </w:rPr>
        <w:t>73</w:t>
      </w:r>
      <w:r>
        <w:fldChar w:fldCharType="end"/>
      </w:r>
      <w:bookmarkEnd w:id="149"/>
      <w:r w:rsidRPr="002C7D80">
        <w:rPr>
          <w:lang w:val="ru-RU"/>
        </w:rPr>
        <w:t>.</w:t>
      </w:r>
      <w:r>
        <w:rPr>
          <w:lang w:val="ru-RU"/>
        </w:rPr>
        <w:t xml:space="preserve"> Переход к интерфейсу согласования технических предложений</w:t>
      </w:r>
      <w:bookmarkEnd w:id="150"/>
    </w:p>
    <w:p w:rsidR="00A921A4" w:rsidRDefault="00A921A4" w:rsidP="003173E7">
      <w:pPr>
        <w:pStyle w:val="14"/>
        <w:numPr>
          <w:ilvl w:val="0"/>
          <w:numId w:val="0"/>
        </w:numPr>
        <w:ind w:left="720"/>
      </w:pPr>
      <w:r>
        <w:t xml:space="preserve">Интерфейс содержит перечень загруженных сотрудником </w:t>
      </w:r>
      <w:r w:rsidR="001C4C10">
        <w:t>бэкофис</w:t>
      </w:r>
      <w:r>
        <w:t>а технических предложений (</w:t>
      </w:r>
      <w:r w:rsidR="004E600B">
        <w:fldChar w:fldCharType="begin"/>
      </w:r>
      <w:r w:rsidR="004E600B">
        <w:instrText xml:space="preserve"> REF _Ref22657660 \h </w:instrText>
      </w:r>
      <w:r w:rsidR="004E600B">
        <w:fldChar w:fldCharType="separate"/>
      </w:r>
      <w:r w:rsidR="006A68F5" w:rsidRPr="00E8257F">
        <w:t xml:space="preserve">Рис. </w:t>
      </w:r>
      <w:r w:rsidR="006A68F5">
        <w:rPr>
          <w:noProof/>
        </w:rPr>
        <w:t>74</w:t>
      </w:r>
      <w:r w:rsidR="004E600B">
        <w:fldChar w:fldCharType="end"/>
      </w:r>
      <w:r>
        <w:t>)</w:t>
      </w:r>
      <w:r w:rsidR="00C157E8">
        <w:t xml:space="preserve">, под каждым из предложений приведен список позиций, к которым </w:t>
      </w:r>
      <w:r w:rsidR="00C157E8">
        <w:lastRenderedPageBreak/>
        <w:t>предложение относится</w:t>
      </w:r>
      <w:r>
        <w:t>.</w:t>
      </w:r>
      <w:r w:rsidR="003173E7">
        <w:t xml:space="preserve"> В заголовке предложения отображается наименование поставщика, подавшего предложение, кликнув по которому можно открыть карточку поставщика на просмотр.</w:t>
      </w:r>
    </w:p>
    <w:p w:rsidR="00A921A4" w:rsidRDefault="00A921A4" w:rsidP="00A921A4">
      <w:pPr>
        <w:pStyle w:val="aff8"/>
      </w:pPr>
      <w:r w:rsidRPr="00A921A4">
        <w:drawing>
          <wp:inline distT="0" distB="0" distL="0" distR="0" wp14:anchorId="4671AC26" wp14:editId="11E61030">
            <wp:extent cx="6515100" cy="3415665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515100" cy="341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21A4" w:rsidRPr="00E41BBF" w:rsidRDefault="00A921A4" w:rsidP="00A921A4">
      <w:pPr>
        <w:pStyle w:val="aff9"/>
        <w:rPr>
          <w:lang w:val="ru-RU" w:eastAsia="ru-RU"/>
        </w:rPr>
      </w:pPr>
      <w:bookmarkStart w:id="151" w:name="_Ref22657660"/>
      <w:r w:rsidRPr="00E8257F">
        <w:rPr>
          <w:lang w:val="ru-RU"/>
        </w:rPr>
        <w:t xml:space="preserve">Рис. </w:t>
      </w:r>
      <w:r>
        <w:fldChar w:fldCharType="begin"/>
      </w:r>
      <w:r w:rsidRPr="00E8257F">
        <w:rPr>
          <w:lang w:val="ru-RU"/>
        </w:rPr>
        <w:instrText xml:space="preserve"> </w:instrText>
      </w:r>
      <w:r>
        <w:instrText>SEQ</w:instrText>
      </w:r>
      <w:r w:rsidRPr="00E8257F">
        <w:rPr>
          <w:lang w:val="ru-RU"/>
        </w:rPr>
        <w:instrText xml:space="preserve"> Рис. \* </w:instrText>
      </w:r>
      <w:r>
        <w:instrText>ARABIC</w:instrText>
      </w:r>
      <w:r w:rsidRPr="00E8257F">
        <w:rPr>
          <w:lang w:val="ru-RU"/>
        </w:rPr>
        <w:instrText xml:space="preserve"> </w:instrText>
      </w:r>
      <w:r>
        <w:fldChar w:fldCharType="separate"/>
      </w:r>
      <w:r w:rsidR="006A68F5">
        <w:rPr>
          <w:noProof/>
        </w:rPr>
        <w:t>74</w:t>
      </w:r>
      <w:r>
        <w:fldChar w:fldCharType="end"/>
      </w:r>
      <w:bookmarkEnd w:id="151"/>
      <w:r w:rsidRPr="002C7D80">
        <w:rPr>
          <w:lang w:val="ru-RU"/>
        </w:rPr>
        <w:t>.</w:t>
      </w:r>
      <w:r>
        <w:rPr>
          <w:lang w:val="ru-RU"/>
        </w:rPr>
        <w:t xml:space="preserve"> Интерфейс согласования технических предложений</w:t>
      </w:r>
    </w:p>
    <w:p w:rsidR="00A921A4" w:rsidRDefault="00A921A4" w:rsidP="00A921A4">
      <w:pPr>
        <w:pStyle w:val="14"/>
      </w:pPr>
      <w:r>
        <w:t xml:space="preserve">Для просмотра </w:t>
      </w:r>
      <w:r w:rsidR="005728A8">
        <w:t>какого-либо технического предложения</w:t>
      </w:r>
      <w:r>
        <w:t xml:space="preserve"> кликните по названию</w:t>
      </w:r>
      <w:r w:rsidR="00C157E8">
        <w:t xml:space="preserve"> соответствующего</w:t>
      </w:r>
      <w:r>
        <w:t xml:space="preserve"> файла, файл с документом будет загружен на Ваш ПК.</w:t>
      </w:r>
    </w:p>
    <w:p w:rsidR="00A921A4" w:rsidRPr="00C157E8" w:rsidRDefault="00A921A4" w:rsidP="00A921A4">
      <w:pPr>
        <w:pStyle w:val="14"/>
      </w:pPr>
      <w:r w:rsidRPr="00C157E8">
        <w:t xml:space="preserve">Для </w:t>
      </w:r>
      <w:r w:rsidR="005728A8">
        <w:t>согласования технического предложения</w:t>
      </w:r>
      <w:r w:rsidR="00E97446" w:rsidRPr="00C157E8">
        <w:t xml:space="preserve"> </w:t>
      </w:r>
      <w:r w:rsidRPr="00C157E8">
        <w:t>(</w:t>
      </w:r>
      <w:r w:rsidR="004E600B">
        <w:fldChar w:fldCharType="begin"/>
      </w:r>
      <w:r w:rsidR="004E600B">
        <w:instrText xml:space="preserve"> REF _Ref22657671 \h </w:instrText>
      </w:r>
      <w:r w:rsidR="004E600B">
        <w:fldChar w:fldCharType="separate"/>
      </w:r>
      <w:r w:rsidR="006A68F5" w:rsidRPr="00E8257F">
        <w:t xml:space="preserve">Рис. </w:t>
      </w:r>
      <w:r w:rsidR="006A68F5">
        <w:rPr>
          <w:noProof/>
        </w:rPr>
        <w:t>75</w:t>
      </w:r>
      <w:r w:rsidR="004E600B">
        <w:fldChar w:fldCharType="end"/>
      </w:r>
      <w:r w:rsidR="00E97446" w:rsidRPr="00C157E8">
        <w:t>)</w:t>
      </w:r>
      <w:r w:rsidRPr="00C157E8">
        <w:t xml:space="preserve"> </w:t>
      </w:r>
      <w:r w:rsidR="00E97446" w:rsidRPr="00C157E8">
        <w:t>флажками отмет</w:t>
      </w:r>
      <w:r w:rsidR="00C157E8" w:rsidRPr="00C157E8">
        <w:t>ьте позиции</w:t>
      </w:r>
      <w:r w:rsidR="00E97446" w:rsidRPr="00C157E8">
        <w:t>,</w:t>
      </w:r>
      <w:r w:rsidR="00717179" w:rsidRPr="00C157E8">
        <w:t xml:space="preserve"> </w:t>
      </w:r>
      <w:r w:rsidR="00C157E8" w:rsidRPr="00C157E8">
        <w:t>в отношении которых принято решение</w:t>
      </w:r>
      <w:r w:rsidR="00717179" w:rsidRPr="00C157E8">
        <w:t xml:space="preserve">. В верхней части </w:t>
      </w:r>
      <w:r w:rsidR="00C157E8" w:rsidRPr="00C157E8">
        <w:t>области с предложение</w:t>
      </w:r>
      <w:r w:rsidR="005728A8">
        <w:t>м</w:t>
      </w:r>
      <w:r w:rsidR="00717179" w:rsidRPr="00C157E8">
        <w:t xml:space="preserve"> отобразятся кнопки «Согласовать» и «Отказать», нажмите на одну из них.</w:t>
      </w:r>
    </w:p>
    <w:p w:rsidR="00717179" w:rsidRDefault="004E600B" w:rsidP="00717179">
      <w:pPr>
        <w:pStyle w:val="aff8"/>
        <w:rPr>
          <w:highlight w:val="yellow"/>
        </w:rPr>
      </w:pPr>
      <w:r w:rsidRPr="004E600B">
        <w:lastRenderedPageBreak/>
        <w:drawing>
          <wp:inline distT="0" distB="0" distL="0" distR="0" wp14:anchorId="4207C7DF" wp14:editId="3F8B85F6">
            <wp:extent cx="6515100" cy="3688080"/>
            <wp:effectExtent l="0" t="0" r="0" b="7620"/>
            <wp:docPr id="45059" name="Рисунок 450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515100" cy="368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7179" w:rsidRDefault="00717179" w:rsidP="00717179">
      <w:pPr>
        <w:pStyle w:val="aff9"/>
        <w:rPr>
          <w:lang w:val="ru-RU"/>
        </w:rPr>
      </w:pPr>
      <w:bookmarkStart w:id="152" w:name="_Ref22657671"/>
      <w:r w:rsidRPr="00E8257F">
        <w:rPr>
          <w:lang w:val="ru-RU"/>
        </w:rPr>
        <w:t xml:space="preserve">Рис. </w:t>
      </w:r>
      <w:r>
        <w:fldChar w:fldCharType="begin"/>
      </w:r>
      <w:r w:rsidRPr="00E8257F">
        <w:rPr>
          <w:lang w:val="ru-RU"/>
        </w:rPr>
        <w:instrText xml:space="preserve"> </w:instrText>
      </w:r>
      <w:r>
        <w:instrText>SEQ</w:instrText>
      </w:r>
      <w:r w:rsidRPr="00E8257F">
        <w:rPr>
          <w:lang w:val="ru-RU"/>
        </w:rPr>
        <w:instrText xml:space="preserve"> Рис. \* </w:instrText>
      </w:r>
      <w:r>
        <w:instrText>ARABIC</w:instrText>
      </w:r>
      <w:r w:rsidRPr="00E8257F">
        <w:rPr>
          <w:lang w:val="ru-RU"/>
        </w:rPr>
        <w:instrText xml:space="preserve"> </w:instrText>
      </w:r>
      <w:r>
        <w:fldChar w:fldCharType="separate"/>
      </w:r>
      <w:r w:rsidR="006A68F5" w:rsidRPr="00BE46A8">
        <w:rPr>
          <w:noProof/>
          <w:lang w:val="ru-RU"/>
        </w:rPr>
        <w:t>75</w:t>
      </w:r>
      <w:r>
        <w:fldChar w:fldCharType="end"/>
      </w:r>
      <w:bookmarkEnd w:id="152"/>
      <w:r w:rsidRPr="002C7D80">
        <w:rPr>
          <w:lang w:val="ru-RU"/>
        </w:rPr>
        <w:t>.</w:t>
      </w:r>
      <w:r>
        <w:rPr>
          <w:lang w:val="ru-RU"/>
        </w:rPr>
        <w:t xml:space="preserve"> Интерфейс согласования технических предложений, принятие решения по документам</w:t>
      </w:r>
    </w:p>
    <w:p w:rsidR="00C157E8" w:rsidRDefault="00FD0936" w:rsidP="00C157E8">
      <w:pPr>
        <w:pStyle w:val="14"/>
        <w:numPr>
          <w:ilvl w:val="0"/>
          <w:numId w:val="0"/>
        </w:numPr>
        <w:ind w:left="720"/>
      </w:pPr>
      <w:r>
        <w:t>Если Вы согласуете предложение</w:t>
      </w:r>
      <w:r w:rsidR="00C157E8" w:rsidRPr="00C157E8">
        <w:t xml:space="preserve"> по позиции, справа от позиции в соответствующей области отобразится значок </w:t>
      </w:r>
      <w:r w:rsidR="00C157E8" w:rsidRPr="00C157E8">
        <w:rPr>
          <w:noProof/>
        </w:rPr>
        <w:drawing>
          <wp:inline distT="0" distB="0" distL="0" distR="0" wp14:anchorId="669F00F0" wp14:editId="7CF3D778">
            <wp:extent cx="142875" cy="190500"/>
            <wp:effectExtent l="0" t="0" r="9525" b="0"/>
            <wp:docPr id="241" name="Рисунок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142875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157E8" w:rsidRPr="00C157E8">
        <w:t xml:space="preserve">. </w:t>
      </w:r>
      <w:r>
        <w:t>При нажатии кнопки</w:t>
      </w:r>
      <w:r w:rsidR="00C157E8" w:rsidRPr="00C157E8">
        <w:t xml:space="preserve"> «Отказать» рядом с позицией установится отметка </w:t>
      </w:r>
      <w:r w:rsidR="00C157E8" w:rsidRPr="00C157E8">
        <w:rPr>
          <w:noProof/>
        </w:rPr>
        <w:drawing>
          <wp:inline distT="0" distB="0" distL="0" distR="0" wp14:anchorId="319E0018" wp14:editId="157668F8">
            <wp:extent cx="161925" cy="171450"/>
            <wp:effectExtent l="0" t="0" r="9525" b="0"/>
            <wp:docPr id="247" name="Рисунок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161925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600B">
        <w:t xml:space="preserve"> (</w:t>
      </w:r>
      <w:r w:rsidR="004E600B">
        <w:fldChar w:fldCharType="begin"/>
      </w:r>
      <w:r w:rsidR="004E600B">
        <w:instrText xml:space="preserve"> REF _Ref22657691 \h </w:instrText>
      </w:r>
      <w:r w:rsidR="004E600B">
        <w:fldChar w:fldCharType="separate"/>
      </w:r>
      <w:r w:rsidR="006A68F5" w:rsidRPr="00E8257F">
        <w:t xml:space="preserve">Рис. </w:t>
      </w:r>
      <w:r w:rsidR="006A68F5">
        <w:rPr>
          <w:noProof/>
        </w:rPr>
        <w:t>76</w:t>
      </w:r>
      <w:r w:rsidR="004E600B">
        <w:fldChar w:fldCharType="end"/>
      </w:r>
      <w:r w:rsidR="004E600B">
        <w:t>)</w:t>
      </w:r>
      <w:r w:rsidR="00C157E8" w:rsidRPr="00C157E8">
        <w:t>.</w:t>
      </w:r>
    </w:p>
    <w:p w:rsidR="00C157E8" w:rsidRDefault="00C157E8" w:rsidP="00C157E8">
      <w:pPr>
        <w:pStyle w:val="aff8"/>
      </w:pPr>
      <w:r w:rsidRPr="00C157E8">
        <w:lastRenderedPageBreak/>
        <w:drawing>
          <wp:inline distT="0" distB="0" distL="0" distR="0" wp14:anchorId="7AA5BA2C" wp14:editId="42E42025">
            <wp:extent cx="6515100" cy="2625090"/>
            <wp:effectExtent l="0" t="0" r="0" b="3810"/>
            <wp:docPr id="45057" name="Рисунок 450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515100" cy="262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57E8" w:rsidRPr="00C157E8" w:rsidRDefault="00C157E8" w:rsidP="00C157E8">
      <w:pPr>
        <w:pStyle w:val="aff9"/>
        <w:rPr>
          <w:lang w:val="ru-RU" w:eastAsia="ru-RU"/>
        </w:rPr>
      </w:pPr>
      <w:bookmarkStart w:id="153" w:name="_Ref22657691"/>
      <w:r w:rsidRPr="00E8257F">
        <w:rPr>
          <w:lang w:val="ru-RU"/>
        </w:rPr>
        <w:t xml:space="preserve">Рис. </w:t>
      </w:r>
      <w:r>
        <w:fldChar w:fldCharType="begin"/>
      </w:r>
      <w:r w:rsidRPr="00E8257F">
        <w:rPr>
          <w:lang w:val="ru-RU"/>
        </w:rPr>
        <w:instrText xml:space="preserve"> </w:instrText>
      </w:r>
      <w:r>
        <w:instrText>SEQ</w:instrText>
      </w:r>
      <w:r w:rsidRPr="00E8257F">
        <w:rPr>
          <w:lang w:val="ru-RU"/>
        </w:rPr>
        <w:instrText xml:space="preserve"> Рис. \* </w:instrText>
      </w:r>
      <w:r>
        <w:instrText>ARABIC</w:instrText>
      </w:r>
      <w:r w:rsidRPr="00E8257F">
        <w:rPr>
          <w:lang w:val="ru-RU"/>
        </w:rPr>
        <w:instrText xml:space="preserve"> </w:instrText>
      </w:r>
      <w:r>
        <w:fldChar w:fldCharType="separate"/>
      </w:r>
      <w:r w:rsidR="006A68F5" w:rsidRPr="00BE46A8">
        <w:rPr>
          <w:noProof/>
          <w:lang w:val="ru-RU"/>
        </w:rPr>
        <w:t>76</w:t>
      </w:r>
      <w:r>
        <w:fldChar w:fldCharType="end"/>
      </w:r>
      <w:bookmarkEnd w:id="153"/>
      <w:r w:rsidRPr="002C7D80">
        <w:rPr>
          <w:lang w:val="ru-RU"/>
        </w:rPr>
        <w:t>.</w:t>
      </w:r>
      <w:r>
        <w:rPr>
          <w:lang w:val="ru-RU"/>
        </w:rPr>
        <w:t xml:space="preserve"> Интерфейс согласования технических предложений, результат принятия решени</w:t>
      </w:r>
      <w:r w:rsidR="004E600B">
        <w:rPr>
          <w:lang w:val="ru-RU"/>
        </w:rPr>
        <w:t>й</w:t>
      </w:r>
      <w:r>
        <w:rPr>
          <w:lang w:val="ru-RU"/>
        </w:rPr>
        <w:t xml:space="preserve"> по документам</w:t>
      </w:r>
    </w:p>
    <w:p w:rsidR="00222853" w:rsidRDefault="00FA5BA5" w:rsidP="00222853">
      <w:pPr>
        <w:pStyle w:val="21"/>
        <w:rPr>
          <w:lang w:val="ru-RU"/>
        </w:rPr>
      </w:pPr>
      <w:bookmarkStart w:id="154" w:name="_Toc31298227"/>
      <w:r>
        <w:rPr>
          <w:lang w:val="ru-RU"/>
        </w:rPr>
        <w:t>Рассмотрение</w:t>
      </w:r>
      <w:r w:rsidR="00222853" w:rsidRPr="000A4D8B">
        <w:rPr>
          <w:lang w:val="ru-RU"/>
        </w:rPr>
        <w:t xml:space="preserve"> </w:t>
      </w:r>
      <w:r w:rsidR="00222853">
        <w:rPr>
          <w:lang w:val="ru-RU"/>
        </w:rPr>
        <w:t xml:space="preserve">коммерческих </w:t>
      </w:r>
      <w:r w:rsidR="00222853" w:rsidRPr="000A4D8B">
        <w:rPr>
          <w:lang w:val="ru-RU"/>
        </w:rPr>
        <w:t>предложений</w:t>
      </w:r>
      <w:r w:rsidR="00B538B2">
        <w:rPr>
          <w:lang w:val="ru-RU"/>
        </w:rPr>
        <w:t xml:space="preserve"> поставщиков, </w:t>
      </w:r>
      <w:r w:rsidR="00222853" w:rsidRPr="000A4D8B">
        <w:rPr>
          <w:lang w:val="ru-RU"/>
        </w:rPr>
        <w:t>выбор п</w:t>
      </w:r>
      <w:r w:rsidR="00222853">
        <w:rPr>
          <w:lang w:val="ru-RU"/>
        </w:rPr>
        <w:t>обедителя</w:t>
      </w:r>
      <w:bookmarkEnd w:id="154"/>
    </w:p>
    <w:p w:rsidR="00222853" w:rsidRDefault="00222853" w:rsidP="003B7ECD">
      <w:pPr>
        <w:pStyle w:val="aff1"/>
      </w:pPr>
      <w:r w:rsidRPr="00B005EA">
        <w:t>Для</w:t>
      </w:r>
      <w:r>
        <w:t xml:space="preserve"> </w:t>
      </w:r>
      <w:r w:rsidR="00FD0936">
        <w:t>п</w:t>
      </w:r>
      <w:r w:rsidR="00EB379F">
        <w:t>е</w:t>
      </w:r>
      <w:r w:rsidR="00FD0936">
        <w:t>рехода в интерфейс согласования коммерческих предложений</w:t>
      </w:r>
      <w:r w:rsidR="00EB379F">
        <w:t>, в</w:t>
      </w:r>
      <w:r>
        <w:t xml:space="preserve"> карточке заявк</w:t>
      </w:r>
      <w:r w:rsidR="00EB379F">
        <w:t>и</w:t>
      </w:r>
      <w:r>
        <w:t xml:space="preserve"> кликните по области «На согласовании КП» </w:t>
      </w:r>
      <w:r w:rsidR="007376E6">
        <w:t>дашборда</w:t>
      </w:r>
      <w:r w:rsidR="00A014D1">
        <w:t xml:space="preserve"> (</w:t>
      </w:r>
      <w:r w:rsidR="00A014D1">
        <w:fldChar w:fldCharType="begin"/>
      </w:r>
      <w:r w:rsidR="00A014D1">
        <w:instrText xml:space="preserve"> REF _Ref21695790 \h </w:instrText>
      </w:r>
      <w:r w:rsidR="00A014D1">
        <w:fldChar w:fldCharType="separate"/>
      </w:r>
      <w:r w:rsidR="006A68F5" w:rsidRPr="00E201CB">
        <w:t xml:space="preserve">Рис. </w:t>
      </w:r>
      <w:r w:rsidR="006A68F5">
        <w:rPr>
          <w:noProof/>
        </w:rPr>
        <w:t>77</w:t>
      </w:r>
      <w:r w:rsidR="00A014D1">
        <w:fldChar w:fldCharType="end"/>
      </w:r>
      <w:r w:rsidR="00A014D1">
        <w:t>).</w:t>
      </w:r>
    </w:p>
    <w:p w:rsidR="00222853" w:rsidRDefault="006C5610" w:rsidP="00222853">
      <w:pPr>
        <w:pStyle w:val="aff8"/>
      </w:pPr>
      <w:r w:rsidRPr="006C5610">
        <w:lastRenderedPageBreak/>
        <w:drawing>
          <wp:inline distT="0" distB="0" distL="0" distR="0" wp14:anchorId="3368F784" wp14:editId="5CEC63D5">
            <wp:extent cx="6515100" cy="3281680"/>
            <wp:effectExtent l="0" t="0" r="0" b="0"/>
            <wp:docPr id="246" name="Рисунок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515100" cy="328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7BC7" w:rsidRPr="007D7BC7" w:rsidRDefault="007D7BC7" w:rsidP="007D7BC7">
      <w:pPr>
        <w:pStyle w:val="aff9"/>
        <w:rPr>
          <w:lang w:val="ru-RU" w:eastAsia="ru-RU"/>
        </w:rPr>
      </w:pPr>
      <w:bookmarkStart w:id="155" w:name="_Ref21695790"/>
      <w:r w:rsidRPr="00E201CB">
        <w:rPr>
          <w:lang w:val="ru-RU"/>
        </w:rPr>
        <w:t xml:space="preserve">Рис. </w:t>
      </w:r>
      <w:r>
        <w:fldChar w:fldCharType="begin"/>
      </w:r>
      <w:r w:rsidRPr="00E201CB">
        <w:rPr>
          <w:lang w:val="ru-RU"/>
        </w:rPr>
        <w:instrText xml:space="preserve"> </w:instrText>
      </w:r>
      <w:r>
        <w:instrText>SEQ</w:instrText>
      </w:r>
      <w:r w:rsidRPr="00E201CB">
        <w:rPr>
          <w:lang w:val="ru-RU"/>
        </w:rPr>
        <w:instrText xml:space="preserve"> Рис. \* </w:instrText>
      </w:r>
      <w:r>
        <w:instrText>ARABIC</w:instrText>
      </w:r>
      <w:r w:rsidRPr="00E201CB">
        <w:rPr>
          <w:lang w:val="ru-RU"/>
        </w:rPr>
        <w:instrText xml:space="preserve"> </w:instrText>
      </w:r>
      <w:r>
        <w:fldChar w:fldCharType="separate"/>
      </w:r>
      <w:r w:rsidR="006A68F5" w:rsidRPr="00BE46A8">
        <w:rPr>
          <w:noProof/>
          <w:lang w:val="ru-RU"/>
        </w:rPr>
        <w:t>77</w:t>
      </w:r>
      <w:r>
        <w:fldChar w:fldCharType="end"/>
      </w:r>
      <w:bookmarkEnd w:id="155"/>
      <w:r w:rsidRPr="00E201CB">
        <w:rPr>
          <w:lang w:val="ru-RU"/>
        </w:rPr>
        <w:t xml:space="preserve">. </w:t>
      </w:r>
      <w:r>
        <w:rPr>
          <w:lang w:val="ru-RU"/>
        </w:rPr>
        <w:t xml:space="preserve">Карточка заявка, область «На согласовании КП» </w:t>
      </w:r>
      <w:r w:rsidR="007376E6">
        <w:rPr>
          <w:lang w:val="ru-RU"/>
        </w:rPr>
        <w:t>дашборда</w:t>
      </w:r>
    </w:p>
    <w:p w:rsidR="009B1CBE" w:rsidRPr="009B1CBE" w:rsidRDefault="009B1CBE" w:rsidP="003B7ECD">
      <w:pPr>
        <w:pStyle w:val="aff1"/>
      </w:pPr>
      <w:r>
        <w:rPr>
          <w:lang w:eastAsia="ru-RU"/>
        </w:rPr>
        <w:t xml:space="preserve">На экране отобразится </w:t>
      </w:r>
      <w:r>
        <w:t>ин</w:t>
      </w:r>
      <w:r w:rsidRPr="009B1CBE">
        <w:t xml:space="preserve">терфейс </w:t>
      </w:r>
      <w:r>
        <w:t xml:space="preserve">согласования </w:t>
      </w:r>
      <w:r w:rsidR="00953E75">
        <w:t>коммерческих предложений</w:t>
      </w:r>
      <w:r w:rsidR="00A014D1">
        <w:t xml:space="preserve"> (</w:t>
      </w:r>
      <w:r w:rsidR="00A014D1">
        <w:fldChar w:fldCharType="begin"/>
      </w:r>
      <w:r w:rsidR="00A014D1">
        <w:instrText xml:space="preserve"> REF _Ref21695813 \h </w:instrText>
      </w:r>
      <w:r w:rsidR="00A014D1">
        <w:fldChar w:fldCharType="separate"/>
      </w:r>
      <w:r w:rsidR="006A68F5" w:rsidRPr="00E201CB">
        <w:t xml:space="preserve">Рис. </w:t>
      </w:r>
      <w:r w:rsidR="006A68F5">
        <w:rPr>
          <w:noProof/>
        </w:rPr>
        <w:t>78</w:t>
      </w:r>
      <w:r w:rsidR="00A014D1">
        <w:fldChar w:fldCharType="end"/>
      </w:r>
      <w:r w:rsidR="00A014D1">
        <w:t>)</w:t>
      </w:r>
      <w:r>
        <w:t xml:space="preserve">, который </w:t>
      </w:r>
      <w:r w:rsidRPr="009B1CBE">
        <w:t>представля</w:t>
      </w:r>
      <w:r w:rsidR="00EB379F">
        <w:t>ет собой таблицу, содержащую данные:</w:t>
      </w:r>
    </w:p>
    <w:p w:rsidR="009B1CBE" w:rsidRPr="009B1CBE" w:rsidRDefault="009B1CBE" w:rsidP="00EB3A3B">
      <w:pPr>
        <w:pStyle w:val="ae"/>
        <w:rPr>
          <w:lang w:eastAsia="ru-RU"/>
        </w:rPr>
      </w:pPr>
      <w:r w:rsidRPr="009B1CBE">
        <w:rPr>
          <w:lang w:eastAsia="ru-RU"/>
        </w:rPr>
        <w:t xml:space="preserve">в первом столбце </w:t>
      </w:r>
      <w:r w:rsidR="009C4BCA">
        <w:rPr>
          <w:lang w:eastAsia="ru-RU"/>
        </w:rPr>
        <w:t>–</w:t>
      </w:r>
      <w:r w:rsidRPr="009B1CBE">
        <w:rPr>
          <w:lang w:eastAsia="ru-RU"/>
        </w:rPr>
        <w:t xml:space="preserve"> </w:t>
      </w:r>
      <w:r w:rsidR="009C4BCA">
        <w:rPr>
          <w:lang w:eastAsia="ru-RU"/>
        </w:rPr>
        <w:t>данные позиций заявки: наименовани</w:t>
      </w:r>
      <w:r w:rsidR="00BC7A24">
        <w:rPr>
          <w:lang w:eastAsia="ru-RU"/>
        </w:rPr>
        <w:t>я</w:t>
      </w:r>
      <w:r w:rsidR="009C4BCA">
        <w:rPr>
          <w:lang w:eastAsia="ru-RU"/>
        </w:rPr>
        <w:t>, количество</w:t>
      </w:r>
      <w:r w:rsidR="00EB379F">
        <w:rPr>
          <w:lang w:eastAsia="ru-RU"/>
        </w:rPr>
        <w:t xml:space="preserve"> и желаемы</w:t>
      </w:r>
      <w:r w:rsidR="00BC7A24">
        <w:rPr>
          <w:lang w:eastAsia="ru-RU"/>
        </w:rPr>
        <w:t>е</w:t>
      </w:r>
      <w:r w:rsidR="00EB379F">
        <w:rPr>
          <w:lang w:eastAsia="ru-RU"/>
        </w:rPr>
        <w:t xml:space="preserve"> срок</w:t>
      </w:r>
      <w:r w:rsidR="00BC7A24">
        <w:rPr>
          <w:lang w:eastAsia="ru-RU"/>
        </w:rPr>
        <w:t>и</w:t>
      </w:r>
      <w:r w:rsidR="00EB379F">
        <w:rPr>
          <w:lang w:eastAsia="ru-RU"/>
        </w:rPr>
        <w:t xml:space="preserve"> поставки;</w:t>
      </w:r>
    </w:p>
    <w:p w:rsidR="009B1CBE" w:rsidRPr="009B1CBE" w:rsidRDefault="00EB3A3B" w:rsidP="00EB3A3B">
      <w:pPr>
        <w:pStyle w:val="ae"/>
        <w:rPr>
          <w:lang w:eastAsia="ru-RU"/>
        </w:rPr>
      </w:pPr>
      <w:r>
        <w:rPr>
          <w:lang w:eastAsia="ru-RU"/>
        </w:rPr>
        <w:t>в заголовках столбцов</w:t>
      </w:r>
      <w:r w:rsidR="007376E6">
        <w:rPr>
          <w:lang w:eastAsia="ru-RU"/>
        </w:rPr>
        <w:t xml:space="preserve">– наименования </w:t>
      </w:r>
      <w:r w:rsidR="00256720">
        <w:rPr>
          <w:lang w:eastAsia="ru-RU"/>
        </w:rPr>
        <w:t>поставщиков, представляющие ссылки, с помощью которых можно открыть на просмотр карточки поставщиков</w:t>
      </w:r>
      <w:r w:rsidR="007376E6">
        <w:rPr>
          <w:lang w:eastAsia="ru-RU"/>
        </w:rPr>
        <w:t>;</w:t>
      </w:r>
    </w:p>
    <w:p w:rsidR="009B1CBE" w:rsidRPr="00925821" w:rsidRDefault="009B1CBE" w:rsidP="00EB3A3B">
      <w:pPr>
        <w:pStyle w:val="ae"/>
        <w:rPr>
          <w:lang w:eastAsia="ru-RU"/>
        </w:rPr>
      </w:pPr>
      <w:r w:rsidRPr="00E109D7">
        <w:rPr>
          <w:lang w:eastAsia="ru-RU"/>
        </w:rPr>
        <w:t xml:space="preserve">на пересечении строки с </w:t>
      </w:r>
      <w:r w:rsidR="00FA5BA5" w:rsidRPr="00E109D7">
        <w:rPr>
          <w:lang w:eastAsia="ru-RU"/>
        </w:rPr>
        <w:t xml:space="preserve">данными </w:t>
      </w:r>
      <w:r w:rsidRPr="00E109D7">
        <w:rPr>
          <w:lang w:eastAsia="ru-RU"/>
        </w:rPr>
        <w:t>позици</w:t>
      </w:r>
      <w:r w:rsidR="00FA5BA5" w:rsidRPr="00E109D7">
        <w:rPr>
          <w:lang w:eastAsia="ru-RU"/>
        </w:rPr>
        <w:t>и</w:t>
      </w:r>
      <w:r w:rsidRPr="00E109D7">
        <w:rPr>
          <w:lang w:eastAsia="ru-RU"/>
        </w:rPr>
        <w:t xml:space="preserve"> и столбца с названием поставщика - коммерческо</w:t>
      </w:r>
      <w:r w:rsidR="00257A83" w:rsidRPr="00E109D7">
        <w:rPr>
          <w:lang w:eastAsia="ru-RU"/>
        </w:rPr>
        <w:t>е предложение</w:t>
      </w:r>
      <w:r w:rsidR="00EB379F" w:rsidRPr="00E109D7">
        <w:rPr>
          <w:lang w:eastAsia="ru-RU"/>
        </w:rPr>
        <w:t xml:space="preserve"> поставщика</w:t>
      </w:r>
      <w:r w:rsidR="00257A83" w:rsidRPr="00E109D7">
        <w:rPr>
          <w:lang w:eastAsia="ru-RU"/>
        </w:rPr>
        <w:t xml:space="preserve">: </w:t>
      </w:r>
      <w:r w:rsidR="00257A83" w:rsidRPr="00E109D7">
        <w:rPr>
          <w:rFonts w:eastAsia="Times New Roman"/>
          <w:lang w:eastAsia="ru-RU"/>
        </w:rPr>
        <w:t>предложенная цена, срок поставки и количество</w:t>
      </w:r>
      <w:r w:rsidR="00425124" w:rsidRPr="00E109D7">
        <w:rPr>
          <w:rFonts w:eastAsia="Times New Roman"/>
          <w:lang w:eastAsia="ru-RU"/>
        </w:rPr>
        <w:t>. По соответствующ</w:t>
      </w:r>
      <w:r w:rsidR="00E109D7">
        <w:rPr>
          <w:rFonts w:eastAsia="Times New Roman"/>
          <w:lang w:eastAsia="ru-RU"/>
        </w:rPr>
        <w:t>ей</w:t>
      </w:r>
      <w:r w:rsidR="00425124" w:rsidRPr="00E109D7">
        <w:rPr>
          <w:rFonts w:eastAsia="Times New Roman"/>
          <w:lang w:eastAsia="ru-RU"/>
        </w:rPr>
        <w:t xml:space="preserve"> ссылк</w:t>
      </w:r>
      <w:r w:rsidR="00E109D7">
        <w:rPr>
          <w:rFonts w:eastAsia="Times New Roman"/>
          <w:lang w:eastAsia="ru-RU"/>
        </w:rPr>
        <w:t>е</w:t>
      </w:r>
      <w:r w:rsidR="00EB379F" w:rsidRPr="00E109D7">
        <w:rPr>
          <w:rFonts w:eastAsia="Times New Roman"/>
          <w:lang w:eastAsia="ru-RU"/>
        </w:rPr>
        <w:t xml:space="preserve"> в </w:t>
      </w:r>
      <w:r w:rsidR="00FA5BA5" w:rsidRPr="00E109D7">
        <w:rPr>
          <w:rFonts w:eastAsia="Times New Roman"/>
          <w:lang w:eastAsia="ru-RU"/>
        </w:rPr>
        <w:t>ячейке</w:t>
      </w:r>
      <w:r w:rsidR="00425124" w:rsidRPr="00E109D7">
        <w:rPr>
          <w:rFonts w:eastAsia="Times New Roman"/>
          <w:lang w:eastAsia="ru-RU"/>
        </w:rPr>
        <w:t xml:space="preserve"> можно скачать и просмотреть файлы, приложенные к </w:t>
      </w:r>
      <w:r w:rsidR="00E109D7">
        <w:rPr>
          <w:rFonts w:eastAsia="Times New Roman"/>
          <w:lang w:eastAsia="ru-RU"/>
        </w:rPr>
        <w:t>коммерческому предложению</w:t>
      </w:r>
      <w:r w:rsidR="00425124" w:rsidRPr="00E109D7">
        <w:rPr>
          <w:rFonts w:eastAsia="Times New Roman"/>
          <w:lang w:eastAsia="ru-RU"/>
        </w:rPr>
        <w:t>.</w:t>
      </w:r>
    </w:p>
    <w:p w:rsidR="00925821" w:rsidRPr="00925821" w:rsidRDefault="00925821" w:rsidP="00925821">
      <w:pPr>
        <w:pStyle w:val="ae"/>
        <w:rPr>
          <w:lang w:eastAsia="ru-RU"/>
        </w:rPr>
      </w:pPr>
      <w:r w:rsidRPr="00925821">
        <w:rPr>
          <w:rFonts w:eastAsia="Times New Roman"/>
          <w:lang w:eastAsia="ru-RU"/>
        </w:rPr>
        <w:t xml:space="preserve">в последней строке – итоговые значения: </w:t>
      </w:r>
      <w:r w:rsidRPr="00925821">
        <w:rPr>
          <w:lang w:eastAsia="ru-RU"/>
        </w:rPr>
        <w:t>общая сумма предложений по всем позициям от поставщика.</w:t>
      </w:r>
    </w:p>
    <w:p w:rsidR="00EB3A3B" w:rsidRDefault="006C5610" w:rsidP="00EB3A3B">
      <w:pPr>
        <w:pStyle w:val="aff8"/>
      </w:pPr>
      <w:r w:rsidRPr="006C5610">
        <w:lastRenderedPageBreak/>
        <w:drawing>
          <wp:inline distT="0" distB="0" distL="0" distR="0" wp14:anchorId="73BEDD42" wp14:editId="7C3B28FB">
            <wp:extent cx="6515100" cy="4175125"/>
            <wp:effectExtent l="0" t="0" r="0" b="0"/>
            <wp:docPr id="45063" name="Рисунок 450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515100" cy="417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7BC7" w:rsidRPr="007D7BC7" w:rsidRDefault="007D7BC7" w:rsidP="007D7BC7">
      <w:pPr>
        <w:pStyle w:val="aff9"/>
        <w:rPr>
          <w:lang w:val="ru-RU" w:eastAsia="ru-RU"/>
        </w:rPr>
      </w:pPr>
      <w:bookmarkStart w:id="156" w:name="_Ref21695813"/>
      <w:r w:rsidRPr="00E201CB">
        <w:rPr>
          <w:lang w:val="ru-RU"/>
        </w:rPr>
        <w:t xml:space="preserve">Рис. </w:t>
      </w:r>
      <w:r>
        <w:fldChar w:fldCharType="begin"/>
      </w:r>
      <w:r w:rsidRPr="00E201CB">
        <w:rPr>
          <w:lang w:val="ru-RU"/>
        </w:rPr>
        <w:instrText xml:space="preserve"> </w:instrText>
      </w:r>
      <w:r>
        <w:instrText>SEQ</w:instrText>
      </w:r>
      <w:r w:rsidRPr="00E201CB">
        <w:rPr>
          <w:lang w:val="ru-RU"/>
        </w:rPr>
        <w:instrText xml:space="preserve"> Рис. \* </w:instrText>
      </w:r>
      <w:r>
        <w:instrText>ARABIC</w:instrText>
      </w:r>
      <w:r w:rsidRPr="00E201CB">
        <w:rPr>
          <w:lang w:val="ru-RU"/>
        </w:rPr>
        <w:instrText xml:space="preserve"> </w:instrText>
      </w:r>
      <w:r>
        <w:fldChar w:fldCharType="separate"/>
      </w:r>
      <w:r w:rsidR="006A68F5" w:rsidRPr="00BE46A8">
        <w:rPr>
          <w:noProof/>
          <w:lang w:val="ru-RU"/>
        </w:rPr>
        <w:t>78</w:t>
      </w:r>
      <w:r>
        <w:fldChar w:fldCharType="end"/>
      </w:r>
      <w:bookmarkEnd w:id="156"/>
      <w:r w:rsidRPr="00E201CB">
        <w:rPr>
          <w:lang w:val="ru-RU"/>
        </w:rPr>
        <w:t xml:space="preserve">. </w:t>
      </w:r>
      <w:r w:rsidR="00925821">
        <w:rPr>
          <w:lang w:val="ru-RU"/>
        </w:rPr>
        <w:t>Интерфейс рассмотрения коммерческих предложений</w:t>
      </w:r>
    </w:p>
    <w:p w:rsidR="00925821" w:rsidRDefault="00925821" w:rsidP="003B7ECD">
      <w:pPr>
        <w:pStyle w:val="aff1"/>
      </w:pPr>
      <w:r>
        <w:t>Выбор победителей среди поставщиков, подавших коммерческие предложения, можно осуществить одним из способов:</w:t>
      </w:r>
    </w:p>
    <w:p w:rsidR="00925821" w:rsidRPr="00925821" w:rsidRDefault="00415ECE" w:rsidP="00925821">
      <w:pPr>
        <w:pStyle w:val="ae"/>
      </w:pPr>
      <w:r>
        <w:t xml:space="preserve">вручную: </w:t>
      </w:r>
      <w:r w:rsidR="006C5610">
        <w:t xml:space="preserve">по позиции выбирается </w:t>
      </w:r>
      <w:r w:rsidR="00BC7A24">
        <w:t xml:space="preserve">коммерческое предложение одного из поставщиков, для этого следует кликнуть </w:t>
      </w:r>
      <w:r w:rsidR="00925821" w:rsidRPr="00925821">
        <w:rPr>
          <w:rFonts w:eastAsia="Times New Roman"/>
          <w:lang w:eastAsia="ru-RU"/>
        </w:rPr>
        <w:t>по соответствующ</w:t>
      </w:r>
      <w:r w:rsidR="006C5610">
        <w:rPr>
          <w:rFonts w:eastAsia="Times New Roman"/>
          <w:lang w:eastAsia="ru-RU"/>
        </w:rPr>
        <w:t>ей</w:t>
      </w:r>
      <w:r w:rsidR="00925821" w:rsidRPr="00925821">
        <w:rPr>
          <w:rFonts w:eastAsia="Times New Roman"/>
          <w:lang w:eastAsia="ru-RU"/>
        </w:rPr>
        <w:t xml:space="preserve"> ячейк</w:t>
      </w:r>
      <w:r w:rsidR="006C5610">
        <w:rPr>
          <w:rFonts w:eastAsia="Times New Roman"/>
          <w:lang w:eastAsia="ru-RU"/>
        </w:rPr>
        <w:t>е</w:t>
      </w:r>
      <w:r w:rsidR="00BC7A24">
        <w:rPr>
          <w:rFonts w:eastAsia="Times New Roman"/>
          <w:lang w:eastAsia="ru-RU"/>
        </w:rPr>
        <w:t>.</w:t>
      </w:r>
      <w:r w:rsidR="00925821" w:rsidRPr="00925821">
        <w:rPr>
          <w:rFonts w:eastAsia="Times New Roman"/>
          <w:lang w:eastAsia="ru-RU"/>
        </w:rPr>
        <w:t xml:space="preserve"> </w:t>
      </w:r>
      <w:r w:rsidR="00BC7A24">
        <w:rPr>
          <w:rFonts w:eastAsia="Times New Roman"/>
          <w:lang w:eastAsia="ru-RU"/>
        </w:rPr>
        <w:t>В</w:t>
      </w:r>
      <w:r w:rsidR="00925821">
        <w:rPr>
          <w:rFonts w:eastAsia="Times New Roman"/>
          <w:lang w:eastAsia="ru-RU"/>
        </w:rPr>
        <w:t>ыбранн</w:t>
      </w:r>
      <w:r w:rsidR="006C5610">
        <w:rPr>
          <w:rFonts w:eastAsia="Times New Roman"/>
          <w:lang w:eastAsia="ru-RU"/>
        </w:rPr>
        <w:t>ая</w:t>
      </w:r>
      <w:r w:rsidR="00925821">
        <w:rPr>
          <w:rFonts w:eastAsia="Times New Roman"/>
          <w:lang w:eastAsia="ru-RU"/>
        </w:rPr>
        <w:t xml:space="preserve"> </w:t>
      </w:r>
      <w:r w:rsidR="00925821" w:rsidRPr="00925821">
        <w:rPr>
          <w:rFonts w:eastAsia="Times New Roman"/>
          <w:lang w:eastAsia="ru-RU"/>
        </w:rPr>
        <w:t>ячейк</w:t>
      </w:r>
      <w:r w:rsidR="006C5610">
        <w:rPr>
          <w:rFonts w:eastAsia="Times New Roman"/>
          <w:lang w:eastAsia="ru-RU"/>
        </w:rPr>
        <w:t>а</w:t>
      </w:r>
      <w:r w:rsidR="00925821">
        <w:rPr>
          <w:rFonts w:eastAsia="Times New Roman"/>
          <w:lang w:eastAsia="ru-RU"/>
        </w:rPr>
        <w:t xml:space="preserve"> выделя</w:t>
      </w:r>
      <w:r w:rsidR="00BC7A24">
        <w:rPr>
          <w:rFonts w:eastAsia="Times New Roman"/>
          <w:lang w:eastAsia="ru-RU"/>
        </w:rPr>
        <w:t>е</w:t>
      </w:r>
      <w:r w:rsidR="00925821" w:rsidRPr="00925821">
        <w:rPr>
          <w:rFonts w:eastAsia="Times New Roman"/>
          <w:lang w:eastAsia="ru-RU"/>
        </w:rPr>
        <w:t>тся рамочк</w:t>
      </w:r>
      <w:r w:rsidR="006C5610">
        <w:rPr>
          <w:rFonts w:eastAsia="Times New Roman"/>
          <w:lang w:eastAsia="ru-RU"/>
        </w:rPr>
        <w:t>ой</w:t>
      </w:r>
      <w:r w:rsidR="00417599">
        <w:rPr>
          <w:rFonts w:eastAsia="Times New Roman"/>
          <w:lang w:eastAsia="ru-RU"/>
        </w:rPr>
        <w:t xml:space="preserve"> (</w:t>
      </w:r>
      <w:r w:rsidR="00417599">
        <w:rPr>
          <w:rFonts w:eastAsia="Times New Roman"/>
          <w:lang w:eastAsia="ru-RU"/>
        </w:rPr>
        <w:fldChar w:fldCharType="begin"/>
      </w:r>
      <w:r w:rsidR="00417599">
        <w:rPr>
          <w:rFonts w:eastAsia="Times New Roman"/>
          <w:lang w:eastAsia="ru-RU"/>
        </w:rPr>
        <w:instrText xml:space="preserve"> REF _Ref23261936 \h </w:instrText>
      </w:r>
      <w:r w:rsidR="00417599">
        <w:rPr>
          <w:rFonts w:eastAsia="Times New Roman"/>
          <w:lang w:eastAsia="ru-RU"/>
        </w:rPr>
      </w:r>
      <w:r w:rsidR="00417599">
        <w:rPr>
          <w:rFonts w:eastAsia="Times New Roman"/>
          <w:lang w:eastAsia="ru-RU"/>
        </w:rPr>
        <w:fldChar w:fldCharType="separate"/>
      </w:r>
      <w:r w:rsidR="006A68F5" w:rsidRPr="00E201CB">
        <w:t xml:space="preserve">Рис. </w:t>
      </w:r>
      <w:r w:rsidR="006A68F5">
        <w:rPr>
          <w:noProof/>
        </w:rPr>
        <w:t>79</w:t>
      </w:r>
      <w:r w:rsidR="00417599">
        <w:rPr>
          <w:rFonts w:eastAsia="Times New Roman"/>
          <w:lang w:eastAsia="ru-RU"/>
        </w:rPr>
        <w:fldChar w:fldCharType="end"/>
      </w:r>
      <w:r w:rsidR="00417599">
        <w:rPr>
          <w:rFonts w:eastAsia="Times New Roman"/>
          <w:lang w:eastAsia="ru-RU"/>
        </w:rPr>
        <w:t>)</w:t>
      </w:r>
      <w:r w:rsidR="00925821" w:rsidRPr="00925821">
        <w:rPr>
          <w:rFonts w:eastAsia="Times New Roman"/>
          <w:lang w:eastAsia="ru-RU"/>
        </w:rPr>
        <w:t xml:space="preserve">. Повторный клик </w:t>
      </w:r>
      <w:r w:rsidR="00925821">
        <w:rPr>
          <w:rFonts w:eastAsia="Times New Roman"/>
          <w:lang w:eastAsia="ru-RU"/>
        </w:rPr>
        <w:t xml:space="preserve">по ячейке </w:t>
      </w:r>
      <w:r w:rsidR="00925821" w:rsidRPr="00925821">
        <w:rPr>
          <w:rFonts w:eastAsia="Times New Roman"/>
          <w:lang w:eastAsia="ru-RU"/>
        </w:rPr>
        <w:t>приведет к отмене выбора коммерческого предложения.</w:t>
      </w:r>
      <w:r w:rsidR="00925821">
        <w:rPr>
          <w:rFonts w:eastAsia="Times New Roman"/>
          <w:lang w:eastAsia="ru-RU"/>
        </w:rPr>
        <w:t xml:space="preserve"> Таким</w:t>
      </w:r>
      <w:r w:rsidR="006C5610">
        <w:rPr>
          <w:rFonts w:eastAsia="Times New Roman"/>
          <w:lang w:eastAsia="ru-RU"/>
        </w:rPr>
        <w:t xml:space="preserve"> же</w:t>
      </w:r>
      <w:r w:rsidR="00925821">
        <w:rPr>
          <w:rFonts w:eastAsia="Times New Roman"/>
          <w:lang w:eastAsia="ru-RU"/>
        </w:rPr>
        <w:t xml:space="preserve"> образом следует выбрать коммерческие предложения </w:t>
      </w:r>
      <w:r w:rsidR="00BC7A24">
        <w:rPr>
          <w:rFonts w:eastAsia="Times New Roman"/>
          <w:lang w:eastAsia="ru-RU"/>
        </w:rPr>
        <w:t xml:space="preserve">и </w:t>
      </w:r>
      <w:r w:rsidR="00925821">
        <w:rPr>
          <w:rFonts w:eastAsia="Times New Roman"/>
          <w:lang w:eastAsia="ru-RU"/>
        </w:rPr>
        <w:t xml:space="preserve">по </w:t>
      </w:r>
      <w:r w:rsidR="00BC7A24">
        <w:rPr>
          <w:rFonts w:eastAsia="Times New Roman"/>
          <w:lang w:eastAsia="ru-RU"/>
        </w:rPr>
        <w:t>другим позициям</w:t>
      </w:r>
      <w:r w:rsidR="00925821">
        <w:rPr>
          <w:rFonts w:eastAsia="Times New Roman"/>
          <w:lang w:eastAsia="ru-RU"/>
        </w:rPr>
        <w:t>;</w:t>
      </w:r>
    </w:p>
    <w:p w:rsidR="00925821" w:rsidRDefault="006C5610" w:rsidP="00925821">
      <w:pPr>
        <w:pStyle w:val="aff8"/>
      </w:pPr>
      <w:r w:rsidRPr="006C5610">
        <w:lastRenderedPageBreak/>
        <w:drawing>
          <wp:inline distT="0" distB="0" distL="0" distR="0" wp14:anchorId="04A016B4" wp14:editId="0C93B210">
            <wp:extent cx="6515100" cy="3819525"/>
            <wp:effectExtent l="0" t="0" r="0" b="9525"/>
            <wp:docPr id="45066" name="Рисунок 450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515100" cy="381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5821" w:rsidRPr="00925821" w:rsidRDefault="00925821" w:rsidP="00925821">
      <w:pPr>
        <w:pStyle w:val="aff9"/>
        <w:rPr>
          <w:lang w:val="ru-RU" w:eastAsia="ru-RU"/>
        </w:rPr>
      </w:pPr>
      <w:bookmarkStart w:id="157" w:name="_Ref23261936"/>
      <w:r w:rsidRPr="00E201CB">
        <w:rPr>
          <w:lang w:val="ru-RU"/>
        </w:rPr>
        <w:t xml:space="preserve">Рис. </w:t>
      </w:r>
      <w:r>
        <w:fldChar w:fldCharType="begin"/>
      </w:r>
      <w:r w:rsidRPr="00E201CB">
        <w:rPr>
          <w:lang w:val="ru-RU"/>
        </w:rPr>
        <w:instrText xml:space="preserve"> </w:instrText>
      </w:r>
      <w:r>
        <w:instrText>SEQ</w:instrText>
      </w:r>
      <w:r w:rsidRPr="00E201CB">
        <w:rPr>
          <w:lang w:val="ru-RU"/>
        </w:rPr>
        <w:instrText xml:space="preserve"> Рис. \* </w:instrText>
      </w:r>
      <w:r>
        <w:instrText>ARABIC</w:instrText>
      </w:r>
      <w:r w:rsidRPr="00E201CB">
        <w:rPr>
          <w:lang w:val="ru-RU"/>
        </w:rPr>
        <w:instrText xml:space="preserve"> </w:instrText>
      </w:r>
      <w:r>
        <w:fldChar w:fldCharType="separate"/>
      </w:r>
      <w:r w:rsidR="006A68F5" w:rsidRPr="00BE46A8">
        <w:rPr>
          <w:noProof/>
          <w:lang w:val="ru-RU"/>
        </w:rPr>
        <w:t>79</w:t>
      </w:r>
      <w:r>
        <w:fldChar w:fldCharType="end"/>
      </w:r>
      <w:bookmarkEnd w:id="157"/>
      <w:r w:rsidRPr="00E201CB">
        <w:rPr>
          <w:lang w:val="ru-RU"/>
        </w:rPr>
        <w:t xml:space="preserve">. </w:t>
      </w:r>
      <w:r>
        <w:rPr>
          <w:lang w:val="ru-RU"/>
        </w:rPr>
        <w:t>Интерфейс рассмотрения коммерческих предложений, выбор предложения</w:t>
      </w:r>
    </w:p>
    <w:p w:rsidR="00EB3A3B" w:rsidRDefault="00415ECE" w:rsidP="00925821">
      <w:pPr>
        <w:pStyle w:val="ae"/>
        <w:rPr>
          <w:rFonts w:eastAsia="Times New Roman"/>
          <w:lang w:eastAsia="ru-RU"/>
        </w:rPr>
      </w:pPr>
      <w:r>
        <w:t>а</w:t>
      </w:r>
      <w:r w:rsidR="00925821">
        <w:t xml:space="preserve">втоматический </w:t>
      </w:r>
      <w:r w:rsidR="00EB3A3B" w:rsidRPr="009B1CBE">
        <w:rPr>
          <w:lang w:eastAsia="ru-RU"/>
        </w:rPr>
        <w:t>выбор поставщиков с сам</w:t>
      </w:r>
      <w:r w:rsidR="006C5610">
        <w:rPr>
          <w:lang w:eastAsia="ru-RU"/>
        </w:rPr>
        <w:t>ыми</w:t>
      </w:r>
      <w:r w:rsidR="00EB3A3B" w:rsidRPr="009B1CBE">
        <w:rPr>
          <w:lang w:eastAsia="ru-RU"/>
        </w:rPr>
        <w:t xml:space="preserve"> низк</w:t>
      </w:r>
      <w:r w:rsidR="006C5610">
        <w:rPr>
          <w:lang w:eastAsia="ru-RU"/>
        </w:rPr>
        <w:t>ими</w:t>
      </w:r>
      <w:r w:rsidR="00EB3A3B" w:rsidRPr="009B1CBE">
        <w:rPr>
          <w:lang w:eastAsia="ru-RU"/>
        </w:rPr>
        <w:t xml:space="preserve"> цен</w:t>
      </w:r>
      <w:r w:rsidR="006C5610">
        <w:rPr>
          <w:lang w:eastAsia="ru-RU"/>
        </w:rPr>
        <w:t>ами</w:t>
      </w:r>
      <w:r w:rsidR="00EB3A3B" w:rsidRPr="009B1CBE">
        <w:rPr>
          <w:lang w:eastAsia="ru-RU"/>
        </w:rPr>
        <w:t xml:space="preserve"> </w:t>
      </w:r>
      <w:r w:rsidR="006C5610">
        <w:rPr>
          <w:lang w:eastAsia="ru-RU"/>
        </w:rPr>
        <w:t>коммерческих</w:t>
      </w:r>
      <w:r w:rsidR="00EB3A3B">
        <w:rPr>
          <w:lang w:eastAsia="ru-RU"/>
        </w:rPr>
        <w:t xml:space="preserve"> предложени</w:t>
      </w:r>
      <w:r w:rsidR="006C5610">
        <w:rPr>
          <w:lang w:eastAsia="ru-RU"/>
        </w:rPr>
        <w:t>й</w:t>
      </w:r>
      <w:r>
        <w:rPr>
          <w:lang w:eastAsia="ru-RU"/>
        </w:rPr>
        <w:t xml:space="preserve">: </w:t>
      </w:r>
      <w:r w:rsidR="00EB3A3B">
        <w:rPr>
          <w:lang w:eastAsia="ru-RU"/>
        </w:rPr>
        <w:t xml:space="preserve">следует нажать на кнопку «Автовыбор по минимальной </w:t>
      </w:r>
      <w:r w:rsidR="00A014D1">
        <w:rPr>
          <w:lang w:eastAsia="ru-RU"/>
        </w:rPr>
        <w:t>цене</w:t>
      </w:r>
      <w:r w:rsidR="00EB3A3B">
        <w:rPr>
          <w:lang w:eastAsia="ru-RU"/>
        </w:rPr>
        <w:t>»</w:t>
      </w:r>
      <w:r w:rsidR="00A014D1">
        <w:rPr>
          <w:lang w:eastAsia="ru-RU"/>
        </w:rPr>
        <w:t xml:space="preserve"> (</w:t>
      </w:r>
      <w:r w:rsidR="00A014D1">
        <w:rPr>
          <w:lang w:eastAsia="ru-RU"/>
        </w:rPr>
        <w:fldChar w:fldCharType="begin"/>
      </w:r>
      <w:r w:rsidR="00A014D1">
        <w:rPr>
          <w:lang w:eastAsia="ru-RU"/>
        </w:rPr>
        <w:instrText xml:space="preserve"> REF _Ref21695829 \h </w:instrText>
      </w:r>
      <w:r w:rsidR="00A014D1">
        <w:rPr>
          <w:lang w:eastAsia="ru-RU"/>
        </w:rPr>
      </w:r>
      <w:r w:rsidR="00A014D1">
        <w:rPr>
          <w:lang w:eastAsia="ru-RU"/>
        </w:rPr>
        <w:fldChar w:fldCharType="separate"/>
      </w:r>
      <w:r w:rsidR="006A68F5" w:rsidRPr="00E201CB">
        <w:t xml:space="preserve">Рис. </w:t>
      </w:r>
      <w:r w:rsidR="006A68F5">
        <w:rPr>
          <w:noProof/>
        </w:rPr>
        <w:t>80</w:t>
      </w:r>
      <w:r w:rsidR="00A014D1">
        <w:rPr>
          <w:lang w:eastAsia="ru-RU"/>
        </w:rPr>
        <w:fldChar w:fldCharType="end"/>
      </w:r>
      <w:r w:rsidR="00A014D1" w:rsidRPr="00415ECE">
        <w:rPr>
          <w:lang w:eastAsia="ru-RU"/>
        </w:rPr>
        <w:t>)</w:t>
      </w:r>
      <w:r w:rsidR="007C54E1" w:rsidRPr="00415ECE">
        <w:rPr>
          <w:lang w:eastAsia="ru-RU"/>
        </w:rPr>
        <w:t xml:space="preserve">. По каждой </w:t>
      </w:r>
      <w:r w:rsidRPr="00415ECE">
        <w:rPr>
          <w:lang w:eastAsia="ru-RU"/>
        </w:rPr>
        <w:t xml:space="preserve">из </w:t>
      </w:r>
      <w:r w:rsidR="007C54E1" w:rsidRPr="00415ECE">
        <w:rPr>
          <w:lang w:eastAsia="ru-RU"/>
        </w:rPr>
        <w:t>позици</w:t>
      </w:r>
      <w:r w:rsidRPr="00415ECE">
        <w:rPr>
          <w:lang w:eastAsia="ru-RU"/>
        </w:rPr>
        <w:t>й</w:t>
      </w:r>
      <w:r w:rsidR="007C54E1" w:rsidRPr="00415ECE">
        <w:rPr>
          <w:lang w:eastAsia="ru-RU"/>
        </w:rPr>
        <w:t xml:space="preserve"> будет выбран победитель, </w:t>
      </w:r>
      <w:r w:rsidR="006C5610">
        <w:rPr>
          <w:lang w:eastAsia="ru-RU"/>
        </w:rPr>
        <w:t>соответствующая</w:t>
      </w:r>
      <w:r w:rsidRPr="00415ECE">
        <w:rPr>
          <w:lang w:eastAsia="ru-RU"/>
        </w:rPr>
        <w:t xml:space="preserve"> ячейк</w:t>
      </w:r>
      <w:r w:rsidR="006C5610">
        <w:rPr>
          <w:lang w:eastAsia="ru-RU"/>
        </w:rPr>
        <w:t>а</w:t>
      </w:r>
      <w:r w:rsidRPr="00415ECE">
        <w:rPr>
          <w:lang w:eastAsia="ru-RU"/>
        </w:rPr>
        <w:t xml:space="preserve"> выдел</w:t>
      </w:r>
      <w:r w:rsidR="006C5610">
        <w:rPr>
          <w:lang w:eastAsia="ru-RU"/>
        </w:rPr>
        <w:t>ится</w:t>
      </w:r>
      <w:r w:rsidRPr="00415ECE">
        <w:rPr>
          <w:lang w:eastAsia="ru-RU"/>
        </w:rPr>
        <w:t xml:space="preserve"> рамочк</w:t>
      </w:r>
      <w:r w:rsidR="006C5610">
        <w:rPr>
          <w:lang w:eastAsia="ru-RU"/>
        </w:rPr>
        <w:t>ой</w:t>
      </w:r>
      <w:r w:rsidR="007C54E1" w:rsidRPr="00415ECE">
        <w:rPr>
          <w:rFonts w:eastAsia="Times New Roman"/>
          <w:lang w:eastAsia="ru-RU"/>
        </w:rPr>
        <w:t>.</w:t>
      </w:r>
    </w:p>
    <w:p w:rsidR="00FE4BA3" w:rsidRDefault="009B6658" w:rsidP="00FE4BA3">
      <w:pPr>
        <w:pStyle w:val="aff8"/>
      </w:pPr>
      <w:r w:rsidRPr="009B6658">
        <w:lastRenderedPageBreak/>
        <w:drawing>
          <wp:inline distT="0" distB="0" distL="0" distR="0" wp14:anchorId="1922CBE8" wp14:editId="66F550AE">
            <wp:extent cx="6515100" cy="4152265"/>
            <wp:effectExtent l="0" t="0" r="0" b="635"/>
            <wp:docPr id="45081" name="Рисунок 450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515100" cy="415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7BC7" w:rsidRPr="007D7BC7" w:rsidRDefault="00A014D1" w:rsidP="007D7BC7">
      <w:pPr>
        <w:pStyle w:val="aff9"/>
        <w:rPr>
          <w:lang w:val="ru-RU" w:eastAsia="ru-RU"/>
        </w:rPr>
      </w:pPr>
      <w:bookmarkStart w:id="158" w:name="_Ref21695829"/>
      <w:r w:rsidRPr="00E201CB">
        <w:rPr>
          <w:lang w:val="ru-RU"/>
        </w:rPr>
        <w:t xml:space="preserve">Рис. </w:t>
      </w:r>
      <w:r>
        <w:fldChar w:fldCharType="begin"/>
      </w:r>
      <w:r w:rsidRPr="00E201CB">
        <w:rPr>
          <w:lang w:val="ru-RU"/>
        </w:rPr>
        <w:instrText xml:space="preserve"> </w:instrText>
      </w:r>
      <w:r>
        <w:instrText>SEQ</w:instrText>
      </w:r>
      <w:r w:rsidRPr="00E201CB">
        <w:rPr>
          <w:lang w:val="ru-RU"/>
        </w:rPr>
        <w:instrText xml:space="preserve"> Рис. \* </w:instrText>
      </w:r>
      <w:r>
        <w:instrText>ARABIC</w:instrText>
      </w:r>
      <w:r w:rsidRPr="00E201CB">
        <w:rPr>
          <w:lang w:val="ru-RU"/>
        </w:rPr>
        <w:instrText xml:space="preserve"> </w:instrText>
      </w:r>
      <w:r>
        <w:fldChar w:fldCharType="separate"/>
      </w:r>
      <w:r w:rsidR="006A68F5" w:rsidRPr="00BE46A8">
        <w:rPr>
          <w:noProof/>
          <w:lang w:val="ru-RU"/>
        </w:rPr>
        <w:t>80</w:t>
      </w:r>
      <w:r>
        <w:fldChar w:fldCharType="end"/>
      </w:r>
      <w:bookmarkEnd w:id="158"/>
      <w:r w:rsidRPr="00E201CB">
        <w:rPr>
          <w:lang w:val="ru-RU"/>
        </w:rPr>
        <w:t xml:space="preserve">. </w:t>
      </w:r>
      <w:r>
        <w:rPr>
          <w:lang w:val="ru-RU"/>
        </w:rPr>
        <w:t>Интерфейс просмотра и согласования коммерческих предложений, автовыбор по минимальной цене</w:t>
      </w:r>
    </w:p>
    <w:p w:rsidR="00FE4BA3" w:rsidRDefault="00415ECE" w:rsidP="003B7ECD">
      <w:pPr>
        <w:pStyle w:val="aff1"/>
        <w:rPr>
          <w:lang w:eastAsia="ru-RU"/>
        </w:rPr>
      </w:pPr>
      <w:r>
        <w:rPr>
          <w:lang w:eastAsia="ru-RU"/>
        </w:rPr>
        <w:t>После выбора поставщиков</w:t>
      </w:r>
      <w:r w:rsidR="00FE4BA3">
        <w:rPr>
          <w:lang w:eastAsia="ru-RU"/>
        </w:rPr>
        <w:t xml:space="preserve"> в нижней строке отобразятся итоговые значения:</w:t>
      </w:r>
    </w:p>
    <w:p w:rsidR="00415ECE" w:rsidRDefault="00FE4BA3" w:rsidP="00FE4BA3">
      <w:pPr>
        <w:pStyle w:val="ae"/>
        <w:rPr>
          <w:lang w:eastAsia="ru-RU"/>
        </w:rPr>
      </w:pPr>
      <w:r>
        <w:rPr>
          <w:lang w:eastAsia="ru-RU"/>
        </w:rPr>
        <w:t>Итого</w:t>
      </w:r>
      <w:r w:rsidR="00415ECE">
        <w:rPr>
          <w:lang w:eastAsia="ru-RU"/>
        </w:rPr>
        <w:t xml:space="preserve"> (значение в первой колонке)</w:t>
      </w:r>
      <w:r w:rsidRPr="009B1CBE">
        <w:rPr>
          <w:lang w:eastAsia="ru-RU"/>
        </w:rPr>
        <w:t xml:space="preserve"> -</w:t>
      </w:r>
      <w:r w:rsidR="00415ECE">
        <w:rPr>
          <w:lang w:eastAsia="ru-RU"/>
        </w:rPr>
        <w:t xml:space="preserve"> </w:t>
      </w:r>
      <w:r w:rsidR="00415ECE" w:rsidRPr="009B1CBE">
        <w:rPr>
          <w:lang w:eastAsia="ru-RU"/>
        </w:rPr>
        <w:t>общая сумма выбранных предложений по всем позициям</w:t>
      </w:r>
      <w:r w:rsidR="00415ECE">
        <w:rPr>
          <w:lang w:eastAsia="ru-RU"/>
        </w:rPr>
        <w:t>;</w:t>
      </w:r>
    </w:p>
    <w:p w:rsidR="00FE4BA3" w:rsidRPr="009B1CBE" w:rsidRDefault="00415ECE" w:rsidP="00FE4BA3">
      <w:pPr>
        <w:pStyle w:val="ae"/>
        <w:rPr>
          <w:lang w:eastAsia="ru-RU"/>
        </w:rPr>
      </w:pPr>
      <w:r>
        <w:rPr>
          <w:lang w:eastAsia="ru-RU"/>
        </w:rPr>
        <w:t xml:space="preserve">Итого (значение во второй и последующих колонках) - </w:t>
      </w:r>
      <w:r w:rsidR="00FE4BA3" w:rsidRPr="009B1CBE">
        <w:rPr>
          <w:lang w:eastAsia="ru-RU"/>
        </w:rPr>
        <w:t>общая сумма предложений по всем позициям от поставщика</w:t>
      </w:r>
      <w:r w:rsidR="00EB379F">
        <w:rPr>
          <w:lang w:eastAsia="ru-RU"/>
        </w:rPr>
        <w:t>;</w:t>
      </w:r>
    </w:p>
    <w:p w:rsidR="00FE4BA3" w:rsidRDefault="00415ECE" w:rsidP="00CC3CA8">
      <w:pPr>
        <w:pStyle w:val="ae"/>
        <w:rPr>
          <w:lang w:eastAsia="ru-RU"/>
        </w:rPr>
      </w:pPr>
      <w:r>
        <w:rPr>
          <w:lang w:eastAsia="ru-RU"/>
        </w:rPr>
        <w:t>Выбрано на</w:t>
      </w:r>
      <w:r w:rsidR="00FE4BA3" w:rsidRPr="009B1CBE">
        <w:rPr>
          <w:lang w:eastAsia="ru-RU"/>
        </w:rPr>
        <w:t xml:space="preserve"> </w:t>
      </w:r>
      <w:r>
        <w:rPr>
          <w:lang w:eastAsia="ru-RU"/>
        </w:rPr>
        <w:t xml:space="preserve">сумму (значение во второй и последующих колонках) </w:t>
      </w:r>
      <w:r w:rsidR="00FE4BA3" w:rsidRPr="009B1CBE">
        <w:rPr>
          <w:lang w:eastAsia="ru-RU"/>
        </w:rPr>
        <w:t>- сумма</w:t>
      </w:r>
      <w:r w:rsidR="004A61BA">
        <w:rPr>
          <w:lang w:eastAsia="ru-RU"/>
        </w:rPr>
        <w:t xml:space="preserve"> выбранных позиций у поставщика.</w:t>
      </w:r>
    </w:p>
    <w:p w:rsidR="00415ECE" w:rsidRDefault="00415ECE" w:rsidP="003B7ECD">
      <w:pPr>
        <w:pStyle w:val="aff1"/>
        <w:rPr>
          <w:lang w:eastAsia="ru-RU"/>
        </w:rPr>
      </w:pPr>
      <w:r>
        <w:rPr>
          <w:lang w:eastAsia="ru-RU"/>
        </w:rPr>
        <w:t>Для согласования выбранных коммерческих предложений нажмите кнопку «Согласовать»</w:t>
      </w:r>
      <w:r w:rsidR="00E20A44">
        <w:rPr>
          <w:lang w:eastAsia="ru-RU"/>
        </w:rPr>
        <w:t xml:space="preserve"> (</w:t>
      </w:r>
      <w:r w:rsidR="00E20A44">
        <w:rPr>
          <w:lang w:eastAsia="ru-RU"/>
        </w:rPr>
        <w:fldChar w:fldCharType="begin"/>
      </w:r>
      <w:r w:rsidR="00E20A44">
        <w:rPr>
          <w:lang w:eastAsia="ru-RU"/>
        </w:rPr>
        <w:instrText xml:space="preserve"> REF _Ref23261982 \h </w:instrText>
      </w:r>
      <w:r w:rsidR="00E20A44">
        <w:rPr>
          <w:lang w:eastAsia="ru-RU"/>
        </w:rPr>
      </w:r>
      <w:r w:rsidR="00E20A44">
        <w:rPr>
          <w:lang w:eastAsia="ru-RU"/>
        </w:rPr>
        <w:fldChar w:fldCharType="separate"/>
      </w:r>
      <w:r w:rsidR="006A68F5" w:rsidRPr="00E201CB">
        <w:t xml:space="preserve">Рис. </w:t>
      </w:r>
      <w:r w:rsidR="006A68F5">
        <w:rPr>
          <w:noProof/>
        </w:rPr>
        <w:t>81</w:t>
      </w:r>
      <w:r w:rsidR="00E20A44">
        <w:rPr>
          <w:lang w:eastAsia="ru-RU"/>
        </w:rPr>
        <w:fldChar w:fldCharType="end"/>
      </w:r>
      <w:r w:rsidR="00E20A44">
        <w:rPr>
          <w:lang w:eastAsia="ru-RU"/>
        </w:rPr>
        <w:t>)</w:t>
      </w:r>
      <w:r w:rsidR="009C4BCA">
        <w:rPr>
          <w:lang w:eastAsia="ru-RU"/>
        </w:rPr>
        <w:t>.</w:t>
      </w:r>
    </w:p>
    <w:p w:rsidR="009C4BCA" w:rsidRDefault="009B6658" w:rsidP="009C4BCA">
      <w:pPr>
        <w:pStyle w:val="aff8"/>
      </w:pPr>
      <w:r w:rsidRPr="009B6658">
        <w:lastRenderedPageBreak/>
        <w:drawing>
          <wp:inline distT="0" distB="0" distL="0" distR="0" wp14:anchorId="6C251566" wp14:editId="65B2E35D">
            <wp:extent cx="4788000" cy="4176000"/>
            <wp:effectExtent l="0" t="0" r="0" b="0"/>
            <wp:docPr id="499" name="Рисунок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788000" cy="417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4BCA" w:rsidRPr="009C4BCA" w:rsidRDefault="009C4BCA" w:rsidP="009C4BCA">
      <w:pPr>
        <w:pStyle w:val="aff9"/>
        <w:rPr>
          <w:lang w:val="ru-RU" w:eastAsia="ru-RU"/>
        </w:rPr>
      </w:pPr>
      <w:bookmarkStart w:id="159" w:name="_Ref23261982"/>
      <w:r w:rsidRPr="00E201CB">
        <w:rPr>
          <w:lang w:val="ru-RU"/>
        </w:rPr>
        <w:t xml:space="preserve">Рис. </w:t>
      </w:r>
      <w:r>
        <w:fldChar w:fldCharType="begin"/>
      </w:r>
      <w:r w:rsidRPr="00E201CB">
        <w:rPr>
          <w:lang w:val="ru-RU"/>
        </w:rPr>
        <w:instrText xml:space="preserve"> </w:instrText>
      </w:r>
      <w:r>
        <w:instrText>SEQ</w:instrText>
      </w:r>
      <w:r w:rsidRPr="00E201CB">
        <w:rPr>
          <w:lang w:val="ru-RU"/>
        </w:rPr>
        <w:instrText xml:space="preserve"> Рис. \* </w:instrText>
      </w:r>
      <w:r>
        <w:instrText>ARABIC</w:instrText>
      </w:r>
      <w:r w:rsidRPr="00E201CB">
        <w:rPr>
          <w:lang w:val="ru-RU"/>
        </w:rPr>
        <w:instrText xml:space="preserve"> </w:instrText>
      </w:r>
      <w:r>
        <w:fldChar w:fldCharType="separate"/>
      </w:r>
      <w:r w:rsidR="006A68F5" w:rsidRPr="00BE46A8">
        <w:rPr>
          <w:noProof/>
          <w:lang w:val="ru-RU"/>
        </w:rPr>
        <w:t>81</w:t>
      </w:r>
      <w:r>
        <w:fldChar w:fldCharType="end"/>
      </w:r>
      <w:bookmarkEnd w:id="159"/>
      <w:r w:rsidRPr="00E201CB">
        <w:rPr>
          <w:lang w:val="ru-RU"/>
        </w:rPr>
        <w:t xml:space="preserve">. </w:t>
      </w:r>
      <w:r>
        <w:rPr>
          <w:lang w:val="ru-RU"/>
        </w:rPr>
        <w:t>Интерфейс просмотра и согласования коммерческих предложений, автовыбор по минимальной цене</w:t>
      </w:r>
    </w:p>
    <w:p w:rsidR="00922E0D" w:rsidRPr="009C4BCA" w:rsidRDefault="009C4BCA" w:rsidP="003B7ECD">
      <w:pPr>
        <w:pStyle w:val="aff1"/>
        <w:rPr>
          <w:lang w:eastAsia="ru-RU"/>
        </w:rPr>
      </w:pPr>
      <w:r w:rsidRPr="009C4BCA">
        <w:rPr>
          <w:lang w:eastAsia="ru-RU"/>
        </w:rPr>
        <w:t>Коммерческие предложения будут согласованы</w:t>
      </w:r>
      <w:r w:rsidR="00C43723">
        <w:rPr>
          <w:lang w:eastAsia="ru-RU"/>
        </w:rPr>
        <w:t>, поставщики, подавшие их</w:t>
      </w:r>
      <w:r w:rsidR="00833F73">
        <w:rPr>
          <w:lang w:eastAsia="ru-RU"/>
        </w:rPr>
        <w:t>,</w:t>
      </w:r>
      <w:r w:rsidR="00C43723">
        <w:rPr>
          <w:lang w:eastAsia="ru-RU"/>
        </w:rPr>
        <w:t xml:space="preserve"> будут</w:t>
      </w:r>
      <w:r w:rsidRPr="009C4BCA">
        <w:rPr>
          <w:lang w:eastAsia="ru-RU"/>
        </w:rPr>
        <w:t xml:space="preserve"> выбраны </w:t>
      </w:r>
      <w:r w:rsidR="009B6658">
        <w:rPr>
          <w:lang w:eastAsia="ru-RU"/>
        </w:rPr>
        <w:t>победител</w:t>
      </w:r>
      <w:r w:rsidR="00C43723">
        <w:rPr>
          <w:lang w:eastAsia="ru-RU"/>
        </w:rPr>
        <w:t>ями</w:t>
      </w:r>
      <w:r w:rsidR="009B6658">
        <w:rPr>
          <w:lang w:eastAsia="ru-RU"/>
        </w:rPr>
        <w:t>. С</w:t>
      </w:r>
      <w:r w:rsidRPr="009C4BCA">
        <w:rPr>
          <w:lang w:eastAsia="ru-RU"/>
        </w:rPr>
        <w:t>татусы позиций</w:t>
      </w:r>
      <w:r w:rsidR="009B6658">
        <w:rPr>
          <w:lang w:eastAsia="ru-RU"/>
        </w:rPr>
        <w:t xml:space="preserve">, в отношении которых коммерческие предложения были согласованы, </w:t>
      </w:r>
      <w:r w:rsidRPr="009C4BCA">
        <w:rPr>
          <w:lang w:eastAsia="ru-RU"/>
        </w:rPr>
        <w:t>изменятся на «Выбран победи</w:t>
      </w:r>
      <w:r>
        <w:rPr>
          <w:lang w:eastAsia="ru-RU"/>
        </w:rPr>
        <w:t>т</w:t>
      </w:r>
      <w:r w:rsidRPr="009C4BCA">
        <w:rPr>
          <w:lang w:eastAsia="ru-RU"/>
        </w:rPr>
        <w:t>ель».</w:t>
      </w:r>
    </w:p>
    <w:p w:rsidR="009B54E5" w:rsidRPr="00AE19E8" w:rsidRDefault="009B54E5" w:rsidP="009B54E5">
      <w:pPr>
        <w:pStyle w:val="21"/>
        <w:rPr>
          <w:lang w:val="ru-RU" w:eastAsia="ru-RU"/>
        </w:rPr>
      </w:pPr>
      <w:bookmarkStart w:id="160" w:name="_Ref22829177"/>
      <w:bookmarkStart w:id="161" w:name="_Toc31298228"/>
      <w:r>
        <w:rPr>
          <w:lang w:val="ru-RU" w:eastAsia="ru-RU"/>
        </w:rPr>
        <w:t>Согласование договор</w:t>
      </w:r>
      <w:bookmarkEnd w:id="160"/>
      <w:r w:rsidR="00517F11">
        <w:rPr>
          <w:lang w:val="ru-RU" w:eastAsia="ru-RU"/>
        </w:rPr>
        <w:t>ов на поставку по позициям заявки</w:t>
      </w:r>
      <w:bookmarkEnd w:id="161"/>
    </w:p>
    <w:p w:rsidR="009B54E5" w:rsidRDefault="009B54E5" w:rsidP="003B7ECD">
      <w:pPr>
        <w:pStyle w:val="aff1"/>
        <w:rPr>
          <w:lang w:eastAsia="ru-RU"/>
        </w:rPr>
      </w:pPr>
      <w:r>
        <w:rPr>
          <w:lang w:eastAsia="ru-RU"/>
        </w:rPr>
        <w:t xml:space="preserve">Для согласования договора, загруженного сотрудником </w:t>
      </w:r>
      <w:r w:rsidR="001C4C10">
        <w:rPr>
          <w:lang w:eastAsia="ru-RU"/>
        </w:rPr>
        <w:t>бэкофис</w:t>
      </w:r>
      <w:r>
        <w:rPr>
          <w:lang w:eastAsia="ru-RU"/>
        </w:rPr>
        <w:t>а, выполните описанные ниже шаги.</w:t>
      </w:r>
    </w:p>
    <w:p w:rsidR="00833F73" w:rsidRDefault="00833F73" w:rsidP="00304D76">
      <w:pPr>
        <w:pStyle w:val="14"/>
        <w:numPr>
          <w:ilvl w:val="0"/>
          <w:numId w:val="45"/>
        </w:numPr>
      </w:pPr>
      <w:r>
        <w:t xml:space="preserve">Откройте реестр заявок, перейдите на вкладку «В обработке» (см. п. </w:t>
      </w:r>
      <w:r>
        <w:fldChar w:fldCharType="begin"/>
      </w:r>
      <w:r>
        <w:instrText xml:space="preserve"> REF _Ref26450088 \r \h </w:instrText>
      </w:r>
      <w:r>
        <w:fldChar w:fldCharType="separate"/>
      </w:r>
      <w:r w:rsidR="006A68F5">
        <w:t>4.3.1</w:t>
      </w:r>
      <w:r>
        <w:fldChar w:fldCharType="end"/>
      </w:r>
      <w:r>
        <w:t>).</w:t>
      </w:r>
    </w:p>
    <w:p w:rsidR="00833F73" w:rsidRDefault="00833F73" w:rsidP="00304D76">
      <w:pPr>
        <w:pStyle w:val="14"/>
        <w:numPr>
          <w:ilvl w:val="0"/>
          <w:numId w:val="45"/>
        </w:numPr>
      </w:pPr>
      <w:r>
        <w:t xml:space="preserve">Найдите и откройте нужную заявку (см. п. </w:t>
      </w:r>
      <w:r>
        <w:fldChar w:fldCharType="begin"/>
      </w:r>
      <w:r>
        <w:instrText xml:space="preserve"> REF _Ref21959554 \r \h </w:instrText>
      </w:r>
      <w:r>
        <w:fldChar w:fldCharType="separate"/>
      </w:r>
      <w:r w:rsidR="006A68F5">
        <w:t>4.4</w:t>
      </w:r>
      <w:r>
        <w:fldChar w:fldCharType="end"/>
      </w:r>
      <w:r>
        <w:t>), содержащую позиции со статусом «Согласование договора».</w:t>
      </w:r>
    </w:p>
    <w:p w:rsidR="009B54E5" w:rsidRDefault="009B54E5" w:rsidP="00304D76">
      <w:pPr>
        <w:pStyle w:val="14"/>
        <w:numPr>
          <w:ilvl w:val="0"/>
          <w:numId w:val="35"/>
        </w:numPr>
      </w:pPr>
      <w:r>
        <w:lastRenderedPageBreak/>
        <w:t xml:space="preserve">Для перехода в интерфейс рассмотрения договоров кликните в области «На рассмотрении договора» </w:t>
      </w:r>
      <w:r w:rsidR="007376E6">
        <w:t xml:space="preserve">дашборда </w:t>
      </w:r>
      <w:r>
        <w:t>(</w:t>
      </w:r>
      <w:r w:rsidR="00AE19E8">
        <w:fldChar w:fldCharType="begin"/>
      </w:r>
      <w:r w:rsidR="00AE19E8">
        <w:instrText xml:space="preserve"> REF _Ref23259683 \h </w:instrText>
      </w:r>
      <w:r w:rsidR="00AE19E8">
        <w:fldChar w:fldCharType="separate"/>
      </w:r>
      <w:r w:rsidR="006A68F5" w:rsidRPr="00E8257F">
        <w:t xml:space="preserve">Рис. </w:t>
      </w:r>
      <w:r w:rsidR="006A68F5">
        <w:rPr>
          <w:noProof/>
        </w:rPr>
        <w:t>82</w:t>
      </w:r>
      <w:r w:rsidR="00AE19E8">
        <w:fldChar w:fldCharType="end"/>
      </w:r>
      <w:r>
        <w:t>).</w:t>
      </w:r>
    </w:p>
    <w:p w:rsidR="009B54E5" w:rsidRDefault="00096C08" w:rsidP="009B54E5">
      <w:pPr>
        <w:pStyle w:val="aff8"/>
      </w:pPr>
      <w:r w:rsidRPr="00096C08">
        <w:drawing>
          <wp:inline distT="0" distB="0" distL="0" distR="0" wp14:anchorId="1AC943A0" wp14:editId="363406A0">
            <wp:extent cx="6515100" cy="1738630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515100" cy="173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54E5" w:rsidRDefault="009B54E5" w:rsidP="009B54E5">
      <w:pPr>
        <w:pStyle w:val="aff9"/>
        <w:rPr>
          <w:lang w:val="ru-RU"/>
        </w:rPr>
      </w:pPr>
      <w:bookmarkStart w:id="162" w:name="_Ref23259683"/>
      <w:r w:rsidRPr="00E8257F">
        <w:rPr>
          <w:lang w:val="ru-RU"/>
        </w:rPr>
        <w:t xml:space="preserve">Рис. </w:t>
      </w:r>
      <w:r>
        <w:fldChar w:fldCharType="begin"/>
      </w:r>
      <w:r w:rsidRPr="00E8257F">
        <w:rPr>
          <w:lang w:val="ru-RU"/>
        </w:rPr>
        <w:instrText xml:space="preserve"> </w:instrText>
      </w:r>
      <w:r>
        <w:instrText>SEQ</w:instrText>
      </w:r>
      <w:r w:rsidRPr="00E8257F">
        <w:rPr>
          <w:lang w:val="ru-RU"/>
        </w:rPr>
        <w:instrText xml:space="preserve"> Рис. \* </w:instrText>
      </w:r>
      <w:r>
        <w:instrText>ARABIC</w:instrText>
      </w:r>
      <w:r w:rsidRPr="00E8257F">
        <w:rPr>
          <w:lang w:val="ru-RU"/>
        </w:rPr>
        <w:instrText xml:space="preserve"> </w:instrText>
      </w:r>
      <w:r>
        <w:fldChar w:fldCharType="separate"/>
      </w:r>
      <w:r w:rsidR="006A68F5" w:rsidRPr="00BE46A8">
        <w:rPr>
          <w:noProof/>
          <w:lang w:val="ru-RU"/>
        </w:rPr>
        <w:t>82</w:t>
      </w:r>
      <w:r>
        <w:fldChar w:fldCharType="end"/>
      </w:r>
      <w:bookmarkEnd w:id="162"/>
      <w:r w:rsidRPr="002C7D80">
        <w:rPr>
          <w:lang w:val="ru-RU"/>
        </w:rPr>
        <w:t>.</w:t>
      </w:r>
      <w:r>
        <w:rPr>
          <w:lang w:val="ru-RU"/>
        </w:rPr>
        <w:t xml:space="preserve"> Переход к интерфейсу рассмотрения договоров</w:t>
      </w:r>
    </w:p>
    <w:p w:rsidR="009B54E5" w:rsidRDefault="009B54E5" w:rsidP="00E20A44">
      <w:pPr>
        <w:pStyle w:val="14"/>
        <w:numPr>
          <w:ilvl w:val="0"/>
          <w:numId w:val="0"/>
        </w:numPr>
        <w:ind w:left="720"/>
      </w:pPr>
      <w:r>
        <w:t xml:space="preserve">Интерфейс содержит перечень загруженных сотрудником </w:t>
      </w:r>
      <w:r w:rsidR="001C4C10">
        <w:t>бэкофис</w:t>
      </w:r>
      <w:r>
        <w:t xml:space="preserve">а договоров на </w:t>
      </w:r>
      <w:r w:rsidR="00AE19E8">
        <w:t>поставк</w:t>
      </w:r>
      <w:r w:rsidR="00096C08">
        <w:t>у</w:t>
      </w:r>
      <w:r>
        <w:t xml:space="preserve"> позиций заявки (</w:t>
      </w:r>
      <w:r w:rsidR="00AE19E8">
        <w:fldChar w:fldCharType="begin"/>
      </w:r>
      <w:r w:rsidR="00AE19E8">
        <w:instrText xml:space="preserve"> REF _Ref23259698 \h </w:instrText>
      </w:r>
      <w:r w:rsidR="00AE19E8">
        <w:fldChar w:fldCharType="separate"/>
      </w:r>
      <w:r w:rsidR="006A68F5" w:rsidRPr="00E8257F">
        <w:t xml:space="preserve">Рис. </w:t>
      </w:r>
      <w:r w:rsidR="006A68F5">
        <w:rPr>
          <w:noProof/>
        </w:rPr>
        <w:t>83</w:t>
      </w:r>
      <w:r w:rsidR="00AE19E8">
        <w:fldChar w:fldCharType="end"/>
      </w:r>
      <w:r>
        <w:t>).</w:t>
      </w:r>
    </w:p>
    <w:p w:rsidR="009B54E5" w:rsidRDefault="00096C08" w:rsidP="009B54E5">
      <w:pPr>
        <w:pStyle w:val="aff8"/>
      </w:pPr>
      <w:r w:rsidRPr="00096C08">
        <w:drawing>
          <wp:inline distT="0" distB="0" distL="0" distR="0" wp14:anchorId="04EEF621" wp14:editId="5E6506D6">
            <wp:extent cx="6515100" cy="2002155"/>
            <wp:effectExtent l="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515100" cy="200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54E5" w:rsidRPr="00E41BBF" w:rsidRDefault="009B54E5" w:rsidP="009B54E5">
      <w:pPr>
        <w:pStyle w:val="aff9"/>
        <w:rPr>
          <w:lang w:val="ru-RU" w:eastAsia="ru-RU"/>
        </w:rPr>
      </w:pPr>
      <w:bookmarkStart w:id="163" w:name="_Ref23259698"/>
      <w:r w:rsidRPr="00E8257F">
        <w:rPr>
          <w:lang w:val="ru-RU"/>
        </w:rPr>
        <w:t xml:space="preserve">Рис. </w:t>
      </w:r>
      <w:r>
        <w:fldChar w:fldCharType="begin"/>
      </w:r>
      <w:r w:rsidRPr="00E8257F">
        <w:rPr>
          <w:lang w:val="ru-RU"/>
        </w:rPr>
        <w:instrText xml:space="preserve"> </w:instrText>
      </w:r>
      <w:r>
        <w:instrText>SEQ</w:instrText>
      </w:r>
      <w:r w:rsidRPr="00E8257F">
        <w:rPr>
          <w:lang w:val="ru-RU"/>
        </w:rPr>
        <w:instrText xml:space="preserve"> Рис. \* </w:instrText>
      </w:r>
      <w:r>
        <w:instrText>ARABIC</w:instrText>
      </w:r>
      <w:r w:rsidRPr="00E8257F">
        <w:rPr>
          <w:lang w:val="ru-RU"/>
        </w:rPr>
        <w:instrText xml:space="preserve"> </w:instrText>
      </w:r>
      <w:r>
        <w:fldChar w:fldCharType="separate"/>
      </w:r>
      <w:r w:rsidR="006A68F5">
        <w:rPr>
          <w:noProof/>
        </w:rPr>
        <w:t>83</w:t>
      </w:r>
      <w:r>
        <w:fldChar w:fldCharType="end"/>
      </w:r>
      <w:bookmarkEnd w:id="163"/>
      <w:r w:rsidRPr="002C7D80">
        <w:rPr>
          <w:lang w:val="ru-RU"/>
        </w:rPr>
        <w:t>.</w:t>
      </w:r>
      <w:r>
        <w:rPr>
          <w:lang w:val="ru-RU"/>
        </w:rPr>
        <w:t xml:space="preserve"> Интерфейс </w:t>
      </w:r>
      <w:r w:rsidR="005E0748">
        <w:rPr>
          <w:lang w:val="ru-RU"/>
        </w:rPr>
        <w:t>рассмотрения договоров</w:t>
      </w:r>
    </w:p>
    <w:p w:rsidR="009B54E5" w:rsidRDefault="009B54E5" w:rsidP="009B54E5">
      <w:pPr>
        <w:pStyle w:val="14"/>
      </w:pPr>
      <w:r>
        <w:t>Для просмотра до</w:t>
      </w:r>
      <w:r w:rsidR="005E0748">
        <w:t>г</w:t>
      </w:r>
      <w:r>
        <w:t>овора кликните по названию файла, файл с документом будет загружен на Ваш ПК.</w:t>
      </w:r>
    </w:p>
    <w:p w:rsidR="009B54E5" w:rsidRDefault="005E0748" w:rsidP="009B54E5">
      <w:pPr>
        <w:pStyle w:val="14"/>
      </w:pPr>
      <w:r>
        <w:t>При рассмотрении договора можно выполнить одно из действия</w:t>
      </w:r>
      <w:r w:rsidR="00E20A44">
        <w:t>:</w:t>
      </w:r>
    </w:p>
    <w:p w:rsidR="00424D5A" w:rsidRPr="00424D5A" w:rsidRDefault="00424D5A" w:rsidP="005E0748">
      <w:pPr>
        <w:pStyle w:val="ae"/>
      </w:pPr>
      <w:r>
        <w:t>с</w:t>
      </w:r>
      <w:r w:rsidR="009B54E5" w:rsidRPr="00424D5A">
        <w:t>огласовать</w:t>
      </w:r>
      <w:r w:rsidR="005E0748" w:rsidRPr="00424D5A">
        <w:t>, для этого следует нажать на кнопку «Согласовать»</w:t>
      </w:r>
      <w:r w:rsidR="00E20A44">
        <w:t xml:space="preserve"> (</w:t>
      </w:r>
      <w:r w:rsidR="00E20A44">
        <w:fldChar w:fldCharType="begin"/>
      </w:r>
      <w:r w:rsidR="00E20A44">
        <w:instrText xml:space="preserve"> REF _Ref23259713 \h </w:instrText>
      </w:r>
      <w:r w:rsidR="00E20A44">
        <w:fldChar w:fldCharType="separate"/>
      </w:r>
      <w:r w:rsidR="006A68F5" w:rsidRPr="00424D5A">
        <w:t xml:space="preserve">Рис. </w:t>
      </w:r>
      <w:r w:rsidR="006A68F5">
        <w:rPr>
          <w:noProof/>
        </w:rPr>
        <w:t>84</w:t>
      </w:r>
      <w:r w:rsidR="00E20A44">
        <w:fldChar w:fldCharType="end"/>
      </w:r>
      <w:r w:rsidR="00E20A44">
        <w:t>).</w:t>
      </w:r>
    </w:p>
    <w:p w:rsidR="00424D5A" w:rsidRPr="00424D5A" w:rsidRDefault="00096C08" w:rsidP="00424D5A">
      <w:pPr>
        <w:pStyle w:val="aff8"/>
      </w:pPr>
      <w:r w:rsidRPr="00096C08">
        <w:lastRenderedPageBreak/>
        <w:drawing>
          <wp:inline distT="0" distB="0" distL="0" distR="0" wp14:anchorId="64C41815" wp14:editId="51DCBD63">
            <wp:extent cx="6515100" cy="2543175"/>
            <wp:effectExtent l="0" t="0" r="0" b="9525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51510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4D5A" w:rsidRPr="00424D5A" w:rsidRDefault="00424D5A" w:rsidP="00424D5A">
      <w:pPr>
        <w:pStyle w:val="aff9"/>
        <w:rPr>
          <w:lang w:val="ru-RU" w:eastAsia="ru-RU"/>
        </w:rPr>
      </w:pPr>
      <w:bookmarkStart w:id="164" w:name="_Ref23259713"/>
      <w:r w:rsidRPr="00424D5A">
        <w:rPr>
          <w:lang w:val="ru-RU"/>
        </w:rPr>
        <w:t xml:space="preserve">Рис. </w:t>
      </w:r>
      <w:r w:rsidRPr="00424D5A">
        <w:fldChar w:fldCharType="begin"/>
      </w:r>
      <w:r w:rsidRPr="00424D5A">
        <w:rPr>
          <w:lang w:val="ru-RU"/>
        </w:rPr>
        <w:instrText xml:space="preserve"> </w:instrText>
      </w:r>
      <w:r w:rsidRPr="00424D5A">
        <w:instrText>SEQ</w:instrText>
      </w:r>
      <w:r w:rsidRPr="00424D5A">
        <w:rPr>
          <w:lang w:val="ru-RU"/>
        </w:rPr>
        <w:instrText xml:space="preserve"> Рис. \* </w:instrText>
      </w:r>
      <w:r w:rsidRPr="00424D5A">
        <w:instrText>ARABIC</w:instrText>
      </w:r>
      <w:r w:rsidRPr="00424D5A">
        <w:rPr>
          <w:lang w:val="ru-RU"/>
        </w:rPr>
        <w:instrText xml:space="preserve"> </w:instrText>
      </w:r>
      <w:r w:rsidRPr="00424D5A">
        <w:fldChar w:fldCharType="separate"/>
      </w:r>
      <w:r w:rsidR="006A68F5" w:rsidRPr="00BE46A8">
        <w:rPr>
          <w:noProof/>
          <w:lang w:val="ru-RU"/>
        </w:rPr>
        <w:t>84</w:t>
      </w:r>
      <w:r w:rsidRPr="00424D5A">
        <w:fldChar w:fldCharType="end"/>
      </w:r>
      <w:bookmarkEnd w:id="164"/>
      <w:r w:rsidRPr="00424D5A">
        <w:rPr>
          <w:lang w:val="ru-RU"/>
        </w:rPr>
        <w:t>. Интерфейс рассмотрения договоров, согласование договора</w:t>
      </w:r>
    </w:p>
    <w:p w:rsidR="009B54E5" w:rsidRPr="00424D5A" w:rsidRDefault="00422E17" w:rsidP="00424D5A">
      <w:pPr>
        <w:pStyle w:val="ae"/>
        <w:numPr>
          <w:ilvl w:val="0"/>
          <w:numId w:val="0"/>
        </w:numPr>
        <w:ind w:left="1276"/>
      </w:pPr>
      <w:r>
        <w:t>Н</w:t>
      </w:r>
      <w:r w:rsidR="009B54E5" w:rsidRPr="00424D5A">
        <w:t>апротив указан</w:t>
      </w:r>
      <w:r w:rsidR="005E0748" w:rsidRPr="00424D5A">
        <w:t xml:space="preserve">ной позиции отобразится метка </w:t>
      </w:r>
      <w:r w:rsidR="005E0748" w:rsidRPr="00424D5A">
        <w:rPr>
          <w:noProof/>
          <w:lang w:eastAsia="ru-RU"/>
        </w:rPr>
        <w:drawing>
          <wp:inline distT="0" distB="0" distL="0" distR="0" wp14:anchorId="1C5A5E0D" wp14:editId="51D6DF74">
            <wp:extent cx="952500" cy="228600"/>
            <wp:effectExtent l="0" t="0" r="0" b="0"/>
            <wp:docPr id="231" name="Рисунок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4D5A" w:rsidRPr="00424D5A">
        <w:t>;</w:t>
      </w:r>
    </w:p>
    <w:p w:rsidR="00424D5A" w:rsidRPr="00424D5A" w:rsidRDefault="00D561DD" w:rsidP="009B54E5">
      <w:pPr>
        <w:pStyle w:val="ae"/>
      </w:pPr>
      <w:r>
        <w:t xml:space="preserve">отправить сотруднику </w:t>
      </w:r>
      <w:r w:rsidR="001C4C10">
        <w:t>бэкофис</w:t>
      </w:r>
      <w:r>
        <w:t xml:space="preserve">а на доработку. При необходимости </w:t>
      </w:r>
      <w:r w:rsidR="00424D5A">
        <w:t>п</w:t>
      </w:r>
      <w:r w:rsidR="005E0748" w:rsidRPr="00424D5A">
        <w:t>ри</w:t>
      </w:r>
      <w:r w:rsidR="00424D5A" w:rsidRPr="00424D5A">
        <w:t>ложит</w:t>
      </w:r>
      <w:r>
        <w:t>е</w:t>
      </w:r>
      <w:r w:rsidR="005E0748" w:rsidRPr="00424D5A">
        <w:t xml:space="preserve"> замечания к договору, для этого </w:t>
      </w:r>
      <w:r>
        <w:t>нажмите</w:t>
      </w:r>
      <w:r w:rsidR="005E0748" w:rsidRPr="00424D5A">
        <w:t xml:space="preserve"> на кнопку «</w:t>
      </w:r>
      <w:r w:rsidR="00424D5A" w:rsidRPr="00424D5A">
        <w:t>Прикрепить замечания</w:t>
      </w:r>
      <w:r w:rsidR="005E0748" w:rsidRPr="00424D5A">
        <w:t>»</w:t>
      </w:r>
      <w:r w:rsidR="00AE19E8">
        <w:t xml:space="preserve"> (</w:t>
      </w:r>
      <w:r w:rsidR="00AE19E8">
        <w:fldChar w:fldCharType="begin"/>
      </w:r>
      <w:r w:rsidR="00AE19E8">
        <w:instrText xml:space="preserve"> REF _Ref23259771 \h </w:instrText>
      </w:r>
      <w:r w:rsidR="00AE19E8">
        <w:fldChar w:fldCharType="separate"/>
      </w:r>
      <w:r w:rsidR="006A68F5" w:rsidRPr="00CC3CA8">
        <w:t xml:space="preserve">Рис. </w:t>
      </w:r>
      <w:r w:rsidR="006A68F5">
        <w:rPr>
          <w:noProof/>
        </w:rPr>
        <w:t>85</w:t>
      </w:r>
      <w:r w:rsidR="00AE19E8">
        <w:fldChar w:fldCharType="end"/>
      </w:r>
      <w:r w:rsidR="00AE19E8">
        <w:t>)</w:t>
      </w:r>
      <w:r w:rsidR="00424D5A" w:rsidRPr="00424D5A">
        <w:t>.</w:t>
      </w:r>
    </w:p>
    <w:p w:rsidR="00424D5A" w:rsidRPr="00424D5A" w:rsidRDefault="00096C08" w:rsidP="00424D5A">
      <w:pPr>
        <w:pStyle w:val="aff8"/>
      </w:pPr>
      <w:r w:rsidRPr="00096C08">
        <w:drawing>
          <wp:inline distT="0" distB="0" distL="0" distR="0" wp14:anchorId="3B4750F7" wp14:editId="39F9D5D1">
            <wp:extent cx="6515100" cy="2462530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6515100" cy="246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4D5A" w:rsidRPr="00424D5A" w:rsidRDefault="00424D5A" w:rsidP="00424D5A">
      <w:pPr>
        <w:pStyle w:val="aff9"/>
        <w:rPr>
          <w:lang w:val="ru-RU" w:eastAsia="ru-RU"/>
        </w:rPr>
      </w:pPr>
      <w:bookmarkStart w:id="165" w:name="_Ref23259771"/>
      <w:r w:rsidRPr="00CC3CA8">
        <w:rPr>
          <w:lang w:val="ru-RU"/>
        </w:rPr>
        <w:t xml:space="preserve">Рис. </w:t>
      </w:r>
      <w:r w:rsidRPr="00424D5A">
        <w:fldChar w:fldCharType="begin"/>
      </w:r>
      <w:r w:rsidRPr="00CC3CA8">
        <w:rPr>
          <w:lang w:val="ru-RU"/>
        </w:rPr>
        <w:instrText xml:space="preserve"> </w:instrText>
      </w:r>
      <w:r w:rsidRPr="00424D5A">
        <w:instrText>SEQ</w:instrText>
      </w:r>
      <w:r w:rsidRPr="00CC3CA8">
        <w:rPr>
          <w:lang w:val="ru-RU"/>
        </w:rPr>
        <w:instrText xml:space="preserve"> Рис. \* </w:instrText>
      </w:r>
      <w:r w:rsidRPr="00424D5A">
        <w:instrText>ARABIC</w:instrText>
      </w:r>
      <w:r w:rsidRPr="00CC3CA8">
        <w:rPr>
          <w:lang w:val="ru-RU"/>
        </w:rPr>
        <w:instrText xml:space="preserve"> </w:instrText>
      </w:r>
      <w:r w:rsidRPr="00424D5A">
        <w:fldChar w:fldCharType="separate"/>
      </w:r>
      <w:r w:rsidR="006A68F5" w:rsidRPr="00BE46A8">
        <w:rPr>
          <w:noProof/>
          <w:lang w:val="ru-RU"/>
        </w:rPr>
        <w:t>85</w:t>
      </w:r>
      <w:r w:rsidRPr="00424D5A">
        <w:fldChar w:fldCharType="end"/>
      </w:r>
      <w:bookmarkEnd w:id="165"/>
      <w:r w:rsidRPr="00CC3CA8">
        <w:rPr>
          <w:lang w:val="ru-RU"/>
        </w:rPr>
        <w:t xml:space="preserve">. </w:t>
      </w:r>
      <w:r w:rsidRPr="00424D5A">
        <w:rPr>
          <w:lang w:val="ru-RU"/>
        </w:rPr>
        <w:t xml:space="preserve">Интерфейс рассмотрения договоров, </w:t>
      </w:r>
      <w:r>
        <w:rPr>
          <w:lang w:val="ru-RU"/>
        </w:rPr>
        <w:t>прикрепление файла с замечаниями к договору</w:t>
      </w:r>
    </w:p>
    <w:p w:rsidR="005E0748" w:rsidRDefault="009B54E5" w:rsidP="00D561DD">
      <w:pPr>
        <w:pStyle w:val="ae"/>
        <w:numPr>
          <w:ilvl w:val="0"/>
          <w:numId w:val="0"/>
        </w:numPr>
        <w:ind w:left="1276"/>
        <w:rPr>
          <w:highlight w:val="yellow"/>
        </w:rPr>
      </w:pPr>
      <w:r w:rsidRPr="00424D5A">
        <w:t xml:space="preserve">С помощью стандартного диалоговом окна выбора файла </w:t>
      </w:r>
      <w:r w:rsidR="00366832" w:rsidRPr="00424D5A">
        <w:t xml:space="preserve">укажите путь к файлу </w:t>
      </w:r>
      <w:r w:rsidRPr="00424D5A">
        <w:t>с замечаниями</w:t>
      </w:r>
      <w:r w:rsidR="00833F73">
        <w:t xml:space="preserve">, </w:t>
      </w:r>
      <w:r w:rsidR="00096C08">
        <w:t>в форме интерфейса согласования договоров, в появившемся поле для редактирования укажите произвольный комментарий и нажмите кнопку «Загрузить» напротив названия выбранного файла</w:t>
      </w:r>
      <w:r w:rsidRPr="00424D5A">
        <w:t xml:space="preserve">. В результате, </w:t>
      </w:r>
      <w:r w:rsidR="00424D5A" w:rsidRPr="00424D5A">
        <w:t>фа</w:t>
      </w:r>
      <w:r w:rsidR="00D561DD">
        <w:t xml:space="preserve">йл с замечаниями будет </w:t>
      </w:r>
      <w:r w:rsidR="00D561DD">
        <w:lastRenderedPageBreak/>
        <w:t>загружен</w:t>
      </w:r>
      <w:r w:rsidRPr="00424D5A">
        <w:t xml:space="preserve">. </w:t>
      </w:r>
      <w:r w:rsidR="00D561DD">
        <w:t xml:space="preserve">Для отправки </w:t>
      </w:r>
      <w:r w:rsidR="00D561DD" w:rsidRPr="00D561DD">
        <w:t>договора</w:t>
      </w:r>
      <w:r w:rsidR="005E0748" w:rsidRPr="00D561DD">
        <w:t xml:space="preserve"> сот</w:t>
      </w:r>
      <w:r w:rsidR="00424D5A" w:rsidRPr="00D561DD">
        <w:t xml:space="preserve">руднику </w:t>
      </w:r>
      <w:r w:rsidR="001C4C10">
        <w:t>бэкофис</w:t>
      </w:r>
      <w:r w:rsidR="00D561DD" w:rsidRPr="00D561DD">
        <w:t xml:space="preserve">а </w:t>
      </w:r>
      <w:r w:rsidR="00833F73">
        <w:t>на доработку</w:t>
      </w:r>
      <w:r w:rsidR="00D561DD" w:rsidRPr="00D561DD">
        <w:t xml:space="preserve"> следует нажать</w:t>
      </w:r>
      <w:r w:rsidR="00424D5A" w:rsidRPr="00D561DD">
        <w:t xml:space="preserve"> на кнопку «</w:t>
      </w:r>
      <w:r w:rsidR="00096C08">
        <w:t>На доработку</w:t>
      </w:r>
      <w:r w:rsidR="00424D5A" w:rsidRPr="00D561DD">
        <w:t>»</w:t>
      </w:r>
      <w:r w:rsidR="00AE19E8">
        <w:t xml:space="preserve"> (</w:t>
      </w:r>
      <w:r w:rsidR="00AE19E8">
        <w:fldChar w:fldCharType="begin"/>
      </w:r>
      <w:r w:rsidR="00AE19E8">
        <w:instrText xml:space="preserve"> REF _Ref23259918 \h </w:instrText>
      </w:r>
      <w:r w:rsidR="00AE19E8">
        <w:fldChar w:fldCharType="separate"/>
      </w:r>
      <w:r w:rsidR="006A68F5" w:rsidRPr="00CC3CA8">
        <w:t xml:space="preserve">Рис. </w:t>
      </w:r>
      <w:r w:rsidR="006A68F5">
        <w:rPr>
          <w:noProof/>
        </w:rPr>
        <w:t>86</w:t>
      </w:r>
      <w:r w:rsidR="00AE19E8">
        <w:fldChar w:fldCharType="end"/>
      </w:r>
      <w:r w:rsidR="00AE19E8">
        <w:t>)</w:t>
      </w:r>
      <w:r w:rsidR="00422E17" w:rsidRPr="00D561DD">
        <w:t xml:space="preserve">. </w:t>
      </w:r>
    </w:p>
    <w:p w:rsidR="00424D5A" w:rsidRPr="00424D5A" w:rsidRDefault="00096C08" w:rsidP="00424D5A">
      <w:pPr>
        <w:pStyle w:val="aff8"/>
      </w:pPr>
      <w:r w:rsidRPr="00096C08">
        <w:drawing>
          <wp:inline distT="0" distB="0" distL="0" distR="0" wp14:anchorId="408C94B5" wp14:editId="6C31BF2A">
            <wp:extent cx="6515100" cy="2638425"/>
            <wp:effectExtent l="0" t="0" r="0" b="9525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651510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4D5A" w:rsidRPr="00422E17" w:rsidRDefault="00424D5A" w:rsidP="00424D5A">
      <w:pPr>
        <w:pStyle w:val="aff9"/>
        <w:rPr>
          <w:lang w:val="ru-RU" w:eastAsia="ru-RU"/>
        </w:rPr>
      </w:pPr>
      <w:bookmarkStart w:id="166" w:name="_Ref23259918"/>
      <w:r w:rsidRPr="00CC3CA8">
        <w:rPr>
          <w:lang w:val="ru-RU"/>
        </w:rPr>
        <w:t xml:space="preserve">Рис. </w:t>
      </w:r>
      <w:r w:rsidRPr="00424D5A">
        <w:fldChar w:fldCharType="begin"/>
      </w:r>
      <w:r w:rsidRPr="00CC3CA8">
        <w:rPr>
          <w:lang w:val="ru-RU"/>
        </w:rPr>
        <w:instrText xml:space="preserve"> </w:instrText>
      </w:r>
      <w:r w:rsidRPr="00424D5A">
        <w:instrText>SEQ</w:instrText>
      </w:r>
      <w:r w:rsidRPr="00CC3CA8">
        <w:rPr>
          <w:lang w:val="ru-RU"/>
        </w:rPr>
        <w:instrText xml:space="preserve"> Рис. \* </w:instrText>
      </w:r>
      <w:r w:rsidRPr="00424D5A">
        <w:instrText>ARABIC</w:instrText>
      </w:r>
      <w:r w:rsidRPr="00CC3CA8">
        <w:rPr>
          <w:lang w:val="ru-RU"/>
        </w:rPr>
        <w:instrText xml:space="preserve"> </w:instrText>
      </w:r>
      <w:r w:rsidRPr="00424D5A">
        <w:fldChar w:fldCharType="separate"/>
      </w:r>
      <w:r w:rsidR="006A68F5" w:rsidRPr="00BE46A8">
        <w:rPr>
          <w:noProof/>
          <w:lang w:val="ru-RU"/>
        </w:rPr>
        <w:t>86</w:t>
      </w:r>
      <w:r w:rsidRPr="00424D5A">
        <w:fldChar w:fldCharType="end"/>
      </w:r>
      <w:bookmarkEnd w:id="166"/>
      <w:r w:rsidRPr="00CC3CA8">
        <w:rPr>
          <w:lang w:val="ru-RU"/>
        </w:rPr>
        <w:t xml:space="preserve">. </w:t>
      </w:r>
      <w:r w:rsidRPr="00422E17">
        <w:rPr>
          <w:lang w:val="ru-RU"/>
        </w:rPr>
        <w:t xml:space="preserve">Интерфейс рассмотрения договоров, </w:t>
      </w:r>
      <w:r w:rsidR="00422E17">
        <w:rPr>
          <w:lang w:val="ru-RU"/>
        </w:rPr>
        <w:t xml:space="preserve">отправка договора сотруднику в </w:t>
      </w:r>
      <w:r w:rsidR="001C4C10">
        <w:rPr>
          <w:lang w:val="ru-RU"/>
        </w:rPr>
        <w:t>бэкофис</w:t>
      </w:r>
      <w:r w:rsidR="00422E17">
        <w:rPr>
          <w:lang w:val="ru-RU"/>
        </w:rPr>
        <w:t xml:space="preserve"> на доработку</w:t>
      </w:r>
    </w:p>
    <w:p w:rsidR="00422E17" w:rsidRPr="00424D5A" w:rsidRDefault="00422E17" w:rsidP="00422E17">
      <w:pPr>
        <w:pStyle w:val="ae"/>
        <w:numPr>
          <w:ilvl w:val="0"/>
          <w:numId w:val="0"/>
        </w:numPr>
        <w:ind w:left="1276"/>
      </w:pPr>
      <w:r>
        <w:t>Н</w:t>
      </w:r>
      <w:r w:rsidRPr="00424D5A">
        <w:t xml:space="preserve">апротив указанной позиции отобразится метка </w:t>
      </w:r>
      <w:r w:rsidRPr="00422E17">
        <w:rPr>
          <w:noProof/>
          <w:lang w:eastAsia="ru-RU"/>
        </w:rPr>
        <w:drawing>
          <wp:inline distT="0" distB="0" distL="0" distR="0" wp14:anchorId="4B7F9F2D" wp14:editId="7A0A50FE">
            <wp:extent cx="742950" cy="190500"/>
            <wp:effectExtent l="0" t="0" r="0" b="0"/>
            <wp:docPr id="492" name="Рисунок 4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74295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.</w:t>
      </w:r>
      <w:r w:rsidR="00217FDA">
        <w:t xml:space="preserve"> В этом случае сотрудник </w:t>
      </w:r>
      <w:r w:rsidR="001C4C10">
        <w:t>бэкофис</w:t>
      </w:r>
      <w:r w:rsidR="00217FDA">
        <w:t>а может доработать договор</w:t>
      </w:r>
      <w:r w:rsidR="00D561DD">
        <w:t>, учитывая Ваши замечания,</w:t>
      </w:r>
      <w:r w:rsidR="00217FDA">
        <w:t xml:space="preserve"> и отправить Вам новый файл договора </w:t>
      </w:r>
      <w:r w:rsidR="00833F73">
        <w:t>на согласование</w:t>
      </w:r>
      <w:r w:rsidR="00D561DD">
        <w:t>. Согласование нового договора осуществляется аналогичным образом</w:t>
      </w:r>
      <w:r w:rsidR="00217FDA">
        <w:t xml:space="preserve"> (см. п. </w:t>
      </w:r>
      <w:r w:rsidR="00217FDA">
        <w:fldChar w:fldCharType="begin"/>
      </w:r>
      <w:r w:rsidR="00217FDA">
        <w:instrText xml:space="preserve"> REF _Ref22829177 \r \h </w:instrText>
      </w:r>
      <w:r w:rsidR="00217FDA">
        <w:fldChar w:fldCharType="separate"/>
      </w:r>
      <w:r w:rsidR="006A68F5">
        <w:t>4.12</w:t>
      </w:r>
      <w:r w:rsidR="00217FDA">
        <w:fldChar w:fldCharType="end"/>
      </w:r>
      <w:r w:rsidR="00217FDA">
        <w:t>).</w:t>
      </w:r>
    </w:p>
    <w:p w:rsidR="00272D0B" w:rsidRDefault="00272D0B" w:rsidP="00422E17">
      <w:pPr>
        <w:pStyle w:val="21"/>
        <w:rPr>
          <w:lang w:eastAsia="ru-RU"/>
        </w:rPr>
      </w:pPr>
      <w:bookmarkStart w:id="167" w:name="_Toc31298229"/>
      <w:r>
        <w:rPr>
          <w:lang w:val="ru-RU" w:eastAsia="ru-RU"/>
        </w:rPr>
        <w:t>Согласование рабоче-конструкторской документации</w:t>
      </w:r>
      <w:bookmarkEnd w:id="167"/>
    </w:p>
    <w:p w:rsidR="002F628F" w:rsidRPr="002F628F" w:rsidRDefault="002F628F" w:rsidP="003B7ECD">
      <w:pPr>
        <w:pStyle w:val="aff1"/>
      </w:pPr>
      <w:r w:rsidRPr="002F628F">
        <w:t>Согласование рабоче-конструкторской документации возможно только по тем позициям</w:t>
      </w:r>
      <w:r>
        <w:t xml:space="preserve"> заявки</w:t>
      </w:r>
      <w:r w:rsidRPr="002F628F">
        <w:t>,</w:t>
      </w:r>
      <w:r>
        <w:t xml:space="preserve"> для которых в карточках</w:t>
      </w:r>
      <w:r w:rsidRPr="002F628F">
        <w:t xml:space="preserve"> позици</w:t>
      </w:r>
      <w:r>
        <w:t>й</w:t>
      </w:r>
      <w:r w:rsidRPr="002F628F">
        <w:t xml:space="preserve"> установлен флажок "Требуется РКД"</w:t>
      </w:r>
      <w:r>
        <w:t xml:space="preserve">. Установка флажка доступна до статуса «Изготовление» (см. п. </w:t>
      </w:r>
      <w:r>
        <w:fldChar w:fldCharType="begin"/>
      </w:r>
      <w:r>
        <w:instrText xml:space="preserve"> REF _Ref26188990 \r \h </w:instrText>
      </w:r>
      <w:r>
        <w:fldChar w:fldCharType="separate"/>
      </w:r>
      <w:r w:rsidR="006A68F5">
        <w:t>4.7.1</w:t>
      </w:r>
      <w:r>
        <w:fldChar w:fldCharType="end"/>
      </w:r>
      <w:r>
        <w:t>)</w:t>
      </w:r>
      <w:r w:rsidRPr="002F628F">
        <w:t>.</w:t>
      </w:r>
    </w:p>
    <w:p w:rsidR="00272D0B" w:rsidRDefault="00272D0B" w:rsidP="003B7ECD">
      <w:pPr>
        <w:pStyle w:val="aff1"/>
        <w:rPr>
          <w:lang w:eastAsia="ru-RU"/>
        </w:rPr>
      </w:pPr>
      <w:r>
        <w:rPr>
          <w:lang w:eastAsia="ru-RU"/>
        </w:rPr>
        <w:t>Для согласования рабоч</w:t>
      </w:r>
      <w:r w:rsidR="00AE19E8">
        <w:rPr>
          <w:lang w:eastAsia="ru-RU"/>
        </w:rPr>
        <w:t xml:space="preserve">е-конструкторской документации </w:t>
      </w:r>
      <w:r>
        <w:rPr>
          <w:lang w:eastAsia="ru-RU"/>
        </w:rPr>
        <w:t>выполните описанные ниже шаги.</w:t>
      </w:r>
    </w:p>
    <w:p w:rsidR="00833F73" w:rsidRDefault="00833F73" w:rsidP="00304D76">
      <w:pPr>
        <w:pStyle w:val="14"/>
        <w:numPr>
          <w:ilvl w:val="0"/>
          <w:numId w:val="46"/>
        </w:numPr>
      </w:pPr>
      <w:r>
        <w:t xml:space="preserve">Откройте реестр заявок, перейдите на вкладку «В обработке» (см. п. </w:t>
      </w:r>
      <w:r>
        <w:fldChar w:fldCharType="begin"/>
      </w:r>
      <w:r>
        <w:instrText xml:space="preserve"> REF _Ref26450088 \r \h </w:instrText>
      </w:r>
      <w:r>
        <w:fldChar w:fldCharType="separate"/>
      </w:r>
      <w:r w:rsidR="006A68F5">
        <w:t>4.3.1</w:t>
      </w:r>
      <w:r>
        <w:fldChar w:fldCharType="end"/>
      </w:r>
      <w:r>
        <w:t>).</w:t>
      </w:r>
    </w:p>
    <w:p w:rsidR="00833F73" w:rsidRDefault="00833F73" w:rsidP="00304D76">
      <w:pPr>
        <w:pStyle w:val="14"/>
        <w:numPr>
          <w:ilvl w:val="0"/>
          <w:numId w:val="46"/>
        </w:numPr>
      </w:pPr>
      <w:r>
        <w:t xml:space="preserve">Найдите и откройте нужную заявку (см. п. </w:t>
      </w:r>
      <w:r>
        <w:fldChar w:fldCharType="begin"/>
      </w:r>
      <w:r>
        <w:instrText xml:space="preserve"> REF _Ref21959554 \r \h </w:instrText>
      </w:r>
      <w:r>
        <w:fldChar w:fldCharType="separate"/>
      </w:r>
      <w:r w:rsidR="006A68F5">
        <w:t>4.4</w:t>
      </w:r>
      <w:r>
        <w:fldChar w:fldCharType="end"/>
      </w:r>
      <w:r>
        <w:t>), содержащую позиции со статусом «Согласование РКД».</w:t>
      </w:r>
    </w:p>
    <w:p w:rsidR="00272D0B" w:rsidRDefault="00272D0B" w:rsidP="00304D76">
      <w:pPr>
        <w:pStyle w:val="14"/>
        <w:numPr>
          <w:ilvl w:val="0"/>
          <w:numId w:val="35"/>
        </w:numPr>
      </w:pPr>
      <w:r>
        <w:lastRenderedPageBreak/>
        <w:t xml:space="preserve">Для перехода в интерфейс согласования рабоче-конструкторской документации кликните в области «На согласовании РКД» </w:t>
      </w:r>
      <w:r w:rsidR="007376E6">
        <w:t>дашборда</w:t>
      </w:r>
      <w:r>
        <w:t xml:space="preserve"> (</w:t>
      </w:r>
      <w:r w:rsidR="00AE19E8">
        <w:fldChar w:fldCharType="begin"/>
      </w:r>
      <w:r w:rsidR="00AE19E8">
        <w:instrText xml:space="preserve"> REF _Ref23260346 \h </w:instrText>
      </w:r>
      <w:r w:rsidR="00AE19E8">
        <w:fldChar w:fldCharType="separate"/>
      </w:r>
      <w:r w:rsidR="006A68F5" w:rsidRPr="00E8257F">
        <w:t xml:space="preserve">Рис. </w:t>
      </w:r>
      <w:r w:rsidR="006A68F5">
        <w:rPr>
          <w:noProof/>
        </w:rPr>
        <w:t>87</w:t>
      </w:r>
      <w:r w:rsidR="00AE19E8">
        <w:fldChar w:fldCharType="end"/>
      </w:r>
      <w:r>
        <w:t>).</w:t>
      </w:r>
    </w:p>
    <w:p w:rsidR="00272D0B" w:rsidRDefault="000602C7" w:rsidP="00272D0B">
      <w:pPr>
        <w:pStyle w:val="aff8"/>
      </w:pPr>
      <w:r w:rsidRPr="000602C7">
        <w:drawing>
          <wp:inline distT="0" distB="0" distL="0" distR="0" wp14:anchorId="78D223B2" wp14:editId="30B05495">
            <wp:extent cx="6515100" cy="2865755"/>
            <wp:effectExtent l="0" t="0" r="0" b="0"/>
            <wp:docPr id="232" name="Рисунок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651510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2D0B" w:rsidRDefault="00272D0B" w:rsidP="00272D0B">
      <w:pPr>
        <w:pStyle w:val="aff9"/>
        <w:rPr>
          <w:lang w:val="ru-RU"/>
        </w:rPr>
      </w:pPr>
      <w:bookmarkStart w:id="168" w:name="_Ref23260346"/>
      <w:r w:rsidRPr="00E8257F">
        <w:rPr>
          <w:lang w:val="ru-RU"/>
        </w:rPr>
        <w:t xml:space="preserve">Рис. </w:t>
      </w:r>
      <w:r>
        <w:fldChar w:fldCharType="begin"/>
      </w:r>
      <w:r w:rsidRPr="00E8257F">
        <w:rPr>
          <w:lang w:val="ru-RU"/>
        </w:rPr>
        <w:instrText xml:space="preserve"> </w:instrText>
      </w:r>
      <w:r>
        <w:instrText>SEQ</w:instrText>
      </w:r>
      <w:r w:rsidRPr="00E8257F">
        <w:rPr>
          <w:lang w:val="ru-RU"/>
        </w:rPr>
        <w:instrText xml:space="preserve"> Рис. \* </w:instrText>
      </w:r>
      <w:r>
        <w:instrText>ARABIC</w:instrText>
      </w:r>
      <w:r w:rsidRPr="00E8257F">
        <w:rPr>
          <w:lang w:val="ru-RU"/>
        </w:rPr>
        <w:instrText xml:space="preserve"> </w:instrText>
      </w:r>
      <w:r>
        <w:fldChar w:fldCharType="separate"/>
      </w:r>
      <w:r w:rsidR="006A68F5" w:rsidRPr="00BE46A8">
        <w:rPr>
          <w:noProof/>
          <w:lang w:val="ru-RU"/>
        </w:rPr>
        <w:t>87</w:t>
      </w:r>
      <w:r>
        <w:fldChar w:fldCharType="end"/>
      </w:r>
      <w:bookmarkEnd w:id="168"/>
      <w:r w:rsidRPr="002C7D80">
        <w:rPr>
          <w:lang w:val="ru-RU"/>
        </w:rPr>
        <w:t>.</w:t>
      </w:r>
      <w:r>
        <w:rPr>
          <w:lang w:val="ru-RU"/>
        </w:rPr>
        <w:t xml:space="preserve"> Переход к интерфейсу согласования рабоче-конструкторской документации</w:t>
      </w:r>
    </w:p>
    <w:p w:rsidR="00272D0B" w:rsidRDefault="004D1E7C" w:rsidP="00AE19E8">
      <w:pPr>
        <w:pStyle w:val="14"/>
        <w:numPr>
          <w:ilvl w:val="0"/>
          <w:numId w:val="0"/>
        </w:numPr>
        <w:ind w:left="720"/>
      </w:pPr>
      <w:r>
        <w:t xml:space="preserve">Интерфейс содержит перечень загруженных сотрудником </w:t>
      </w:r>
      <w:r w:rsidR="001C4C10">
        <w:t>бэкофис</w:t>
      </w:r>
      <w:r>
        <w:t>а рабоче-конструкторских документов</w:t>
      </w:r>
      <w:r w:rsidR="00272D0B">
        <w:t xml:space="preserve"> (</w:t>
      </w:r>
      <w:r w:rsidR="00272D0B">
        <w:fldChar w:fldCharType="begin"/>
      </w:r>
      <w:r w:rsidR="00272D0B">
        <w:instrText xml:space="preserve"> REF _Ref22561080 \h </w:instrText>
      </w:r>
      <w:r w:rsidR="00272D0B">
        <w:fldChar w:fldCharType="separate"/>
      </w:r>
      <w:r w:rsidR="006A68F5" w:rsidRPr="00E8257F">
        <w:t xml:space="preserve">Рис. </w:t>
      </w:r>
      <w:r w:rsidR="006A68F5">
        <w:rPr>
          <w:noProof/>
        </w:rPr>
        <w:t>88</w:t>
      </w:r>
      <w:r w:rsidR="00272D0B">
        <w:fldChar w:fldCharType="end"/>
      </w:r>
      <w:r>
        <w:t>) по позициям и ссылки на файлы документов.</w:t>
      </w:r>
    </w:p>
    <w:p w:rsidR="00272D0B" w:rsidRDefault="000602C7" w:rsidP="00272D0B">
      <w:pPr>
        <w:pStyle w:val="aff8"/>
      </w:pPr>
      <w:r w:rsidRPr="000602C7">
        <w:drawing>
          <wp:inline distT="0" distB="0" distL="0" distR="0" wp14:anchorId="77A9A7C6" wp14:editId="42965A5B">
            <wp:extent cx="6515100" cy="2283460"/>
            <wp:effectExtent l="0" t="0" r="0" b="2540"/>
            <wp:docPr id="233" name="Рисунок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6515100" cy="228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2D0B" w:rsidRPr="00E41BBF" w:rsidRDefault="00272D0B" w:rsidP="00272D0B">
      <w:pPr>
        <w:pStyle w:val="aff9"/>
        <w:rPr>
          <w:lang w:val="ru-RU" w:eastAsia="ru-RU"/>
        </w:rPr>
      </w:pPr>
      <w:bookmarkStart w:id="169" w:name="_Ref22561080"/>
      <w:r w:rsidRPr="00E8257F">
        <w:rPr>
          <w:lang w:val="ru-RU"/>
        </w:rPr>
        <w:t xml:space="preserve">Рис. </w:t>
      </w:r>
      <w:r>
        <w:fldChar w:fldCharType="begin"/>
      </w:r>
      <w:r w:rsidRPr="00E8257F">
        <w:rPr>
          <w:lang w:val="ru-RU"/>
        </w:rPr>
        <w:instrText xml:space="preserve"> </w:instrText>
      </w:r>
      <w:r>
        <w:instrText>SEQ</w:instrText>
      </w:r>
      <w:r w:rsidRPr="00E8257F">
        <w:rPr>
          <w:lang w:val="ru-RU"/>
        </w:rPr>
        <w:instrText xml:space="preserve"> Рис. \* </w:instrText>
      </w:r>
      <w:r>
        <w:instrText>ARABIC</w:instrText>
      </w:r>
      <w:r w:rsidRPr="00E8257F">
        <w:rPr>
          <w:lang w:val="ru-RU"/>
        </w:rPr>
        <w:instrText xml:space="preserve"> </w:instrText>
      </w:r>
      <w:r>
        <w:fldChar w:fldCharType="separate"/>
      </w:r>
      <w:r w:rsidR="006A68F5" w:rsidRPr="00BE46A8">
        <w:rPr>
          <w:noProof/>
          <w:lang w:val="ru-RU"/>
        </w:rPr>
        <w:t>88</w:t>
      </w:r>
      <w:r>
        <w:fldChar w:fldCharType="end"/>
      </w:r>
      <w:bookmarkEnd w:id="169"/>
      <w:r w:rsidRPr="002C7D80">
        <w:rPr>
          <w:lang w:val="ru-RU"/>
        </w:rPr>
        <w:t>.</w:t>
      </w:r>
      <w:r>
        <w:rPr>
          <w:lang w:val="ru-RU"/>
        </w:rPr>
        <w:t xml:space="preserve"> Интерфейс согласования рабоче-конструкторской документации</w:t>
      </w:r>
    </w:p>
    <w:p w:rsidR="000602C7" w:rsidRDefault="000602C7" w:rsidP="00272D0B">
      <w:pPr>
        <w:pStyle w:val="14"/>
      </w:pPr>
      <w:r>
        <w:t xml:space="preserve">Для </w:t>
      </w:r>
      <w:r w:rsidR="00FD5D3C">
        <w:t>просмотра</w:t>
      </w:r>
      <w:r>
        <w:t xml:space="preserve"> документа кликните </w:t>
      </w:r>
      <w:r w:rsidR="00CA5FD2">
        <w:t>по названию файла, ф</w:t>
      </w:r>
      <w:r w:rsidR="00FD5D3C">
        <w:t>айл с документом будет загружен на Ваш ПК.</w:t>
      </w:r>
    </w:p>
    <w:p w:rsidR="00272D0B" w:rsidRDefault="004D1E7C" w:rsidP="00272D0B">
      <w:pPr>
        <w:pStyle w:val="14"/>
      </w:pPr>
      <w:r>
        <w:lastRenderedPageBreak/>
        <w:t xml:space="preserve">Для принятия решения </w:t>
      </w:r>
      <w:r w:rsidR="00CA5FD2">
        <w:t>по</w:t>
      </w:r>
      <w:r>
        <w:t xml:space="preserve"> </w:t>
      </w:r>
      <w:r w:rsidR="00CA5FD2">
        <w:t>документам позиции</w:t>
      </w:r>
      <w:r>
        <w:t xml:space="preserve"> </w:t>
      </w:r>
      <w:r w:rsidR="00272D0B">
        <w:t>(</w:t>
      </w:r>
      <w:r w:rsidR="00272D0B">
        <w:fldChar w:fldCharType="begin"/>
      </w:r>
      <w:r w:rsidR="00272D0B">
        <w:instrText xml:space="preserve"> REF _Ref22561107 \h </w:instrText>
      </w:r>
      <w:r w:rsidR="00272D0B">
        <w:fldChar w:fldCharType="separate"/>
      </w:r>
      <w:r w:rsidR="006A68F5" w:rsidRPr="00E8257F">
        <w:t xml:space="preserve">Рис. </w:t>
      </w:r>
      <w:r w:rsidR="006A68F5">
        <w:rPr>
          <w:noProof/>
        </w:rPr>
        <w:t>89</w:t>
      </w:r>
      <w:r w:rsidR="00272D0B">
        <w:fldChar w:fldCharType="end"/>
      </w:r>
      <w:r w:rsidR="00AE19E8">
        <w:t xml:space="preserve">), нажмите на соответствующую </w:t>
      </w:r>
      <w:r>
        <w:t>позиции кнопку «Принять решение»</w:t>
      </w:r>
      <w:r w:rsidR="006B0485">
        <w:t xml:space="preserve"> и в выпадающем меню кнопки выберите один из пунктов:</w:t>
      </w:r>
    </w:p>
    <w:p w:rsidR="006B0485" w:rsidRDefault="00FD5D3C" w:rsidP="00D153FC">
      <w:pPr>
        <w:pStyle w:val="ae"/>
      </w:pPr>
      <w:r>
        <w:t xml:space="preserve">Согласовать. </w:t>
      </w:r>
      <w:r w:rsidR="003020A0">
        <w:t xml:space="preserve">В результате, напротив указанной позиции отобразится </w:t>
      </w:r>
      <w:r w:rsidR="00833F73">
        <w:t>метка</w:t>
      </w:r>
      <w:r w:rsidR="003020A0">
        <w:t xml:space="preserve"> </w:t>
      </w:r>
      <w:r w:rsidR="00D153FC" w:rsidRPr="00D153FC">
        <w:rPr>
          <w:noProof/>
          <w:lang w:eastAsia="ru-RU"/>
        </w:rPr>
        <w:drawing>
          <wp:inline distT="0" distB="0" distL="0" distR="0" wp14:anchorId="1D151F9D" wp14:editId="4E6A999C">
            <wp:extent cx="952500" cy="227949"/>
            <wp:effectExtent l="0" t="0" r="0" b="1270"/>
            <wp:docPr id="230" name="Рисунок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958680" cy="229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53FC">
        <w:t>.</w:t>
      </w:r>
    </w:p>
    <w:p w:rsidR="006B0485" w:rsidRDefault="006B0485" w:rsidP="000602C7">
      <w:pPr>
        <w:pStyle w:val="ae"/>
      </w:pPr>
      <w:r>
        <w:t>Приложить замечания</w:t>
      </w:r>
      <w:r w:rsidR="007D43DC">
        <w:t xml:space="preserve">. </w:t>
      </w:r>
      <w:r w:rsidR="00CA5FD2">
        <w:t>С</w:t>
      </w:r>
      <w:r w:rsidR="003020A0">
        <w:t xml:space="preserve"> помощью стандартного </w:t>
      </w:r>
      <w:r w:rsidR="003020A0" w:rsidRPr="00DB4207">
        <w:t>диалогово</w:t>
      </w:r>
      <w:r w:rsidR="003020A0">
        <w:t>м</w:t>
      </w:r>
      <w:r w:rsidR="003020A0" w:rsidRPr="00DB4207">
        <w:t xml:space="preserve"> окн</w:t>
      </w:r>
      <w:r w:rsidR="003020A0">
        <w:t>а</w:t>
      </w:r>
      <w:r w:rsidR="003020A0" w:rsidRPr="00DB4207">
        <w:t xml:space="preserve"> выбора файл</w:t>
      </w:r>
      <w:r w:rsidR="003020A0">
        <w:t xml:space="preserve">а </w:t>
      </w:r>
      <w:r w:rsidR="00506787">
        <w:t xml:space="preserve">укажите путь к файлу </w:t>
      </w:r>
      <w:r w:rsidR="003020A0">
        <w:t>с замечаниями</w:t>
      </w:r>
      <w:r w:rsidR="000602C7">
        <w:t xml:space="preserve">. В результате, в соответствующей строке появится ссылка на загруженный файл, напротив позиции отобразится </w:t>
      </w:r>
      <w:r w:rsidR="00833F73">
        <w:t>метка</w:t>
      </w:r>
      <w:r w:rsidR="000602C7">
        <w:t xml:space="preserve"> </w:t>
      </w:r>
      <w:r w:rsidR="000602C7" w:rsidRPr="000602C7">
        <w:rPr>
          <w:noProof/>
          <w:lang w:eastAsia="ru-RU"/>
        </w:rPr>
        <w:drawing>
          <wp:inline distT="0" distB="0" distL="0" distR="0" wp14:anchorId="6A93CBC3" wp14:editId="42FCECBA">
            <wp:extent cx="883920" cy="176784"/>
            <wp:effectExtent l="0" t="0" r="0" b="0"/>
            <wp:docPr id="253" name="Рисунок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891927" cy="17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02C7">
        <w:t>.</w:t>
      </w:r>
      <w:r w:rsidR="004A4932">
        <w:t xml:space="preserve"> Файл с замечаниями станет доступен сотруднику </w:t>
      </w:r>
      <w:r w:rsidR="001C4C10">
        <w:t>бэкофис</w:t>
      </w:r>
      <w:r w:rsidR="004A4932">
        <w:t xml:space="preserve">а для согласования. </w:t>
      </w:r>
      <w:r w:rsidR="00833F73">
        <w:t>Сотрудник бэкофиса может учесть Ваши замечания и доработать документы, новые документы также потребуют Вашего согласования</w:t>
      </w:r>
      <w:r w:rsidR="00540897">
        <w:t>.</w:t>
      </w:r>
    </w:p>
    <w:p w:rsidR="00272D0B" w:rsidRDefault="006B0485" w:rsidP="00272D0B">
      <w:pPr>
        <w:pStyle w:val="aff8"/>
      </w:pPr>
      <w:r w:rsidRPr="006B0485">
        <w:drawing>
          <wp:inline distT="0" distB="0" distL="0" distR="0" wp14:anchorId="7C128331" wp14:editId="6D3FF705">
            <wp:extent cx="6515100" cy="1499235"/>
            <wp:effectExtent l="0" t="0" r="0" b="5715"/>
            <wp:docPr id="229" name="Рисунок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6515100" cy="149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2D0B" w:rsidRPr="006836A5" w:rsidRDefault="00272D0B" w:rsidP="00272D0B">
      <w:pPr>
        <w:pStyle w:val="aff9"/>
        <w:rPr>
          <w:lang w:val="ru-RU" w:eastAsia="ru-RU"/>
        </w:rPr>
      </w:pPr>
      <w:bookmarkStart w:id="170" w:name="_Ref22561107"/>
      <w:r w:rsidRPr="00E8257F">
        <w:rPr>
          <w:lang w:val="ru-RU"/>
        </w:rPr>
        <w:t xml:space="preserve">Рис. </w:t>
      </w:r>
      <w:r>
        <w:fldChar w:fldCharType="begin"/>
      </w:r>
      <w:r w:rsidRPr="00E8257F">
        <w:rPr>
          <w:lang w:val="ru-RU"/>
        </w:rPr>
        <w:instrText xml:space="preserve"> </w:instrText>
      </w:r>
      <w:r>
        <w:instrText>SEQ</w:instrText>
      </w:r>
      <w:r w:rsidRPr="00E8257F">
        <w:rPr>
          <w:lang w:val="ru-RU"/>
        </w:rPr>
        <w:instrText xml:space="preserve"> Рис. \* </w:instrText>
      </w:r>
      <w:r>
        <w:instrText>ARABIC</w:instrText>
      </w:r>
      <w:r w:rsidRPr="00E8257F">
        <w:rPr>
          <w:lang w:val="ru-RU"/>
        </w:rPr>
        <w:instrText xml:space="preserve"> </w:instrText>
      </w:r>
      <w:r>
        <w:fldChar w:fldCharType="separate"/>
      </w:r>
      <w:r w:rsidR="006A68F5" w:rsidRPr="00BE46A8">
        <w:rPr>
          <w:noProof/>
          <w:lang w:val="ru-RU"/>
        </w:rPr>
        <w:t>89</w:t>
      </w:r>
      <w:r>
        <w:fldChar w:fldCharType="end"/>
      </w:r>
      <w:bookmarkEnd w:id="170"/>
      <w:r w:rsidRPr="002C7D80">
        <w:rPr>
          <w:lang w:val="ru-RU"/>
        </w:rPr>
        <w:t>.</w:t>
      </w:r>
      <w:r>
        <w:rPr>
          <w:lang w:val="ru-RU"/>
        </w:rPr>
        <w:t xml:space="preserve"> Интерфейс согласования рабоче-конструкторской документации, </w:t>
      </w:r>
      <w:r w:rsidR="004A4932">
        <w:rPr>
          <w:lang w:val="ru-RU"/>
        </w:rPr>
        <w:t>согласование документов</w:t>
      </w:r>
    </w:p>
    <w:p w:rsidR="00D51C48" w:rsidRDefault="00D51C48" w:rsidP="00D51C48">
      <w:pPr>
        <w:pStyle w:val="21"/>
        <w:rPr>
          <w:lang w:val="ru-RU"/>
        </w:rPr>
      </w:pPr>
      <w:bookmarkStart w:id="171" w:name="_Toc31298230"/>
      <w:r>
        <w:rPr>
          <w:lang w:val="ru-RU"/>
        </w:rPr>
        <w:t xml:space="preserve">Получение информации об изготовлении </w:t>
      </w:r>
      <w:r w:rsidR="00AE19E8">
        <w:rPr>
          <w:lang w:val="ru-RU"/>
        </w:rPr>
        <w:t>оборудования</w:t>
      </w:r>
      <w:bookmarkEnd w:id="171"/>
    </w:p>
    <w:p w:rsidR="00D51C48" w:rsidRPr="008E5268" w:rsidRDefault="00D51C48" w:rsidP="003B7ECD">
      <w:pPr>
        <w:pStyle w:val="aff1"/>
      </w:pPr>
      <w:r>
        <w:t xml:space="preserve">Для </w:t>
      </w:r>
      <w:r w:rsidR="00AE19E8">
        <w:t>просмотра информации об изготовлении</w:t>
      </w:r>
      <w:r>
        <w:t xml:space="preserve"> выполнит</w:t>
      </w:r>
      <w:r w:rsidR="00AE19E8">
        <w:t>е</w:t>
      </w:r>
      <w:r>
        <w:t xml:space="preserve"> описанные ниже шаги.</w:t>
      </w:r>
    </w:p>
    <w:p w:rsidR="00540897" w:rsidRDefault="00540897" w:rsidP="00304D76">
      <w:pPr>
        <w:pStyle w:val="14"/>
        <w:numPr>
          <w:ilvl w:val="0"/>
          <w:numId w:val="41"/>
        </w:numPr>
      </w:pPr>
      <w:r>
        <w:t xml:space="preserve">Откройте реестр заявок, перейдите на вкладку «В обработке» (см. п. </w:t>
      </w:r>
      <w:r>
        <w:fldChar w:fldCharType="begin"/>
      </w:r>
      <w:r>
        <w:instrText xml:space="preserve"> REF _Ref26450088 \r \h </w:instrText>
      </w:r>
      <w:r>
        <w:fldChar w:fldCharType="separate"/>
      </w:r>
      <w:r w:rsidR="006A68F5">
        <w:t>4.3.1</w:t>
      </w:r>
      <w:r>
        <w:fldChar w:fldCharType="end"/>
      </w:r>
      <w:r>
        <w:t>).</w:t>
      </w:r>
    </w:p>
    <w:p w:rsidR="00540897" w:rsidRDefault="00540897" w:rsidP="00304D76">
      <w:pPr>
        <w:pStyle w:val="14"/>
        <w:numPr>
          <w:ilvl w:val="0"/>
          <w:numId w:val="41"/>
        </w:numPr>
      </w:pPr>
      <w:r>
        <w:t xml:space="preserve">Найдите и откройте нужную заявку (см. п. </w:t>
      </w:r>
      <w:r>
        <w:fldChar w:fldCharType="begin"/>
      </w:r>
      <w:r>
        <w:instrText xml:space="preserve"> REF _Ref21959554 \r \h </w:instrText>
      </w:r>
      <w:r>
        <w:fldChar w:fldCharType="separate"/>
      </w:r>
      <w:r w:rsidR="006A68F5">
        <w:t>4.4</w:t>
      </w:r>
      <w:r>
        <w:fldChar w:fldCharType="end"/>
      </w:r>
      <w:r>
        <w:t>), содержащую позиции со статусом «Изготовление».</w:t>
      </w:r>
    </w:p>
    <w:p w:rsidR="00AE19E8" w:rsidRDefault="00AE19E8" w:rsidP="00304D76">
      <w:pPr>
        <w:pStyle w:val="14"/>
        <w:numPr>
          <w:ilvl w:val="0"/>
          <w:numId w:val="41"/>
        </w:numPr>
      </w:pPr>
      <w:r>
        <w:t xml:space="preserve">Из карточки заявки перейдите в карточку позиции (см. п. </w:t>
      </w:r>
      <w:r>
        <w:fldChar w:fldCharType="begin"/>
      </w:r>
      <w:r>
        <w:instrText xml:space="preserve"> REF _Ref21445924 \r \h </w:instrText>
      </w:r>
      <w:r>
        <w:fldChar w:fldCharType="separate"/>
      </w:r>
      <w:r w:rsidR="006A68F5">
        <w:t>4.4.1</w:t>
      </w:r>
      <w:r>
        <w:fldChar w:fldCharType="end"/>
      </w:r>
      <w:r>
        <w:t>)</w:t>
      </w:r>
      <w:r w:rsidR="00710C1C">
        <w:t>.</w:t>
      </w:r>
    </w:p>
    <w:p w:rsidR="00D51C48" w:rsidRDefault="00D51C48" w:rsidP="00304D76">
      <w:pPr>
        <w:pStyle w:val="14"/>
        <w:numPr>
          <w:ilvl w:val="0"/>
          <w:numId w:val="41"/>
        </w:numPr>
      </w:pPr>
      <w:r>
        <w:t xml:space="preserve">В карточке позиции (см. п. </w:t>
      </w:r>
      <w:r>
        <w:fldChar w:fldCharType="begin"/>
      </w:r>
      <w:r>
        <w:instrText xml:space="preserve"> REF _Ref21445924 \r \h </w:instrText>
      </w:r>
      <w:r>
        <w:fldChar w:fldCharType="separate"/>
      </w:r>
      <w:r w:rsidR="006A68F5">
        <w:t>4.4.1</w:t>
      </w:r>
      <w:r>
        <w:fldChar w:fldCharType="end"/>
      </w:r>
      <w:r>
        <w:t>) перей</w:t>
      </w:r>
      <w:r w:rsidR="00710C1C">
        <w:t>дите</w:t>
      </w:r>
      <w:r>
        <w:t xml:space="preserve"> на вкладку «Изготовление» (</w:t>
      </w:r>
      <w:r w:rsidR="00021D6B">
        <w:fldChar w:fldCharType="begin"/>
      </w:r>
      <w:r w:rsidR="00021D6B">
        <w:instrText xml:space="preserve"> REF _Ref21701833 \h </w:instrText>
      </w:r>
      <w:r w:rsidR="00021D6B">
        <w:fldChar w:fldCharType="separate"/>
      </w:r>
      <w:r w:rsidR="006A68F5" w:rsidRPr="00E201CB">
        <w:t xml:space="preserve">Рис. </w:t>
      </w:r>
      <w:r w:rsidR="006A68F5">
        <w:rPr>
          <w:noProof/>
        </w:rPr>
        <w:t>90</w:t>
      </w:r>
      <w:r w:rsidR="00021D6B">
        <w:fldChar w:fldCharType="end"/>
      </w:r>
      <w:r>
        <w:t>).</w:t>
      </w:r>
    </w:p>
    <w:p w:rsidR="00D51C48" w:rsidRDefault="00D51C48" w:rsidP="00D51C48">
      <w:pPr>
        <w:pStyle w:val="aff8"/>
      </w:pPr>
      <w:r w:rsidRPr="00D51C48">
        <w:lastRenderedPageBreak/>
        <w:drawing>
          <wp:inline distT="0" distB="0" distL="0" distR="0" wp14:anchorId="49F45D59" wp14:editId="3EADF3C7">
            <wp:extent cx="6515100" cy="2520950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6515100" cy="252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1C48" w:rsidRPr="00A014D1" w:rsidRDefault="00D51C48" w:rsidP="00D51C48">
      <w:pPr>
        <w:pStyle w:val="aff9"/>
        <w:rPr>
          <w:lang w:val="ru-RU" w:eastAsia="ru-RU"/>
        </w:rPr>
      </w:pPr>
      <w:bookmarkStart w:id="172" w:name="_Ref21701833"/>
      <w:r w:rsidRPr="00E201CB">
        <w:rPr>
          <w:lang w:val="ru-RU"/>
        </w:rPr>
        <w:t xml:space="preserve">Рис. </w:t>
      </w:r>
      <w:r>
        <w:fldChar w:fldCharType="begin"/>
      </w:r>
      <w:r w:rsidRPr="00E201CB">
        <w:rPr>
          <w:lang w:val="ru-RU"/>
        </w:rPr>
        <w:instrText xml:space="preserve"> </w:instrText>
      </w:r>
      <w:r>
        <w:instrText>SEQ</w:instrText>
      </w:r>
      <w:r w:rsidRPr="00E201CB">
        <w:rPr>
          <w:lang w:val="ru-RU"/>
        </w:rPr>
        <w:instrText xml:space="preserve"> Рис. \* </w:instrText>
      </w:r>
      <w:r>
        <w:instrText>ARABIC</w:instrText>
      </w:r>
      <w:r w:rsidRPr="00E201CB">
        <w:rPr>
          <w:lang w:val="ru-RU"/>
        </w:rPr>
        <w:instrText xml:space="preserve"> </w:instrText>
      </w:r>
      <w:r>
        <w:fldChar w:fldCharType="separate"/>
      </w:r>
      <w:r w:rsidR="006A68F5" w:rsidRPr="00BE46A8">
        <w:rPr>
          <w:noProof/>
          <w:lang w:val="ru-RU"/>
        </w:rPr>
        <w:t>90</w:t>
      </w:r>
      <w:r>
        <w:fldChar w:fldCharType="end"/>
      </w:r>
      <w:bookmarkEnd w:id="172"/>
      <w:r w:rsidRPr="00E201CB">
        <w:rPr>
          <w:lang w:val="ru-RU"/>
        </w:rPr>
        <w:t xml:space="preserve">. </w:t>
      </w:r>
      <w:r>
        <w:rPr>
          <w:lang w:val="ru-RU"/>
        </w:rPr>
        <w:t>Карточка позиции, вкладка «Изготовление»</w:t>
      </w:r>
    </w:p>
    <w:p w:rsidR="00021D6B" w:rsidRDefault="00D51C48" w:rsidP="003B7ECD">
      <w:pPr>
        <w:pStyle w:val="aff1"/>
      </w:pPr>
      <w:r>
        <w:t>Н</w:t>
      </w:r>
      <w:r w:rsidRPr="000A4D8B">
        <w:t xml:space="preserve">а открывшейся вкладке </w:t>
      </w:r>
      <w:r w:rsidR="00021D6B">
        <w:t>представлены документы по изготовлению позиции заявки.</w:t>
      </w:r>
    </w:p>
    <w:p w:rsidR="00D51C48" w:rsidRPr="000A4D8B" w:rsidRDefault="00540897" w:rsidP="00540897">
      <w:pPr>
        <w:pStyle w:val="14"/>
      </w:pPr>
      <w:r>
        <w:t>Для просмотра документа кликните по названию файла, файл с документом будет загружен на Ваш ПК</w:t>
      </w:r>
      <w:r w:rsidR="00021D6B">
        <w:t xml:space="preserve"> </w:t>
      </w:r>
      <w:r w:rsidR="00D51C48">
        <w:t>(</w:t>
      </w:r>
      <w:r w:rsidR="00021D6B">
        <w:fldChar w:fldCharType="begin"/>
      </w:r>
      <w:r w:rsidR="00021D6B">
        <w:instrText xml:space="preserve"> REF _Ref21701902 \h </w:instrText>
      </w:r>
      <w:r w:rsidR="00021D6B">
        <w:fldChar w:fldCharType="separate"/>
      </w:r>
      <w:r w:rsidR="006A68F5" w:rsidRPr="00953E75">
        <w:t xml:space="preserve">Рис. </w:t>
      </w:r>
      <w:r w:rsidR="006A68F5">
        <w:rPr>
          <w:noProof/>
        </w:rPr>
        <w:t>91</w:t>
      </w:r>
      <w:r w:rsidR="00021D6B">
        <w:fldChar w:fldCharType="end"/>
      </w:r>
      <w:r w:rsidR="00D51C48" w:rsidRPr="000A4D8B">
        <w:t>).</w:t>
      </w:r>
    </w:p>
    <w:p w:rsidR="00D51C48" w:rsidRPr="002C7D80" w:rsidRDefault="00021D6B" w:rsidP="00D51C48">
      <w:pPr>
        <w:pStyle w:val="aff8"/>
      </w:pPr>
      <w:r w:rsidRPr="00021D6B">
        <w:drawing>
          <wp:inline distT="0" distB="0" distL="0" distR="0" wp14:anchorId="326DE7F8" wp14:editId="3D68E44B">
            <wp:extent cx="6515100" cy="2513965"/>
            <wp:effectExtent l="0" t="0" r="0" b="63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6515100" cy="251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1C48" w:rsidRDefault="00D51C48" w:rsidP="00D51C48">
      <w:pPr>
        <w:pStyle w:val="aff9"/>
        <w:rPr>
          <w:lang w:val="ru-RU"/>
        </w:rPr>
      </w:pPr>
      <w:bookmarkStart w:id="173" w:name="_Ref21701902"/>
      <w:r w:rsidRPr="00953E75">
        <w:rPr>
          <w:lang w:val="ru-RU"/>
        </w:rPr>
        <w:t xml:space="preserve">Рис. </w:t>
      </w:r>
      <w:r>
        <w:fldChar w:fldCharType="begin"/>
      </w:r>
      <w:r w:rsidRPr="00953E75">
        <w:rPr>
          <w:lang w:val="ru-RU"/>
        </w:rPr>
        <w:instrText xml:space="preserve"> </w:instrText>
      </w:r>
      <w:r>
        <w:instrText>SEQ</w:instrText>
      </w:r>
      <w:r w:rsidRPr="00953E75">
        <w:rPr>
          <w:lang w:val="ru-RU"/>
        </w:rPr>
        <w:instrText xml:space="preserve"> Рис. \* </w:instrText>
      </w:r>
      <w:r>
        <w:instrText>ARABIC</w:instrText>
      </w:r>
      <w:r w:rsidRPr="00953E75">
        <w:rPr>
          <w:lang w:val="ru-RU"/>
        </w:rPr>
        <w:instrText xml:space="preserve"> </w:instrText>
      </w:r>
      <w:r>
        <w:fldChar w:fldCharType="separate"/>
      </w:r>
      <w:r w:rsidR="006A68F5" w:rsidRPr="00BE46A8">
        <w:rPr>
          <w:noProof/>
          <w:lang w:val="ru-RU"/>
        </w:rPr>
        <w:t>91</w:t>
      </w:r>
      <w:r>
        <w:fldChar w:fldCharType="end"/>
      </w:r>
      <w:bookmarkEnd w:id="173"/>
      <w:r w:rsidRPr="00953E75">
        <w:rPr>
          <w:lang w:val="ru-RU"/>
        </w:rPr>
        <w:t>.</w:t>
      </w:r>
      <w:r w:rsidRPr="002C7D80">
        <w:rPr>
          <w:lang w:val="ru-RU"/>
        </w:rPr>
        <w:t xml:space="preserve"> </w:t>
      </w:r>
      <w:r w:rsidR="00021D6B">
        <w:rPr>
          <w:lang w:val="ru-RU"/>
        </w:rPr>
        <w:t>Загрузка документов по изготовлению</w:t>
      </w:r>
      <w:r w:rsidRPr="000A4D8B">
        <w:rPr>
          <w:lang w:val="ru-RU"/>
        </w:rPr>
        <w:t xml:space="preserve"> позиции заявки</w:t>
      </w:r>
    </w:p>
    <w:p w:rsidR="00277385" w:rsidRPr="00C62C23" w:rsidRDefault="00E66CEE" w:rsidP="00277385">
      <w:pPr>
        <w:pStyle w:val="21"/>
        <w:rPr>
          <w:lang w:val="ru-RU"/>
        </w:rPr>
      </w:pPr>
      <w:bookmarkStart w:id="174" w:name="_Toc31298231"/>
      <w:r>
        <w:rPr>
          <w:lang w:val="ru-RU"/>
        </w:rPr>
        <w:lastRenderedPageBreak/>
        <w:t>Просмотр реестра контрагентов</w:t>
      </w:r>
      <w:bookmarkEnd w:id="174"/>
    </w:p>
    <w:p w:rsidR="00277385" w:rsidRDefault="00277385" w:rsidP="003B7ECD">
      <w:pPr>
        <w:pStyle w:val="aff1"/>
      </w:pPr>
      <w:r w:rsidRPr="00790940">
        <w:t xml:space="preserve">Для </w:t>
      </w:r>
      <w:r w:rsidR="00E66CEE">
        <w:t>просмотра</w:t>
      </w:r>
      <w:r>
        <w:t xml:space="preserve"> реестра контрагентов </w:t>
      </w:r>
      <w:r w:rsidRPr="00790940">
        <w:t xml:space="preserve">выберите </w:t>
      </w:r>
      <w:r>
        <w:t>в меню пункт «Контрагенты</w:t>
      </w:r>
      <w:r w:rsidRPr="00AB5C55">
        <w:t>»</w:t>
      </w:r>
      <w:r>
        <w:t>.</w:t>
      </w:r>
    </w:p>
    <w:p w:rsidR="00277385" w:rsidRDefault="00277385" w:rsidP="003B7ECD">
      <w:pPr>
        <w:pStyle w:val="aff1"/>
      </w:pPr>
      <w:r w:rsidRPr="00790940">
        <w:t xml:space="preserve">Откроется </w:t>
      </w:r>
      <w:r>
        <w:t>страница</w:t>
      </w:r>
      <w:r w:rsidRPr="00790940">
        <w:t xml:space="preserve"> «</w:t>
      </w:r>
      <w:r>
        <w:t>Контрагенты</w:t>
      </w:r>
      <w:r w:rsidRPr="00790940">
        <w:t>» (</w:t>
      </w:r>
      <w:r w:rsidR="009B0C48">
        <w:fldChar w:fldCharType="begin"/>
      </w:r>
      <w:r w:rsidR="009B0C48">
        <w:instrText xml:space="preserve"> REF _Ref25684641 \h </w:instrText>
      </w:r>
      <w:r w:rsidR="009B0C48">
        <w:fldChar w:fldCharType="separate"/>
      </w:r>
      <w:r w:rsidR="006A68F5" w:rsidRPr="00237FD1">
        <w:t xml:space="preserve">Рис. </w:t>
      </w:r>
      <w:r w:rsidR="006A68F5">
        <w:rPr>
          <w:noProof/>
        </w:rPr>
        <w:t>92</w:t>
      </w:r>
      <w:r w:rsidR="009B0C48">
        <w:fldChar w:fldCharType="end"/>
      </w:r>
      <w:r>
        <w:t>), на которой содержится список всех контраг</w:t>
      </w:r>
      <w:r w:rsidR="00E66CEE">
        <w:t>е</w:t>
      </w:r>
      <w:r>
        <w:t>нтов</w:t>
      </w:r>
      <w:r w:rsidR="00E66CEE">
        <w:t>.</w:t>
      </w:r>
    </w:p>
    <w:p w:rsidR="00277385" w:rsidRDefault="00277385" w:rsidP="00277385">
      <w:pPr>
        <w:pStyle w:val="aff8"/>
      </w:pPr>
      <w:r w:rsidRPr="00277385">
        <w:drawing>
          <wp:inline distT="0" distB="0" distL="0" distR="0" wp14:anchorId="7C0AEADB" wp14:editId="49E0DD0D">
            <wp:extent cx="6515100" cy="3874770"/>
            <wp:effectExtent l="0" t="0" r="0" b="0"/>
            <wp:docPr id="45083" name="Рисунок 450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6515100" cy="387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7385" w:rsidRDefault="00277385" w:rsidP="00277385">
      <w:pPr>
        <w:pStyle w:val="aff9"/>
        <w:rPr>
          <w:lang w:val="ru-RU"/>
        </w:rPr>
      </w:pPr>
      <w:bookmarkStart w:id="175" w:name="_Ref25684641"/>
      <w:r w:rsidRPr="00237FD1">
        <w:rPr>
          <w:lang w:val="ru-RU"/>
        </w:rPr>
        <w:t xml:space="preserve">Рис. </w:t>
      </w:r>
      <w:r>
        <w:fldChar w:fldCharType="begin"/>
      </w:r>
      <w:r w:rsidRPr="00237FD1">
        <w:rPr>
          <w:lang w:val="ru-RU"/>
        </w:rPr>
        <w:instrText xml:space="preserve"> </w:instrText>
      </w:r>
      <w:r>
        <w:instrText>SEQ</w:instrText>
      </w:r>
      <w:r w:rsidRPr="00237FD1">
        <w:rPr>
          <w:lang w:val="ru-RU"/>
        </w:rPr>
        <w:instrText xml:space="preserve"> Рис. \* </w:instrText>
      </w:r>
      <w:r>
        <w:instrText>ARABIC</w:instrText>
      </w:r>
      <w:r w:rsidRPr="00237FD1">
        <w:rPr>
          <w:lang w:val="ru-RU"/>
        </w:rPr>
        <w:instrText xml:space="preserve"> </w:instrText>
      </w:r>
      <w:r>
        <w:fldChar w:fldCharType="separate"/>
      </w:r>
      <w:r w:rsidR="006A68F5" w:rsidRPr="00BE46A8">
        <w:rPr>
          <w:noProof/>
          <w:lang w:val="ru-RU"/>
        </w:rPr>
        <w:t>92</w:t>
      </w:r>
      <w:r>
        <w:fldChar w:fldCharType="end"/>
      </w:r>
      <w:bookmarkEnd w:id="175"/>
      <w:r>
        <w:rPr>
          <w:lang w:val="ru-RU"/>
        </w:rPr>
        <w:t>.</w:t>
      </w:r>
      <w:r w:rsidRPr="00C258FF">
        <w:rPr>
          <w:lang w:val="ru-RU"/>
        </w:rPr>
        <w:t xml:space="preserve"> </w:t>
      </w:r>
      <w:r>
        <w:rPr>
          <w:lang w:val="ru-RU"/>
        </w:rPr>
        <w:t>Страница</w:t>
      </w:r>
      <w:r w:rsidRPr="00C258FF">
        <w:rPr>
          <w:lang w:val="ru-RU"/>
        </w:rPr>
        <w:t xml:space="preserve"> "</w:t>
      </w:r>
      <w:r>
        <w:rPr>
          <w:lang w:val="ru-RU"/>
        </w:rPr>
        <w:t>Контрагенты</w:t>
      </w:r>
      <w:r w:rsidRPr="00C258FF">
        <w:rPr>
          <w:lang w:val="ru-RU"/>
        </w:rPr>
        <w:t>"</w:t>
      </w:r>
    </w:p>
    <w:p w:rsidR="00277385" w:rsidRDefault="00277385" w:rsidP="003B7ECD">
      <w:pPr>
        <w:pStyle w:val="aff1"/>
      </w:pPr>
      <w:r>
        <w:t>В списке доступна следующая информация по контрагентам:</w:t>
      </w:r>
    </w:p>
    <w:p w:rsidR="00277385" w:rsidRPr="009B0C48" w:rsidRDefault="00277385" w:rsidP="00277385">
      <w:pPr>
        <w:pStyle w:val="ae"/>
      </w:pPr>
      <w:r w:rsidRPr="009B0C48">
        <w:t>Наименование контрагента;</w:t>
      </w:r>
    </w:p>
    <w:p w:rsidR="00277385" w:rsidRPr="009B0C48" w:rsidRDefault="00277385" w:rsidP="00277385">
      <w:pPr>
        <w:pStyle w:val="ae"/>
      </w:pPr>
      <w:r w:rsidRPr="009B0C48">
        <w:t>ИНН;</w:t>
      </w:r>
    </w:p>
    <w:p w:rsidR="00277385" w:rsidRDefault="00277385" w:rsidP="00277385">
      <w:pPr>
        <w:pStyle w:val="ae"/>
      </w:pPr>
      <w:r w:rsidRPr="009B0C48">
        <w:t>КПП.</w:t>
      </w:r>
    </w:p>
    <w:p w:rsidR="00F06B38" w:rsidRDefault="00F06B38" w:rsidP="00F06B38">
      <w:pPr>
        <w:pStyle w:val="aff1"/>
      </w:pPr>
      <w:r>
        <w:t>Для поиска контрагента в реестре используется поле поиска, расположенная в правой верхней части страницы «Контрагенты» (</w:t>
      </w:r>
      <w:r>
        <w:fldChar w:fldCharType="begin"/>
      </w:r>
      <w:r>
        <w:instrText xml:space="preserve"> REF _Ref26804001 \h </w:instrText>
      </w:r>
      <w:r>
        <w:fldChar w:fldCharType="separate"/>
      </w:r>
      <w:r w:rsidR="006A68F5" w:rsidRPr="006B14FD">
        <w:t xml:space="preserve">Рис. </w:t>
      </w:r>
      <w:r w:rsidR="006A68F5">
        <w:rPr>
          <w:noProof/>
        </w:rPr>
        <w:t>93</w:t>
      </w:r>
      <w:r>
        <w:fldChar w:fldCharType="end"/>
      </w:r>
      <w:r>
        <w:t xml:space="preserve">). </w:t>
      </w:r>
      <w:r w:rsidR="0080593E">
        <w:t>Поиск осуществляется по</w:t>
      </w:r>
      <w:r>
        <w:t xml:space="preserve"> наименовани</w:t>
      </w:r>
      <w:r w:rsidR="0080593E">
        <w:t>ю</w:t>
      </w:r>
      <w:r>
        <w:t xml:space="preserve"> или ИНН контрагента.</w:t>
      </w:r>
    </w:p>
    <w:p w:rsidR="00F06B38" w:rsidRDefault="007037DE" w:rsidP="00F06B38">
      <w:pPr>
        <w:pStyle w:val="aff8"/>
      </w:pPr>
      <w:r w:rsidRPr="007037DE">
        <w:lastRenderedPageBreak/>
        <w:drawing>
          <wp:inline distT="0" distB="0" distL="0" distR="0" wp14:anchorId="042EF9B7" wp14:editId="3F322166">
            <wp:extent cx="6515100" cy="1210310"/>
            <wp:effectExtent l="0" t="0" r="0" b="8890"/>
            <wp:docPr id="245" name="Рисунок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6515100" cy="121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6B38" w:rsidRPr="006B14FD" w:rsidRDefault="00F06B38" w:rsidP="00F06B38">
      <w:pPr>
        <w:pStyle w:val="aff9"/>
        <w:rPr>
          <w:lang w:val="ru-RU" w:eastAsia="ru-RU"/>
        </w:rPr>
      </w:pPr>
      <w:bookmarkStart w:id="176" w:name="_Ref26804001"/>
      <w:r w:rsidRPr="006B14FD">
        <w:rPr>
          <w:lang w:val="ru-RU"/>
        </w:rPr>
        <w:t xml:space="preserve">Рис. </w:t>
      </w:r>
      <w:r>
        <w:fldChar w:fldCharType="begin"/>
      </w:r>
      <w:r w:rsidRPr="006B14FD">
        <w:rPr>
          <w:lang w:val="ru-RU"/>
        </w:rPr>
        <w:instrText xml:space="preserve"> </w:instrText>
      </w:r>
      <w:r>
        <w:instrText>SEQ</w:instrText>
      </w:r>
      <w:r w:rsidRPr="006B14FD">
        <w:rPr>
          <w:lang w:val="ru-RU"/>
        </w:rPr>
        <w:instrText xml:space="preserve"> Рис. \* </w:instrText>
      </w:r>
      <w:r>
        <w:instrText>ARABIC</w:instrText>
      </w:r>
      <w:r w:rsidRPr="006B14FD">
        <w:rPr>
          <w:lang w:val="ru-RU"/>
        </w:rPr>
        <w:instrText xml:space="preserve"> </w:instrText>
      </w:r>
      <w:r>
        <w:fldChar w:fldCharType="separate"/>
      </w:r>
      <w:r w:rsidR="006A68F5" w:rsidRPr="00BE46A8">
        <w:rPr>
          <w:noProof/>
          <w:lang w:val="ru-RU"/>
        </w:rPr>
        <w:t>93</w:t>
      </w:r>
      <w:r>
        <w:fldChar w:fldCharType="end"/>
      </w:r>
      <w:bookmarkEnd w:id="176"/>
      <w:r w:rsidRPr="006B14FD">
        <w:rPr>
          <w:lang w:val="ru-RU"/>
        </w:rPr>
        <w:t>. Реестр контрагентов, поиск контрагента в реестре</w:t>
      </w:r>
    </w:p>
    <w:p w:rsidR="00277385" w:rsidRDefault="00E66CEE" w:rsidP="00277385">
      <w:pPr>
        <w:pStyle w:val="3"/>
      </w:pPr>
      <w:bookmarkStart w:id="177" w:name="_Toc31298232"/>
      <w:r>
        <w:rPr>
          <w:rStyle w:val="Affffffb"/>
        </w:rPr>
        <w:t>Просмотр информации (карточки) по контрагенту</w:t>
      </w:r>
      <w:bookmarkEnd w:id="177"/>
    </w:p>
    <w:p w:rsidR="00277385" w:rsidRDefault="00277385" w:rsidP="003B7ECD">
      <w:pPr>
        <w:pStyle w:val="aff1"/>
      </w:pPr>
      <w:r>
        <w:t xml:space="preserve">Для открытия карточки конкретного контрагента на просмотр найдите </w:t>
      </w:r>
      <w:r w:rsidR="009B0C48">
        <w:t>его</w:t>
      </w:r>
      <w:r>
        <w:t xml:space="preserve"> в реестре контрагентов и кликните по ссылке в колонке с его наименованием (</w:t>
      </w:r>
      <w:r w:rsidR="009B0C48">
        <w:fldChar w:fldCharType="begin"/>
      </w:r>
      <w:r w:rsidR="009B0C48">
        <w:instrText xml:space="preserve"> REF _Ref25684706 \h </w:instrText>
      </w:r>
      <w:r w:rsidR="009B0C48">
        <w:fldChar w:fldCharType="separate"/>
      </w:r>
      <w:r w:rsidR="006A68F5" w:rsidRPr="00875EF7">
        <w:rPr>
          <w:lang w:eastAsia="ru-RU"/>
        </w:rPr>
        <w:t xml:space="preserve">Рис. </w:t>
      </w:r>
      <w:r w:rsidR="006A68F5">
        <w:rPr>
          <w:noProof/>
          <w:lang w:eastAsia="ru-RU"/>
        </w:rPr>
        <w:t>94</w:t>
      </w:r>
      <w:r w:rsidR="009B0C48">
        <w:fldChar w:fldCharType="end"/>
      </w:r>
      <w:r>
        <w:t>).</w:t>
      </w:r>
    </w:p>
    <w:p w:rsidR="00277385" w:rsidRDefault="00277385" w:rsidP="00277385">
      <w:pPr>
        <w:pStyle w:val="aff8"/>
      </w:pPr>
      <w:r w:rsidRPr="00277385">
        <w:drawing>
          <wp:inline distT="0" distB="0" distL="0" distR="0" wp14:anchorId="528D218D" wp14:editId="0B4CF24C">
            <wp:extent cx="6515100" cy="2490470"/>
            <wp:effectExtent l="0" t="0" r="0" b="5080"/>
            <wp:docPr id="45084" name="Рисунок 450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6515100" cy="249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7385" w:rsidRDefault="00277385" w:rsidP="00277385">
      <w:pPr>
        <w:pStyle w:val="aff9"/>
        <w:rPr>
          <w:lang w:val="ru-RU" w:eastAsia="ru-RU"/>
        </w:rPr>
      </w:pPr>
      <w:bookmarkStart w:id="178" w:name="_Ref25684706"/>
      <w:r w:rsidRPr="00875EF7">
        <w:rPr>
          <w:lang w:val="ru-RU" w:eastAsia="ru-RU"/>
        </w:rPr>
        <w:t xml:space="preserve">Рис. </w:t>
      </w:r>
      <w:r w:rsidRPr="00875EF7">
        <w:rPr>
          <w:lang w:val="ru-RU" w:eastAsia="ru-RU"/>
        </w:rPr>
        <w:fldChar w:fldCharType="begin"/>
      </w:r>
      <w:r w:rsidRPr="00875EF7">
        <w:rPr>
          <w:lang w:val="ru-RU" w:eastAsia="ru-RU"/>
        </w:rPr>
        <w:instrText xml:space="preserve"> SEQ Рис. \* ARABIC </w:instrText>
      </w:r>
      <w:r w:rsidRPr="00875EF7">
        <w:rPr>
          <w:lang w:val="ru-RU" w:eastAsia="ru-RU"/>
        </w:rPr>
        <w:fldChar w:fldCharType="separate"/>
      </w:r>
      <w:r w:rsidR="006A68F5">
        <w:rPr>
          <w:noProof/>
          <w:lang w:val="ru-RU" w:eastAsia="ru-RU"/>
        </w:rPr>
        <w:t>94</w:t>
      </w:r>
      <w:r w:rsidRPr="00875EF7">
        <w:rPr>
          <w:lang w:val="ru-RU" w:eastAsia="ru-RU"/>
        </w:rPr>
        <w:fldChar w:fldCharType="end"/>
      </w:r>
      <w:bookmarkEnd w:id="178"/>
      <w:r w:rsidRPr="00875EF7">
        <w:rPr>
          <w:lang w:val="ru-RU" w:eastAsia="ru-RU"/>
        </w:rPr>
        <w:t xml:space="preserve">. </w:t>
      </w:r>
      <w:r w:rsidR="009B0C48">
        <w:rPr>
          <w:lang w:val="ru-RU" w:eastAsia="ru-RU"/>
        </w:rPr>
        <w:t>Реестр контрагентов</w:t>
      </w:r>
      <w:r>
        <w:rPr>
          <w:lang w:val="ru-RU" w:eastAsia="ru-RU"/>
        </w:rPr>
        <w:t xml:space="preserve">, открытие </w:t>
      </w:r>
      <w:r w:rsidR="009B0C48">
        <w:rPr>
          <w:lang w:val="ru-RU" w:eastAsia="ru-RU"/>
        </w:rPr>
        <w:t>карточки контрагента на просмотр</w:t>
      </w:r>
    </w:p>
    <w:p w:rsidR="00277385" w:rsidRDefault="00277385" w:rsidP="003B7ECD">
      <w:pPr>
        <w:pStyle w:val="aff1"/>
      </w:pPr>
      <w:r>
        <w:rPr>
          <w:lang w:eastAsia="ru-RU"/>
        </w:rPr>
        <w:t>Откроется карточка контрагента</w:t>
      </w:r>
      <w:r>
        <w:t xml:space="preserve"> (</w:t>
      </w:r>
      <w:r w:rsidR="009B0C48">
        <w:fldChar w:fldCharType="begin"/>
      </w:r>
      <w:r w:rsidR="009B0C48">
        <w:instrText xml:space="preserve"> REF _Ref25684747 \h </w:instrText>
      </w:r>
      <w:r w:rsidR="009B0C48">
        <w:fldChar w:fldCharType="separate"/>
      </w:r>
      <w:r w:rsidR="006A68F5" w:rsidRPr="00875EF7">
        <w:rPr>
          <w:lang w:eastAsia="ru-RU"/>
        </w:rPr>
        <w:t xml:space="preserve">Рис. </w:t>
      </w:r>
      <w:r w:rsidR="006A68F5">
        <w:rPr>
          <w:noProof/>
          <w:lang w:eastAsia="ru-RU"/>
        </w:rPr>
        <w:t>95</w:t>
      </w:r>
      <w:r w:rsidR="009B0C48">
        <w:fldChar w:fldCharType="end"/>
      </w:r>
      <w:r>
        <w:t xml:space="preserve">), содержащая </w:t>
      </w:r>
      <w:r w:rsidR="00E66CEE">
        <w:t>всю необходимую информацию по контрагенту.</w:t>
      </w:r>
    </w:p>
    <w:p w:rsidR="00277385" w:rsidRDefault="00277385" w:rsidP="00277385">
      <w:pPr>
        <w:pStyle w:val="aff8"/>
      </w:pPr>
      <w:r w:rsidRPr="00277385">
        <w:lastRenderedPageBreak/>
        <w:drawing>
          <wp:inline distT="0" distB="0" distL="0" distR="0" wp14:anchorId="21F7F972" wp14:editId="412947DB">
            <wp:extent cx="6515100" cy="5154295"/>
            <wp:effectExtent l="0" t="0" r="0" b="8255"/>
            <wp:docPr id="45085" name="Рисунок 450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6515100" cy="515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7385" w:rsidRDefault="00277385" w:rsidP="00277385">
      <w:pPr>
        <w:pStyle w:val="aff9"/>
        <w:rPr>
          <w:lang w:val="ru-RU" w:eastAsia="ru-RU"/>
        </w:rPr>
      </w:pPr>
      <w:bookmarkStart w:id="179" w:name="_Ref25684747"/>
      <w:r w:rsidRPr="00875EF7">
        <w:rPr>
          <w:lang w:val="ru-RU" w:eastAsia="ru-RU"/>
        </w:rPr>
        <w:t xml:space="preserve">Рис. </w:t>
      </w:r>
      <w:r w:rsidRPr="00875EF7">
        <w:rPr>
          <w:lang w:val="ru-RU" w:eastAsia="ru-RU"/>
        </w:rPr>
        <w:fldChar w:fldCharType="begin"/>
      </w:r>
      <w:r w:rsidRPr="00875EF7">
        <w:rPr>
          <w:lang w:val="ru-RU" w:eastAsia="ru-RU"/>
        </w:rPr>
        <w:instrText xml:space="preserve"> SEQ Рис. \* ARABIC </w:instrText>
      </w:r>
      <w:r w:rsidRPr="00875EF7">
        <w:rPr>
          <w:lang w:val="ru-RU" w:eastAsia="ru-RU"/>
        </w:rPr>
        <w:fldChar w:fldCharType="separate"/>
      </w:r>
      <w:r w:rsidR="006A68F5">
        <w:rPr>
          <w:noProof/>
          <w:lang w:val="ru-RU" w:eastAsia="ru-RU"/>
        </w:rPr>
        <w:t>95</w:t>
      </w:r>
      <w:r w:rsidRPr="00875EF7">
        <w:rPr>
          <w:lang w:val="ru-RU" w:eastAsia="ru-RU"/>
        </w:rPr>
        <w:fldChar w:fldCharType="end"/>
      </w:r>
      <w:bookmarkEnd w:id="179"/>
      <w:r w:rsidRPr="00875EF7">
        <w:rPr>
          <w:lang w:val="ru-RU" w:eastAsia="ru-RU"/>
        </w:rPr>
        <w:t xml:space="preserve">. </w:t>
      </w:r>
      <w:r w:rsidR="009B0C48">
        <w:rPr>
          <w:lang w:val="ru-RU" w:eastAsia="ru-RU"/>
        </w:rPr>
        <w:t>Карточка контрагента</w:t>
      </w:r>
    </w:p>
    <w:p w:rsidR="009B0C48" w:rsidRDefault="009B0C48" w:rsidP="003B7ECD">
      <w:pPr>
        <w:pStyle w:val="aff1"/>
      </w:pPr>
      <w:r>
        <w:t>Если Вы хотите получить дополнительную информацию по контрагенту из системы «Прима-Информ», нажмите в карточке контрагента кнопку «Скачать отчет из Прима-Информ» (</w:t>
      </w:r>
      <w:r>
        <w:fldChar w:fldCharType="begin"/>
      </w:r>
      <w:r>
        <w:instrText xml:space="preserve"> REF _Ref25684576 \h </w:instrText>
      </w:r>
      <w:r>
        <w:fldChar w:fldCharType="separate"/>
      </w:r>
      <w:r w:rsidR="006A68F5" w:rsidRPr="00875EF7">
        <w:rPr>
          <w:lang w:eastAsia="ru-RU"/>
        </w:rPr>
        <w:t xml:space="preserve">Рис. </w:t>
      </w:r>
      <w:r w:rsidR="006A68F5">
        <w:rPr>
          <w:noProof/>
          <w:lang w:eastAsia="ru-RU"/>
        </w:rPr>
        <w:t>96</w:t>
      </w:r>
      <w:r>
        <w:fldChar w:fldCharType="end"/>
      </w:r>
      <w:r>
        <w:t>).</w:t>
      </w:r>
    </w:p>
    <w:p w:rsidR="009B0C48" w:rsidRDefault="009B0C48" w:rsidP="009B0C48">
      <w:pPr>
        <w:pStyle w:val="aff8"/>
      </w:pPr>
      <w:r w:rsidRPr="009B0C48">
        <w:lastRenderedPageBreak/>
        <w:drawing>
          <wp:inline distT="0" distB="0" distL="0" distR="0" wp14:anchorId="67B6744C" wp14:editId="5D987C59">
            <wp:extent cx="6515100" cy="5501005"/>
            <wp:effectExtent l="0" t="0" r="0" b="4445"/>
            <wp:docPr id="503" name="Рисунок 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6515100" cy="550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C48" w:rsidRDefault="009B0C48" w:rsidP="009B0C48">
      <w:pPr>
        <w:pStyle w:val="aff9"/>
        <w:rPr>
          <w:lang w:val="ru-RU" w:eastAsia="ru-RU"/>
        </w:rPr>
      </w:pPr>
      <w:bookmarkStart w:id="180" w:name="_Ref25684576"/>
      <w:r w:rsidRPr="00875EF7">
        <w:rPr>
          <w:lang w:val="ru-RU" w:eastAsia="ru-RU"/>
        </w:rPr>
        <w:t xml:space="preserve">Рис. </w:t>
      </w:r>
      <w:r w:rsidRPr="00875EF7">
        <w:rPr>
          <w:lang w:val="ru-RU" w:eastAsia="ru-RU"/>
        </w:rPr>
        <w:fldChar w:fldCharType="begin"/>
      </w:r>
      <w:r w:rsidRPr="00875EF7">
        <w:rPr>
          <w:lang w:val="ru-RU" w:eastAsia="ru-RU"/>
        </w:rPr>
        <w:instrText xml:space="preserve"> SEQ Рис. \* ARABIC </w:instrText>
      </w:r>
      <w:r w:rsidRPr="00875EF7">
        <w:rPr>
          <w:lang w:val="ru-RU" w:eastAsia="ru-RU"/>
        </w:rPr>
        <w:fldChar w:fldCharType="separate"/>
      </w:r>
      <w:r w:rsidR="006A68F5">
        <w:rPr>
          <w:noProof/>
          <w:lang w:val="ru-RU" w:eastAsia="ru-RU"/>
        </w:rPr>
        <w:t>96</w:t>
      </w:r>
      <w:r w:rsidRPr="00875EF7">
        <w:rPr>
          <w:lang w:val="ru-RU" w:eastAsia="ru-RU"/>
        </w:rPr>
        <w:fldChar w:fldCharType="end"/>
      </w:r>
      <w:bookmarkEnd w:id="180"/>
      <w:r w:rsidRPr="00875EF7">
        <w:rPr>
          <w:lang w:val="ru-RU" w:eastAsia="ru-RU"/>
        </w:rPr>
        <w:t xml:space="preserve">. </w:t>
      </w:r>
      <w:r>
        <w:rPr>
          <w:lang w:val="ru-RU" w:eastAsia="ru-RU"/>
        </w:rPr>
        <w:t>Карточка контрагента, скачивание отчета с данными контрагента из Системы «Прима-Информ»</w:t>
      </w:r>
    </w:p>
    <w:p w:rsidR="00277385" w:rsidRPr="000A4D8B" w:rsidRDefault="009B0C48" w:rsidP="003B7ECD">
      <w:pPr>
        <w:pStyle w:val="aff1"/>
        <w:rPr>
          <w:lang w:eastAsia="ru-RU"/>
        </w:rPr>
      </w:pPr>
      <w:r>
        <w:t xml:space="preserve">Файл </w:t>
      </w:r>
      <w:r w:rsidRPr="009B0C48">
        <w:t>отчета</w:t>
      </w:r>
      <w:r>
        <w:t xml:space="preserve"> из системы </w:t>
      </w:r>
      <w:r w:rsidR="00D206DA">
        <w:t>«</w:t>
      </w:r>
      <w:r>
        <w:t>Прима-Информ</w:t>
      </w:r>
      <w:r w:rsidR="00D206DA">
        <w:t>»</w:t>
      </w:r>
      <w:r>
        <w:t xml:space="preserve"> будет загружен на Ваш ПК.</w:t>
      </w:r>
    </w:p>
    <w:bookmarkStart w:id="181" w:name="_Toc31298233"/>
    <w:bookmarkStart w:id="182" w:name="_Toc218689466"/>
    <w:bookmarkStart w:id="183" w:name="_Toc280822476"/>
    <w:bookmarkStart w:id="184" w:name="_Toc443320135"/>
    <w:bookmarkStart w:id="185" w:name="_Toc472580133"/>
    <w:bookmarkStart w:id="186" w:name="_Toc482639515"/>
    <w:bookmarkStart w:id="187" w:name="_Ref487722502"/>
    <w:bookmarkStart w:id="188" w:name="_Ref487818330"/>
    <w:bookmarkStart w:id="189" w:name="_Toc490114753"/>
    <w:bookmarkEnd w:id="19"/>
    <w:bookmarkEnd w:id="42"/>
    <w:p w:rsidR="0017765F" w:rsidRDefault="0017765F" w:rsidP="0017765F">
      <w:pPr>
        <w:pStyle w:val="10"/>
      </w:pPr>
      <w:r>
        <w:rPr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817984" behindDoc="1" locked="0" layoutInCell="1" allowOverlap="1" wp14:anchorId="3DE73C06" wp14:editId="6AF675EA">
                <wp:simplePos x="0" y="0"/>
                <wp:positionH relativeFrom="page">
                  <wp:align>right</wp:align>
                </wp:positionH>
                <wp:positionV relativeFrom="paragraph">
                  <wp:posOffset>-37465</wp:posOffset>
                </wp:positionV>
                <wp:extent cx="7406640" cy="510540"/>
                <wp:effectExtent l="0" t="0" r="22860" b="22860"/>
                <wp:wrapNone/>
                <wp:docPr id="71" name="Прямоугольник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06640" cy="510540"/>
                        </a:xfrm>
                        <a:prstGeom prst="rect">
                          <a:avLst/>
                        </a:prstGeom>
                        <a:solidFill>
                          <a:schemeClr val="accent2"/>
                        </a:solidFill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32BE8899" id="Прямоугольник 71" o:spid="_x0000_s1026" style="position:absolute;margin-left:532pt;margin-top:-2.95pt;width:583.2pt;height:40.2pt;z-index:-251498496;visibility:visible;mso-wrap-style:square;mso-width-percent:0;mso-wrap-distance-left:9pt;mso-wrap-distance-top:0;mso-wrap-distance-right:9pt;mso-wrap-distance-bottom:0;mso-position-horizontal:right;mso-position-horizontal-relative:page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" fillcolor="#369 [3205]" strokecolor="#369 [3205]" strokeweight="2pt">
                <w10:wrap anchorx="page"/>
              </v:rect>
            </w:pict>
          </mc:Fallback>
        </mc:AlternateContent>
      </w:r>
      <w:r>
        <w:t xml:space="preserve">Аварийные </w:t>
      </w:r>
      <w:r w:rsidRPr="0017765F">
        <w:t>ситуации</w:t>
      </w:r>
      <w:bookmarkEnd w:id="181"/>
    </w:p>
    <w:p w:rsidR="0017765F" w:rsidRPr="00373D3D" w:rsidRDefault="0017765F" w:rsidP="0017765F">
      <w:pPr>
        <w:pStyle w:val="MyHeadtitle"/>
        <w:spacing w:before="0" w:after="0" w:line="276" w:lineRule="auto"/>
        <w:jc w:val="both"/>
        <w:rPr>
          <w:rFonts w:ascii="Segoe UI Light" w:hAnsi="Segoe UI Light" w:cs="Times New Roman"/>
          <w:color w:val="336699" w:themeColor="accent2"/>
          <w:sz w:val="40"/>
          <w:szCs w:val="24"/>
          <w:lang w:val="ru-RU"/>
        </w:rPr>
        <w:sectPr w:rsidR="0017765F" w:rsidRPr="00373D3D" w:rsidSect="006611C0">
          <w:footerReference w:type="default" r:id="rId131"/>
          <w:type w:val="continuous"/>
          <w:pgSz w:w="12240" w:h="15840" w:code="1"/>
          <w:pgMar w:top="810" w:right="990" w:bottom="284" w:left="990" w:header="360" w:footer="371" w:gutter="0"/>
          <w:cols w:space="708"/>
          <w:docGrid w:linePitch="360"/>
        </w:sectPr>
      </w:pPr>
    </w:p>
    <w:p w:rsidR="00B02A32" w:rsidRPr="00712686" w:rsidRDefault="00B02A32" w:rsidP="00B02A32">
      <w:pPr>
        <w:pStyle w:val="21"/>
      </w:pPr>
      <w:bookmarkStart w:id="190" w:name="_Toc31298234"/>
      <w:r>
        <w:rPr>
          <w:lang w:val="ru-RU"/>
        </w:rPr>
        <w:t>Недоступность</w:t>
      </w:r>
      <w:r w:rsidRPr="00712686">
        <w:t xml:space="preserve"> </w:t>
      </w:r>
      <w:bookmarkEnd w:id="182"/>
      <w:bookmarkEnd w:id="183"/>
      <w:r w:rsidRPr="00712686">
        <w:t>ЭТП</w:t>
      </w:r>
      <w:bookmarkEnd w:id="184"/>
      <w:bookmarkEnd w:id="185"/>
      <w:bookmarkEnd w:id="186"/>
      <w:bookmarkEnd w:id="187"/>
      <w:bookmarkEnd w:id="188"/>
      <w:bookmarkEnd w:id="189"/>
      <w:bookmarkEnd w:id="190"/>
    </w:p>
    <w:p w:rsidR="00B02A32" w:rsidRPr="00712686" w:rsidRDefault="00B02A32" w:rsidP="003B7ECD">
      <w:pPr>
        <w:pStyle w:val="aff1"/>
      </w:pPr>
      <w:r w:rsidRPr="00712686">
        <w:t xml:space="preserve">При недоступности </w:t>
      </w:r>
      <w:r w:rsidR="000A4D8B">
        <w:t>системы</w:t>
      </w:r>
      <w:r w:rsidRPr="00712686">
        <w:t xml:space="preserve"> необходимо:</w:t>
      </w:r>
    </w:p>
    <w:p w:rsidR="00B02A32" w:rsidRPr="00712686" w:rsidRDefault="004D3465" w:rsidP="00594FF2">
      <w:pPr>
        <w:pStyle w:val="14"/>
        <w:numPr>
          <w:ilvl w:val="0"/>
          <w:numId w:val="30"/>
        </w:numPr>
      </w:pPr>
      <w:r>
        <w:t>у</w:t>
      </w:r>
      <w:r w:rsidR="00B02A32" w:rsidRPr="00712686">
        <w:t xml:space="preserve">бедиться в том, что соединение компьютера с Интернетом установлено. Попытайтесь загрузить несколько сетевых сервисов высокой надежности, например, </w:t>
      </w:r>
      <w:hyperlink r:id="rId132" w:history="1">
        <w:r w:rsidR="00B02A32" w:rsidRPr="00A05B66">
          <w:rPr>
            <w:rStyle w:val="afb"/>
          </w:rPr>
          <w:t>http://yandex.ru</w:t>
        </w:r>
      </w:hyperlink>
      <w:r w:rsidR="00B02A32" w:rsidRPr="00712686">
        <w:t xml:space="preserve">, </w:t>
      </w:r>
      <w:r w:rsidR="00B02A32" w:rsidRPr="00A05B66">
        <w:rPr>
          <w:rStyle w:val="afb"/>
        </w:rPr>
        <w:t>http://rbc.ru</w:t>
      </w:r>
      <w:r w:rsidR="00B02A32" w:rsidRPr="00712686">
        <w:t xml:space="preserve"> и т.п.</w:t>
      </w:r>
      <w:r>
        <w:t>;</w:t>
      </w:r>
    </w:p>
    <w:p w:rsidR="00B02A32" w:rsidRPr="00712686" w:rsidRDefault="004D3465" w:rsidP="00594FF2">
      <w:pPr>
        <w:pStyle w:val="14"/>
        <w:numPr>
          <w:ilvl w:val="0"/>
          <w:numId w:val="30"/>
        </w:numPr>
      </w:pPr>
      <w:r>
        <w:t>у</w:t>
      </w:r>
      <w:r w:rsidR="00B02A32" w:rsidRPr="00712686">
        <w:t>бедиться в правильности ввода доменной части адреса сайта</w:t>
      </w:r>
      <w:r w:rsidR="004A61BA">
        <w:t xml:space="preserve"> </w:t>
      </w:r>
      <w:r w:rsidR="004A61BA" w:rsidRPr="004A61BA">
        <w:rPr>
          <w:rStyle w:val="afb"/>
        </w:rPr>
        <w:t>www.</w:t>
      </w:r>
      <w:hyperlink r:id="rId133" w:history="1">
        <w:r w:rsidR="004A61BA" w:rsidRPr="004A61BA">
          <w:rPr>
            <w:rStyle w:val="afb"/>
          </w:rPr>
          <w:t>gpn-test.etpgpb.ru</w:t>
        </w:r>
      </w:hyperlink>
      <w:r w:rsidR="00B02A32" w:rsidRPr="00712686">
        <w:t>.</w:t>
      </w:r>
    </w:p>
    <w:p w:rsidR="00B02A32" w:rsidRPr="00B02A32" w:rsidRDefault="00B02A32" w:rsidP="003B7ECD">
      <w:pPr>
        <w:pStyle w:val="aff1"/>
      </w:pPr>
      <w:r w:rsidRPr="00B02A32">
        <w:t xml:space="preserve">Недоступность ЭТП также может быть связана с восстановлением работоспособности после сбоев. </w:t>
      </w:r>
    </w:p>
    <w:p w:rsidR="00B02A32" w:rsidRPr="00712686" w:rsidRDefault="00B02A32" w:rsidP="003B7ECD">
      <w:pPr>
        <w:pStyle w:val="aff1"/>
      </w:pPr>
      <w:r w:rsidRPr="00B02A32">
        <w:t xml:space="preserve">В случае, если Вы не смогли самостоятельно определить причину недоступности </w:t>
      </w:r>
      <w:r w:rsidR="000A4D8B">
        <w:t>Системы</w:t>
      </w:r>
      <w:r w:rsidRPr="00B02A32">
        <w:t>, рекомендуем связаться со специалистами технической поддержки.</w:t>
      </w:r>
    </w:p>
    <w:p w:rsidR="00B02A32" w:rsidRPr="00712686" w:rsidRDefault="00B02A32" w:rsidP="00B02A32">
      <w:pPr>
        <w:pStyle w:val="21"/>
      </w:pPr>
      <w:bookmarkStart w:id="191" w:name="_Toc31298235"/>
      <w:r>
        <w:rPr>
          <w:lang w:val="ru-RU"/>
        </w:rPr>
        <w:t>Некритичная ситуация</w:t>
      </w:r>
      <w:bookmarkEnd w:id="191"/>
    </w:p>
    <w:p w:rsidR="00B02A32" w:rsidRPr="00B02A32" w:rsidRDefault="00B02A32" w:rsidP="003B7ECD">
      <w:pPr>
        <w:pStyle w:val="aff1"/>
      </w:pPr>
      <w:r w:rsidRPr="00B02A32">
        <w:t>В случае возникновения аварийной ситуации, пользователь получит сообщение об ошибке и указания по её устранению непосредственно на той странице, на которой эта ошибка была вызвана. Следуйте указаниям для устранения ошибки:</w:t>
      </w:r>
    </w:p>
    <w:p w:rsidR="00B02A32" w:rsidRPr="00712686" w:rsidRDefault="002C5BFC" w:rsidP="00B02A32">
      <w:pPr>
        <w:pStyle w:val="21"/>
      </w:pPr>
      <w:bookmarkStart w:id="192" w:name="_Toc31298236"/>
      <w:r>
        <w:rPr>
          <w:lang w:val="ru-RU"/>
        </w:rPr>
        <w:t>Критичная</w:t>
      </w:r>
      <w:r w:rsidR="00B02A32">
        <w:rPr>
          <w:lang w:val="ru-RU"/>
        </w:rPr>
        <w:t xml:space="preserve"> ситуация</w:t>
      </w:r>
      <w:bookmarkEnd w:id="192"/>
    </w:p>
    <w:p w:rsidR="00B02A32" w:rsidRPr="00B02A32" w:rsidRDefault="00B02A32" w:rsidP="003B7ECD">
      <w:pPr>
        <w:pStyle w:val="aff1"/>
      </w:pPr>
      <w:r w:rsidRPr="00B02A32">
        <w:t>Если ошибка неисправима (т.е. самостоятельно справиться с ней не удалось), то необходимо обратиться</w:t>
      </w:r>
      <w:r w:rsidR="003B5AC7">
        <w:t xml:space="preserve"> в службу технической поддержки.</w:t>
      </w:r>
    </w:p>
    <w:bookmarkStart w:id="193" w:name="_Toc31298237"/>
    <w:p w:rsidR="0017765F" w:rsidRDefault="0017765F" w:rsidP="0017765F">
      <w:pPr>
        <w:pStyle w:val="10"/>
      </w:pPr>
      <w:r>
        <w:rPr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820032" behindDoc="1" locked="0" layoutInCell="1" allowOverlap="1" wp14:anchorId="0C1673A5" wp14:editId="545F2821">
                <wp:simplePos x="0" y="0"/>
                <wp:positionH relativeFrom="page">
                  <wp:align>right</wp:align>
                </wp:positionH>
                <wp:positionV relativeFrom="paragraph">
                  <wp:posOffset>-37465</wp:posOffset>
                </wp:positionV>
                <wp:extent cx="7406640" cy="510540"/>
                <wp:effectExtent l="0" t="0" r="22860" b="22860"/>
                <wp:wrapNone/>
                <wp:docPr id="73" name="Прямоугольник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06640" cy="510540"/>
                        </a:xfrm>
                        <a:prstGeom prst="rect">
                          <a:avLst/>
                        </a:prstGeom>
                        <a:solidFill>
                          <a:schemeClr val="accent2"/>
                        </a:solidFill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55DFB7CE" id="Прямоугольник 73" o:spid="_x0000_s1026" style="position:absolute;margin-left:532pt;margin-top:-2.95pt;width:583.2pt;height:40.2pt;z-index:-251496448;visibility:visible;mso-wrap-style:square;mso-width-percent:0;mso-wrap-distance-left:9pt;mso-wrap-distance-top:0;mso-wrap-distance-right:9pt;mso-wrap-distance-bottom:0;mso-position-horizontal:right;mso-position-horizontal-relative:page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" fillcolor="#369 [3205]" strokecolor="#369 [3205]" strokeweight="2pt">
                <w10:wrap anchorx="page"/>
              </v:rect>
            </w:pict>
          </mc:Fallback>
        </mc:AlternateContent>
      </w:r>
      <w:r>
        <w:t>Лист регистрационных изменений</w:t>
      </w:r>
      <w:bookmarkEnd w:id="193"/>
    </w:p>
    <w:p w:rsidR="0017765F" w:rsidRPr="00373D3D" w:rsidRDefault="0017765F" w:rsidP="0017765F">
      <w:pPr>
        <w:pStyle w:val="MyHeadtitle"/>
        <w:spacing w:before="0" w:after="0" w:line="276" w:lineRule="auto"/>
        <w:jc w:val="both"/>
        <w:rPr>
          <w:rFonts w:ascii="Segoe UI Light" w:hAnsi="Segoe UI Light" w:cs="Times New Roman"/>
          <w:color w:val="336699" w:themeColor="accent2"/>
          <w:sz w:val="40"/>
          <w:szCs w:val="24"/>
          <w:lang w:val="ru-RU"/>
        </w:rPr>
        <w:sectPr w:rsidR="0017765F" w:rsidRPr="00373D3D" w:rsidSect="006611C0">
          <w:footerReference w:type="default" r:id="rId134"/>
          <w:type w:val="continuous"/>
          <w:pgSz w:w="12240" w:h="15840" w:code="1"/>
          <w:pgMar w:top="810" w:right="990" w:bottom="284" w:left="990" w:header="360" w:footer="371" w:gutter="0"/>
          <w:cols w:space="708"/>
          <w:docGrid w:linePitch="360"/>
        </w:sectPr>
      </w:pPr>
    </w:p>
    <w:p w:rsidR="00B02A32" w:rsidRPr="00D26CD9" w:rsidRDefault="00B02A32" w:rsidP="003B7ECD">
      <w:pPr>
        <w:pStyle w:val="aff1"/>
      </w:pPr>
    </w:p>
    <w:tbl>
      <w:tblPr>
        <w:tblW w:w="10031" w:type="dxa"/>
        <w:tblBorders>
          <w:top w:val="single" w:sz="4" w:space="0" w:color="8496B0"/>
          <w:left w:val="single" w:sz="4" w:space="0" w:color="8496B0"/>
          <w:bottom w:val="single" w:sz="4" w:space="0" w:color="8496B0"/>
          <w:right w:val="single" w:sz="4" w:space="0" w:color="8496B0"/>
          <w:insideH w:val="single" w:sz="4" w:space="0" w:color="8496B0"/>
          <w:insideV w:val="single" w:sz="4" w:space="0" w:color="8496B0"/>
        </w:tblBorders>
        <w:tblLook w:val="04A0" w:firstRow="1" w:lastRow="0" w:firstColumn="1" w:lastColumn="0" w:noHBand="0" w:noVBand="1"/>
      </w:tblPr>
      <w:tblGrid>
        <w:gridCol w:w="519"/>
        <w:gridCol w:w="1999"/>
        <w:gridCol w:w="7513"/>
      </w:tblGrid>
      <w:tr w:rsidR="00B02A32" w:rsidRPr="00D26CD9" w:rsidTr="002C5BFC">
        <w:tc>
          <w:tcPr>
            <w:tcW w:w="519" w:type="dxa"/>
            <w:shd w:val="clear" w:color="auto" w:fill="336699" w:themeFill="accent2"/>
          </w:tcPr>
          <w:p w:rsidR="00B02A32" w:rsidRPr="00D26CD9" w:rsidRDefault="00B02A32" w:rsidP="002C5BFC">
            <w:pPr>
              <w:pStyle w:val="affff"/>
            </w:pPr>
            <w:r w:rsidRPr="00D26CD9">
              <w:t>№</w:t>
            </w:r>
          </w:p>
        </w:tc>
        <w:tc>
          <w:tcPr>
            <w:tcW w:w="1999" w:type="dxa"/>
            <w:shd w:val="clear" w:color="auto" w:fill="336699" w:themeFill="accent2"/>
          </w:tcPr>
          <w:p w:rsidR="00B02A32" w:rsidRPr="00D26CD9" w:rsidRDefault="00B02A32" w:rsidP="002C5BFC">
            <w:pPr>
              <w:pStyle w:val="affff"/>
            </w:pPr>
            <w:r w:rsidRPr="00D26CD9">
              <w:t>Дата изменения</w:t>
            </w:r>
          </w:p>
        </w:tc>
        <w:tc>
          <w:tcPr>
            <w:tcW w:w="7513" w:type="dxa"/>
            <w:shd w:val="clear" w:color="auto" w:fill="336699" w:themeFill="accent2"/>
          </w:tcPr>
          <w:p w:rsidR="00B02A32" w:rsidRPr="00D26CD9" w:rsidRDefault="00B02A32" w:rsidP="002C5BFC">
            <w:pPr>
              <w:pStyle w:val="affff"/>
            </w:pPr>
            <w:r w:rsidRPr="00D26CD9">
              <w:t>Описание изменений</w:t>
            </w:r>
          </w:p>
        </w:tc>
      </w:tr>
      <w:tr w:rsidR="00B02A32" w:rsidRPr="00883564" w:rsidTr="002C5BFC">
        <w:tc>
          <w:tcPr>
            <w:tcW w:w="519" w:type="dxa"/>
            <w:shd w:val="clear" w:color="auto" w:fill="auto"/>
          </w:tcPr>
          <w:p w:rsidR="00B02A32" w:rsidRPr="00D26CD9" w:rsidRDefault="00B02A32" w:rsidP="002C5BFC">
            <w:pPr>
              <w:pStyle w:val="afffe"/>
            </w:pPr>
          </w:p>
        </w:tc>
        <w:tc>
          <w:tcPr>
            <w:tcW w:w="1999" w:type="dxa"/>
          </w:tcPr>
          <w:p w:rsidR="00B02A32" w:rsidRPr="00D26CD9" w:rsidRDefault="00B02A32" w:rsidP="002C5BFC">
            <w:pPr>
              <w:pStyle w:val="afffe"/>
            </w:pPr>
          </w:p>
        </w:tc>
        <w:tc>
          <w:tcPr>
            <w:tcW w:w="7513" w:type="dxa"/>
            <w:shd w:val="clear" w:color="auto" w:fill="auto"/>
          </w:tcPr>
          <w:p w:rsidR="00B02A32" w:rsidRPr="00BB668D" w:rsidRDefault="00B02A32" w:rsidP="002C5BFC">
            <w:pPr>
              <w:pStyle w:val="afffe"/>
            </w:pPr>
          </w:p>
        </w:tc>
      </w:tr>
      <w:tr w:rsidR="00B02A32" w:rsidRPr="00883564" w:rsidTr="002C5BFC">
        <w:tc>
          <w:tcPr>
            <w:tcW w:w="519" w:type="dxa"/>
            <w:shd w:val="clear" w:color="auto" w:fill="auto"/>
          </w:tcPr>
          <w:p w:rsidR="00B02A32" w:rsidRPr="00DC4B29" w:rsidRDefault="00B02A32" w:rsidP="002C5BFC">
            <w:pPr>
              <w:rPr>
                <w:rFonts w:ascii="Segoe UI Light" w:hAnsi="Segoe UI Light"/>
                <w:lang w:val="ru-RU"/>
              </w:rPr>
            </w:pPr>
          </w:p>
        </w:tc>
        <w:tc>
          <w:tcPr>
            <w:tcW w:w="1999" w:type="dxa"/>
          </w:tcPr>
          <w:p w:rsidR="00B02A32" w:rsidRPr="00DC4B29" w:rsidRDefault="00B02A32" w:rsidP="002C5BFC">
            <w:pPr>
              <w:rPr>
                <w:rFonts w:ascii="Segoe UI Light" w:hAnsi="Segoe UI Light"/>
                <w:lang w:val="ru-RU"/>
              </w:rPr>
            </w:pPr>
          </w:p>
        </w:tc>
        <w:tc>
          <w:tcPr>
            <w:tcW w:w="7513" w:type="dxa"/>
            <w:shd w:val="clear" w:color="auto" w:fill="auto"/>
          </w:tcPr>
          <w:p w:rsidR="00B02A32" w:rsidRPr="00DC4B29" w:rsidRDefault="00B02A32" w:rsidP="002C5BFC">
            <w:pPr>
              <w:pStyle w:val="afffe"/>
            </w:pPr>
          </w:p>
        </w:tc>
      </w:tr>
      <w:tr w:rsidR="00B02A32" w:rsidRPr="00FA4076" w:rsidTr="002C5BFC">
        <w:tc>
          <w:tcPr>
            <w:tcW w:w="519" w:type="dxa"/>
            <w:shd w:val="clear" w:color="auto" w:fill="auto"/>
          </w:tcPr>
          <w:p w:rsidR="00B02A32" w:rsidRPr="00DC4B29" w:rsidRDefault="00B02A32" w:rsidP="002C5BFC">
            <w:pPr>
              <w:rPr>
                <w:rFonts w:ascii="Segoe UI Light" w:hAnsi="Segoe UI Light"/>
                <w:lang w:val="ru-RU"/>
              </w:rPr>
            </w:pPr>
          </w:p>
        </w:tc>
        <w:tc>
          <w:tcPr>
            <w:tcW w:w="1999" w:type="dxa"/>
          </w:tcPr>
          <w:p w:rsidR="00B02A32" w:rsidRPr="00DC4B29" w:rsidRDefault="00B02A32" w:rsidP="002C5BFC">
            <w:pPr>
              <w:rPr>
                <w:rFonts w:ascii="Segoe UI Light" w:hAnsi="Segoe UI Light"/>
                <w:lang w:val="ru-RU"/>
              </w:rPr>
            </w:pPr>
          </w:p>
        </w:tc>
        <w:tc>
          <w:tcPr>
            <w:tcW w:w="7513" w:type="dxa"/>
            <w:shd w:val="clear" w:color="auto" w:fill="auto"/>
          </w:tcPr>
          <w:p w:rsidR="00B02A32" w:rsidRPr="00DC4B29" w:rsidRDefault="00B02A32" w:rsidP="002C5BFC">
            <w:pPr>
              <w:pStyle w:val="afffe"/>
            </w:pPr>
          </w:p>
        </w:tc>
      </w:tr>
      <w:tr w:rsidR="00B02A32" w:rsidRPr="00B02A32" w:rsidTr="002C5BFC">
        <w:tc>
          <w:tcPr>
            <w:tcW w:w="519" w:type="dxa"/>
            <w:shd w:val="clear" w:color="auto" w:fill="auto"/>
          </w:tcPr>
          <w:p w:rsidR="00B02A32" w:rsidRPr="00DC4B29" w:rsidRDefault="00B02A32" w:rsidP="002C5BFC">
            <w:pPr>
              <w:rPr>
                <w:rFonts w:ascii="Segoe UI Light" w:hAnsi="Segoe UI Light"/>
                <w:lang w:val="ru-RU"/>
              </w:rPr>
            </w:pPr>
          </w:p>
        </w:tc>
        <w:tc>
          <w:tcPr>
            <w:tcW w:w="1999" w:type="dxa"/>
          </w:tcPr>
          <w:p w:rsidR="00B02A32" w:rsidRPr="00DC4B29" w:rsidRDefault="00B02A32" w:rsidP="002C5BFC">
            <w:pPr>
              <w:rPr>
                <w:rFonts w:ascii="Segoe UI Light" w:hAnsi="Segoe UI Light"/>
                <w:lang w:val="ru-RU"/>
              </w:rPr>
            </w:pPr>
          </w:p>
        </w:tc>
        <w:tc>
          <w:tcPr>
            <w:tcW w:w="7513" w:type="dxa"/>
            <w:shd w:val="clear" w:color="auto" w:fill="auto"/>
          </w:tcPr>
          <w:p w:rsidR="00B02A32" w:rsidRPr="00DC4B29" w:rsidRDefault="00B02A32" w:rsidP="002C5BFC">
            <w:pPr>
              <w:pStyle w:val="afffe"/>
            </w:pPr>
          </w:p>
        </w:tc>
      </w:tr>
      <w:tr w:rsidR="00B02A32" w:rsidRPr="00E72CE9" w:rsidTr="002C5BFC">
        <w:tc>
          <w:tcPr>
            <w:tcW w:w="519" w:type="dxa"/>
            <w:shd w:val="clear" w:color="auto" w:fill="auto"/>
          </w:tcPr>
          <w:p w:rsidR="00B02A32" w:rsidRPr="00E72CE9" w:rsidRDefault="00B02A32" w:rsidP="002C5BFC">
            <w:pPr>
              <w:rPr>
                <w:rFonts w:ascii="Segoe UI Light" w:hAnsi="Segoe UI Light"/>
                <w:lang w:val="ru-RU"/>
              </w:rPr>
            </w:pPr>
          </w:p>
        </w:tc>
        <w:tc>
          <w:tcPr>
            <w:tcW w:w="1999" w:type="dxa"/>
          </w:tcPr>
          <w:p w:rsidR="00B02A32" w:rsidRPr="00E72CE9" w:rsidRDefault="00B02A32" w:rsidP="002C5BFC">
            <w:pPr>
              <w:rPr>
                <w:rFonts w:ascii="Segoe UI Light" w:hAnsi="Segoe UI Light"/>
                <w:lang w:val="ru-RU"/>
              </w:rPr>
            </w:pPr>
          </w:p>
        </w:tc>
        <w:tc>
          <w:tcPr>
            <w:tcW w:w="7513" w:type="dxa"/>
            <w:shd w:val="clear" w:color="auto" w:fill="auto"/>
          </w:tcPr>
          <w:p w:rsidR="00B02A32" w:rsidRPr="00E72CE9" w:rsidRDefault="00B02A32" w:rsidP="002C5BFC">
            <w:pPr>
              <w:pStyle w:val="afffe"/>
            </w:pPr>
          </w:p>
        </w:tc>
      </w:tr>
      <w:tr w:rsidR="00B02A32" w:rsidRPr="00883564" w:rsidTr="002C5BFC">
        <w:tc>
          <w:tcPr>
            <w:tcW w:w="519" w:type="dxa"/>
            <w:shd w:val="clear" w:color="auto" w:fill="auto"/>
          </w:tcPr>
          <w:p w:rsidR="00B02A32" w:rsidRPr="006B1615" w:rsidRDefault="00B02A32" w:rsidP="002C5BFC">
            <w:pPr>
              <w:rPr>
                <w:rFonts w:ascii="Segoe UI Light" w:hAnsi="Segoe UI Light"/>
                <w:lang w:val="ru-RU"/>
              </w:rPr>
            </w:pPr>
          </w:p>
        </w:tc>
        <w:tc>
          <w:tcPr>
            <w:tcW w:w="1999" w:type="dxa"/>
          </w:tcPr>
          <w:p w:rsidR="00B02A32" w:rsidRPr="006B1615" w:rsidRDefault="00B02A32" w:rsidP="002C5BFC">
            <w:pPr>
              <w:rPr>
                <w:rFonts w:ascii="Segoe UI Light" w:hAnsi="Segoe UI Light"/>
                <w:lang w:val="ru-RU"/>
              </w:rPr>
            </w:pPr>
          </w:p>
        </w:tc>
        <w:tc>
          <w:tcPr>
            <w:tcW w:w="7513" w:type="dxa"/>
            <w:shd w:val="clear" w:color="auto" w:fill="auto"/>
          </w:tcPr>
          <w:p w:rsidR="00B02A32" w:rsidRPr="006B1615" w:rsidRDefault="00B02A32" w:rsidP="002C5BFC">
            <w:pPr>
              <w:pStyle w:val="afffe"/>
            </w:pPr>
          </w:p>
        </w:tc>
      </w:tr>
      <w:tr w:rsidR="00B02A32" w:rsidRPr="00883564" w:rsidTr="002C5BFC">
        <w:tc>
          <w:tcPr>
            <w:tcW w:w="519" w:type="dxa"/>
            <w:shd w:val="clear" w:color="auto" w:fill="auto"/>
          </w:tcPr>
          <w:p w:rsidR="00B02A32" w:rsidRPr="00D26CD9" w:rsidRDefault="00B02A32" w:rsidP="002C5BFC">
            <w:pPr>
              <w:rPr>
                <w:rFonts w:ascii="Segoe UI Light" w:hAnsi="Segoe UI Light"/>
                <w:lang w:val="ro-RO"/>
              </w:rPr>
            </w:pPr>
          </w:p>
        </w:tc>
        <w:tc>
          <w:tcPr>
            <w:tcW w:w="1999" w:type="dxa"/>
          </w:tcPr>
          <w:p w:rsidR="00B02A32" w:rsidRPr="00D26CD9" w:rsidRDefault="00B02A32" w:rsidP="002C5BFC">
            <w:pPr>
              <w:rPr>
                <w:rFonts w:ascii="Segoe UI Light" w:hAnsi="Segoe UI Light"/>
                <w:lang w:val="ro-RO"/>
              </w:rPr>
            </w:pPr>
          </w:p>
        </w:tc>
        <w:tc>
          <w:tcPr>
            <w:tcW w:w="7513" w:type="dxa"/>
            <w:shd w:val="clear" w:color="auto" w:fill="auto"/>
          </w:tcPr>
          <w:p w:rsidR="00B02A32" w:rsidRPr="00D26CD9" w:rsidRDefault="00B02A32" w:rsidP="002C5BFC">
            <w:pPr>
              <w:rPr>
                <w:rFonts w:ascii="Segoe UI Light" w:hAnsi="Segoe UI Light"/>
                <w:lang w:val="ro-RO"/>
              </w:rPr>
            </w:pPr>
          </w:p>
        </w:tc>
      </w:tr>
      <w:tr w:rsidR="00B02A32" w:rsidRPr="00883564" w:rsidTr="002C5BFC">
        <w:tc>
          <w:tcPr>
            <w:tcW w:w="519" w:type="dxa"/>
            <w:shd w:val="clear" w:color="auto" w:fill="auto"/>
          </w:tcPr>
          <w:p w:rsidR="00B02A32" w:rsidRPr="00DC4B29" w:rsidRDefault="00B02A32" w:rsidP="002C5BFC">
            <w:pPr>
              <w:rPr>
                <w:rFonts w:ascii="Segoe UI Light" w:hAnsi="Segoe UI Light"/>
                <w:lang w:val="ru-RU"/>
              </w:rPr>
            </w:pPr>
          </w:p>
        </w:tc>
        <w:tc>
          <w:tcPr>
            <w:tcW w:w="1999" w:type="dxa"/>
          </w:tcPr>
          <w:p w:rsidR="00B02A32" w:rsidRPr="00DC4B29" w:rsidRDefault="00B02A32" w:rsidP="002C5BFC">
            <w:pPr>
              <w:rPr>
                <w:rFonts w:ascii="Segoe UI Light" w:hAnsi="Segoe UI Light"/>
                <w:lang w:val="ru-RU"/>
              </w:rPr>
            </w:pPr>
          </w:p>
        </w:tc>
        <w:tc>
          <w:tcPr>
            <w:tcW w:w="7513" w:type="dxa"/>
            <w:shd w:val="clear" w:color="auto" w:fill="auto"/>
          </w:tcPr>
          <w:p w:rsidR="00B02A32" w:rsidRPr="00D26CD9" w:rsidRDefault="00B02A32" w:rsidP="002C5BFC">
            <w:pPr>
              <w:rPr>
                <w:rFonts w:ascii="Segoe UI Light" w:hAnsi="Segoe UI Light"/>
                <w:lang w:val="ro-RO"/>
              </w:rPr>
            </w:pPr>
          </w:p>
        </w:tc>
      </w:tr>
      <w:tr w:rsidR="00B02A32" w:rsidRPr="00883564" w:rsidTr="002C5BFC">
        <w:tc>
          <w:tcPr>
            <w:tcW w:w="519" w:type="dxa"/>
            <w:shd w:val="clear" w:color="auto" w:fill="auto"/>
          </w:tcPr>
          <w:p w:rsidR="00B02A32" w:rsidRPr="00DC4B29" w:rsidRDefault="00B02A32" w:rsidP="002C5BFC">
            <w:pPr>
              <w:rPr>
                <w:rFonts w:ascii="Segoe UI Light" w:hAnsi="Segoe UI Light"/>
                <w:lang w:val="ru-RU"/>
              </w:rPr>
            </w:pPr>
          </w:p>
        </w:tc>
        <w:tc>
          <w:tcPr>
            <w:tcW w:w="1999" w:type="dxa"/>
          </w:tcPr>
          <w:p w:rsidR="00B02A32" w:rsidRPr="00DC4B29" w:rsidRDefault="00B02A32" w:rsidP="002C5BFC">
            <w:pPr>
              <w:rPr>
                <w:rFonts w:ascii="Segoe UI Light" w:hAnsi="Segoe UI Light"/>
                <w:lang w:val="ru-RU"/>
              </w:rPr>
            </w:pPr>
          </w:p>
        </w:tc>
        <w:tc>
          <w:tcPr>
            <w:tcW w:w="7513" w:type="dxa"/>
            <w:shd w:val="clear" w:color="auto" w:fill="auto"/>
          </w:tcPr>
          <w:p w:rsidR="00B02A32" w:rsidRPr="00DC4B29" w:rsidRDefault="00B02A32" w:rsidP="002C5BFC">
            <w:pPr>
              <w:rPr>
                <w:rFonts w:ascii="Segoe UI Light" w:hAnsi="Segoe UI Light"/>
                <w:lang w:val="ru-RU"/>
              </w:rPr>
            </w:pPr>
          </w:p>
        </w:tc>
      </w:tr>
      <w:tr w:rsidR="00B02A32" w:rsidRPr="00883564" w:rsidTr="002C5BFC">
        <w:tc>
          <w:tcPr>
            <w:tcW w:w="519" w:type="dxa"/>
            <w:shd w:val="clear" w:color="auto" w:fill="auto"/>
          </w:tcPr>
          <w:p w:rsidR="00B02A32" w:rsidRPr="00DC4B29" w:rsidRDefault="00B02A32" w:rsidP="002C5BFC">
            <w:pPr>
              <w:rPr>
                <w:rFonts w:ascii="Segoe UI Light" w:hAnsi="Segoe UI Light"/>
                <w:lang w:val="ru-RU"/>
              </w:rPr>
            </w:pPr>
          </w:p>
        </w:tc>
        <w:tc>
          <w:tcPr>
            <w:tcW w:w="1999" w:type="dxa"/>
          </w:tcPr>
          <w:p w:rsidR="00B02A32" w:rsidRPr="00DC4B29" w:rsidRDefault="00B02A32" w:rsidP="002C5BFC">
            <w:pPr>
              <w:rPr>
                <w:rFonts w:ascii="Segoe UI Light" w:hAnsi="Segoe UI Light"/>
                <w:lang w:val="ru-RU"/>
              </w:rPr>
            </w:pPr>
          </w:p>
        </w:tc>
        <w:tc>
          <w:tcPr>
            <w:tcW w:w="7513" w:type="dxa"/>
            <w:shd w:val="clear" w:color="auto" w:fill="auto"/>
          </w:tcPr>
          <w:p w:rsidR="00B02A32" w:rsidRPr="00DC4B29" w:rsidRDefault="00B02A32" w:rsidP="002C5BFC">
            <w:pPr>
              <w:rPr>
                <w:rFonts w:ascii="Segoe UI Light" w:hAnsi="Segoe UI Light"/>
                <w:lang w:val="ru-RU"/>
              </w:rPr>
            </w:pPr>
          </w:p>
        </w:tc>
      </w:tr>
      <w:tr w:rsidR="00B02A32" w:rsidRPr="00883564" w:rsidTr="002C5BFC">
        <w:tc>
          <w:tcPr>
            <w:tcW w:w="519" w:type="dxa"/>
            <w:shd w:val="clear" w:color="auto" w:fill="auto"/>
          </w:tcPr>
          <w:p w:rsidR="00B02A32" w:rsidRPr="00DC4B29" w:rsidRDefault="00B02A32" w:rsidP="002C5BFC">
            <w:pPr>
              <w:rPr>
                <w:rFonts w:ascii="Segoe UI Light" w:hAnsi="Segoe UI Light"/>
                <w:lang w:val="ru-RU"/>
              </w:rPr>
            </w:pPr>
          </w:p>
        </w:tc>
        <w:tc>
          <w:tcPr>
            <w:tcW w:w="1999" w:type="dxa"/>
          </w:tcPr>
          <w:p w:rsidR="00B02A32" w:rsidRPr="00DC4B29" w:rsidRDefault="00B02A32" w:rsidP="002C5BFC">
            <w:pPr>
              <w:rPr>
                <w:rFonts w:ascii="Segoe UI Light" w:hAnsi="Segoe UI Light"/>
                <w:lang w:val="ru-RU"/>
              </w:rPr>
            </w:pPr>
          </w:p>
        </w:tc>
        <w:tc>
          <w:tcPr>
            <w:tcW w:w="7513" w:type="dxa"/>
            <w:shd w:val="clear" w:color="auto" w:fill="auto"/>
          </w:tcPr>
          <w:p w:rsidR="00B02A32" w:rsidRPr="00DC4B29" w:rsidRDefault="00B02A32" w:rsidP="002C5BFC">
            <w:pPr>
              <w:rPr>
                <w:rFonts w:ascii="Segoe UI Light" w:hAnsi="Segoe UI Light"/>
                <w:lang w:val="ru-RU"/>
              </w:rPr>
            </w:pPr>
          </w:p>
        </w:tc>
      </w:tr>
      <w:tr w:rsidR="00B02A32" w:rsidRPr="00883564" w:rsidTr="002C5BFC">
        <w:tc>
          <w:tcPr>
            <w:tcW w:w="519" w:type="dxa"/>
            <w:shd w:val="clear" w:color="auto" w:fill="auto"/>
          </w:tcPr>
          <w:p w:rsidR="00B02A32" w:rsidRPr="00DC4B29" w:rsidRDefault="00B02A32" w:rsidP="002C5BFC">
            <w:pPr>
              <w:rPr>
                <w:rFonts w:ascii="Segoe UI Light" w:hAnsi="Segoe UI Light"/>
                <w:lang w:val="ru-RU"/>
              </w:rPr>
            </w:pPr>
          </w:p>
        </w:tc>
        <w:tc>
          <w:tcPr>
            <w:tcW w:w="1999" w:type="dxa"/>
          </w:tcPr>
          <w:p w:rsidR="00B02A32" w:rsidRPr="00DC4B29" w:rsidRDefault="00B02A32" w:rsidP="002C5BFC">
            <w:pPr>
              <w:rPr>
                <w:rFonts w:ascii="Segoe UI Light" w:hAnsi="Segoe UI Light"/>
                <w:lang w:val="ru-RU"/>
              </w:rPr>
            </w:pPr>
          </w:p>
        </w:tc>
        <w:tc>
          <w:tcPr>
            <w:tcW w:w="7513" w:type="dxa"/>
            <w:shd w:val="clear" w:color="auto" w:fill="auto"/>
          </w:tcPr>
          <w:p w:rsidR="00B02A32" w:rsidRPr="00DC4B29" w:rsidRDefault="00B02A32" w:rsidP="002C5BFC">
            <w:pPr>
              <w:rPr>
                <w:rFonts w:ascii="Segoe UI Light" w:hAnsi="Segoe UI Light"/>
                <w:lang w:val="ru-RU"/>
              </w:rPr>
            </w:pPr>
          </w:p>
        </w:tc>
      </w:tr>
      <w:tr w:rsidR="00B02A32" w:rsidRPr="00883564" w:rsidTr="002C5BFC">
        <w:tc>
          <w:tcPr>
            <w:tcW w:w="519" w:type="dxa"/>
            <w:shd w:val="clear" w:color="auto" w:fill="auto"/>
          </w:tcPr>
          <w:p w:rsidR="00B02A32" w:rsidRPr="00DC4B29" w:rsidRDefault="00B02A32" w:rsidP="002C5BFC">
            <w:pPr>
              <w:rPr>
                <w:rFonts w:ascii="Segoe UI Light" w:hAnsi="Segoe UI Light"/>
                <w:lang w:val="ru-RU"/>
              </w:rPr>
            </w:pPr>
          </w:p>
        </w:tc>
        <w:tc>
          <w:tcPr>
            <w:tcW w:w="1999" w:type="dxa"/>
          </w:tcPr>
          <w:p w:rsidR="00B02A32" w:rsidRPr="00DC4B29" w:rsidRDefault="00B02A32" w:rsidP="002C5BFC">
            <w:pPr>
              <w:rPr>
                <w:rFonts w:ascii="Segoe UI Light" w:hAnsi="Segoe UI Light"/>
                <w:lang w:val="ru-RU"/>
              </w:rPr>
            </w:pPr>
          </w:p>
        </w:tc>
        <w:tc>
          <w:tcPr>
            <w:tcW w:w="7513" w:type="dxa"/>
            <w:shd w:val="clear" w:color="auto" w:fill="auto"/>
          </w:tcPr>
          <w:p w:rsidR="00B02A32" w:rsidRPr="00DC4B29" w:rsidRDefault="00B02A32" w:rsidP="002C5BFC">
            <w:pPr>
              <w:rPr>
                <w:rFonts w:ascii="Segoe UI Light" w:hAnsi="Segoe UI Light"/>
                <w:lang w:val="ru-RU"/>
              </w:rPr>
            </w:pPr>
          </w:p>
        </w:tc>
      </w:tr>
      <w:tr w:rsidR="00B02A32" w:rsidRPr="00883564" w:rsidTr="002C5BFC">
        <w:tc>
          <w:tcPr>
            <w:tcW w:w="519" w:type="dxa"/>
            <w:shd w:val="clear" w:color="auto" w:fill="auto"/>
          </w:tcPr>
          <w:p w:rsidR="00B02A32" w:rsidRPr="00DC4B29" w:rsidRDefault="00B02A32" w:rsidP="002C5BFC">
            <w:pPr>
              <w:rPr>
                <w:rFonts w:ascii="Segoe UI Light" w:hAnsi="Segoe UI Light"/>
                <w:lang w:val="ru-RU"/>
              </w:rPr>
            </w:pPr>
          </w:p>
        </w:tc>
        <w:tc>
          <w:tcPr>
            <w:tcW w:w="1999" w:type="dxa"/>
          </w:tcPr>
          <w:p w:rsidR="00B02A32" w:rsidRPr="00DC4B29" w:rsidRDefault="00B02A32" w:rsidP="002C5BFC">
            <w:pPr>
              <w:rPr>
                <w:rFonts w:ascii="Segoe UI Light" w:hAnsi="Segoe UI Light"/>
                <w:lang w:val="ru-RU"/>
              </w:rPr>
            </w:pPr>
          </w:p>
        </w:tc>
        <w:tc>
          <w:tcPr>
            <w:tcW w:w="7513" w:type="dxa"/>
            <w:shd w:val="clear" w:color="auto" w:fill="auto"/>
          </w:tcPr>
          <w:p w:rsidR="00B02A32" w:rsidRPr="00DC4B29" w:rsidRDefault="00B02A32" w:rsidP="002C5BFC">
            <w:pPr>
              <w:rPr>
                <w:rFonts w:ascii="Segoe UI Light" w:hAnsi="Segoe UI Light"/>
                <w:lang w:val="ru-RU"/>
              </w:rPr>
            </w:pPr>
          </w:p>
        </w:tc>
      </w:tr>
    </w:tbl>
    <w:p w:rsidR="00DF0215" w:rsidRPr="00962806" w:rsidRDefault="00DF0215" w:rsidP="003B7ECD">
      <w:pPr>
        <w:pStyle w:val="aff1"/>
      </w:pPr>
      <w:bookmarkStart w:id="194" w:name="Приложение1"/>
      <w:bookmarkEnd w:id="194"/>
    </w:p>
    <w:sectPr w:rsidR="00DF0215" w:rsidRPr="00962806" w:rsidSect="005E2EC9">
      <w:headerReference w:type="default" r:id="rId135"/>
      <w:type w:val="continuous"/>
      <w:pgSz w:w="12240" w:h="15840" w:code="1"/>
      <w:pgMar w:top="810" w:right="990" w:bottom="284" w:left="990" w:header="360" w:footer="371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195C3C" w:rsidRDefault="00195C3C">
      <w:r>
        <w:separator/>
      </w:r>
    </w:p>
  </w:endnote>
  <w:endnote w:type="continuationSeparator" w:id="0">
    <w:p w:rsidR="00195C3C" w:rsidRDefault="00195C3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egoe UI Light">
    <w:panose1 w:val="020B0502040204020203"/>
    <w:charset w:val="CC"/>
    <w:family w:val="swiss"/>
    <w:pitch w:val="variable"/>
    <w:sig w:usb0="E00002FF" w:usb1="4000A47B" w:usb2="00000001" w:usb3="00000000" w:csb0="0000019F" w:csb1="00000000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Verdana">
    <w:panose1 w:val="020B0604030504040204"/>
    <w:charset w:val="CC"/>
    <w:family w:val="swiss"/>
    <w:pitch w:val="variable"/>
    <w:sig w:usb0="A10006FF" w:usb1="4000205B" w:usb2="0000001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Trebuchet MS">
    <w:panose1 w:val="020B0603020202020204"/>
    <w:charset w:val="CC"/>
    <w:family w:val="swiss"/>
    <w:pitch w:val="variable"/>
    <w:sig w:usb0="00000287" w:usb1="00000000" w:usb2="00000000" w:usb3="00000000" w:csb0="0000009F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  <w:font w:name="Book Antiqua">
    <w:panose1 w:val="02040602050305030304"/>
    <w:charset w:val="CC"/>
    <w:family w:val="roman"/>
    <w:pitch w:val="variable"/>
    <w:sig w:usb0="00000287" w:usb1="00000000" w:usb2="00000000" w:usb3="00000000" w:csb0="0000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  <w:font w:name="Garamond">
    <w:panose1 w:val="02020404030301010803"/>
    <w:charset w:val="CC"/>
    <w:family w:val="roman"/>
    <w:pitch w:val="variable"/>
    <w:sig w:usb0="00000287" w:usb1="00000000" w:usb2="00000000" w:usb3="00000000" w:csb0="0000009F" w:csb1="00000000"/>
  </w:font>
  <w:font w:name="Franklin Gothic Book">
    <w:panose1 w:val="020B0503020102020204"/>
    <w:charset w:val="CC"/>
    <w:family w:val="swiss"/>
    <w:pitch w:val="variable"/>
    <w:sig w:usb0="00000287" w:usb1="00000000" w:usb2="00000000" w:usb3="00000000" w:csb0="0000009F" w:csb1="00000000"/>
  </w:font>
  <w:font w:name="Gill Sans Nova">
    <w:altName w:val="Lucida Sans Unicode"/>
    <w:charset w:val="CC"/>
    <w:family w:val="swiss"/>
    <w:pitch w:val="variable"/>
    <w:sig w:usb0="00000001" w:usb1="00000002" w:usb2="00000000" w:usb3="00000000" w:csb0="0000009F" w:csb1="00000000"/>
  </w:font>
  <w:font w:name="Segoe UI">
    <w:panose1 w:val="020B0502040204020203"/>
    <w:charset w:val="CC"/>
    <w:family w:val="swiss"/>
    <w:pitch w:val="variable"/>
    <w:sig w:usb0="E10022FF" w:usb1="C000E47F" w:usb2="00000029" w:usb3="00000000" w:csb0="000001DF" w:csb1="00000000"/>
  </w:font>
  <w:font w:name="Gill Sans Nova Ultra Bold">
    <w:altName w:val="Segoe UI Semibold"/>
    <w:charset w:val="CC"/>
    <w:family w:val="swiss"/>
    <w:pitch w:val="variable"/>
    <w:sig w:usb0="00000001" w:usb1="00000002" w:usb2="00000000" w:usb3="00000000" w:csb0="0000009F" w:csb1="00000000"/>
  </w:font>
  <w:font w:name="Arial Black">
    <w:panose1 w:val="020B0A04020102020204"/>
    <w:charset w:val="CC"/>
    <w:family w:val="swiss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20F3E" w:rsidRPr="002E09CD" w:rsidRDefault="00A20F3E" w:rsidP="003B7ECD">
    <w:pPr>
      <w:pStyle w:val="aff1"/>
    </w:pPr>
  </w:p>
  <w:tbl>
    <w:tblPr>
      <w:tblStyle w:val="aff0"/>
      <w:tblW w:w="11481" w:type="dxa"/>
      <w:tblInd w:w="-565" w:type="dxa"/>
      <w:tblBorders>
        <w:top w:val="single" w:sz="36" w:space="0" w:color="4C7272" w:themeColor="accent5" w:themeShade="BF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1418"/>
      <w:gridCol w:w="5670"/>
      <w:gridCol w:w="4393"/>
    </w:tblGrid>
    <w:tr w:rsidR="00A20F3E" w:rsidRPr="008A6D3A" w:rsidTr="004A61BA">
      <w:trPr>
        <w:trHeight w:val="477"/>
      </w:trPr>
      <w:tc>
        <w:tcPr>
          <w:tcW w:w="1418" w:type="dxa"/>
          <w:vAlign w:val="center"/>
        </w:tcPr>
        <w:p w:rsidR="00A20F3E" w:rsidRPr="006611C0" w:rsidRDefault="00A20F3E" w:rsidP="008A6D3A">
          <w:pPr>
            <w:pStyle w:val="af9"/>
            <w:tabs>
              <w:tab w:val="clear" w:pos="4677"/>
              <w:tab w:val="center" w:pos="2160"/>
            </w:tabs>
            <w:jc w:val="right"/>
            <w:rPr>
              <w:noProof/>
              <w:color w:val="333366" w:themeColor="accent3"/>
              <w:lang w:val="ru-RU" w:eastAsia="ru-RU"/>
            </w:rPr>
          </w:pPr>
        </w:p>
      </w:tc>
      <w:tc>
        <w:tcPr>
          <w:tcW w:w="5670" w:type="dxa"/>
          <w:vAlign w:val="center"/>
        </w:tcPr>
        <w:p w:rsidR="00A20F3E" w:rsidRPr="006611C0" w:rsidRDefault="00A20F3E" w:rsidP="008A6D3A">
          <w:pPr>
            <w:pStyle w:val="af9"/>
            <w:tabs>
              <w:tab w:val="clear" w:pos="4677"/>
              <w:tab w:val="center" w:pos="2160"/>
            </w:tabs>
            <w:rPr>
              <w:rFonts w:ascii="Segoe UI Light" w:hAnsi="Segoe UI Light" w:cs="Segoe UI Light"/>
              <w:color w:val="000000"/>
              <w:sz w:val="28"/>
              <w:szCs w:val="28"/>
              <w:lang w:val="ru-RU"/>
            </w:rPr>
          </w:pPr>
        </w:p>
      </w:tc>
      <w:tc>
        <w:tcPr>
          <w:tcW w:w="4393" w:type="dxa"/>
          <w:vAlign w:val="center"/>
        </w:tcPr>
        <w:p w:rsidR="00A20F3E" w:rsidRPr="006611C0" w:rsidRDefault="00A20F3E" w:rsidP="008A6D3A">
          <w:pPr>
            <w:pStyle w:val="af9"/>
            <w:tabs>
              <w:tab w:val="clear" w:pos="4677"/>
              <w:tab w:val="center" w:pos="2160"/>
            </w:tabs>
            <w:jc w:val="right"/>
            <w:rPr>
              <w:noProof/>
              <w:sz w:val="28"/>
              <w:szCs w:val="28"/>
            </w:rPr>
          </w:pPr>
        </w:p>
      </w:tc>
    </w:tr>
    <w:tr w:rsidR="00A20F3E" w:rsidTr="002E09CD">
      <w:tc>
        <w:tcPr>
          <w:tcW w:w="1418" w:type="dxa"/>
          <w:vAlign w:val="center"/>
        </w:tcPr>
        <w:p w:rsidR="00A20F3E" w:rsidRDefault="00A20F3E" w:rsidP="008A6D3A">
          <w:pPr>
            <w:pStyle w:val="af9"/>
            <w:tabs>
              <w:tab w:val="clear" w:pos="4677"/>
              <w:tab w:val="center" w:pos="2160"/>
            </w:tabs>
            <w:jc w:val="right"/>
            <w:rPr>
              <w:noProof/>
            </w:rPr>
          </w:pPr>
          <w:r>
            <w:rPr>
              <w:noProof/>
              <w:color w:val="333366" w:themeColor="accent3"/>
              <w:sz w:val="18"/>
              <w:szCs w:val="38"/>
              <w:lang w:val="ru-RU" w:eastAsia="ru-RU"/>
            </w:rPr>
            <w:drawing>
              <wp:anchor distT="0" distB="0" distL="114300" distR="114300" simplePos="0" relativeHeight="251661312" behindDoc="1" locked="0" layoutInCell="1" allowOverlap="1" wp14:anchorId="569B6B46" wp14:editId="236F4C99">
                <wp:simplePos x="0" y="0"/>
                <wp:positionH relativeFrom="column">
                  <wp:posOffset>86995</wp:posOffset>
                </wp:positionH>
                <wp:positionV relativeFrom="paragraph">
                  <wp:posOffset>-134620</wp:posOffset>
                </wp:positionV>
                <wp:extent cx="503555" cy="503555"/>
                <wp:effectExtent l="0" t="0" r="0" b="0"/>
                <wp:wrapNone/>
                <wp:docPr id="364" name="Рисунок 36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" name="1200x630bb.jpg"/>
                        <pic:cNvPicPr/>
                      </pic:nvPicPr>
                      <pic:blipFill>
                        <a:blip r:embed="rId1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03555" cy="50355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w:r>
        </w:p>
      </w:tc>
      <w:tc>
        <w:tcPr>
          <w:tcW w:w="5670" w:type="dxa"/>
          <w:vAlign w:val="center"/>
        </w:tcPr>
        <w:p w:rsidR="00A20F3E" w:rsidRPr="00A4065D" w:rsidRDefault="00A20F3E" w:rsidP="004A61BA">
          <w:pPr>
            <w:jc w:val="center"/>
            <w:rPr>
              <w:noProof/>
            </w:rPr>
          </w:pPr>
          <w:r w:rsidRPr="00A4065D">
            <w:rPr>
              <w:rFonts w:ascii="Segoe UI Light" w:hAnsi="Segoe UI Light" w:cs="Segoe UI Light"/>
              <w:color w:val="000000"/>
            </w:rPr>
            <w:t xml:space="preserve">Marketplace </w:t>
          </w:r>
          <w:r>
            <w:rPr>
              <w:rFonts w:ascii="Segoe UI Light" w:hAnsi="Segoe UI Light" w:cs="Segoe UI Light"/>
              <w:color w:val="000000"/>
              <w:lang w:val="ru-RU"/>
            </w:rPr>
            <w:t>ГПН</w:t>
          </w:r>
          <w:r w:rsidRPr="00A4065D">
            <w:rPr>
              <w:rFonts w:ascii="Segoe UI Light" w:hAnsi="Segoe UI Light" w:cs="Segoe UI Light"/>
              <w:color w:val="000000"/>
            </w:rPr>
            <w:t xml:space="preserve"> –</w:t>
          </w:r>
          <w:r w:rsidRPr="004A61BA">
            <w:rPr>
              <w:rFonts w:ascii="Segoe UI Light" w:hAnsi="Segoe UI Light" w:cs="Segoe UI Light"/>
              <w:b/>
              <w:bCs/>
            </w:rPr>
            <w:t>www</w:t>
          </w:r>
          <w:r w:rsidRPr="00A4065D">
            <w:rPr>
              <w:rFonts w:ascii="Segoe UI Light" w:hAnsi="Segoe UI Light" w:cs="Segoe UI Light"/>
              <w:b/>
              <w:bCs/>
            </w:rPr>
            <w:t>.</w:t>
          </w:r>
          <w:hyperlink r:id="rId2" w:history="1">
            <w:r w:rsidRPr="004A61BA">
              <w:rPr>
                <w:rStyle w:val="afb"/>
                <w:rFonts w:ascii="Segoe UI Light" w:hAnsi="Segoe UI Light" w:cs="Segoe UI Light"/>
                <w:color w:val="auto"/>
              </w:rPr>
              <w:t>gpn</w:t>
            </w:r>
            <w:r w:rsidRPr="00A4065D">
              <w:rPr>
                <w:rStyle w:val="afb"/>
                <w:rFonts w:ascii="Segoe UI Light" w:hAnsi="Segoe UI Light" w:cs="Segoe UI Light"/>
                <w:color w:val="auto"/>
              </w:rPr>
              <w:t>-</w:t>
            </w:r>
            <w:r w:rsidRPr="004A61BA">
              <w:rPr>
                <w:rStyle w:val="afb"/>
                <w:rFonts w:ascii="Segoe UI Light" w:hAnsi="Segoe UI Light" w:cs="Segoe UI Light"/>
                <w:color w:val="auto"/>
              </w:rPr>
              <w:t>test</w:t>
            </w:r>
            <w:r w:rsidRPr="00A4065D">
              <w:rPr>
                <w:rStyle w:val="afb"/>
                <w:rFonts w:ascii="Segoe UI Light" w:hAnsi="Segoe UI Light" w:cs="Segoe UI Light"/>
                <w:color w:val="auto"/>
              </w:rPr>
              <w:t>.</w:t>
            </w:r>
            <w:r w:rsidRPr="004A61BA">
              <w:rPr>
                <w:rStyle w:val="afb"/>
                <w:rFonts w:ascii="Segoe UI Light" w:hAnsi="Segoe UI Light" w:cs="Segoe UI Light"/>
                <w:color w:val="auto"/>
              </w:rPr>
              <w:t>etpgpb</w:t>
            </w:r>
            <w:r w:rsidRPr="00A4065D">
              <w:rPr>
                <w:rStyle w:val="afb"/>
                <w:rFonts w:ascii="Segoe UI Light" w:hAnsi="Segoe UI Light" w:cs="Segoe UI Light"/>
                <w:color w:val="auto"/>
              </w:rPr>
              <w:t>.</w:t>
            </w:r>
            <w:r w:rsidRPr="004A61BA">
              <w:rPr>
                <w:rStyle w:val="afb"/>
                <w:rFonts w:ascii="Segoe UI Light" w:hAnsi="Segoe UI Light" w:cs="Segoe UI Light"/>
                <w:color w:val="auto"/>
              </w:rPr>
              <w:t>ru</w:t>
            </w:r>
          </w:hyperlink>
        </w:p>
        <w:p w:rsidR="00A20F3E" w:rsidRPr="00A4065D" w:rsidRDefault="00A20F3E" w:rsidP="008A6D3A"/>
      </w:tc>
      <w:tc>
        <w:tcPr>
          <w:tcW w:w="4393" w:type="dxa"/>
          <w:vAlign w:val="center"/>
        </w:tcPr>
        <w:p w:rsidR="00A20F3E" w:rsidRPr="006621AA" w:rsidRDefault="00A20F3E" w:rsidP="008A6D3A">
          <w:pPr>
            <w:pStyle w:val="af9"/>
            <w:tabs>
              <w:tab w:val="clear" w:pos="4677"/>
              <w:tab w:val="center" w:pos="2160"/>
            </w:tabs>
            <w:jc w:val="right"/>
            <w:rPr>
              <w:noProof/>
            </w:rPr>
          </w:pPr>
          <w:r w:rsidRPr="006621AA">
            <w:rPr>
              <w:noProof/>
            </w:rPr>
            <w:fldChar w:fldCharType="begin"/>
          </w:r>
          <w:r w:rsidRPr="006621AA">
            <w:rPr>
              <w:noProof/>
            </w:rPr>
            <w:instrText xml:space="preserve"> PAGE </w:instrText>
          </w:r>
          <w:r w:rsidRPr="006621AA">
            <w:rPr>
              <w:noProof/>
            </w:rPr>
            <w:fldChar w:fldCharType="separate"/>
          </w:r>
          <w:r w:rsidR="003224A6">
            <w:rPr>
              <w:noProof/>
            </w:rPr>
            <w:t>5</w:t>
          </w:r>
          <w:r w:rsidRPr="006621AA">
            <w:rPr>
              <w:noProof/>
            </w:rPr>
            <w:fldChar w:fldCharType="end"/>
          </w:r>
        </w:p>
        <w:p w:rsidR="00A20F3E" w:rsidRPr="00A5705C" w:rsidRDefault="00A20F3E" w:rsidP="008A6D3A">
          <w:pPr>
            <w:pStyle w:val="af9"/>
            <w:tabs>
              <w:tab w:val="clear" w:pos="4677"/>
              <w:tab w:val="center" w:pos="2160"/>
            </w:tabs>
            <w:jc w:val="right"/>
            <w:rPr>
              <w:noProof/>
              <w:lang w:val="ru-RU"/>
            </w:rPr>
          </w:pPr>
        </w:p>
      </w:tc>
    </w:tr>
  </w:tbl>
  <w:p w:rsidR="00A20F3E" w:rsidRPr="008A6D3A" w:rsidRDefault="00A20F3E" w:rsidP="003B7ECD">
    <w:pPr>
      <w:pStyle w:val="aff1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20F3E" w:rsidRPr="002E09CD" w:rsidRDefault="00A20F3E" w:rsidP="003B7ECD">
    <w:pPr>
      <w:pStyle w:val="aff1"/>
    </w:pPr>
  </w:p>
  <w:tbl>
    <w:tblPr>
      <w:tblStyle w:val="aff0"/>
      <w:tblW w:w="11481" w:type="dxa"/>
      <w:tblInd w:w="-565" w:type="dxa"/>
      <w:tblBorders>
        <w:top w:val="single" w:sz="36" w:space="0" w:color="4C7272" w:themeColor="accent5" w:themeShade="BF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1418"/>
      <w:gridCol w:w="5670"/>
      <w:gridCol w:w="4393"/>
    </w:tblGrid>
    <w:tr w:rsidR="00A20F3E" w:rsidRPr="008A6D3A" w:rsidTr="002E09CD">
      <w:tc>
        <w:tcPr>
          <w:tcW w:w="1418" w:type="dxa"/>
          <w:vAlign w:val="center"/>
        </w:tcPr>
        <w:p w:rsidR="00A20F3E" w:rsidRPr="006611C0" w:rsidRDefault="00A20F3E" w:rsidP="008A6D3A">
          <w:pPr>
            <w:pStyle w:val="af9"/>
            <w:tabs>
              <w:tab w:val="clear" w:pos="4677"/>
              <w:tab w:val="center" w:pos="2160"/>
            </w:tabs>
            <w:jc w:val="right"/>
            <w:rPr>
              <w:noProof/>
              <w:color w:val="333366" w:themeColor="accent3"/>
              <w:lang w:val="ru-RU" w:eastAsia="ru-RU"/>
            </w:rPr>
          </w:pPr>
        </w:p>
      </w:tc>
      <w:tc>
        <w:tcPr>
          <w:tcW w:w="5670" w:type="dxa"/>
          <w:vAlign w:val="center"/>
        </w:tcPr>
        <w:p w:rsidR="00A20F3E" w:rsidRPr="006611C0" w:rsidRDefault="00A20F3E" w:rsidP="008A6D3A">
          <w:pPr>
            <w:pStyle w:val="af9"/>
            <w:tabs>
              <w:tab w:val="clear" w:pos="4677"/>
              <w:tab w:val="center" w:pos="2160"/>
            </w:tabs>
            <w:rPr>
              <w:rFonts w:ascii="Segoe UI Light" w:hAnsi="Segoe UI Light" w:cs="Segoe UI Light"/>
              <w:color w:val="000000"/>
              <w:sz w:val="28"/>
              <w:szCs w:val="28"/>
              <w:lang w:val="ru-RU"/>
            </w:rPr>
          </w:pPr>
        </w:p>
      </w:tc>
      <w:tc>
        <w:tcPr>
          <w:tcW w:w="4393" w:type="dxa"/>
          <w:vAlign w:val="center"/>
        </w:tcPr>
        <w:p w:rsidR="00A20F3E" w:rsidRPr="006611C0" w:rsidRDefault="00A20F3E" w:rsidP="008A6D3A">
          <w:pPr>
            <w:pStyle w:val="af9"/>
            <w:tabs>
              <w:tab w:val="clear" w:pos="4677"/>
              <w:tab w:val="center" w:pos="2160"/>
            </w:tabs>
            <w:jc w:val="right"/>
            <w:rPr>
              <w:noProof/>
              <w:sz w:val="28"/>
              <w:szCs w:val="28"/>
            </w:rPr>
          </w:pPr>
        </w:p>
      </w:tc>
    </w:tr>
    <w:tr w:rsidR="00A20F3E" w:rsidTr="002E09CD">
      <w:tc>
        <w:tcPr>
          <w:tcW w:w="1418" w:type="dxa"/>
          <w:vAlign w:val="center"/>
        </w:tcPr>
        <w:p w:rsidR="00A20F3E" w:rsidRDefault="00A20F3E" w:rsidP="008A6D3A">
          <w:pPr>
            <w:pStyle w:val="af9"/>
            <w:tabs>
              <w:tab w:val="clear" w:pos="4677"/>
              <w:tab w:val="center" w:pos="2160"/>
            </w:tabs>
            <w:jc w:val="right"/>
            <w:rPr>
              <w:noProof/>
            </w:rPr>
          </w:pPr>
          <w:r>
            <w:rPr>
              <w:noProof/>
              <w:color w:val="333366" w:themeColor="accent3"/>
              <w:sz w:val="18"/>
              <w:szCs w:val="38"/>
              <w:lang w:val="ru-RU" w:eastAsia="ru-RU"/>
            </w:rPr>
            <w:drawing>
              <wp:anchor distT="0" distB="0" distL="114300" distR="114300" simplePos="0" relativeHeight="251673600" behindDoc="1" locked="0" layoutInCell="1" allowOverlap="1" wp14:anchorId="7FDA6032" wp14:editId="77A95D77">
                <wp:simplePos x="0" y="0"/>
                <wp:positionH relativeFrom="column">
                  <wp:posOffset>86995</wp:posOffset>
                </wp:positionH>
                <wp:positionV relativeFrom="paragraph">
                  <wp:posOffset>-134620</wp:posOffset>
                </wp:positionV>
                <wp:extent cx="503555" cy="503555"/>
                <wp:effectExtent l="0" t="0" r="0" b="0"/>
                <wp:wrapNone/>
                <wp:docPr id="124" name="Рисунок 12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" name="1200x630bb.jpg"/>
                        <pic:cNvPicPr/>
                      </pic:nvPicPr>
                      <pic:blipFill>
                        <a:blip r:embed="rId1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03555" cy="50355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w:r>
        </w:p>
      </w:tc>
      <w:tc>
        <w:tcPr>
          <w:tcW w:w="5670" w:type="dxa"/>
          <w:vAlign w:val="center"/>
        </w:tcPr>
        <w:p w:rsidR="00A20F3E" w:rsidRDefault="00A20F3E" w:rsidP="008A6D3A">
          <w:pPr>
            <w:pStyle w:val="af9"/>
            <w:tabs>
              <w:tab w:val="clear" w:pos="4677"/>
              <w:tab w:val="center" w:pos="2160"/>
            </w:tabs>
            <w:rPr>
              <w:noProof/>
              <w:lang w:val="ru-RU"/>
            </w:rPr>
          </w:pPr>
          <w:r w:rsidRPr="007532C5">
            <w:rPr>
              <w:rFonts w:ascii="Segoe UI Light" w:hAnsi="Segoe UI Light" w:cs="Segoe UI Light"/>
              <w:color w:val="000000"/>
              <w:lang w:val="ru-RU"/>
            </w:rPr>
            <w:t xml:space="preserve">ЭТП ГПБ – </w:t>
          </w:r>
          <w:hyperlink r:id="rId2" w:history="1">
            <w:r w:rsidRPr="007532C5">
              <w:rPr>
                <w:rStyle w:val="afb"/>
                <w:rFonts w:ascii="Segoe UI Light" w:hAnsi="Segoe UI Light" w:cs="Segoe UI Light"/>
                <w:color w:val="auto"/>
                <w:u w:val="none"/>
              </w:rPr>
              <w:t>www</w:t>
            </w:r>
            <w:r w:rsidRPr="007532C5">
              <w:rPr>
                <w:rStyle w:val="afb"/>
                <w:rFonts w:ascii="Segoe UI Light" w:hAnsi="Segoe UI Light" w:cs="Segoe UI Light"/>
                <w:color w:val="auto"/>
                <w:u w:val="none"/>
                <w:lang w:val="ru-RU"/>
              </w:rPr>
              <w:t>.</w:t>
            </w:r>
            <w:r w:rsidRPr="007532C5">
              <w:rPr>
                <w:rStyle w:val="afb"/>
                <w:rFonts w:ascii="Segoe UI Light" w:hAnsi="Segoe UI Light" w:cs="Segoe UI Light"/>
                <w:color w:val="auto"/>
                <w:u w:val="none"/>
              </w:rPr>
              <w:t>etpgpb</w:t>
            </w:r>
            <w:r w:rsidRPr="007532C5">
              <w:rPr>
                <w:rStyle w:val="afb"/>
                <w:rFonts w:ascii="Segoe UI Light" w:hAnsi="Segoe UI Light" w:cs="Segoe UI Light"/>
                <w:color w:val="auto"/>
                <w:u w:val="none"/>
                <w:lang w:val="ru-RU"/>
              </w:rPr>
              <w:t>.</w:t>
            </w:r>
            <w:r w:rsidRPr="007532C5">
              <w:rPr>
                <w:rStyle w:val="afb"/>
                <w:rFonts w:ascii="Segoe UI Light" w:hAnsi="Segoe UI Light" w:cs="Segoe UI Light"/>
                <w:color w:val="auto"/>
                <w:u w:val="none"/>
              </w:rPr>
              <w:t>ru</w:t>
            </w:r>
          </w:hyperlink>
        </w:p>
        <w:p w:rsidR="00A20F3E" w:rsidRPr="00BD79D2" w:rsidRDefault="00A20F3E" w:rsidP="008A6D3A">
          <w:pPr>
            <w:rPr>
              <w:lang w:val="ru-RU"/>
            </w:rPr>
          </w:pPr>
        </w:p>
      </w:tc>
      <w:tc>
        <w:tcPr>
          <w:tcW w:w="4393" w:type="dxa"/>
          <w:vAlign w:val="center"/>
        </w:tcPr>
        <w:p w:rsidR="00A20F3E" w:rsidRPr="006621AA" w:rsidRDefault="00A20F3E" w:rsidP="008A6D3A">
          <w:pPr>
            <w:pStyle w:val="af9"/>
            <w:tabs>
              <w:tab w:val="clear" w:pos="4677"/>
              <w:tab w:val="center" w:pos="2160"/>
            </w:tabs>
            <w:jc w:val="right"/>
            <w:rPr>
              <w:noProof/>
            </w:rPr>
          </w:pPr>
          <w:r w:rsidRPr="006621AA">
            <w:rPr>
              <w:noProof/>
            </w:rPr>
            <w:fldChar w:fldCharType="begin"/>
          </w:r>
          <w:r w:rsidRPr="006621AA">
            <w:rPr>
              <w:noProof/>
            </w:rPr>
            <w:instrText xml:space="preserve"> PAGE </w:instrText>
          </w:r>
          <w:r w:rsidRPr="006621AA">
            <w:rPr>
              <w:noProof/>
            </w:rPr>
            <w:fldChar w:fldCharType="separate"/>
          </w:r>
          <w:r w:rsidR="008232A1">
            <w:rPr>
              <w:noProof/>
            </w:rPr>
            <w:t>7</w:t>
          </w:r>
          <w:r w:rsidRPr="006621AA">
            <w:rPr>
              <w:noProof/>
            </w:rPr>
            <w:fldChar w:fldCharType="end"/>
          </w:r>
        </w:p>
        <w:p w:rsidR="00A20F3E" w:rsidRPr="00A5705C" w:rsidRDefault="00A20F3E" w:rsidP="008A6D3A">
          <w:pPr>
            <w:pStyle w:val="af9"/>
            <w:tabs>
              <w:tab w:val="clear" w:pos="4677"/>
              <w:tab w:val="center" w:pos="2160"/>
            </w:tabs>
            <w:jc w:val="right"/>
            <w:rPr>
              <w:noProof/>
              <w:lang w:val="ru-RU"/>
            </w:rPr>
          </w:pPr>
        </w:p>
      </w:tc>
    </w:tr>
  </w:tbl>
  <w:p w:rsidR="00A20F3E" w:rsidRPr="008A6D3A" w:rsidRDefault="00A20F3E" w:rsidP="003B7ECD">
    <w:pPr>
      <w:pStyle w:val="aff1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20F3E" w:rsidRPr="002E09CD" w:rsidRDefault="00A20F3E" w:rsidP="003B7ECD">
    <w:pPr>
      <w:pStyle w:val="aff1"/>
    </w:pPr>
  </w:p>
  <w:tbl>
    <w:tblPr>
      <w:tblStyle w:val="aff0"/>
      <w:tblW w:w="11481" w:type="dxa"/>
      <w:tblInd w:w="-565" w:type="dxa"/>
      <w:tblBorders>
        <w:top w:val="single" w:sz="36" w:space="0" w:color="4C7272" w:themeColor="accent5" w:themeShade="BF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1418"/>
      <w:gridCol w:w="5670"/>
      <w:gridCol w:w="4393"/>
    </w:tblGrid>
    <w:tr w:rsidR="00A20F3E" w:rsidRPr="008A6D3A" w:rsidTr="002E09CD">
      <w:tc>
        <w:tcPr>
          <w:tcW w:w="1418" w:type="dxa"/>
          <w:vAlign w:val="center"/>
        </w:tcPr>
        <w:p w:rsidR="00A20F3E" w:rsidRPr="006611C0" w:rsidRDefault="00A20F3E" w:rsidP="008A6D3A">
          <w:pPr>
            <w:pStyle w:val="af9"/>
            <w:tabs>
              <w:tab w:val="clear" w:pos="4677"/>
              <w:tab w:val="center" w:pos="2160"/>
            </w:tabs>
            <w:jc w:val="right"/>
            <w:rPr>
              <w:noProof/>
              <w:color w:val="333366" w:themeColor="accent3"/>
              <w:lang w:val="ru-RU" w:eastAsia="ru-RU"/>
            </w:rPr>
          </w:pPr>
        </w:p>
      </w:tc>
      <w:tc>
        <w:tcPr>
          <w:tcW w:w="5670" w:type="dxa"/>
          <w:vAlign w:val="center"/>
        </w:tcPr>
        <w:p w:rsidR="00A20F3E" w:rsidRPr="006611C0" w:rsidRDefault="00A20F3E" w:rsidP="008A6D3A">
          <w:pPr>
            <w:pStyle w:val="af9"/>
            <w:tabs>
              <w:tab w:val="clear" w:pos="4677"/>
              <w:tab w:val="center" w:pos="2160"/>
            </w:tabs>
            <w:rPr>
              <w:rFonts w:ascii="Segoe UI Light" w:hAnsi="Segoe UI Light" w:cs="Segoe UI Light"/>
              <w:color w:val="000000"/>
              <w:sz w:val="28"/>
              <w:szCs w:val="28"/>
              <w:lang w:val="ru-RU"/>
            </w:rPr>
          </w:pPr>
        </w:p>
      </w:tc>
      <w:tc>
        <w:tcPr>
          <w:tcW w:w="4393" w:type="dxa"/>
          <w:vAlign w:val="center"/>
        </w:tcPr>
        <w:p w:rsidR="00A20F3E" w:rsidRPr="006611C0" w:rsidRDefault="00A20F3E" w:rsidP="008A6D3A">
          <w:pPr>
            <w:pStyle w:val="af9"/>
            <w:tabs>
              <w:tab w:val="clear" w:pos="4677"/>
              <w:tab w:val="center" w:pos="2160"/>
            </w:tabs>
            <w:jc w:val="right"/>
            <w:rPr>
              <w:noProof/>
              <w:sz w:val="28"/>
              <w:szCs w:val="28"/>
            </w:rPr>
          </w:pPr>
        </w:p>
      </w:tc>
    </w:tr>
    <w:tr w:rsidR="00A20F3E" w:rsidTr="002E09CD">
      <w:tc>
        <w:tcPr>
          <w:tcW w:w="1418" w:type="dxa"/>
          <w:vAlign w:val="center"/>
        </w:tcPr>
        <w:p w:rsidR="00A20F3E" w:rsidRDefault="00A20F3E" w:rsidP="008A6D3A">
          <w:pPr>
            <w:pStyle w:val="af9"/>
            <w:tabs>
              <w:tab w:val="clear" w:pos="4677"/>
              <w:tab w:val="center" w:pos="2160"/>
            </w:tabs>
            <w:jc w:val="right"/>
            <w:rPr>
              <w:noProof/>
            </w:rPr>
          </w:pPr>
          <w:r>
            <w:rPr>
              <w:noProof/>
              <w:color w:val="333366" w:themeColor="accent3"/>
              <w:sz w:val="18"/>
              <w:szCs w:val="38"/>
              <w:lang w:val="ru-RU" w:eastAsia="ru-RU"/>
            </w:rPr>
            <w:drawing>
              <wp:anchor distT="0" distB="0" distL="114300" distR="114300" simplePos="0" relativeHeight="251667456" behindDoc="1" locked="0" layoutInCell="1" allowOverlap="1" wp14:anchorId="37738F73" wp14:editId="6752F3EF">
                <wp:simplePos x="0" y="0"/>
                <wp:positionH relativeFrom="column">
                  <wp:posOffset>86995</wp:posOffset>
                </wp:positionH>
                <wp:positionV relativeFrom="paragraph">
                  <wp:posOffset>-134620</wp:posOffset>
                </wp:positionV>
                <wp:extent cx="503555" cy="503555"/>
                <wp:effectExtent l="0" t="0" r="0" b="0"/>
                <wp:wrapNone/>
                <wp:docPr id="45087" name="Рисунок 4508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" name="1200x630bb.jpg"/>
                        <pic:cNvPicPr/>
                      </pic:nvPicPr>
                      <pic:blipFill>
                        <a:blip r:embed="rId1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03555" cy="50355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w:r>
        </w:p>
      </w:tc>
      <w:tc>
        <w:tcPr>
          <w:tcW w:w="5670" w:type="dxa"/>
          <w:vAlign w:val="center"/>
        </w:tcPr>
        <w:p w:rsidR="00A20F3E" w:rsidRPr="00A4065D" w:rsidRDefault="00A20F3E" w:rsidP="008A6D3A">
          <w:pPr>
            <w:pStyle w:val="af9"/>
            <w:tabs>
              <w:tab w:val="clear" w:pos="4677"/>
              <w:tab w:val="center" w:pos="2160"/>
            </w:tabs>
            <w:rPr>
              <w:noProof/>
            </w:rPr>
          </w:pPr>
          <w:r w:rsidRPr="00A4065D">
            <w:rPr>
              <w:rFonts w:ascii="Segoe UI Light" w:hAnsi="Segoe UI Light" w:cs="Segoe UI Light"/>
              <w:color w:val="000000"/>
            </w:rPr>
            <w:t xml:space="preserve">Marketplace </w:t>
          </w:r>
          <w:r>
            <w:rPr>
              <w:rFonts w:ascii="Segoe UI Light" w:hAnsi="Segoe UI Light" w:cs="Segoe UI Light"/>
              <w:color w:val="000000"/>
              <w:lang w:val="ru-RU"/>
            </w:rPr>
            <w:t>ГПН</w:t>
          </w:r>
          <w:r w:rsidRPr="00A4065D">
            <w:rPr>
              <w:rFonts w:ascii="Segoe UI Light" w:hAnsi="Segoe UI Light" w:cs="Segoe UI Light"/>
              <w:color w:val="000000"/>
            </w:rPr>
            <w:t xml:space="preserve"> –</w:t>
          </w:r>
          <w:r w:rsidRPr="00A4065D">
            <w:t xml:space="preserve"> </w:t>
          </w:r>
          <w:hyperlink r:id="rId2" w:history="1">
            <w:r w:rsidRPr="00D5292C">
              <w:rPr>
                <w:rStyle w:val="afb"/>
                <w:rFonts w:ascii="Segoe UI Light" w:hAnsi="Segoe UI Light" w:cs="Segoe UI Light"/>
              </w:rPr>
              <w:t>https</w:t>
            </w:r>
            <w:r w:rsidRPr="00A4065D">
              <w:rPr>
                <w:rStyle w:val="afb"/>
                <w:rFonts w:ascii="Segoe UI Light" w:hAnsi="Segoe UI Light" w:cs="Segoe UI Light"/>
              </w:rPr>
              <w:t>://</w:t>
            </w:r>
            <w:r w:rsidRPr="00D5292C">
              <w:rPr>
                <w:rStyle w:val="afb"/>
                <w:rFonts w:ascii="Segoe UI Light" w:hAnsi="Segoe UI Light" w:cs="Segoe UI Light"/>
              </w:rPr>
              <w:t>gpn</w:t>
            </w:r>
            <w:r w:rsidRPr="00A4065D">
              <w:rPr>
                <w:rStyle w:val="afb"/>
                <w:rFonts w:ascii="Segoe UI Light" w:hAnsi="Segoe UI Light" w:cs="Segoe UI Light"/>
              </w:rPr>
              <w:t>-</w:t>
            </w:r>
            <w:r w:rsidRPr="00D5292C">
              <w:rPr>
                <w:rStyle w:val="afb"/>
                <w:rFonts w:ascii="Segoe UI Light" w:hAnsi="Segoe UI Light" w:cs="Segoe UI Light"/>
              </w:rPr>
              <w:t>test</w:t>
            </w:r>
            <w:r w:rsidRPr="00A4065D">
              <w:rPr>
                <w:rStyle w:val="afb"/>
                <w:rFonts w:ascii="Segoe UI Light" w:hAnsi="Segoe UI Light" w:cs="Segoe UI Light"/>
              </w:rPr>
              <w:t>.</w:t>
            </w:r>
            <w:r w:rsidRPr="00D5292C">
              <w:rPr>
                <w:rStyle w:val="afb"/>
                <w:rFonts w:ascii="Segoe UI Light" w:hAnsi="Segoe UI Light" w:cs="Segoe UI Light"/>
              </w:rPr>
              <w:t>etpgpb</w:t>
            </w:r>
            <w:r w:rsidRPr="00A4065D">
              <w:rPr>
                <w:rStyle w:val="afb"/>
                <w:rFonts w:ascii="Segoe UI Light" w:hAnsi="Segoe UI Light" w:cs="Segoe UI Light"/>
              </w:rPr>
              <w:t>.</w:t>
            </w:r>
            <w:r w:rsidRPr="00D5292C">
              <w:rPr>
                <w:rStyle w:val="afb"/>
                <w:rFonts w:ascii="Segoe UI Light" w:hAnsi="Segoe UI Light" w:cs="Segoe UI Light"/>
              </w:rPr>
              <w:t>ru</w:t>
            </w:r>
          </w:hyperlink>
        </w:p>
        <w:p w:rsidR="00A20F3E" w:rsidRPr="00A4065D" w:rsidRDefault="00A20F3E" w:rsidP="008A6D3A"/>
      </w:tc>
      <w:tc>
        <w:tcPr>
          <w:tcW w:w="4393" w:type="dxa"/>
          <w:vAlign w:val="center"/>
        </w:tcPr>
        <w:p w:rsidR="00A20F3E" w:rsidRPr="006621AA" w:rsidRDefault="00A20F3E" w:rsidP="008A6D3A">
          <w:pPr>
            <w:pStyle w:val="af9"/>
            <w:tabs>
              <w:tab w:val="clear" w:pos="4677"/>
              <w:tab w:val="center" w:pos="2160"/>
            </w:tabs>
            <w:jc w:val="right"/>
            <w:rPr>
              <w:noProof/>
            </w:rPr>
          </w:pPr>
          <w:r w:rsidRPr="006621AA">
            <w:rPr>
              <w:noProof/>
            </w:rPr>
            <w:fldChar w:fldCharType="begin"/>
          </w:r>
          <w:r w:rsidRPr="006621AA">
            <w:rPr>
              <w:noProof/>
            </w:rPr>
            <w:instrText xml:space="preserve"> PAGE </w:instrText>
          </w:r>
          <w:r w:rsidRPr="006621AA">
            <w:rPr>
              <w:noProof/>
            </w:rPr>
            <w:fldChar w:fldCharType="separate"/>
          </w:r>
          <w:r w:rsidR="008232A1">
            <w:rPr>
              <w:noProof/>
            </w:rPr>
            <w:t>14</w:t>
          </w:r>
          <w:r w:rsidRPr="006621AA">
            <w:rPr>
              <w:noProof/>
            </w:rPr>
            <w:fldChar w:fldCharType="end"/>
          </w:r>
        </w:p>
        <w:p w:rsidR="00A20F3E" w:rsidRPr="00A5705C" w:rsidRDefault="00A20F3E" w:rsidP="008A6D3A">
          <w:pPr>
            <w:pStyle w:val="af9"/>
            <w:tabs>
              <w:tab w:val="clear" w:pos="4677"/>
              <w:tab w:val="center" w:pos="2160"/>
            </w:tabs>
            <w:jc w:val="right"/>
            <w:rPr>
              <w:noProof/>
              <w:lang w:val="ru-RU"/>
            </w:rPr>
          </w:pPr>
        </w:p>
      </w:tc>
    </w:tr>
  </w:tbl>
  <w:p w:rsidR="00A20F3E" w:rsidRPr="008A6D3A" w:rsidRDefault="00A20F3E" w:rsidP="003B7ECD">
    <w:pPr>
      <w:pStyle w:val="aff1"/>
    </w:pP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20F3E" w:rsidRPr="002E09CD" w:rsidRDefault="00A20F3E" w:rsidP="003B7ECD">
    <w:pPr>
      <w:pStyle w:val="aff1"/>
    </w:pPr>
  </w:p>
  <w:tbl>
    <w:tblPr>
      <w:tblStyle w:val="aff0"/>
      <w:tblW w:w="11481" w:type="dxa"/>
      <w:tblInd w:w="-565" w:type="dxa"/>
      <w:tblBorders>
        <w:top w:val="single" w:sz="36" w:space="0" w:color="4C7272" w:themeColor="accent5" w:themeShade="BF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1418"/>
      <w:gridCol w:w="5670"/>
      <w:gridCol w:w="4393"/>
    </w:tblGrid>
    <w:tr w:rsidR="00A20F3E" w:rsidRPr="008A6D3A" w:rsidTr="002E09CD">
      <w:tc>
        <w:tcPr>
          <w:tcW w:w="1418" w:type="dxa"/>
          <w:vAlign w:val="center"/>
        </w:tcPr>
        <w:p w:rsidR="00A20F3E" w:rsidRPr="006611C0" w:rsidRDefault="00A20F3E" w:rsidP="008A6D3A">
          <w:pPr>
            <w:pStyle w:val="af9"/>
            <w:tabs>
              <w:tab w:val="clear" w:pos="4677"/>
              <w:tab w:val="center" w:pos="2160"/>
            </w:tabs>
            <w:jc w:val="right"/>
            <w:rPr>
              <w:noProof/>
              <w:color w:val="333366" w:themeColor="accent3"/>
              <w:lang w:val="ru-RU" w:eastAsia="ru-RU"/>
            </w:rPr>
          </w:pPr>
        </w:p>
      </w:tc>
      <w:tc>
        <w:tcPr>
          <w:tcW w:w="5670" w:type="dxa"/>
          <w:vAlign w:val="center"/>
        </w:tcPr>
        <w:p w:rsidR="00A20F3E" w:rsidRPr="006611C0" w:rsidRDefault="00A20F3E" w:rsidP="008A6D3A">
          <w:pPr>
            <w:pStyle w:val="af9"/>
            <w:tabs>
              <w:tab w:val="clear" w:pos="4677"/>
              <w:tab w:val="center" w:pos="2160"/>
            </w:tabs>
            <w:rPr>
              <w:rFonts w:ascii="Segoe UI Light" w:hAnsi="Segoe UI Light" w:cs="Segoe UI Light"/>
              <w:color w:val="000000"/>
              <w:sz w:val="28"/>
              <w:szCs w:val="28"/>
              <w:lang w:val="ru-RU"/>
            </w:rPr>
          </w:pPr>
        </w:p>
      </w:tc>
      <w:tc>
        <w:tcPr>
          <w:tcW w:w="4393" w:type="dxa"/>
          <w:vAlign w:val="center"/>
        </w:tcPr>
        <w:p w:rsidR="00A20F3E" w:rsidRPr="006611C0" w:rsidRDefault="00A20F3E" w:rsidP="008A6D3A">
          <w:pPr>
            <w:pStyle w:val="af9"/>
            <w:tabs>
              <w:tab w:val="clear" w:pos="4677"/>
              <w:tab w:val="center" w:pos="2160"/>
            </w:tabs>
            <w:jc w:val="right"/>
            <w:rPr>
              <w:noProof/>
              <w:sz w:val="28"/>
              <w:szCs w:val="28"/>
            </w:rPr>
          </w:pPr>
        </w:p>
      </w:tc>
    </w:tr>
    <w:tr w:rsidR="00A20F3E" w:rsidTr="002E09CD">
      <w:tc>
        <w:tcPr>
          <w:tcW w:w="1418" w:type="dxa"/>
          <w:vAlign w:val="center"/>
        </w:tcPr>
        <w:p w:rsidR="00A20F3E" w:rsidRDefault="00A20F3E" w:rsidP="008A6D3A">
          <w:pPr>
            <w:pStyle w:val="af9"/>
            <w:tabs>
              <w:tab w:val="clear" w:pos="4677"/>
              <w:tab w:val="center" w:pos="2160"/>
            </w:tabs>
            <w:jc w:val="right"/>
            <w:rPr>
              <w:noProof/>
            </w:rPr>
          </w:pPr>
          <w:r>
            <w:rPr>
              <w:noProof/>
              <w:color w:val="333366" w:themeColor="accent3"/>
              <w:sz w:val="18"/>
              <w:szCs w:val="38"/>
              <w:lang w:val="ru-RU" w:eastAsia="ru-RU"/>
            </w:rPr>
            <w:drawing>
              <wp:anchor distT="0" distB="0" distL="114300" distR="114300" simplePos="0" relativeHeight="251669504" behindDoc="1" locked="0" layoutInCell="1" allowOverlap="1" wp14:anchorId="74650AC3" wp14:editId="635ACD1B">
                <wp:simplePos x="0" y="0"/>
                <wp:positionH relativeFrom="column">
                  <wp:posOffset>86995</wp:posOffset>
                </wp:positionH>
                <wp:positionV relativeFrom="paragraph">
                  <wp:posOffset>-134620</wp:posOffset>
                </wp:positionV>
                <wp:extent cx="503555" cy="503555"/>
                <wp:effectExtent l="0" t="0" r="0" b="0"/>
                <wp:wrapNone/>
                <wp:docPr id="480" name="Рисунок 48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" name="1200x630bb.jpg"/>
                        <pic:cNvPicPr/>
                      </pic:nvPicPr>
                      <pic:blipFill>
                        <a:blip r:embed="rId1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03555" cy="50355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w:r>
        </w:p>
      </w:tc>
      <w:tc>
        <w:tcPr>
          <w:tcW w:w="5670" w:type="dxa"/>
          <w:vAlign w:val="center"/>
        </w:tcPr>
        <w:p w:rsidR="00A20F3E" w:rsidRDefault="00A20F3E" w:rsidP="008A6D3A">
          <w:pPr>
            <w:pStyle w:val="af9"/>
            <w:tabs>
              <w:tab w:val="clear" w:pos="4677"/>
              <w:tab w:val="center" w:pos="2160"/>
            </w:tabs>
            <w:rPr>
              <w:noProof/>
              <w:lang w:val="ru-RU"/>
            </w:rPr>
          </w:pPr>
          <w:r w:rsidRPr="007532C5">
            <w:rPr>
              <w:rFonts w:ascii="Segoe UI Light" w:hAnsi="Segoe UI Light" w:cs="Segoe UI Light"/>
              <w:color w:val="000000"/>
              <w:lang w:val="ru-RU"/>
            </w:rPr>
            <w:t xml:space="preserve">ЭТП ГПБ – </w:t>
          </w:r>
          <w:hyperlink r:id="rId2" w:history="1">
            <w:r w:rsidRPr="007532C5">
              <w:rPr>
                <w:rStyle w:val="afb"/>
                <w:rFonts w:ascii="Segoe UI Light" w:hAnsi="Segoe UI Light" w:cs="Segoe UI Light"/>
                <w:color w:val="auto"/>
                <w:u w:val="none"/>
              </w:rPr>
              <w:t>www</w:t>
            </w:r>
            <w:r w:rsidRPr="007532C5">
              <w:rPr>
                <w:rStyle w:val="afb"/>
                <w:rFonts w:ascii="Segoe UI Light" w:hAnsi="Segoe UI Light" w:cs="Segoe UI Light"/>
                <w:color w:val="auto"/>
                <w:u w:val="none"/>
                <w:lang w:val="ru-RU"/>
              </w:rPr>
              <w:t>.</w:t>
            </w:r>
            <w:r w:rsidRPr="007532C5">
              <w:rPr>
                <w:rStyle w:val="afb"/>
                <w:rFonts w:ascii="Segoe UI Light" w:hAnsi="Segoe UI Light" w:cs="Segoe UI Light"/>
                <w:color w:val="auto"/>
                <w:u w:val="none"/>
              </w:rPr>
              <w:t>etpgpb</w:t>
            </w:r>
            <w:r w:rsidRPr="007532C5">
              <w:rPr>
                <w:rStyle w:val="afb"/>
                <w:rFonts w:ascii="Segoe UI Light" w:hAnsi="Segoe UI Light" w:cs="Segoe UI Light"/>
                <w:color w:val="auto"/>
                <w:u w:val="none"/>
                <w:lang w:val="ru-RU"/>
              </w:rPr>
              <w:t>.</w:t>
            </w:r>
            <w:r w:rsidRPr="007532C5">
              <w:rPr>
                <w:rStyle w:val="afb"/>
                <w:rFonts w:ascii="Segoe UI Light" w:hAnsi="Segoe UI Light" w:cs="Segoe UI Light"/>
                <w:color w:val="auto"/>
                <w:u w:val="none"/>
              </w:rPr>
              <w:t>ru</w:t>
            </w:r>
          </w:hyperlink>
        </w:p>
        <w:p w:rsidR="00A20F3E" w:rsidRPr="00BD79D2" w:rsidRDefault="00A20F3E" w:rsidP="008A6D3A">
          <w:pPr>
            <w:rPr>
              <w:lang w:val="ru-RU"/>
            </w:rPr>
          </w:pPr>
        </w:p>
      </w:tc>
      <w:tc>
        <w:tcPr>
          <w:tcW w:w="4393" w:type="dxa"/>
          <w:vAlign w:val="center"/>
        </w:tcPr>
        <w:p w:rsidR="00A20F3E" w:rsidRPr="006621AA" w:rsidRDefault="00A20F3E" w:rsidP="008A6D3A">
          <w:pPr>
            <w:pStyle w:val="af9"/>
            <w:tabs>
              <w:tab w:val="clear" w:pos="4677"/>
              <w:tab w:val="center" w:pos="2160"/>
            </w:tabs>
            <w:jc w:val="right"/>
            <w:rPr>
              <w:noProof/>
            </w:rPr>
          </w:pPr>
          <w:r w:rsidRPr="006621AA">
            <w:rPr>
              <w:noProof/>
            </w:rPr>
            <w:fldChar w:fldCharType="begin"/>
          </w:r>
          <w:r w:rsidRPr="006621AA">
            <w:rPr>
              <w:noProof/>
            </w:rPr>
            <w:instrText xml:space="preserve"> PAGE </w:instrText>
          </w:r>
          <w:r w:rsidRPr="006621AA">
            <w:rPr>
              <w:noProof/>
            </w:rPr>
            <w:fldChar w:fldCharType="separate"/>
          </w:r>
          <w:r w:rsidR="008232A1">
            <w:rPr>
              <w:noProof/>
            </w:rPr>
            <w:t>30</w:t>
          </w:r>
          <w:r w:rsidRPr="006621AA">
            <w:rPr>
              <w:noProof/>
            </w:rPr>
            <w:fldChar w:fldCharType="end"/>
          </w:r>
        </w:p>
        <w:p w:rsidR="00A20F3E" w:rsidRPr="00A5705C" w:rsidRDefault="00A20F3E" w:rsidP="008A6D3A">
          <w:pPr>
            <w:pStyle w:val="af9"/>
            <w:tabs>
              <w:tab w:val="clear" w:pos="4677"/>
              <w:tab w:val="center" w:pos="2160"/>
            </w:tabs>
            <w:jc w:val="right"/>
            <w:rPr>
              <w:noProof/>
              <w:lang w:val="ru-RU"/>
            </w:rPr>
          </w:pPr>
        </w:p>
      </w:tc>
    </w:tr>
  </w:tbl>
  <w:p w:rsidR="00A20F3E" w:rsidRPr="008A6D3A" w:rsidRDefault="00A20F3E" w:rsidP="003B7ECD">
    <w:pPr>
      <w:pStyle w:val="aff1"/>
    </w:pPr>
  </w:p>
  <w:p w:rsidR="00A20F3E" w:rsidRDefault="00A20F3E"/>
</w:ftr>
</file>

<file path=word/footer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20F3E" w:rsidRPr="002E09CD" w:rsidRDefault="00A20F3E" w:rsidP="003B7ECD">
    <w:pPr>
      <w:pStyle w:val="aff1"/>
    </w:pPr>
  </w:p>
  <w:tbl>
    <w:tblPr>
      <w:tblStyle w:val="aff0"/>
      <w:tblW w:w="11481" w:type="dxa"/>
      <w:tblInd w:w="-565" w:type="dxa"/>
      <w:tblBorders>
        <w:top w:val="single" w:sz="36" w:space="0" w:color="4C7272" w:themeColor="accent5" w:themeShade="BF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1418"/>
      <w:gridCol w:w="5670"/>
      <w:gridCol w:w="4393"/>
    </w:tblGrid>
    <w:tr w:rsidR="00A20F3E" w:rsidRPr="008A6D3A" w:rsidTr="002E09CD">
      <w:tc>
        <w:tcPr>
          <w:tcW w:w="1418" w:type="dxa"/>
          <w:vAlign w:val="center"/>
        </w:tcPr>
        <w:p w:rsidR="00A20F3E" w:rsidRPr="006611C0" w:rsidRDefault="00A20F3E" w:rsidP="008A6D3A">
          <w:pPr>
            <w:pStyle w:val="af9"/>
            <w:tabs>
              <w:tab w:val="clear" w:pos="4677"/>
              <w:tab w:val="center" w:pos="2160"/>
            </w:tabs>
            <w:jc w:val="right"/>
            <w:rPr>
              <w:noProof/>
              <w:color w:val="333366" w:themeColor="accent3"/>
              <w:lang w:val="ru-RU" w:eastAsia="ru-RU"/>
            </w:rPr>
          </w:pPr>
        </w:p>
      </w:tc>
      <w:tc>
        <w:tcPr>
          <w:tcW w:w="5670" w:type="dxa"/>
          <w:vAlign w:val="center"/>
        </w:tcPr>
        <w:p w:rsidR="00A20F3E" w:rsidRPr="006611C0" w:rsidRDefault="00A20F3E" w:rsidP="008A6D3A">
          <w:pPr>
            <w:pStyle w:val="af9"/>
            <w:tabs>
              <w:tab w:val="clear" w:pos="4677"/>
              <w:tab w:val="center" w:pos="2160"/>
            </w:tabs>
            <w:rPr>
              <w:rFonts w:ascii="Segoe UI Light" w:hAnsi="Segoe UI Light" w:cs="Segoe UI Light"/>
              <w:color w:val="000000"/>
              <w:sz w:val="28"/>
              <w:szCs w:val="28"/>
              <w:lang w:val="ru-RU"/>
            </w:rPr>
          </w:pPr>
        </w:p>
      </w:tc>
      <w:tc>
        <w:tcPr>
          <w:tcW w:w="4393" w:type="dxa"/>
          <w:vAlign w:val="center"/>
        </w:tcPr>
        <w:p w:rsidR="00A20F3E" w:rsidRPr="006611C0" w:rsidRDefault="00A20F3E" w:rsidP="008A6D3A">
          <w:pPr>
            <w:pStyle w:val="af9"/>
            <w:tabs>
              <w:tab w:val="clear" w:pos="4677"/>
              <w:tab w:val="center" w:pos="2160"/>
            </w:tabs>
            <w:jc w:val="right"/>
            <w:rPr>
              <w:noProof/>
              <w:sz w:val="28"/>
              <w:szCs w:val="28"/>
            </w:rPr>
          </w:pPr>
        </w:p>
      </w:tc>
    </w:tr>
    <w:tr w:rsidR="00A20F3E" w:rsidTr="002E09CD">
      <w:tc>
        <w:tcPr>
          <w:tcW w:w="1418" w:type="dxa"/>
          <w:vAlign w:val="center"/>
        </w:tcPr>
        <w:p w:rsidR="00A20F3E" w:rsidRDefault="00A20F3E" w:rsidP="008A6D3A">
          <w:pPr>
            <w:pStyle w:val="af9"/>
            <w:tabs>
              <w:tab w:val="clear" w:pos="4677"/>
              <w:tab w:val="center" w:pos="2160"/>
            </w:tabs>
            <w:jc w:val="right"/>
            <w:rPr>
              <w:noProof/>
            </w:rPr>
          </w:pPr>
          <w:r>
            <w:rPr>
              <w:noProof/>
              <w:color w:val="333366" w:themeColor="accent3"/>
              <w:sz w:val="18"/>
              <w:szCs w:val="38"/>
              <w:lang w:val="ru-RU" w:eastAsia="ru-RU"/>
            </w:rPr>
            <w:drawing>
              <wp:anchor distT="0" distB="0" distL="114300" distR="114300" simplePos="0" relativeHeight="251671552" behindDoc="1" locked="0" layoutInCell="1" allowOverlap="1" wp14:anchorId="4FFC925B" wp14:editId="27879EA7">
                <wp:simplePos x="0" y="0"/>
                <wp:positionH relativeFrom="column">
                  <wp:posOffset>86995</wp:posOffset>
                </wp:positionH>
                <wp:positionV relativeFrom="paragraph">
                  <wp:posOffset>-134620</wp:posOffset>
                </wp:positionV>
                <wp:extent cx="503555" cy="503555"/>
                <wp:effectExtent l="0" t="0" r="0" b="0"/>
                <wp:wrapNone/>
                <wp:docPr id="173" name="Рисунок 17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" name="1200x630bb.jpg"/>
                        <pic:cNvPicPr/>
                      </pic:nvPicPr>
                      <pic:blipFill>
                        <a:blip r:embed="rId1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03555" cy="50355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w:r>
        </w:p>
      </w:tc>
      <w:tc>
        <w:tcPr>
          <w:tcW w:w="5670" w:type="dxa"/>
          <w:vAlign w:val="center"/>
        </w:tcPr>
        <w:p w:rsidR="00A20F3E" w:rsidRDefault="00A20F3E" w:rsidP="008A6D3A">
          <w:pPr>
            <w:pStyle w:val="af9"/>
            <w:tabs>
              <w:tab w:val="clear" w:pos="4677"/>
              <w:tab w:val="center" w:pos="2160"/>
            </w:tabs>
            <w:rPr>
              <w:noProof/>
              <w:lang w:val="ru-RU"/>
            </w:rPr>
          </w:pPr>
          <w:r w:rsidRPr="007532C5">
            <w:rPr>
              <w:rFonts w:ascii="Segoe UI Light" w:hAnsi="Segoe UI Light" w:cs="Segoe UI Light"/>
              <w:color w:val="000000"/>
              <w:lang w:val="ru-RU"/>
            </w:rPr>
            <w:t xml:space="preserve">ЭТП ГПБ – </w:t>
          </w:r>
          <w:hyperlink r:id="rId2" w:history="1">
            <w:r w:rsidRPr="007532C5">
              <w:rPr>
                <w:rStyle w:val="afb"/>
                <w:rFonts w:ascii="Segoe UI Light" w:hAnsi="Segoe UI Light" w:cs="Segoe UI Light"/>
                <w:color w:val="auto"/>
                <w:u w:val="none"/>
              </w:rPr>
              <w:t>www</w:t>
            </w:r>
            <w:r w:rsidRPr="007532C5">
              <w:rPr>
                <w:rStyle w:val="afb"/>
                <w:rFonts w:ascii="Segoe UI Light" w:hAnsi="Segoe UI Light" w:cs="Segoe UI Light"/>
                <w:color w:val="auto"/>
                <w:u w:val="none"/>
                <w:lang w:val="ru-RU"/>
              </w:rPr>
              <w:t>.</w:t>
            </w:r>
            <w:r w:rsidRPr="007532C5">
              <w:rPr>
                <w:rStyle w:val="afb"/>
                <w:rFonts w:ascii="Segoe UI Light" w:hAnsi="Segoe UI Light" w:cs="Segoe UI Light"/>
                <w:color w:val="auto"/>
                <w:u w:val="none"/>
              </w:rPr>
              <w:t>etpgpb</w:t>
            </w:r>
            <w:r w:rsidRPr="007532C5">
              <w:rPr>
                <w:rStyle w:val="afb"/>
                <w:rFonts w:ascii="Segoe UI Light" w:hAnsi="Segoe UI Light" w:cs="Segoe UI Light"/>
                <w:color w:val="auto"/>
                <w:u w:val="none"/>
                <w:lang w:val="ru-RU"/>
              </w:rPr>
              <w:t>.</w:t>
            </w:r>
            <w:r w:rsidRPr="007532C5">
              <w:rPr>
                <w:rStyle w:val="afb"/>
                <w:rFonts w:ascii="Segoe UI Light" w:hAnsi="Segoe UI Light" w:cs="Segoe UI Light"/>
                <w:color w:val="auto"/>
                <w:u w:val="none"/>
              </w:rPr>
              <w:t>ru</w:t>
            </w:r>
          </w:hyperlink>
        </w:p>
        <w:p w:rsidR="00A20F3E" w:rsidRPr="00BD79D2" w:rsidRDefault="00A20F3E" w:rsidP="008A6D3A">
          <w:pPr>
            <w:rPr>
              <w:lang w:val="ru-RU"/>
            </w:rPr>
          </w:pPr>
        </w:p>
      </w:tc>
      <w:tc>
        <w:tcPr>
          <w:tcW w:w="4393" w:type="dxa"/>
          <w:vAlign w:val="center"/>
        </w:tcPr>
        <w:p w:rsidR="00A20F3E" w:rsidRPr="006621AA" w:rsidRDefault="00A20F3E" w:rsidP="008A6D3A">
          <w:pPr>
            <w:pStyle w:val="af9"/>
            <w:tabs>
              <w:tab w:val="clear" w:pos="4677"/>
              <w:tab w:val="center" w:pos="2160"/>
            </w:tabs>
            <w:jc w:val="right"/>
            <w:rPr>
              <w:noProof/>
            </w:rPr>
          </w:pPr>
          <w:r w:rsidRPr="006621AA">
            <w:rPr>
              <w:noProof/>
            </w:rPr>
            <w:fldChar w:fldCharType="begin"/>
          </w:r>
          <w:r w:rsidRPr="006621AA">
            <w:rPr>
              <w:noProof/>
            </w:rPr>
            <w:instrText xml:space="preserve"> PAGE </w:instrText>
          </w:r>
          <w:r w:rsidRPr="006621AA">
            <w:rPr>
              <w:noProof/>
            </w:rPr>
            <w:fldChar w:fldCharType="separate"/>
          </w:r>
          <w:r w:rsidR="003224A6">
            <w:rPr>
              <w:noProof/>
            </w:rPr>
            <w:t>79</w:t>
          </w:r>
          <w:r w:rsidRPr="006621AA">
            <w:rPr>
              <w:noProof/>
            </w:rPr>
            <w:fldChar w:fldCharType="end"/>
          </w:r>
        </w:p>
        <w:p w:rsidR="00A20F3E" w:rsidRPr="00A5705C" w:rsidRDefault="00A20F3E" w:rsidP="008A6D3A">
          <w:pPr>
            <w:pStyle w:val="af9"/>
            <w:tabs>
              <w:tab w:val="clear" w:pos="4677"/>
              <w:tab w:val="center" w:pos="2160"/>
            </w:tabs>
            <w:jc w:val="right"/>
            <w:rPr>
              <w:noProof/>
              <w:lang w:val="ru-RU"/>
            </w:rPr>
          </w:pPr>
        </w:p>
      </w:tc>
    </w:tr>
  </w:tbl>
  <w:p w:rsidR="00A20F3E" w:rsidRPr="008A6D3A" w:rsidRDefault="00A20F3E" w:rsidP="003B7ECD">
    <w:pPr>
      <w:pStyle w:val="aff1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195C3C" w:rsidRDefault="00195C3C">
      <w:r>
        <w:separator/>
      </w:r>
    </w:p>
  </w:footnote>
  <w:footnote w:type="continuationSeparator" w:id="0">
    <w:p w:rsidR="00195C3C" w:rsidRDefault="00195C3C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Style w:val="aff0"/>
      <w:tblW w:w="11525" w:type="dxa"/>
      <w:tblInd w:w="-610" w:type="dxa"/>
      <w:tblBorders>
        <w:top w:val="none" w:sz="0" w:space="0" w:color="auto"/>
        <w:left w:val="none" w:sz="0" w:space="0" w:color="auto"/>
        <w:bottom w:val="single" w:sz="48" w:space="0" w:color="4472C4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1374"/>
      <w:gridCol w:w="8734"/>
      <w:gridCol w:w="1417"/>
    </w:tblGrid>
    <w:tr w:rsidR="00A20F3E" w:rsidRPr="00D9173E" w:rsidTr="002C4B8D">
      <w:tc>
        <w:tcPr>
          <w:tcW w:w="1374" w:type="dxa"/>
          <w:vAlign w:val="center"/>
        </w:tcPr>
        <w:p w:rsidR="00A20F3E" w:rsidRPr="002C4B8D" w:rsidRDefault="00A20F3E" w:rsidP="00517E9B">
          <w:pPr>
            <w:pStyle w:val="af9"/>
            <w:tabs>
              <w:tab w:val="clear" w:pos="4677"/>
              <w:tab w:val="center" w:pos="2160"/>
            </w:tabs>
            <w:jc w:val="right"/>
            <w:rPr>
              <w:noProof/>
              <w:color w:val="A5A5A5"/>
              <w:lang w:val="ru-RU" w:eastAsia="ru-RU"/>
            </w:rPr>
          </w:pPr>
          <w:r w:rsidRPr="002C4B8D">
            <w:rPr>
              <w:noProof/>
              <w:color w:val="A5A5A5"/>
              <w:sz w:val="18"/>
              <w:szCs w:val="38"/>
              <w:lang w:val="ru-RU" w:eastAsia="ru-RU"/>
            </w:rPr>
            <w:drawing>
              <wp:anchor distT="0" distB="0" distL="114300" distR="114300" simplePos="0" relativeHeight="251659264" behindDoc="1" locked="0" layoutInCell="1" allowOverlap="1" wp14:anchorId="256C9D8C" wp14:editId="52E4D1A2">
                <wp:simplePos x="0" y="0"/>
                <wp:positionH relativeFrom="column">
                  <wp:posOffset>64770</wp:posOffset>
                </wp:positionH>
                <wp:positionV relativeFrom="paragraph">
                  <wp:posOffset>46355</wp:posOffset>
                </wp:positionV>
                <wp:extent cx="553720" cy="553720"/>
                <wp:effectExtent l="0" t="0" r="0" b="0"/>
                <wp:wrapNone/>
                <wp:docPr id="20" name="Рисунок 2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" name="1200x630bb.jpg"/>
                        <pic:cNvPicPr/>
                      </pic:nvPicPr>
                      <pic:blipFill>
                        <a:blip r:embed="rId1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53720" cy="55372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</w:p>
      </w:tc>
      <w:tc>
        <w:tcPr>
          <w:tcW w:w="8734" w:type="dxa"/>
          <w:vAlign w:val="center"/>
        </w:tcPr>
        <w:p w:rsidR="00A20F3E" w:rsidRPr="006611C0" w:rsidRDefault="00A20F3E" w:rsidP="00517E9B">
          <w:pPr>
            <w:pStyle w:val="af9"/>
            <w:tabs>
              <w:tab w:val="clear" w:pos="4677"/>
              <w:tab w:val="center" w:pos="2160"/>
            </w:tabs>
            <w:jc w:val="center"/>
            <w:rPr>
              <w:rFonts w:ascii="Segoe UI Light" w:hAnsi="Segoe UI Light" w:cs="Segoe UI Light"/>
              <w:color w:val="000000"/>
              <w:sz w:val="28"/>
              <w:szCs w:val="28"/>
              <w:lang w:val="ru-RU"/>
            </w:rPr>
          </w:pPr>
          <w:r w:rsidRPr="007532C5">
            <w:rPr>
              <w:rFonts w:ascii="Segoe UI Light" w:hAnsi="Segoe UI Light" w:cs="Segoe UI Light"/>
              <w:color w:val="000000"/>
              <w:lang w:val="ru-RU"/>
            </w:rPr>
            <w:t xml:space="preserve">ЭТП ГПБ – </w:t>
          </w:r>
          <w:hyperlink r:id="rId2" w:history="1">
            <w:r w:rsidRPr="007532C5">
              <w:rPr>
                <w:rStyle w:val="afb"/>
                <w:rFonts w:ascii="Segoe UI Light" w:hAnsi="Segoe UI Light" w:cs="Segoe UI Light"/>
                <w:color w:val="auto"/>
                <w:u w:val="none"/>
              </w:rPr>
              <w:t>www</w:t>
            </w:r>
            <w:r w:rsidRPr="007532C5">
              <w:rPr>
                <w:rStyle w:val="afb"/>
                <w:rFonts w:ascii="Segoe UI Light" w:hAnsi="Segoe UI Light" w:cs="Segoe UI Light"/>
                <w:color w:val="auto"/>
                <w:u w:val="none"/>
                <w:lang w:val="ru-RU"/>
              </w:rPr>
              <w:t>.</w:t>
            </w:r>
            <w:r w:rsidRPr="007532C5">
              <w:rPr>
                <w:rStyle w:val="afb"/>
                <w:rFonts w:ascii="Segoe UI Light" w:hAnsi="Segoe UI Light" w:cs="Segoe UI Light"/>
                <w:color w:val="auto"/>
                <w:u w:val="none"/>
              </w:rPr>
              <w:t>etpgpb</w:t>
            </w:r>
            <w:r w:rsidRPr="007532C5">
              <w:rPr>
                <w:rStyle w:val="afb"/>
                <w:rFonts w:ascii="Segoe UI Light" w:hAnsi="Segoe UI Light" w:cs="Segoe UI Light"/>
                <w:color w:val="auto"/>
                <w:u w:val="none"/>
                <w:lang w:val="ru-RU"/>
              </w:rPr>
              <w:t>.</w:t>
            </w:r>
            <w:r w:rsidRPr="007532C5">
              <w:rPr>
                <w:rStyle w:val="afb"/>
                <w:rFonts w:ascii="Segoe UI Light" w:hAnsi="Segoe UI Light" w:cs="Segoe UI Light"/>
                <w:color w:val="auto"/>
                <w:u w:val="none"/>
              </w:rPr>
              <w:t>ru</w:t>
            </w:r>
          </w:hyperlink>
        </w:p>
      </w:tc>
      <w:tc>
        <w:tcPr>
          <w:tcW w:w="1417" w:type="dxa"/>
          <w:vAlign w:val="center"/>
        </w:tcPr>
        <w:p w:rsidR="00A20F3E" w:rsidRPr="00D9173E" w:rsidRDefault="00A20F3E" w:rsidP="00517E9B">
          <w:pPr>
            <w:pStyle w:val="af9"/>
            <w:tabs>
              <w:tab w:val="clear" w:pos="4677"/>
              <w:tab w:val="center" w:pos="2160"/>
            </w:tabs>
            <w:jc w:val="right"/>
            <w:rPr>
              <w:rFonts w:ascii="Segoe UI Light" w:hAnsi="Segoe UI Light" w:cs="Segoe UI Light"/>
              <w:noProof/>
              <w:sz w:val="28"/>
              <w:szCs w:val="28"/>
              <w:lang w:val="ru-RU"/>
            </w:rPr>
          </w:pPr>
          <w:r w:rsidRPr="00D9173E">
            <w:rPr>
              <w:rFonts w:ascii="Segoe UI Light" w:hAnsi="Segoe UI Light" w:cs="Segoe UI Light"/>
              <w:lang w:val="ru-RU"/>
            </w:rPr>
            <w:t xml:space="preserve">Стр. </w:t>
          </w:r>
          <w:r w:rsidRPr="00D9173E">
            <w:rPr>
              <w:rFonts w:ascii="Segoe UI Light" w:hAnsi="Segoe UI Light" w:cs="Segoe UI Light"/>
            </w:rPr>
            <w:fldChar w:fldCharType="begin"/>
          </w:r>
          <w:r w:rsidRPr="00D9173E">
            <w:rPr>
              <w:rFonts w:ascii="Segoe UI Light" w:hAnsi="Segoe UI Light" w:cs="Segoe UI Light"/>
            </w:rPr>
            <w:instrText>PAGE   \* MERGEFORMAT</w:instrText>
          </w:r>
          <w:r w:rsidRPr="00D9173E">
            <w:rPr>
              <w:rFonts w:ascii="Segoe UI Light" w:hAnsi="Segoe UI Light" w:cs="Segoe UI Light"/>
            </w:rPr>
            <w:fldChar w:fldCharType="separate"/>
          </w:r>
          <w:r w:rsidRPr="005B1664">
            <w:rPr>
              <w:rFonts w:ascii="Segoe UI Light" w:hAnsi="Segoe UI Light" w:cs="Segoe UI Light"/>
              <w:noProof/>
              <w:lang w:val="ru-RU"/>
            </w:rPr>
            <w:t>1</w:t>
          </w:r>
          <w:r w:rsidRPr="00D9173E">
            <w:rPr>
              <w:rFonts w:ascii="Segoe UI Light" w:hAnsi="Segoe UI Light" w:cs="Segoe UI Light"/>
            </w:rPr>
            <w:fldChar w:fldCharType="end"/>
          </w:r>
        </w:p>
      </w:tc>
    </w:tr>
    <w:tr w:rsidR="00A20F3E" w:rsidRPr="00A20F3E" w:rsidTr="002C4B8D">
      <w:tc>
        <w:tcPr>
          <w:tcW w:w="1374" w:type="dxa"/>
          <w:tcBorders>
            <w:bottom w:val="single" w:sz="48" w:space="0" w:color="1F4E79"/>
          </w:tcBorders>
          <w:vAlign w:val="center"/>
        </w:tcPr>
        <w:p w:rsidR="00A20F3E" w:rsidRPr="00D9173E" w:rsidRDefault="00A20F3E" w:rsidP="00517E9B">
          <w:pPr>
            <w:pStyle w:val="af9"/>
            <w:tabs>
              <w:tab w:val="clear" w:pos="4677"/>
              <w:tab w:val="center" w:pos="2160"/>
            </w:tabs>
            <w:jc w:val="right"/>
            <w:rPr>
              <w:noProof/>
              <w:lang w:val="ru-RU"/>
            </w:rPr>
          </w:pPr>
        </w:p>
      </w:tc>
      <w:tc>
        <w:tcPr>
          <w:tcW w:w="8734" w:type="dxa"/>
          <w:tcBorders>
            <w:bottom w:val="single" w:sz="48" w:space="0" w:color="1F4E79"/>
          </w:tcBorders>
          <w:vAlign w:val="center"/>
        </w:tcPr>
        <w:p w:rsidR="00A20F3E" w:rsidRPr="00BD79D2" w:rsidRDefault="00A20F3E" w:rsidP="007E2694">
          <w:pPr>
            <w:pStyle w:val="af9"/>
            <w:tabs>
              <w:tab w:val="clear" w:pos="4677"/>
              <w:tab w:val="center" w:pos="2160"/>
            </w:tabs>
            <w:jc w:val="center"/>
            <w:rPr>
              <w:noProof/>
              <w:lang w:val="ru-RU"/>
            </w:rPr>
          </w:pPr>
          <w:r>
            <w:rPr>
              <w:rFonts w:ascii="Segoe UI Light" w:hAnsi="Segoe UI Light" w:cs="Segoe UI Light"/>
              <w:color w:val="000000"/>
              <w:lang w:val="ru-RU"/>
            </w:rPr>
            <w:t>Проведение продажи государственного или коммерческого имущества в электронной форме</w:t>
          </w:r>
        </w:p>
      </w:tc>
      <w:tc>
        <w:tcPr>
          <w:tcW w:w="1417" w:type="dxa"/>
          <w:tcBorders>
            <w:bottom w:val="single" w:sz="48" w:space="0" w:color="1F4E79"/>
          </w:tcBorders>
          <w:vAlign w:val="center"/>
        </w:tcPr>
        <w:p w:rsidR="00A20F3E" w:rsidRPr="00A5705C" w:rsidRDefault="00A20F3E" w:rsidP="00517E9B">
          <w:pPr>
            <w:pStyle w:val="af9"/>
            <w:tabs>
              <w:tab w:val="clear" w:pos="4677"/>
              <w:tab w:val="center" w:pos="2160"/>
            </w:tabs>
            <w:jc w:val="right"/>
            <w:rPr>
              <w:noProof/>
              <w:lang w:val="ru-RU"/>
            </w:rPr>
          </w:pPr>
        </w:p>
      </w:tc>
    </w:tr>
  </w:tbl>
  <w:p w:rsidR="00A20F3E" w:rsidRPr="00BE1F54" w:rsidRDefault="00A20F3E">
    <w:pPr>
      <w:pStyle w:val="af7"/>
      <w:rPr>
        <w:lang w:val="ru-RU"/>
      </w:rP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FFFFFF7F"/>
    <w:multiLevelType w:val="singleLevel"/>
    <w:tmpl w:val="8D6C0480"/>
    <w:lvl w:ilvl="0">
      <w:start w:val="1"/>
      <w:numFmt w:val="decimal"/>
      <w:pStyle w:val="2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1" w15:restartNumberingAfterBreak="0">
    <w:nsid w:val="FFFFFF88"/>
    <w:multiLevelType w:val="singleLevel"/>
    <w:tmpl w:val="08AAE10C"/>
    <w:lvl w:ilvl="0">
      <w:start w:val="1"/>
      <w:numFmt w:val="decimal"/>
      <w:pStyle w:val="a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2" w15:restartNumberingAfterBreak="0">
    <w:nsid w:val="01571213"/>
    <w:multiLevelType w:val="multilevel"/>
    <w:tmpl w:val="0B508166"/>
    <w:lvl w:ilvl="0">
      <w:start w:val="1"/>
      <w:numFmt w:val="decimal"/>
      <w:pStyle w:val="a0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3" w15:restartNumberingAfterBreak="0">
    <w:nsid w:val="06773444"/>
    <w:multiLevelType w:val="hybridMultilevel"/>
    <w:tmpl w:val="90D0161A"/>
    <w:lvl w:ilvl="0" w:tplc="72244BEE">
      <w:start w:val="1"/>
      <w:numFmt w:val="decimal"/>
      <w:pStyle w:val="1"/>
      <w:lvlText w:val="%1"/>
      <w:lvlJc w:val="left"/>
      <w:pPr>
        <w:ind w:left="1287" w:hanging="360"/>
      </w:pPr>
      <w:rPr>
        <w:rFonts w:hint="default"/>
      </w:rPr>
    </w:lvl>
    <w:lvl w:ilvl="1" w:tplc="59A693AE">
      <w:start w:val="1"/>
      <w:numFmt w:val="lowerLetter"/>
      <w:pStyle w:val="20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4" w15:restartNumberingAfterBreak="0">
    <w:nsid w:val="08816B28"/>
    <w:multiLevelType w:val="hybridMultilevel"/>
    <w:tmpl w:val="07720364"/>
    <w:lvl w:ilvl="0" w:tplc="65E8D9CC">
      <w:start w:val="1"/>
      <w:numFmt w:val="decimal"/>
      <w:lvlText w:val="%1."/>
      <w:lvlJc w:val="left"/>
      <w:pPr>
        <w:ind w:left="1287" w:hanging="360"/>
      </w:pPr>
    </w:lvl>
    <w:lvl w:ilvl="1" w:tplc="04190019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5" w15:restartNumberingAfterBreak="0">
    <w:nsid w:val="092E4A78"/>
    <w:multiLevelType w:val="hybridMultilevel"/>
    <w:tmpl w:val="3AF2AC36"/>
    <w:lvl w:ilvl="0" w:tplc="1688C4A2">
      <w:start w:val="1"/>
      <w:numFmt w:val="lowerLetter"/>
      <w:pStyle w:val="a1"/>
      <w:lvlText w:val="%1)"/>
      <w:lvlJc w:val="left"/>
      <w:pPr>
        <w:ind w:left="1931" w:hanging="360"/>
      </w:pPr>
      <w:rPr>
        <w:rFonts w:hint="default"/>
      </w:rPr>
    </w:lvl>
    <w:lvl w:ilvl="1" w:tplc="04190003">
      <w:start w:val="1"/>
      <w:numFmt w:val="bullet"/>
      <w:lvlText w:val="o"/>
      <w:lvlJc w:val="left"/>
      <w:pPr>
        <w:ind w:left="2651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337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9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811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553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25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971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7691" w:hanging="360"/>
      </w:pPr>
      <w:rPr>
        <w:rFonts w:ascii="Wingdings" w:hAnsi="Wingdings" w:hint="default"/>
      </w:rPr>
    </w:lvl>
  </w:abstractNum>
  <w:abstractNum w:abstractNumId="6" w15:restartNumberingAfterBreak="0">
    <w:nsid w:val="10401DD5"/>
    <w:multiLevelType w:val="hybridMultilevel"/>
    <w:tmpl w:val="5C98C23C"/>
    <w:lvl w:ilvl="0" w:tplc="F560F47E">
      <w:start w:val="1"/>
      <w:numFmt w:val="decimal"/>
      <w:pStyle w:val="a2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49F4A7E"/>
    <w:multiLevelType w:val="multilevel"/>
    <w:tmpl w:val="B1045FF0"/>
    <w:lvl w:ilvl="0">
      <w:start w:val="1"/>
      <w:numFmt w:val="decimal"/>
      <w:pStyle w:val="10"/>
      <w:lvlText w:val="%1."/>
      <w:lvlJc w:val="left"/>
      <w:pPr>
        <w:ind w:left="2985" w:hanging="432"/>
      </w:pPr>
      <w:rPr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color w:val="FFFFFF" w:themeColor="background1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decimal"/>
      <w:pStyle w:val="21"/>
      <w:lvlText w:val="%1.%2"/>
      <w:lvlJc w:val="left"/>
      <w:pPr>
        <w:ind w:left="1569" w:hanging="576"/>
      </w:pPr>
      <w:rPr>
        <w:b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color w:val="336699" w:themeColor="accent2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pStyle w:val="3"/>
      <w:lvlText w:val="%1.%2.%3"/>
      <w:lvlJc w:val="left"/>
      <w:pPr>
        <w:ind w:left="1430" w:hanging="720"/>
      </w:pPr>
      <w:rPr>
        <w:rFonts w:ascii="Segoe UI Light" w:hAnsi="Segoe UI Light" w:cs="Segoe UI Light" w:hint="default"/>
        <w:b/>
        <w:color w:val="336699" w:themeColor="accent2"/>
        <w:sz w:val="32"/>
        <w:szCs w:val="32"/>
      </w:rPr>
    </w:lvl>
    <w:lvl w:ilvl="3">
      <w:start w:val="1"/>
      <w:numFmt w:val="decimal"/>
      <w:pStyle w:val="4"/>
      <w:lvlText w:val="%1.%2.%3.%4"/>
      <w:lvlJc w:val="left"/>
      <w:pPr>
        <w:ind w:left="864" w:hanging="864"/>
      </w:pPr>
      <w:rPr>
        <w:color w:val="336699" w:themeColor="accent2"/>
      </w:r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abstractNum w:abstractNumId="8" w15:restartNumberingAfterBreak="0">
    <w:nsid w:val="16FB5A57"/>
    <w:multiLevelType w:val="hybridMultilevel"/>
    <w:tmpl w:val="472EFF86"/>
    <w:lvl w:ilvl="0" w:tplc="670E14C0">
      <w:start w:val="1"/>
      <w:numFmt w:val="bullet"/>
      <w:pStyle w:val="11"/>
      <w:lvlText w:val=""/>
      <w:lvlJc w:val="left"/>
      <w:pPr>
        <w:tabs>
          <w:tab w:val="num" w:pos="1571"/>
        </w:tabs>
        <w:ind w:left="1571" w:hanging="358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190005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8BC29F6"/>
    <w:multiLevelType w:val="hybridMultilevel"/>
    <w:tmpl w:val="C08C6E82"/>
    <w:lvl w:ilvl="0" w:tplc="06F2E89E">
      <w:start w:val="1"/>
      <w:numFmt w:val="decimal"/>
      <w:pStyle w:val="12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6500545"/>
    <w:multiLevelType w:val="hybridMultilevel"/>
    <w:tmpl w:val="A11C5F9A"/>
    <w:lvl w:ilvl="0" w:tplc="6ABE78E0">
      <w:start w:val="1"/>
      <w:numFmt w:val="bullet"/>
      <w:pStyle w:val="-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A094783"/>
    <w:multiLevelType w:val="hybridMultilevel"/>
    <w:tmpl w:val="60E21668"/>
    <w:lvl w:ilvl="0" w:tplc="E2BE1776">
      <w:start w:val="1"/>
      <w:numFmt w:val="lowerLetter"/>
      <w:pStyle w:val="a3"/>
      <w:lvlText w:val="%1)"/>
      <w:lvlJc w:val="left"/>
      <w:pPr>
        <w:ind w:left="1996" w:hanging="360"/>
      </w:pPr>
      <w:rPr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190019" w:tentative="1">
      <w:start w:val="1"/>
      <w:numFmt w:val="lowerLetter"/>
      <w:lvlText w:val="%2."/>
      <w:lvlJc w:val="left"/>
      <w:pPr>
        <w:ind w:left="2716" w:hanging="360"/>
      </w:pPr>
    </w:lvl>
    <w:lvl w:ilvl="2" w:tplc="0419001B" w:tentative="1">
      <w:start w:val="1"/>
      <w:numFmt w:val="lowerRoman"/>
      <w:lvlText w:val="%3."/>
      <w:lvlJc w:val="right"/>
      <w:pPr>
        <w:ind w:left="3436" w:hanging="180"/>
      </w:pPr>
    </w:lvl>
    <w:lvl w:ilvl="3" w:tplc="0419000F" w:tentative="1">
      <w:start w:val="1"/>
      <w:numFmt w:val="decimal"/>
      <w:lvlText w:val="%4."/>
      <w:lvlJc w:val="left"/>
      <w:pPr>
        <w:ind w:left="4156" w:hanging="360"/>
      </w:pPr>
    </w:lvl>
    <w:lvl w:ilvl="4" w:tplc="04190019" w:tentative="1">
      <w:start w:val="1"/>
      <w:numFmt w:val="lowerLetter"/>
      <w:lvlText w:val="%5."/>
      <w:lvlJc w:val="left"/>
      <w:pPr>
        <w:ind w:left="4876" w:hanging="360"/>
      </w:pPr>
    </w:lvl>
    <w:lvl w:ilvl="5" w:tplc="0419001B" w:tentative="1">
      <w:start w:val="1"/>
      <w:numFmt w:val="lowerRoman"/>
      <w:lvlText w:val="%6."/>
      <w:lvlJc w:val="right"/>
      <w:pPr>
        <w:ind w:left="5596" w:hanging="180"/>
      </w:pPr>
    </w:lvl>
    <w:lvl w:ilvl="6" w:tplc="0419000F" w:tentative="1">
      <w:start w:val="1"/>
      <w:numFmt w:val="decimal"/>
      <w:lvlText w:val="%7."/>
      <w:lvlJc w:val="left"/>
      <w:pPr>
        <w:ind w:left="6316" w:hanging="360"/>
      </w:pPr>
    </w:lvl>
    <w:lvl w:ilvl="7" w:tplc="04190019" w:tentative="1">
      <w:start w:val="1"/>
      <w:numFmt w:val="lowerLetter"/>
      <w:lvlText w:val="%8."/>
      <w:lvlJc w:val="left"/>
      <w:pPr>
        <w:ind w:left="7036" w:hanging="360"/>
      </w:pPr>
    </w:lvl>
    <w:lvl w:ilvl="8" w:tplc="0419001B" w:tentative="1">
      <w:start w:val="1"/>
      <w:numFmt w:val="lowerRoman"/>
      <w:lvlText w:val="%9."/>
      <w:lvlJc w:val="right"/>
      <w:pPr>
        <w:ind w:left="7756" w:hanging="180"/>
      </w:pPr>
    </w:lvl>
  </w:abstractNum>
  <w:abstractNum w:abstractNumId="12" w15:restartNumberingAfterBreak="0">
    <w:nsid w:val="2F201E33"/>
    <w:multiLevelType w:val="hybridMultilevel"/>
    <w:tmpl w:val="4BD69E52"/>
    <w:lvl w:ilvl="0" w:tplc="556C6BC4">
      <w:start w:val="1"/>
      <w:numFmt w:val="lowerLetter"/>
      <w:pStyle w:val="a4"/>
      <w:lvlText w:val="%1)"/>
      <w:lvlJc w:val="left"/>
      <w:pPr>
        <w:ind w:left="1287" w:hanging="360"/>
      </w:p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3" w15:restartNumberingAfterBreak="0">
    <w:nsid w:val="31E255D5"/>
    <w:multiLevelType w:val="hybridMultilevel"/>
    <w:tmpl w:val="160AEC9A"/>
    <w:lvl w:ilvl="0" w:tplc="9D984C74">
      <w:start w:val="1"/>
      <w:numFmt w:val="decimal"/>
      <w:pStyle w:val="31"/>
      <w:lvlText w:val="%1."/>
      <w:lvlJc w:val="left"/>
      <w:pPr>
        <w:tabs>
          <w:tab w:val="num" w:pos="1571"/>
        </w:tabs>
        <w:ind w:left="1571" w:hanging="360"/>
      </w:pPr>
      <w:rPr>
        <w:rFonts w:cs="Times New Roman" w:hint="default"/>
      </w:rPr>
    </w:lvl>
    <w:lvl w:ilvl="1" w:tplc="041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14" w15:restartNumberingAfterBreak="0">
    <w:nsid w:val="352D2CA6"/>
    <w:multiLevelType w:val="hybridMultilevel"/>
    <w:tmpl w:val="C86096D8"/>
    <w:lvl w:ilvl="0" w:tplc="62B89E0A">
      <w:start w:val="1"/>
      <w:numFmt w:val="decimal"/>
      <w:pStyle w:val="a5"/>
      <w:lvlText w:val="%1)"/>
      <w:lvlJc w:val="left"/>
      <w:pPr>
        <w:ind w:left="1996" w:hanging="360"/>
      </w:pPr>
    </w:lvl>
    <w:lvl w:ilvl="1" w:tplc="1FAECBB4" w:tentative="1">
      <w:start w:val="1"/>
      <w:numFmt w:val="lowerLetter"/>
      <w:lvlText w:val="%2."/>
      <w:lvlJc w:val="left"/>
      <w:pPr>
        <w:ind w:left="2716" w:hanging="360"/>
      </w:pPr>
    </w:lvl>
    <w:lvl w:ilvl="2" w:tplc="04190005" w:tentative="1">
      <w:start w:val="1"/>
      <w:numFmt w:val="lowerRoman"/>
      <w:lvlText w:val="%3."/>
      <w:lvlJc w:val="right"/>
      <w:pPr>
        <w:ind w:left="3436" w:hanging="180"/>
      </w:pPr>
    </w:lvl>
    <w:lvl w:ilvl="3" w:tplc="04190001" w:tentative="1">
      <w:start w:val="1"/>
      <w:numFmt w:val="decimal"/>
      <w:lvlText w:val="%4."/>
      <w:lvlJc w:val="left"/>
      <w:pPr>
        <w:ind w:left="4156" w:hanging="360"/>
      </w:pPr>
    </w:lvl>
    <w:lvl w:ilvl="4" w:tplc="04190003" w:tentative="1">
      <w:start w:val="1"/>
      <w:numFmt w:val="lowerLetter"/>
      <w:lvlText w:val="%5."/>
      <w:lvlJc w:val="left"/>
      <w:pPr>
        <w:ind w:left="4876" w:hanging="360"/>
      </w:pPr>
    </w:lvl>
    <w:lvl w:ilvl="5" w:tplc="04190005" w:tentative="1">
      <w:start w:val="1"/>
      <w:numFmt w:val="lowerRoman"/>
      <w:lvlText w:val="%6."/>
      <w:lvlJc w:val="right"/>
      <w:pPr>
        <w:ind w:left="5596" w:hanging="180"/>
      </w:pPr>
    </w:lvl>
    <w:lvl w:ilvl="6" w:tplc="04190001" w:tentative="1">
      <w:start w:val="1"/>
      <w:numFmt w:val="decimal"/>
      <w:lvlText w:val="%7."/>
      <w:lvlJc w:val="left"/>
      <w:pPr>
        <w:ind w:left="6316" w:hanging="360"/>
      </w:pPr>
    </w:lvl>
    <w:lvl w:ilvl="7" w:tplc="04190003" w:tentative="1">
      <w:start w:val="1"/>
      <w:numFmt w:val="lowerLetter"/>
      <w:lvlText w:val="%8."/>
      <w:lvlJc w:val="left"/>
      <w:pPr>
        <w:ind w:left="7036" w:hanging="360"/>
      </w:pPr>
    </w:lvl>
    <w:lvl w:ilvl="8" w:tplc="04190005" w:tentative="1">
      <w:start w:val="1"/>
      <w:numFmt w:val="lowerRoman"/>
      <w:lvlText w:val="%9."/>
      <w:lvlJc w:val="right"/>
      <w:pPr>
        <w:ind w:left="7756" w:hanging="180"/>
      </w:pPr>
    </w:lvl>
  </w:abstractNum>
  <w:abstractNum w:abstractNumId="15" w15:restartNumberingAfterBreak="0">
    <w:nsid w:val="36B868E1"/>
    <w:multiLevelType w:val="hybridMultilevel"/>
    <w:tmpl w:val="C3506476"/>
    <w:lvl w:ilvl="0" w:tplc="04190017">
      <w:start w:val="1"/>
      <w:numFmt w:val="lowerLetter"/>
      <w:pStyle w:val="a6"/>
      <w:lvlText w:val="%1)"/>
      <w:lvlJc w:val="left"/>
      <w:pPr>
        <w:ind w:left="1996" w:hanging="360"/>
      </w:pPr>
    </w:lvl>
    <w:lvl w:ilvl="1" w:tplc="04190019" w:tentative="1">
      <w:start w:val="1"/>
      <w:numFmt w:val="lowerLetter"/>
      <w:lvlText w:val="%2."/>
      <w:lvlJc w:val="left"/>
      <w:pPr>
        <w:ind w:left="2716" w:hanging="360"/>
      </w:pPr>
    </w:lvl>
    <w:lvl w:ilvl="2" w:tplc="0419001B" w:tentative="1">
      <w:start w:val="1"/>
      <w:numFmt w:val="lowerRoman"/>
      <w:lvlText w:val="%3."/>
      <w:lvlJc w:val="right"/>
      <w:pPr>
        <w:ind w:left="3436" w:hanging="180"/>
      </w:pPr>
    </w:lvl>
    <w:lvl w:ilvl="3" w:tplc="0419000F" w:tentative="1">
      <w:start w:val="1"/>
      <w:numFmt w:val="decimal"/>
      <w:lvlText w:val="%4."/>
      <w:lvlJc w:val="left"/>
      <w:pPr>
        <w:ind w:left="4156" w:hanging="360"/>
      </w:pPr>
    </w:lvl>
    <w:lvl w:ilvl="4" w:tplc="04190019" w:tentative="1">
      <w:start w:val="1"/>
      <w:numFmt w:val="lowerLetter"/>
      <w:lvlText w:val="%5."/>
      <w:lvlJc w:val="left"/>
      <w:pPr>
        <w:ind w:left="4876" w:hanging="360"/>
      </w:pPr>
    </w:lvl>
    <w:lvl w:ilvl="5" w:tplc="0419001B" w:tentative="1">
      <w:start w:val="1"/>
      <w:numFmt w:val="lowerRoman"/>
      <w:lvlText w:val="%6."/>
      <w:lvlJc w:val="right"/>
      <w:pPr>
        <w:ind w:left="5596" w:hanging="180"/>
      </w:pPr>
    </w:lvl>
    <w:lvl w:ilvl="6" w:tplc="0419000F" w:tentative="1">
      <w:start w:val="1"/>
      <w:numFmt w:val="decimal"/>
      <w:lvlText w:val="%7."/>
      <w:lvlJc w:val="left"/>
      <w:pPr>
        <w:ind w:left="6316" w:hanging="360"/>
      </w:pPr>
    </w:lvl>
    <w:lvl w:ilvl="7" w:tplc="04190019" w:tentative="1">
      <w:start w:val="1"/>
      <w:numFmt w:val="lowerLetter"/>
      <w:lvlText w:val="%8."/>
      <w:lvlJc w:val="left"/>
      <w:pPr>
        <w:ind w:left="7036" w:hanging="360"/>
      </w:pPr>
    </w:lvl>
    <w:lvl w:ilvl="8" w:tplc="0419001B" w:tentative="1">
      <w:start w:val="1"/>
      <w:numFmt w:val="lowerRoman"/>
      <w:lvlText w:val="%9."/>
      <w:lvlJc w:val="right"/>
      <w:pPr>
        <w:ind w:left="7756" w:hanging="180"/>
      </w:pPr>
    </w:lvl>
  </w:abstractNum>
  <w:abstractNum w:abstractNumId="16" w15:restartNumberingAfterBreak="0">
    <w:nsid w:val="37D117B4"/>
    <w:multiLevelType w:val="hybridMultilevel"/>
    <w:tmpl w:val="C5328682"/>
    <w:lvl w:ilvl="0" w:tplc="D37262D0">
      <w:start w:val="1"/>
      <w:numFmt w:val="lowerLetter"/>
      <w:pStyle w:val="a7"/>
      <w:lvlText w:val="%1)"/>
      <w:lvlJc w:val="left"/>
      <w:pPr>
        <w:ind w:left="1429" w:hanging="360"/>
      </w:pPr>
      <w:rPr>
        <w:i w:val="0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7" w15:restartNumberingAfterBreak="0">
    <w:nsid w:val="39D847D5"/>
    <w:multiLevelType w:val="hybridMultilevel"/>
    <w:tmpl w:val="44A850AE"/>
    <w:lvl w:ilvl="0" w:tplc="B308BFA2">
      <w:start w:val="1"/>
      <w:numFmt w:val="decimal"/>
      <w:pStyle w:val="a8"/>
      <w:lvlText w:val="%1."/>
      <w:lvlJc w:val="left"/>
      <w:pPr>
        <w:ind w:left="1287" w:hanging="360"/>
      </w:p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8" w15:restartNumberingAfterBreak="0">
    <w:nsid w:val="3D75756F"/>
    <w:multiLevelType w:val="multilevel"/>
    <w:tmpl w:val="B8F6517C"/>
    <w:lvl w:ilvl="0">
      <w:start w:val="1"/>
      <w:numFmt w:val="decimal"/>
      <w:pStyle w:val="a9"/>
      <w:lvlText w:val="%1."/>
      <w:lvlJc w:val="left"/>
      <w:pPr>
        <w:tabs>
          <w:tab w:val="num" w:pos="3022"/>
        </w:tabs>
        <w:ind w:left="3022" w:hanging="2880"/>
      </w:pPr>
      <w:rPr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:specVanish w:val="0"/>
      </w:rPr>
    </w:lvl>
    <w:lvl w:ilvl="1">
      <w:start w:val="1"/>
      <w:numFmt w:val="lowerLetter"/>
      <w:lvlText w:val="%2."/>
      <w:lvlJc w:val="left"/>
      <w:pPr>
        <w:tabs>
          <w:tab w:val="num" w:pos="3742"/>
        </w:tabs>
        <w:ind w:left="3742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tabs>
          <w:tab w:val="num" w:pos="4462"/>
        </w:tabs>
        <w:ind w:left="4462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5182"/>
        </w:tabs>
        <w:ind w:left="5182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tabs>
          <w:tab w:val="num" w:pos="5902"/>
        </w:tabs>
        <w:ind w:left="5902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tabs>
          <w:tab w:val="num" w:pos="6622"/>
        </w:tabs>
        <w:ind w:left="6622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7342"/>
        </w:tabs>
        <w:ind w:left="7342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8062"/>
        </w:tabs>
        <w:ind w:left="8062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tabs>
          <w:tab w:val="num" w:pos="8782"/>
        </w:tabs>
        <w:ind w:left="8782" w:hanging="180"/>
      </w:pPr>
      <w:rPr>
        <w:rFonts w:hint="default"/>
      </w:rPr>
    </w:lvl>
  </w:abstractNum>
  <w:abstractNum w:abstractNumId="19" w15:restartNumberingAfterBreak="0">
    <w:nsid w:val="3E8A742F"/>
    <w:multiLevelType w:val="hybridMultilevel"/>
    <w:tmpl w:val="F11A1802"/>
    <w:lvl w:ilvl="0" w:tplc="4244A76C">
      <w:numFmt w:val="bullet"/>
      <w:pStyle w:val="210"/>
      <w:lvlText w:val="–"/>
      <w:lvlJc w:val="left"/>
      <w:pPr>
        <w:tabs>
          <w:tab w:val="num" w:pos="1620"/>
        </w:tabs>
        <w:ind w:left="1620" w:hanging="769"/>
      </w:pPr>
      <w:rPr>
        <w:rFonts w:ascii="Times New Roman" w:eastAsia="Times New Roman" w:hAnsi="Times New Roman" w:hint="default"/>
      </w:rPr>
    </w:lvl>
    <w:lvl w:ilvl="1" w:tplc="04090019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1B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F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19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1B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F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19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1B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F473FF5"/>
    <w:multiLevelType w:val="hybridMultilevel"/>
    <w:tmpl w:val="2F46FE9E"/>
    <w:lvl w:ilvl="0" w:tplc="FF90DF0E">
      <w:start w:val="1"/>
      <w:numFmt w:val="bullet"/>
      <w:lvlText w:val=""/>
      <w:lvlJc w:val="left"/>
      <w:pPr>
        <w:ind w:left="2030" w:hanging="360"/>
      </w:pPr>
      <w:rPr>
        <w:rFonts w:ascii="Symbol" w:hAnsi="Symbol" w:hint="default"/>
      </w:rPr>
    </w:lvl>
    <w:lvl w:ilvl="1" w:tplc="957C26B4">
      <w:start w:val="1"/>
      <w:numFmt w:val="bullet"/>
      <w:pStyle w:val="aa"/>
      <w:lvlText w:val=""/>
      <w:lvlJc w:val="left"/>
      <w:pPr>
        <w:ind w:left="1440" w:hanging="360"/>
      </w:pPr>
      <w:rPr>
        <w:rFonts w:ascii="Symbol" w:hAnsi="Symbol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08F5E1E"/>
    <w:multiLevelType w:val="hybridMultilevel"/>
    <w:tmpl w:val="BD32C0D6"/>
    <w:lvl w:ilvl="0" w:tplc="0409000F">
      <w:start w:val="1"/>
      <w:numFmt w:val="decimal"/>
      <w:pStyle w:val="ab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26B4800"/>
    <w:multiLevelType w:val="multilevel"/>
    <w:tmpl w:val="7C24FC12"/>
    <w:lvl w:ilvl="0">
      <w:start w:val="1"/>
      <w:numFmt w:val="decimal"/>
      <w:pStyle w:val="13"/>
      <w:lvlText w:val="%1."/>
      <w:lvlJc w:val="left"/>
      <w:pPr>
        <w:ind w:left="360" w:hanging="360"/>
      </w:pPr>
      <w:rPr>
        <w:rFonts w:cs="Times New Roman"/>
      </w:rPr>
    </w:lvl>
    <w:lvl w:ilvl="1">
      <w:start w:val="1"/>
      <w:numFmt w:val="decimal"/>
      <w:pStyle w:val="22"/>
      <w:lvlText w:val="%1.%2."/>
      <w:lvlJc w:val="left"/>
      <w:pPr>
        <w:ind w:left="858" w:hanging="432"/>
      </w:pPr>
      <w:rPr>
        <w:rFonts w:cs="Times New Roman"/>
      </w:rPr>
    </w:lvl>
    <w:lvl w:ilvl="2">
      <w:start w:val="1"/>
      <w:numFmt w:val="decimal"/>
      <w:pStyle w:val="30"/>
      <w:lvlText w:val="%1.%2.%3."/>
      <w:lvlJc w:val="left"/>
      <w:pPr>
        <w:ind w:left="1224" w:hanging="504"/>
      </w:pPr>
      <w:rPr>
        <w:rFonts w:cs="Times New Roman"/>
      </w:rPr>
    </w:lvl>
    <w:lvl w:ilvl="3">
      <w:start w:val="1"/>
      <w:numFmt w:val="decimal"/>
      <w:pStyle w:val="40"/>
      <w:lvlText w:val="%1.%2.%3.%4."/>
      <w:lvlJc w:val="left"/>
      <w:pPr>
        <w:ind w:left="1728" w:hanging="648"/>
      </w:pPr>
      <w:rPr>
        <w:rFonts w:cs="Times New Roman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cs="Times New Roman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cs="Times New Roman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cs="Times New Roman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cs="Times New Roman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cs="Times New Roman"/>
      </w:rPr>
    </w:lvl>
  </w:abstractNum>
  <w:abstractNum w:abstractNumId="23" w15:restartNumberingAfterBreak="0">
    <w:nsid w:val="46AC691E"/>
    <w:multiLevelType w:val="hybridMultilevel"/>
    <w:tmpl w:val="1444BD92"/>
    <w:lvl w:ilvl="0" w:tplc="FFFFFFFF">
      <w:start w:val="1"/>
      <w:numFmt w:val="bullet"/>
      <w:pStyle w:val="ac"/>
      <w:lvlText w:val="-"/>
      <w:lvlJc w:val="left"/>
      <w:pPr>
        <w:tabs>
          <w:tab w:val="num" w:pos="2204"/>
        </w:tabs>
        <w:ind w:left="2204" w:hanging="360"/>
      </w:pPr>
      <w:rPr>
        <w:rFonts w:ascii="Courier New" w:hAnsi="Courier New" w:hint="default"/>
      </w:rPr>
    </w:lvl>
    <w:lvl w:ilvl="1" w:tplc="FFFFFFFF">
      <w:start w:val="9"/>
      <w:numFmt w:val="decimal"/>
      <w:lvlText w:val="%2."/>
      <w:lvlJc w:val="left"/>
      <w:pPr>
        <w:tabs>
          <w:tab w:val="num" w:pos="2149"/>
        </w:tabs>
        <w:ind w:left="2149" w:hanging="360"/>
      </w:pPr>
      <w:rPr>
        <w:rFonts w:cs="Times New Roman" w:hint="default"/>
      </w:rPr>
    </w:lvl>
    <w:lvl w:ilvl="2" w:tplc="FFFFFFFF">
      <w:start w:val="1"/>
      <w:numFmt w:val="bullet"/>
      <w:lvlText w:val=""/>
      <w:lvlJc w:val="left"/>
      <w:pPr>
        <w:tabs>
          <w:tab w:val="num" w:pos="2869"/>
        </w:tabs>
        <w:ind w:left="2869" w:hanging="360"/>
      </w:pPr>
      <w:rPr>
        <w:rFonts w:ascii="Wingdings" w:hAnsi="Wingdings" w:hint="default"/>
      </w:rPr>
    </w:lvl>
    <w:lvl w:ilvl="3" w:tplc="FFFFFFFF">
      <w:start w:val="1"/>
      <w:numFmt w:val="bullet"/>
      <w:lvlText w:val=""/>
      <w:lvlJc w:val="left"/>
      <w:pPr>
        <w:tabs>
          <w:tab w:val="num" w:pos="3589"/>
        </w:tabs>
        <w:ind w:left="3589" w:hanging="360"/>
      </w:pPr>
      <w:rPr>
        <w:rFonts w:ascii="Symbol" w:hAnsi="Symbol" w:hint="default"/>
      </w:rPr>
    </w:lvl>
    <w:lvl w:ilvl="4" w:tplc="FFFFFFFF">
      <w:start w:val="1"/>
      <w:numFmt w:val="bullet"/>
      <w:lvlText w:val="o"/>
      <w:lvlJc w:val="left"/>
      <w:pPr>
        <w:tabs>
          <w:tab w:val="num" w:pos="4309"/>
        </w:tabs>
        <w:ind w:left="4309" w:hanging="360"/>
      </w:pPr>
      <w:rPr>
        <w:rFonts w:ascii="Courier New" w:hAnsi="Courier New" w:hint="default"/>
      </w:rPr>
    </w:lvl>
    <w:lvl w:ilvl="5" w:tplc="FFFFFFFF" w:tentative="1">
      <w:start w:val="1"/>
      <w:numFmt w:val="bullet"/>
      <w:lvlText w:val=""/>
      <w:lvlJc w:val="left"/>
      <w:pPr>
        <w:tabs>
          <w:tab w:val="num" w:pos="5029"/>
        </w:tabs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tabs>
          <w:tab w:val="num" w:pos="5749"/>
        </w:tabs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tabs>
          <w:tab w:val="num" w:pos="6469"/>
        </w:tabs>
        <w:ind w:left="6469" w:hanging="360"/>
      </w:pPr>
      <w:rPr>
        <w:rFonts w:ascii="Courier New" w:hAnsi="Courier New" w:hint="default"/>
      </w:rPr>
    </w:lvl>
    <w:lvl w:ilvl="8" w:tplc="FFFFFFFF" w:tentative="1">
      <w:start w:val="1"/>
      <w:numFmt w:val="bullet"/>
      <w:lvlText w:val=""/>
      <w:lvlJc w:val="left"/>
      <w:pPr>
        <w:tabs>
          <w:tab w:val="num" w:pos="7189"/>
        </w:tabs>
        <w:ind w:left="7189" w:hanging="360"/>
      </w:pPr>
      <w:rPr>
        <w:rFonts w:ascii="Wingdings" w:hAnsi="Wingdings" w:hint="default"/>
      </w:rPr>
    </w:lvl>
  </w:abstractNum>
  <w:abstractNum w:abstractNumId="24" w15:restartNumberingAfterBreak="0">
    <w:nsid w:val="4F5D77A7"/>
    <w:multiLevelType w:val="hybridMultilevel"/>
    <w:tmpl w:val="E0F80852"/>
    <w:lvl w:ilvl="0" w:tplc="89AABEDA">
      <w:start w:val="1"/>
      <w:numFmt w:val="decimal"/>
      <w:pStyle w:val="23"/>
      <w:lvlText w:val="%1."/>
      <w:lvlJc w:val="left"/>
      <w:pPr>
        <w:ind w:left="1287" w:hanging="360"/>
      </w:pPr>
    </w:lvl>
    <w:lvl w:ilvl="1" w:tplc="04190019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25" w15:restartNumberingAfterBreak="0">
    <w:nsid w:val="4F7C1745"/>
    <w:multiLevelType w:val="multilevel"/>
    <w:tmpl w:val="BC9C5408"/>
    <w:lvl w:ilvl="0">
      <w:start w:val="1"/>
      <w:numFmt w:val="decimal"/>
      <w:pStyle w:val="ad"/>
      <w:lvlText w:val="%1."/>
      <w:lvlJc w:val="left"/>
      <w:pPr>
        <w:ind w:left="360" w:hanging="360"/>
      </w:pPr>
      <w:rPr>
        <w:rFonts w:cs="Times New Roman" w:hint="default"/>
        <w:i w:val="0"/>
      </w:rPr>
    </w:lvl>
    <w:lvl w:ilvl="1">
      <w:start w:val="1"/>
      <w:numFmt w:val="decimal"/>
      <w:pStyle w:val="24"/>
      <w:lvlText w:val="%1.%2."/>
      <w:lvlJc w:val="left"/>
      <w:pPr>
        <w:ind w:left="792" w:hanging="432"/>
      </w:pPr>
      <w:rPr>
        <w:rFonts w:cs="Times New Roman"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cs="Times New Roman"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cs="Times New Roman"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cs="Times New Roman"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cs="Times New Roman"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cs="Times New Roman"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cs="Times New Roman"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cs="Times New Roman" w:hint="default"/>
      </w:rPr>
    </w:lvl>
  </w:abstractNum>
  <w:abstractNum w:abstractNumId="26" w15:restartNumberingAfterBreak="0">
    <w:nsid w:val="50D379E9"/>
    <w:multiLevelType w:val="hybridMultilevel"/>
    <w:tmpl w:val="D2521730"/>
    <w:lvl w:ilvl="0" w:tplc="FA3A40A6">
      <w:start w:val="1"/>
      <w:numFmt w:val="decimal"/>
      <w:pStyle w:val="14"/>
      <w:lvlText w:val="%1."/>
      <w:lvlJc w:val="left"/>
      <w:pPr>
        <w:ind w:left="720" w:hanging="360"/>
      </w:pPr>
      <w:rPr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52AA7BC8"/>
    <w:multiLevelType w:val="hybridMultilevel"/>
    <w:tmpl w:val="564AA772"/>
    <w:lvl w:ilvl="0" w:tplc="04190011">
      <w:start w:val="1"/>
      <w:numFmt w:val="decimal"/>
      <w:lvlText w:val="%1)"/>
      <w:lvlJc w:val="left"/>
      <w:pPr>
        <w:ind w:left="720" w:hanging="360"/>
      </w:pPr>
      <w:rPr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56373DF1"/>
    <w:multiLevelType w:val="hybridMultilevel"/>
    <w:tmpl w:val="2FA2BF98"/>
    <w:lvl w:ilvl="0" w:tplc="AF666F52">
      <w:start w:val="1"/>
      <w:numFmt w:val="bullet"/>
      <w:pStyle w:val="ae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589B0916"/>
    <w:multiLevelType w:val="hybridMultilevel"/>
    <w:tmpl w:val="2E40C4F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A8BE0EA6">
      <w:start w:val="1"/>
      <w:numFmt w:val="bullet"/>
      <w:pStyle w:val="32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5C2A7A5C"/>
    <w:multiLevelType w:val="hybridMultilevel"/>
    <w:tmpl w:val="D0A624CA"/>
    <w:lvl w:ilvl="0" w:tplc="E0BE775A">
      <w:start w:val="1"/>
      <w:numFmt w:val="bullet"/>
      <w:pStyle w:val="af"/>
      <w:lvlText w:val=""/>
      <w:lvlJc w:val="left"/>
      <w:pPr>
        <w:ind w:left="1996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71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43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15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87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59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31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03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756" w:hanging="360"/>
      </w:pPr>
      <w:rPr>
        <w:rFonts w:ascii="Wingdings" w:hAnsi="Wingdings" w:hint="default"/>
      </w:rPr>
    </w:lvl>
  </w:abstractNum>
  <w:abstractNum w:abstractNumId="31" w15:restartNumberingAfterBreak="0">
    <w:nsid w:val="65720C20"/>
    <w:multiLevelType w:val="hybridMultilevel"/>
    <w:tmpl w:val="5F9C6804"/>
    <w:lvl w:ilvl="0" w:tplc="FC62BE88">
      <w:start w:val="1"/>
      <w:numFmt w:val="decimal"/>
      <w:pStyle w:val="33"/>
      <w:lvlText w:val="%1)"/>
      <w:lvlJc w:val="left"/>
      <w:pPr>
        <w:ind w:left="1287" w:hanging="360"/>
      </w:pPr>
    </w:lvl>
    <w:lvl w:ilvl="1" w:tplc="EE20E40E">
      <w:start w:val="1"/>
      <w:numFmt w:val="lowerLetter"/>
      <w:pStyle w:val="15"/>
      <w:lvlText w:val="%2)"/>
      <w:lvlJc w:val="left"/>
      <w:pPr>
        <w:ind w:left="2007" w:hanging="360"/>
      </w:pPr>
      <w:rPr>
        <w:rFonts w:hint="default"/>
      </w:r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32" w15:restartNumberingAfterBreak="0">
    <w:nsid w:val="74B64A37"/>
    <w:multiLevelType w:val="hybridMultilevel"/>
    <w:tmpl w:val="1F86BC44"/>
    <w:lvl w:ilvl="0" w:tplc="33CED872">
      <w:start w:val="1"/>
      <w:numFmt w:val="bullet"/>
      <w:pStyle w:val="af0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78A05C5D"/>
    <w:multiLevelType w:val="hybridMultilevel"/>
    <w:tmpl w:val="CAE65228"/>
    <w:lvl w:ilvl="0" w:tplc="4EE64BDE">
      <w:start w:val="1"/>
      <w:numFmt w:val="bullet"/>
      <w:pStyle w:val="af1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794B76EC"/>
    <w:multiLevelType w:val="hybridMultilevel"/>
    <w:tmpl w:val="361E6B64"/>
    <w:lvl w:ilvl="0" w:tplc="64928C86">
      <w:start w:val="1"/>
      <w:numFmt w:val="bullet"/>
      <w:pStyle w:val="af2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7C192CA7"/>
    <w:multiLevelType w:val="hybridMultilevel"/>
    <w:tmpl w:val="B2888FD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D8420EDA">
      <w:start w:val="1"/>
      <w:numFmt w:val="bullet"/>
      <w:pStyle w:val="25"/>
      <w:lvlText w:val="o"/>
      <w:lvlJc w:val="left"/>
      <w:pPr>
        <w:ind w:left="362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7D080293"/>
    <w:multiLevelType w:val="multilevel"/>
    <w:tmpl w:val="F126E51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pStyle w:val="34"/>
      <w:isLgl/>
      <w:lvlText w:val="%1.%2.%3."/>
      <w:lvlJc w:val="left"/>
      <w:pPr>
        <w:ind w:left="144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6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20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80" w:hanging="2520"/>
      </w:pPr>
      <w:rPr>
        <w:rFonts w:hint="default"/>
      </w:rPr>
    </w:lvl>
  </w:abstractNum>
  <w:num w:numId="1">
    <w:abstractNumId w:val="21"/>
  </w:num>
  <w:num w:numId="2">
    <w:abstractNumId w:val="36"/>
  </w:num>
  <w:num w:numId="3">
    <w:abstractNumId w:val="33"/>
  </w:num>
  <w:num w:numId="4">
    <w:abstractNumId w:val="35"/>
  </w:num>
  <w:num w:numId="5">
    <w:abstractNumId w:val="29"/>
  </w:num>
  <w:num w:numId="6">
    <w:abstractNumId w:val="32"/>
  </w:num>
  <w:num w:numId="7">
    <w:abstractNumId w:val="7"/>
  </w:num>
  <w:num w:numId="8">
    <w:abstractNumId w:val="20"/>
  </w:num>
  <w:num w:numId="9">
    <w:abstractNumId w:val="28"/>
  </w:num>
  <w:num w:numId="10">
    <w:abstractNumId w:val="19"/>
  </w:num>
  <w:num w:numId="11">
    <w:abstractNumId w:val="13"/>
  </w:num>
  <w:num w:numId="12">
    <w:abstractNumId w:val="5"/>
  </w:num>
  <w:num w:numId="13">
    <w:abstractNumId w:val="30"/>
  </w:num>
  <w:num w:numId="14">
    <w:abstractNumId w:val="34"/>
  </w:num>
  <w:num w:numId="15">
    <w:abstractNumId w:val="10"/>
  </w:num>
  <w:num w:numId="16">
    <w:abstractNumId w:val="23"/>
  </w:num>
  <w:num w:numId="17">
    <w:abstractNumId w:val="1"/>
  </w:num>
  <w:num w:numId="18">
    <w:abstractNumId w:val="0"/>
  </w:num>
  <w:num w:numId="19">
    <w:abstractNumId w:val="1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>
    <w:abstractNumId w:val="6"/>
  </w:num>
  <w:num w:numId="21">
    <w:abstractNumId w:val="8"/>
  </w:num>
  <w:num w:numId="22">
    <w:abstractNumId w:val="22"/>
  </w:num>
  <w:num w:numId="23">
    <w:abstractNumId w:val="2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>
    <w:abstractNumId w:val="16"/>
  </w:num>
  <w:num w:numId="25">
    <w:abstractNumId w:val="2"/>
  </w:num>
  <w:num w:numId="26">
    <w:abstractNumId w:val="14"/>
  </w:num>
  <w:num w:numId="27">
    <w:abstractNumId w:val="11"/>
  </w:num>
  <w:num w:numId="28">
    <w:abstractNumId w:val="3"/>
  </w:num>
  <w:num w:numId="29">
    <w:abstractNumId w:val="31"/>
  </w:num>
  <w:num w:numId="30">
    <w:abstractNumId w:val="27"/>
  </w:num>
  <w:num w:numId="31">
    <w:abstractNumId w:val="15"/>
  </w:num>
  <w:num w:numId="32">
    <w:abstractNumId w:val="24"/>
  </w:num>
  <w:num w:numId="33">
    <w:abstractNumId w:val="9"/>
  </w:num>
  <w:num w:numId="34">
    <w:abstractNumId w:val="12"/>
  </w:num>
  <w:num w:numId="35">
    <w:abstractNumId w:val="26"/>
    <w:lvlOverride w:ilvl="0">
      <w:startOverride w:val="1"/>
    </w:lvlOverride>
  </w:num>
  <w:num w:numId="36">
    <w:abstractNumId w:val="26"/>
    <w:lvlOverride w:ilvl="0">
      <w:startOverride w:val="1"/>
    </w:lvlOverride>
  </w:num>
  <w:num w:numId="37">
    <w:abstractNumId w:val="26"/>
    <w:lvlOverride w:ilvl="0">
      <w:startOverride w:val="1"/>
    </w:lvlOverride>
  </w:num>
  <w:num w:numId="38">
    <w:abstractNumId w:val="26"/>
  </w:num>
  <w:num w:numId="39">
    <w:abstractNumId w:val="26"/>
    <w:lvlOverride w:ilvl="0">
      <w:startOverride w:val="1"/>
    </w:lvlOverride>
  </w:num>
  <w:num w:numId="40">
    <w:abstractNumId w:val="17"/>
  </w:num>
  <w:num w:numId="41">
    <w:abstractNumId w:val="26"/>
    <w:lvlOverride w:ilvl="0">
      <w:startOverride w:val="1"/>
    </w:lvlOverride>
  </w:num>
  <w:num w:numId="42">
    <w:abstractNumId w:val="26"/>
    <w:lvlOverride w:ilvl="0">
      <w:startOverride w:val="1"/>
    </w:lvlOverride>
  </w:num>
  <w:num w:numId="43">
    <w:abstractNumId w:val="26"/>
    <w:lvlOverride w:ilvl="0">
      <w:startOverride w:val="1"/>
    </w:lvlOverride>
  </w:num>
  <w:num w:numId="44">
    <w:abstractNumId w:val="26"/>
    <w:lvlOverride w:ilvl="0">
      <w:startOverride w:val="1"/>
    </w:lvlOverride>
  </w:num>
  <w:num w:numId="45">
    <w:abstractNumId w:val="26"/>
    <w:lvlOverride w:ilvl="0">
      <w:startOverride w:val="1"/>
    </w:lvlOverride>
  </w:num>
  <w:num w:numId="46">
    <w:abstractNumId w:val="26"/>
    <w:lvlOverride w:ilvl="0">
      <w:startOverride w:val="1"/>
    </w:lvlOverride>
  </w:num>
  <w:num w:numId="47">
    <w:abstractNumId w:val="26"/>
    <w:lvlOverride w:ilvl="0">
      <w:startOverride w:val="1"/>
    </w:lvlOverride>
  </w:num>
  <w:num w:numId="48">
    <w:abstractNumId w:val="4"/>
  </w:num>
  <w:numIdMacAtCleanup w:val="4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attachedTemplate r:id="rId1"/>
  <w:stylePaneFormatFilter w:val="3F08" w:allStyles="0" w:customStyles="0" w:latentStyles="0" w:stylesInUse="1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8"/>
  <w:hyphenationZone w:val="425"/>
  <w:characterSpacingControl w:val="doNotCompress"/>
  <w:hdrShapeDefaults>
    <o:shapedefaults v:ext="edit" spidmax="2049">
      <o:colormru v:ext="edit" colors="#eaeaea,#f8f9fd,#f5c30b,#efa82c,#cd9b17,#f7e8c7,#ff8001,#fad431"/>
    </o:shapedefaults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A7A03"/>
    <w:rsid w:val="00000239"/>
    <w:rsid w:val="0000046B"/>
    <w:rsid w:val="00000DF0"/>
    <w:rsid w:val="00000E96"/>
    <w:rsid w:val="000013A6"/>
    <w:rsid w:val="0000149D"/>
    <w:rsid w:val="000021C7"/>
    <w:rsid w:val="000046AE"/>
    <w:rsid w:val="00004802"/>
    <w:rsid w:val="000058F1"/>
    <w:rsid w:val="00005E85"/>
    <w:rsid w:val="00006832"/>
    <w:rsid w:val="00006D16"/>
    <w:rsid w:val="00007F08"/>
    <w:rsid w:val="00010DC8"/>
    <w:rsid w:val="00012F1F"/>
    <w:rsid w:val="00016E92"/>
    <w:rsid w:val="000171DA"/>
    <w:rsid w:val="00021524"/>
    <w:rsid w:val="00021D6B"/>
    <w:rsid w:val="000236CD"/>
    <w:rsid w:val="00025F25"/>
    <w:rsid w:val="00032D5E"/>
    <w:rsid w:val="00034DAD"/>
    <w:rsid w:val="000415A0"/>
    <w:rsid w:val="00041619"/>
    <w:rsid w:val="0004224C"/>
    <w:rsid w:val="0004400B"/>
    <w:rsid w:val="00045881"/>
    <w:rsid w:val="00047F38"/>
    <w:rsid w:val="0005257A"/>
    <w:rsid w:val="0005275C"/>
    <w:rsid w:val="00053AD5"/>
    <w:rsid w:val="0005400F"/>
    <w:rsid w:val="00054A67"/>
    <w:rsid w:val="000554CF"/>
    <w:rsid w:val="0005612F"/>
    <w:rsid w:val="000571FA"/>
    <w:rsid w:val="000602C7"/>
    <w:rsid w:val="00060CE9"/>
    <w:rsid w:val="000700BE"/>
    <w:rsid w:val="00071694"/>
    <w:rsid w:val="00074946"/>
    <w:rsid w:val="00075BAF"/>
    <w:rsid w:val="0007774F"/>
    <w:rsid w:val="00080AC3"/>
    <w:rsid w:val="00086D56"/>
    <w:rsid w:val="000918FF"/>
    <w:rsid w:val="00092256"/>
    <w:rsid w:val="00092409"/>
    <w:rsid w:val="00093CE9"/>
    <w:rsid w:val="0009409C"/>
    <w:rsid w:val="00094DD6"/>
    <w:rsid w:val="000963EE"/>
    <w:rsid w:val="00096BDA"/>
    <w:rsid w:val="00096C08"/>
    <w:rsid w:val="00097165"/>
    <w:rsid w:val="00097BA8"/>
    <w:rsid w:val="00097CA5"/>
    <w:rsid w:val="000A0B9C"/>
    <w:rsid w:val="000A0D8F"/>
    <w:rsid w:val="000A0ED8"/>
    <w:rsid w:val="000A1135"/>
    <w:rsid w:val="000A17DF"/>
    <w:rsid w:val="000A1FCE"/>
    <w:rsid w:val="000A4D8B"/>
    <w:rsid w:val="000B2D58"/>
    <w:rsid w:val="000B30C5"/>
    <w:rsid w:val="000B3560"/>
    <w:rsid w:val="000B5707"/>
    <w:rsid w:val="000B5ED1"/>
    <w:rsid w:val="000C044C"/>
    <w:rsid w:val="000C2177"/>
    <w:rsid w:val="000C28F6"/>
    <w:rsid w:val="000C37C2"/>
    <w:rsid w:val="000C4E63"/>
    <w:rsid w:val="000C5B9A"/>
    <w:rsid w:val="000C6CA1"/>
    <w:rsid w:val="000C732F"/>
    <w:rsid w:val="000C7B39"/>
    <w:rsid w:val="000D2187"/>
    <w:rsid w:val="000E0DDC"/>
    <w:rsid w:val="000E238F"/>
    <w:rsid w:val="000E312E"/>
    <w:rsid w:val="000E5618"/>
    <w:rsid w:val="000F0645"/>
    <w:rsid w:val="000F30E8"/>
    <w:rsid w:val="000F48B8"/>
    <w:rsid w:val="000F5918"/>
    <w:rsid w:val="00100F93"/>
    <w:rsid w:val="0010256E"/>
    <w:rsid w:val="0010322B"/>
    <w:rsid w:val="0010514A"/>
    <w:rsid w:val="00105AB5"/>
    <w:rsid w:val="00106A53"/>
    <w:rsid w:val="00106EE4"/>
    <w:rsid w:val="00107098"/>
    <w:rsid w:val="00112B87"/>
    <w:rsid w:val="00112F9F"/>
    <w:rsid w:val="001131BE"/>
    <w:rsid w:val="00113A6F"/>
    <w:rsid w:val="0011582A"/>
    <w:rsid w:val="00115ECC"/>
    <w:rsid w:val="001201F9"/>
    <w:rsid w:val="00122474"/>
    <w:rsid w:val="0012319A"/>
    <w:rsid w:val="00123E4C"/>
    <w:rsid w:val="00124275"/>
    <w:rsid w:val="00125AE6"/>
    <w:rsid w:val="00125BED"/>
    <w:rsid w:val="00125E2F"/>
    <w:rsid w:val="00125FC3"/>
    <w:rsid w:val="00126911"/>
    <w:rsid w:val="00127D52"/>
    <w:rsid w:val="00130ABE"/>
    <w:rsid w:val="00133AB1"/>
    <w:rsid w:val="00134D54"/>
    <w:rsid w:val="001351ED"/>
    <w:rsid w:val="0013588D"/>
    <w:rsid w:val="00135CBB"/>
    <w:rsid w:val="00135D78"/>
    <w:rsid w:val="001369C4"/>
    <w:rsid w:val="0013778C"/>
    <w:rsid w:val="001419E3"/>
    <w:rsid w:val="001434AE"/>
    <w:rsid w:val="00151D56"/>
    <w:rsid w:val="00153B0C"/>
    <w:rsid w:val="0015711A"/>
    <w:rsid w:val="00162EB8"/>
    <w:rsid w:val="0016503E"/>
    <w:rsid w:val="00167F79"/>
    <w:rsid w:val="00170756"/>
    <w:rsid w:val="00170F64"/>
    <w:rsid w:val="00172383"/>
    <w:rsid w:val="0017494D"/>
    <w:rsid w:val="00174B72"/>
    <w:rsid w:val="00175300"/>
    <w:rsid w:val="00175B6A"/>
    <w:rsid w:val="00177331"/>
    <w:rsid w:val="0017765F"/>
    <w:rsid w:val="00180524"/>
    <w:rsid w:val="0018162C"/>
    <w:rsid w:val="00181DC9"/>
    <w:rsid w:val="00182093"/>
    <w:rsid w:val="00183A64"/>
    <w:rsid w:val="00187C55"/>
    <w:rsid w:val="0019069A"/>
    <w:rsid w:val="00190B37"/>
    <w:rsid w:val="001920AC"/>
    <w:rsid w:val="00193262"/>
    <w:rsid w:val="001955E9"/>
    <w:rsid w:val="00195C3C"/>
    <w:rsid w:val="001977F3"/>
    <w:rsid w:val="001A0D33"/>
    <w:rsid w:val="001A0F3A"/>
    <w:rsid w:val="001A17BC"/>
    <w:rsid w:val="001A1CCB"/>
    <w:rsid w:val="001A2746"/>
    <w:rsid w:val="001A44C7"/>
    <w:rsid w:val="001A6F65"/>
    <w:rsid w:val="001A722D"/>
    <w:rsid w:val="001A7E62"/>
    <w:rsid w:val="001B0632"/>
    <w:rsid w:val="001B23D6"/>
    <w:rsid w:val="001B3A94"/>
    <w:rsid w:val="001B50A2"/>
    <w:rsid w:val="001B7725"/>
    <w:rsid w:val="001C0C2C"/>
    <w:rsid w:val="001C11EB"/>
    <w:rsid w:val="001C17EF"/>
    <w:rsid w:val="001C2318"/>
    <w:rsid w:val="001C2B99"/>
    <w:rsid w:val="001C2F32"/>
    <w:rsid w:val="001C32E7"/>
    <w:rsid w:val="001C3E2F"/>
    <w:rsid w:val="001C4C10"/>
    <w:rsid w:val="001C5358"/>
    <w:rsid w:val="001C5ECD"/>
    <w:rsid w:val="001C7865"/>
    <w:rsid w:val="001C7A70"/>
    <w:rsid w:val="001D0DC2"/>
    <w:rsid w:val="001D2253"/>
    <w:rsid w:val="001D39EC"/>
    <w:rsid w:val="001D4728"/>
    <w:rsid w:val="001D585E"/>
    <w:rsid w:val="001D5E13"/>
    <w:rsid w:val="001D717A"/>
    <w:rsid w:val="001D7627"/>
    <w:rsid w:val="001E0398"/>
    <w:rsid w:val="001E2F23"/>
    <w:rsid w:val="001E68D0"/>
    <w:rsid w:val="001F02A9"/>
    <w:rsid w:val="001F180C"/>
    <w:rsid w:val="001F230C"/>
    <w:rsid w:val="001F241C"/>
    <w:rsid w:val="001F38FF"/>
    <w:rsid w:val="001F4066"/>
    <w:rsid w:val="001F53E1"/>
    <w:rsid w:val="001F59FB"/>
    <w:rsid w:val="00201533"/>
    <w:rsid w:val="00205728"/>
    <w:rsid w:val="00211744"/>
    <w:rsid w:val="00211DC5"/>
    <w:rsid w:val="00212616"/>
    <w:rsid w:val="0021582C"/>
    <w:rsid w:val="00216575"/>
    <w:rsid w:val="00216AB0"/>
    <w:rsid w:val="00216C80"/>
    <w:rsid w:val="00217840"/>
    <w:rsid w:val="00217D94"/>
    <w:rsid w:val="00217FDA"/>
    <w:rsid w:val="002208D0"/>
    <w:rsid w:val="00220A22"/>
    <w:rsid w:val="00221F15"/>
    <w:rsid w:val="00222853"/>
    <w:rsid w:val="002238EA"/>
    <w:rsid w:val="002310E0"/>
    <w:rsid w:val="00231CF2"/>
    <w:rsid w:val="00231DAD"/>
    <w:rsid w:val="002326A4"/>
    <w:rsid w:val="0023315A"/>
    <w:rsid w:val="002341DC"/>
    <w:rsid w:val="00234545"/>
    <w:rsid w:val="0023465D"/>
    <w:rsid w:val="00236239"/>
    <w:rsid w:val="0023626B"/>
    <w:rsid w:val="002368CD"/>
    <w:rsid w:val="00237E87"/>
    <w:rsid w:val="00237FD1"/>
    <w:rsid w:val="002407A2"/>
    <w:rsid w:val="00242330"/>
    <w:rsid w:val="00245784"/>
    <w:rsid w:val="002459AB"/>
    <w:rsid w:val="00250048"/>
    <w:rsid w:val="00251548"/>
    <w:rsid w:val="00251B35"/>
    <w:rsid w:val="00251FCD"/>
    <w:rsid w:val="00252453"/>
    <w:rsid w:val="00253233"/>
    <w:rsid w:val="002551B4"/>
    <w:rsid w:val="00256720"/>
    <w:rsid w:val="00257A83"/>
    <w:rsid w:val="00261796"/>
    <w:rsid w:val="00264CD5"/>
    <w:rsid w:val="002659C3"/>
    <w:rsid w:val="00272D0B"/>
    <w:rsid w:val="002730D6"/>
    <w:rsid w:val="00277385"/>
    <w:rsid w:val="002773B1"/>
    <w:rsid w:val="002775C6"/>
    <w:rsid w:val="00277ADB"/>
    <w:rsid w:val="00280AF6"/>
    <w:rsid w:val="00280E0D"/>
    <w:rsid w:val="00281374"/>
    <w:rsid w:val="00281528"/>
    <w:rsid w:val="0028154C"/>
    <w:rsid w:val="0028190D"/>
    <w:rsid w:val="002824AE"/>
    <w:rsid w:val="00284CD0"/>
    <w:rsid w:val="00285C84"/>
    <w:rsid w:val="00286265"/>
    <w:rsid w:val="00286AFE"/>
    <w:rsid w:val="002872FA"/>
    <w:rsid w:val="002904C8"/>
    <w:rsid w:val="00290938"/>
    <w:rsid w:val="00290F44"/>
    <w:rsid w:val="002924E1"/>
    <w:rsid w:val="00292DFA"/>
    <w:rsid w:val="002934E7"/>
    <w:rsid w:val="002962FB"/>
    <w:rsid w:val="00297548"/>
    <w:rsid w:val="002A0396"/>
    <w:rsid w:val="002A1DF9"/>
    <w:rsid w:val="002A2114"/>
    <w:rsid w:val="002A22FC"/>
    <w:rsid w:val="002A35A1"/>
    <w:rsid w:val="002A45D3"/>
    <w:rsid w:val="002A5209"/>
    <w:rsid w:val="002B1680"/>
    <w:rsid w:val="002B4007"/>
    <w:rsid w:val="002B4788"/>
    <w:rsid w:val="002C24F6"/>
    <w:rsid w:val="002C27CA"/>
    <w:rsid w:val="002C2914"/>
    <w:rsid w:val="002C2F1F"/>
    <w:rsid w:val="002C3C6A"/>
    <w:rsid w:val="002C45A0"/>
    <w:rsid w:val="002C4B8D"/>
    <w:rsid w:val="002C5BFC"/>
    <w:rsid w:val="002C6046"/>
    <w:rsid w:val="002C714D"/>
    <w:rsid w:val="002C7D80"/>
    <w:rsid w:val="002C7FAA"/>
    <w:rsid w:val="002D1D40"/>
    <w:rsid w:val="002D271D"/>
    <w:rsid w:val="002D2E2F"/>
    <w:rsid w:val="002D591B"/>
    <w:rsid w:val="002D5D00"/>
    <w:rsid w:val="002D751D"/>
    <w:rsid w:val="002E09AF"/>
    <w:rsid w:val="002E09CD"/>
    <w:rsid w:val="002E2249"/>
    <w:rsid w:val="002E2697"/>
    <w:rsid w:val="002E3C1A"/>
    <w:rsid w:val="002E4020"/>
    <w:rsid w:val="002E4097"/>
    <w:rsid w:val="002E59E8"/>
    <w:rsid w:val="002E6A99"/>
    <w:rsid w:val="002E6FE9"/>
    <w:rsid w:val="002E6FFC"/>
    <w:rsid w:val="002F0443"/>
    <w:rsid w:val="002F29FB"/>
    <w:rsid w:val="002F2ACF"/>
    <w:rsid w:val="002F52FF"/>
    <w:rsid w:val="002F628F"/>
    <w:rsid w:val="002F7597"/>
    <w:rsid w:val="00300F71"/>
    <w:rsid w:val="003020A0"/>
    <w:rsid w:val="00302AE1"/>
    <w:rsid w:val="00303DBD"/>
    <w:rsid w:val="00304749"/>
    <w:rsid w:val="00304D76"/>
    <w:rsid w:val="00304F7C"/>
    <w:rsid w:val="00305DA0"/>
    <w:rsid w:val="00306C03"/>
    <w:rsid w:val="00307F84"/>
    <w:rsid w:val="00310546"/>
    <w:rsid w:val="00311870"/>
    <w:rsid w:val="00314783"/>
    <w:rsid w:val="003157D6"/>
    <w:rsid w:val="00316096"/>
    <w:rsid w:val="003173E7"/>
    <w:rsid w:val="00321111"/>
    <w:rsid w:val="003224A6"/>
    <w:rsid w:val="0032294A"/>
    <w:rsid w:val="003234BB"/>
    <w:rsid w:val="00323531"/>
    <w:rsid w:val="003248E4"/>
    <w:rsid w:val="003249EB"/>
    <w:rsid w:val="003260BF"/>
    <w:rsid w:val="0032613A"/>
    <w:rsid w:val="0033147E"/>
    <w:rsid w:val="00331ABE"/>
    <w:rsid w:val="003343AB"/>
    <w:rsid w:val="003344B8"/>
    <w:rsid w:val="00334A93"/>
    <w:rsid w:val="00334DB5"/>
    <w:rsid w:val="00335508"/>
    <w:rsid w:val="00336C75"/>
    <w:rsid w:val="00341225"/>
    <w:rsid w:val="003415A3"/>
    <w:rsid w:val="0034419C"/>
    <w:rsid w:val="00344D80"/>
    <w:rsid w:val="00351033"/>
    <w:rsid w:val="00351462"/>
    <w:rsid w:val="0035302C"/>
    <w:rsid w:val="003534FB"/>
    <w:rsid w:val="0035490E"/>
    <w:rsid w:val="0035652C"/>
    <w:rsid w:val="0035665E"/>
    <w:rsid w:val="0035693D"/>
    <w:rsid w:val="00360A88"/>
    <w:rsid w:val="00364B62"/>
    <w:rsid w:val="00364E1E"/>
    <w:rsid w:val="00364EC4"/>
    <w:rsid w:val="00366832"/>
    <w:rsid w:val="0037024A"/>
    <w:rsid w:val="00370928"/>
    <w:rsid w:val="0037183D"/>
    <w:rsid w:val="00373D3D"/>
    <w:rsid w:val="00373EFB"/>
    <w:rsid w:val="003744AE"/>
    <w:rsid w:val="00374543"/>
    <w:rsid w:val="00374B70"/>
    <w:rsid w:val="00374F7A"/>
    <w:rsid w:val="00375FD9"/>
    <w:rsid w:val="00376C13"/>
    <w:rsid w:val="00376D8C"/>
    <w:rsid w:val="00377A4E"/>
    <w:rsid w:val="0038057F"/>
    <w:rsid w:val="00386F89"/>
    <w:rsid w:val="00387BCB"/>
    <w:rsid w:val="0039135B"/>
    <w:rsid w:val="00391BA4"/>
    <w:rsid w:val="0039386E"/>
    <w:rsid w:val="00394563"/>
    <w:rsid w:val="00395499"/>
    <w:rsid w:val="00395555"/>
    <w:rsid w:val="00396A31"/>
    <w:rsid w:val="00397246"/>
    <w:rsid w:val="003A08DB"/>
    <w:rsid w:val="003A52CE"/>
    <w:rsid w:val="003A785C"/>
    <w:rsid w:val="003A78C1"/>
    <w:rsid w:val="003A7A03"/>
    <w:rsid w:val="003A7BFE"/>
    <w:rsid w:val="003B00E3"/>
    <w:rsid w:val="003B06ED"/>
    <w:rsid w:val="003B0D91"/>
    <w:rsid w:val="003B1551"/>
    <w:rsid w:val="003B1683"/>
    <w:rsid w:val="003B2393"/>
    <w:rsid w:val="003B43BF"/>
    <w:rsid w:val="003B5AC7"/>
    <w:rsid w:val="003B7510"/>
    <w:rsid w:val="003B7AF7"/>
    <w:rsid w:val="003B7ECD"/>
    <w:rsid w:val="003B7F1A"/>
    <w:rsid w:val="003C1615"/>
    <w:rsid w:val="003C1C5A"/>
    <w:rsid w:val="003C1DB9"/>
    <w:rsid w:val="003C31C6"/>
    <w:rsid w:val="003C4780"/>
    <w:rsid w:val="003C47B3"/>
    <w:rsid w:val="003C5BA1"/>
    <w:rsid w:val="003C66FB"/>
    <w:rsid w:val="003D0943"/>
    <w:rsid w:val="003D2408"/>
    <w:rsid w:val="003D2802"/>
    <w:rsid w:val="003D40E3"/>
    <w:rsid w:val="003D481E"/>
    <w:rsid w:val="003D51CB"/>
    <w:rsid w:val="003E28BD"/>
    <w:rsid w:val="003E46D9"/>
    <w:rsid w:val="003E6A54"/>
    <w:rsid w:val="003E7060"/>
    <w:rsid w:val="003F0FBE"/>
    <w:rsid w:val="003F21B3"/>
    <w:rsid w:val="003F320B"/>
    <w:rsid w:val="003F706B"/>
    <w:rsid w:val="00401C33"/>
    <w:rsid w:val="00402ABB"/>
    <w:rsid w:val="00404B9D"/>
    <w:rsid w:val="004060E8"/>
    <w:rsid w:val="00406986"/>
    <w:rsid w:val="004105E6"/>
    <w:rsid w:val="00410B0D"/>
    <w:rsid w:val="00412D48"/>
    <w:rsid w:val="00415CC7"/>
    <w:rsid w:val="00415ECE"/>
    <w:rsid w:val="00416318"/>
    <w:rsid w:val="00417599"/>
    <w:rsid w:val="00417ED0"/>
    <w:rsid w:val="00420FEE"/>
    <w:rsid w:val="00421E71"/>
    <w:rsid w:val="00422E17"/>
    <w:rsid w:val="004239FC"/>
    <w:rsid w:val="00424D5A"/>
    <w:rsid w:val="00425124"/>
    <w:rsid w:val="004264C0"/>
    <w:rsid w:val="00426825"/>
    <w:rsid w:val="00427B3F"/>
    <w:rsid w:val="004336A3"/>
    <w:rsid w:val="00433C8B"/>
    <w:rsid w:val="00435AE8"/>
    <w:rsid w:val="0043684E"/>
    <w:rsid w:val="00437562"/>
    <w:rsid w:val="00440528"/>
    <w:rsid w:val="004413B9"/>
    <w:rsid w:val="00442CA0"/>
    <w:rsid w:val="004435BB"/>
    <w:rsid w:val="004435CA"/>
    <w:rsid w:val="004442A7"/>
    <w:rsid w:val="004470DA"/>
    <w:rsid w:val="004478A2"/>
    <w:rsid w:val="00447D80"/>
    <w:rsid w:val="004534EE"/>
    <w:rsid w:val="004546CE"/>
    <w:rsid w:val="004556E3"/>
    <w:rsid w:val="004569BD"/>
    <w:rsid w:val="00456B8A"/>
    <w:rsid w:val="0046204C"/>
    <w:rsid w:val="00472E5E"/>
    <w:rsid w:val="00474F76"/>
    <w:rsid w:val="004759FF"/>
    <w:rsid w:val="00476F44"/>
    <w:rsid w:val="00477A2D"/>
    <w:rsid w:val="00480709"/>
    <w:rsid w:val="0048135D"/>
    <w:rsid w:val="00481D0C"/>
    <w:rsid w:val="00482E21"/>
    <w:rsid w:val="004830BB"/>
    <w:rsid w:val="00484208"/>
    <w:rsid w:val="004847AD"/>
    <w:rsid w:val="00486629"/>
    <w:rsid w:val="0048750A"/>
    <w:rsid w:val="00490C12"/>
    <w:rsid w:val="00495571"/>
    <w:rsid w:val="00497BED"/>
    <w:rsid w:val="00497C44"/>
    <w:rsid w:val="004A2C9D"/>
    <w:rsid w:val="004A3F37"/>
    <w:rsid w:val="004A40FE"/>
    <w:rsid w:val="004A4932"/>
    <w:rsid w:val="004A61BA"/>
    <w:rsid w:val="004A61C2"/>
    <w:rsid w:val="004A63D9"/>
    <w:rsid w:val="004A6AB3"/>
    <w:rsid w:val="004A73BF"/>
    <w:rsid w:val="004A7B1B"/>
    <w:rsid w:val="004B20E3"/>
    <w:rsid w:val="004B2B86"/>
    <w:rsid w:val="004B32D8"/>
    <w:rsid w:val="004B42BB"/>
    <w:rsid w:val="004B507D"/>
    <w:rsid w:val="004B5F1D"/>
    <w:rsid w:val="004B6D0C"/>
    <w:rsid w:val="004C0F15"/>
    <w:rsid w:val="004C197E"/>
    <w:rsid w:val="004C2F0C"/>
    <w:rsid w:val="004C327D"/>
    <w:rsid w:val="004C47EE"/>
    <w:rsid w:val="004C5099"/>
    <w:rsid w:val="004C6A31"/>
    <w:rsid w:val="004C6AC6"/>
    <w:rsid w:val="004C76A4"/>
    <w:rsid w:val="004D10F4"/>
    <w:rsid w:val="004D1E7C"/>
    <w:rsid w:val="004D2EE6"/>
    <w:rsid w:val="004D3465"/>
    <w:rsid w:val="004D356B"/>
    <w:rsid w:val="004D3638"/>
    <w:rsid w:val="004D5621"/>
    <w:rsid w:val="004D5E89"/>
    <w:rsid w:val="004D5F5D"/>
    <w:rsid w:val="004D6296"/>
    <w:rsid w:val="004D6D17"/>
    <w:rsid w:val="004E18FD"/>
    <w:rsid w:val="004E2F47"/>
    <w:rsid w:val="004E58EB"/>
    <w:rsid w:val="004E600B"/>
    <w:rsid w:val="004F0F25"/>
    <w:rsid w:val="004F1056"/>
    <w:rsid w:val="004F13A5"/>
    <w:rsid w:val="004F1F0A"/>
    <w:rsid w:val="004F35D5"/>
    <w:rsid w:val="004F5065"/>
    <w:rsid w:val="004F5C7A"/>
    <w:rsid w:val="004F5C96"/>
    <w:rsid w:val="004F6FD5"/>
    <w:rsid w:val="004F7A21"/>
    <w:rsid w:val="004F7C1D"/>
    <w:rsid w:val="005019C8"/>
    <w:rsid w:val="00501CB2"/>
    <w:rsid w:val="00503DBB"/>
    <w:rsid w:val="00506787"/>
    <w:rsid w:val="0050692E"/>
    <w:rsid w:val="00507939"/>
    <w:rsid w:val="00511CC0"/>
    <w:rsid w:val="0051367E"/>
    <w:rsid w:val="00513B73"/>
    <w:rsid w:val="00514429"/>
    <w:rsid w:val="00517C46"/>
    <w:rsid w:val="00517E9B"/>
    <w:rsid w:val="00517F11"/>
    <w:rsid w:val="00522795"/>
    <w:rsid w:val="00522797"/>
    <w:rsid w:val="00522C27"/>
    <w:rsid w:val="00523632"/>
    <w:rsid w:val="005245F8"/>
    <w:rsid w:val="005247B0"/>
    <w:rsid w:val="00524C1C"/>
    <w:rsid w:val="00524DA9"/>
    <w:rsid w:val="00524EDA"/>
    <w:rsid w:val="00526FAF"/>
    <w:rsid w:val="005347C6"/>
    <w:rsid w:val="00535EF1"/>
    <w:rsid w:val="00537087"/>
    <w:rsid w:val="005372FC"/>
    <w:rsid w:val="00540897"/>
    <w:rsid w:val="00541C57"/>
    <w:rsid w:val="00542B53"/>
    <w:rsid w:val="00544852"/>
    <w:rsid w:val="00545125"/>
    <w:rsid w:val="00546D9C"/>
    <w:rsid w:val="00550FDE"/>
    <w:rsid w:val="005521D8"/>
    <w:rsid w:val="00552DB1"/>
    <w:rsid w:val="00553CD5"/>
    <w:rsid w:val="00554F4C"/>
    <w:rsid w:val="00556676"/>
    <w:rsid w:val="00557DFD"/>
    <w:rsid w:val="0056063E"/>
    <w:rsid w:val="00560B48"/>
    <w:rsid w:val="00560EC4"/>
    <w:rsid w:val="00563031"/>
    <w:rsid w:val="005659D2"/>
    <w:rsid w:val="0056697C"/>
    <w:rsid w:val="00567A43"/>
    <w:rsid w:val="00570DA2"/>
    <w:rsid w:val="005728A8"/>
    <w:rsid w:val="0057583C"/>
    <w:rsid w:val="0057745C"/>
    <w:rsid w:val="00580400"/>
    <w:rsid w:val="00580658"/>
    <w:rsid w:val="00580A29"/>
    <w:rsid w:val="00580B88"/>
    <w:rsid w:val="005844E7"/>
    <w:rsid w:val="00584B22"/>
    <w:rsid w:val="00585D40"/>
    <w:rsid w:val="0058704D"/>
    <w:rsid w:val="00590B45"/>
    <w:rsid w:val="00590E38"/>
    <w:rsid w:val="00592170"/>
    <w:rsid w:val="005929F9"/>
    <w:rsid w:val="00594C18"/>
    <w:rsid w:val="00594FF2"/>
    <w:rsid w:val="00595EF1"/>
    <w:rsid w:val="00597EC1"/>
    <w:rsid w:val="005A2638"/>
    <w:rsid w:val="005A685F"/>
    <w:rsid w:val="005A698E"/>
    <w:rsid w:val="005A7A04"/>
    <w:rsid w:val="005B045F"/>
    <w:rsid w:val="005B1664"/>
    <w:rsid w:val="005B1D73"/>
    <w:rsid w:val="005B2026"/>
    <w:rsid w:val="005B2C63"/>
    <w:rsid w:val="005B2C6D"/>
    <w:rsid w:val="005B2E54"/>
    <w:rsid w:val="005B2F2F"/>
    <w:rsid w:val="005B397D"/>
    <w:rsid w:val="005B4D16"/>
    <w:rsid w:val="005B6748"/>
    <w:rsid w:val="005C0AB6"/>
    <w:rsid w:val="005C0C85"/>
    <w:rsid w:val="005C1DE7"/>
    <w:rsid w:val="005C1EBF"/>
    <w:rsid w:val="005C2CAD"/>
    <w:rsid w:val="005C2F5B"/>
    <w:rsid w:val="005C37B6"/>
    <w:rsid w:val="005C3C8A"/>
    <w:rsid w:val="005D4644"/>
    <w:rsid w:val="005D5995"/>
    <w:rsid w:val="005D61EA"/>
    <w:rsid w:val="005D79F3"/>
    <w:rsid w:val="005E0748"/>
    <w:rsid w:val="005E2EC9"/>
    <w:rsid w:val="005E38F9"/>
    <w:rsid w:val="005E3BF5"/>
    <w:rsid w:val="005E5FBB"/>
    <w:rsid w:val="005F09D8"/>
    <w:rsid w:val="005F2429"/>
    <w:rsid w:val="005F32D9"/>
    <w:rsid w:val="005F417A"/>
    <w:rsid w:val="005F4934"/>
    <w:rsid w:val="005F4F0B"/>
    <w:rsid w:val="005F5033"/>
    <w:rsid w:val="005F5AE4"/>
    <w:rsid w:val="005F6B55"/>
    <w:rsid w:val="005F6BE8"/>
    <w:rsid w:val="005F7E80"/>
    <w:rsid w:val="006001D2"/>
    <w:rsid w:val="00601544"/>
    <w:rsid w:val="006021DC"/>
    <w:rsid w:val="00605F34"/>
    <w:rsid w:val="0060670A"/>
    <w:rsid w:val="00607BBA"/>
    <w:rsid w:val="00610776"/>
    <w:rsid w:val="006113A0"/>
    <w:rsid w:val="00611BC7"/>
    <w:rsid w:val="006123AA"/>
    <w:rsid w:val="00612DA9"/>
    <w:rsid w:val="00612F56"/>
    <w:rsid w:val="00613870"/>
    <w:rsid w:val="00613D04"/>
    <w:rsid w:val="00613F36"/>
    <w:rsid w:val="00615F91"/>
    <w:rsid w:val="006167C7"/>
    <w:rsid w:val="00616CEE"/>
    <w:rsid w:val="00617A19"/>
    <w:rsid w:val="00620AD1"/>
    <w:rsid w:val="00620CC5"/>
    <w:rsid w:val="006226CE"/>
    <w:rsid w:val="00622FDF"/>
    <w:rsid w:val="00623D00"/>
    <w:rsid w:val="006262C9"/>
    <w:rsid w:val="006266B2"/>
    <w:rsid w:val="00627015"/>
    <w:rsid w:val="00627DD7"/>
    <w:rsid w:val="00632580"/>
    <w:rsid w:val="00633957"/>
    <w:rsid w:val="006347E6"/>
    <w:rsid w:val="00634B19"/>
    <w:rsid w:val="006361CC"/>
    <w:rsid w:val="00636DB3"/>
    <w:rsid w:val="00642C9E"/>
    <w:rsid w:val="00644AE2"/>
    <w:rsid w:val="00644C46"/>
    <w:rsid w:val="00647DEB"/>
    <w:rsid w:val="00650291"/>
    <w:rsid w:val="00650D3B"/>
    <w:rsid w:val="00652594"/>
    <w:rsid w:val="006526C7"/>
    <w:rsid w:val="006529AC"/>
    <w:rsid w:val="00652C74"/>
    <w:rsid w:val="0065314E"/>
    <w:rsid w:val="00660DE8"/>
    <w:rsid w:val="006611C0"/>
    <w:rsid w:val="006621AA"/>
    <w:rsid w:val="006623D0"/>
    <w:rsid w:val="006646BD"/>
    <w:rsid w:val="00664743"/>
    <w:rsid w:val="0066658E"/>
    <w:rsid w:val="00667CFA"/>
    <w:rsid w:val="00672F13"/>
    <w:rsid w:val="006731ED"/>
    <w:rsid w:val="00673735"/>
    <w:rsid w:val="00674E6C"/>
    <w:rsid w:val="0067655B"/>
    <w:rsid w:val="00677ED5"/>
    <w:rsid w:val="00680E21"/>
    <w:rsid w:val="00681A8D"/>
    <w:rsid w:val="00682943"/>
    <w:rsid w:val="00684E2E"/>
    <w:rsid w:val="006865C6"/>
    <w:rsid w:val="00686692"/>
    <w:rsid w:val="0068778C"/>
    <w:rsid w:val="006877B6"/>
    <w:rsid w:val="00687E67"/>
    <w:rsid w:val="00692235"/>
    <w:rsid w:val="00693811"/>
    <w:rsid w:val="00693B8C"/>
    <w:rsid w:val="0069475C"/>
    <w:rsid w:val="006947DC"/>
    <w:rsid w:val="0069592C"/>
    <w:rsid w:val="00697334"/>
    <w:rsid w:val="006A163A"/>
    <w:rsid w:val="006A1F6F"/>
    <w:rsid w:val="006A40E5"/>
    <w:rsid w:val="006A4649"/>
    <w:rsid w:val="006A61F5"/>
    <w:rsid w:val="006A68F5"/>
    <w:rsid w:val="006B0485"/>
    <w:rsid w:val="006B053E"/>
    <w:rsid w:val="006B0EDF"/>
    <w:rsid w:val="006B14FD"/>
    <w:rsid w:val="006B3394"/>
    <w:rsid w:val="006B3C1E"/>
    <w:rsid w:val="006C0A84"/>
    <w:rsid w:val="006C0AC1"/>
    <w:rsid w:val="006C0EAE"/>
    <w:rsid w:val="006C30A7"/>
    <w:rsid w:val="006C3CFE"/>
    <w:rsid w:val="006C4EB6"/>
    <w:rsid w:val="006C4F45"/>
    <w:rsid w:val="006C5610"/>
    <w:rsid w:val="006C5ADA"/>
    <w:rsid w:val="006C6C98"/>
    <w:rsid w:val="006C7324"/>
    <w:rsid w:val="006C761B"/>
    <w:rsid w:val="006D0A27"/>
    <w:rsid w:val="006D1884"/>
    <w:rsid w:val="006D1AD3"/>
    <w:rsid w:val="006D1EDC"/>
    <w:rsid w:val="006D2C5B"/>
    <w:rsid w:val="006D2F2F"/>
    <w:rsid w:val="006D3317"/>
    <w:rsid w:val="006D3ECC"/>
    <w:rsid w:val="006D7D65"/>
    <w:rsid w:val="006E06F4"/>
    <w:rsid w:val="006E07E9"/>
    <w:rsid w:val="006E0959"/>
    <w:rsid w:val="006E244C"/>
    <w:rsid w:val="006E54D6"/>
    <w:rsid w:val="006E59CB"/>
    <w:rsid w:val="006E7380"/>
    <w:rsid w:val="006E7E77"/>
    <w:rsid w:val="006F0070"/>
    <w:rsid w:val="006F10E8"/>
    <w:rsid w:val="006F2EF5"/>
    <w:rsid w:val="006F36D8"/>
    <w:rsid w:val="006F3975"/>
    <w:rsid w:val="006F4065"/>
    <w:rsid w:val="00701AAE"/>
    <w:rsid w:val="00702214"/>
    <w:rsid w:val="007037DE"/>
    <w:rsid w:val="007050B4"/>
    <w:rsid w:val="00706421"/>
    <w:rsid w:val="00707D72"/>
    <w:rsid w:val="00707EE9"/>
    <w:rsid w:val="0071089F"/>
    <w:rsid w:val="00710A5B"/>
    <w:rsid w:val="00710C1C"/>
    <w:rsid w:val="007116D7"/>
    <w:rsid w:val="00713567"/>
    <w:rsid w:val="00713FE3"/>
    <w:rsid w:val="007142A1"/>
    <w:rsid w:val="007152D8"/>
    <w:rsid w:val="00715464"/>
    <w:rsid w:val="00717179"/>
    <w:rsid w:val="0071799F"/>
    <w:rsid w:val="00717E4A"/>
    <w:rsid w:val="00717F71"/>
    <w:rsid w:val="00720FC8"/>
    <w:rsid w:val="00730217"/>
    <w:rsid w:val="0073266D"/>
    <w:rsid w:val="00734513"/>
    <w:rsid w:val="00735334"/>
    <w:rsid w:val="0073700D"/>
    <w:rsid w:val="007376E6"/>
    <w:rsid w:val="007408DB"/>
    <w:rsid w:val="00741501"/>
    <w:rsid w:val="00743AA6"/>
    <w:rsid w:val="00745BDB"/>
    <w:rsid w:val="00746947"/>
    <w:rsid w:val="00750019"/>
    <w:rsid w:val="00750EDE"/>
    <w:rsid w:val="00751400"/>
    <w:rsid w:val="00752391"/>
    <w:rsid w:val="007532C5"/>
    <w:rsid w:val="00754749"/>
    <w:rsid w:val="00755824"/>
    <w:rsid w:val="00756830"/>
    <w:rsid w:val="007569E7"/>
    <w:rsid w:val="00756C3E"/>
    <w:rsid w:val="00757373"/>
    <w:rsid w:val="00761942"/>
    <w:rsid w:val="00761DAC"/>
    <w:rsid w:val="00761E42"/>
    <w:rsid w:val="00762A0B"/>
    <w:rsid w:val="0076442E"/>
    <w:rsid w:val="007654A7"/>
    <w:rsid w:val="00767000"/>
    <w:rsid w:val="0077046C"/>
    <w:rsid w:val="007712EC"/>
    <w:rsid w:val="00771302"/>
    <w:rsid w:val="0077232E"/>
    <w:rsid w:val="00773BEE"/>
    <w:rsid w:val="007748BD"/>
    <w:rsid w:val="007768B8"/>
    <w:rsid w:val="007808D4"/>
    <w:rsid w:val="007814F2"/>
    <w:rsid w:val="0078222C"/>
    <w:rsid w:val="00782864"/>
    <w:rsid w:val="00785EF6"/>
    <w:rsid w:val="00786C53"/>
    <w:rsid w:val="00790656"/>
    <w:rsid w:val="00790917"/>
    <w:rsid w:val="00791594"/>
    <w:rsid w:val="00791A6A"/>
    <w:rsid w:val="007A1ED6"/>
    <w:rsid w:val="007A4D95"/>
    <w:rsid w:val="007A7B60"/>
    <w:rsid w:val="007A7FF6"/>
    <w:rsid w:val="007B010D"/>
    <w:rsid w:val="007B36B1"/>
    <w:rsid w:val="007B53B8"/>
    <w:rsid w:val="007B6AAB"/>
    <w:rsid w:val="007B6CE6"/>
    <w:rsid w:val="007B7D0C"/>
    <w:rsid w:val="007C06EF"/>
    <w:rsid w:val="007C0831"/>
    <w:rsid w:val="007C1231"/>
    <w:rsid w:val="007C18C2"/>
    <w:rsid w:val="007C1C07"/>
    <w:rsid w:val="007C2B1E"/>
    <w:rsid w:val="007C4D77"/>
    <w:rsid w:val="007C5249"/>
    <w:rsid w:val="007C54E1"/>
    <w:rsid w:val="007C61A8"/>
    <w:rsid w:val="007D05E4"/>
    <w:rsid w:val="007D43DC"/>
    <w:rsid w:val="007D5301"/>
    <w:rsid w:val="007D58E5"/>
    <w:rsid w:val="007D5AC1"/>
    <w:rsid w:val="007D69E5"/>
    <w:rsid w:val="007D7509"/>
    <w:rsid w:val="007D7BC7"/>
    <w:rsid w:val="007E2694"/>
    <w:rsid w:val="007E3867"/>
    <w:rsid w:val="007E5AC6"/>
    <w:rsid w:val="007E6F09"/>
    <w:rsid w:val="007E7CD1"/>
    <w:rsid w:val="007F2A97"/>
    <w:rsid w:val="007F774F"/>
    <w:rsid w:val="008027A8"/>
    <w:rsid w:val="0080593E"/>
    <w:rsid w:val="00805D0F"/>
    <w:rsid w:val="008063FC"/>
    <w:rsid w:val="0080767E"/>
    <w:rsid w:val="0081018D"/>
    <w:rsid w:val="008104F4"/>
    <w:rsid w:val="0081062F"/>
    <w:rsid w:val="008141A8"/>
    <w:rsid w:val="008143EC"/>
    <w:rsid w:val="00815DCC"/>
    <w:rsid w:val="00817243"/>
    <w:rsid w:val="0082026F"/>
    <w:rsid w:val="008232A1"/>
    <w:rsid w:val="008234B0"/>
    <w:rsid w:val="008253F9"/>
    <w:rsid w:val="0082641D"/>
    <w:rsid w:val="0082676D"/>
    <w:rsid w:val="00827355"/>
    <w:rsid w:val="00832378"/>
    <w:rsid w:val="008333EF"/>
    <w:rsid w:val="008336C0"/>
    <w:rsid w:val="008337C2"/>
    <w:rsid w:val="00833F73"/>
    <w:rsid w:val="00835936"/>
    <w:rsid w:val="0083596F"/>
    <w:rsid w:val="008401C3"/>
    <w:rsid w:val="00841DBC"/>
    <w:rsid w:val="00842616"/>
    <w:rsid w:val="00843099"/>
    <w:rsid w:val="008444AA"/>
    <w:rsid w:val="008444CE"/>
    <w:rsid w:val="0084568A"/>
    <w:rsid w:val="00845FCC"/>
    <w:rsid w:val="0084680B"/>
    <w:rsid w:val="008500AB"/>
    <w:rsid w:val="00850422"/>
    <w:rsid w:val="00850708"/>
    <w:rsid w:val="0085234B"/>
    <w:rsid w:val="0085432F"/>
    <w:rsid w:val="00856689"/>
    <w:rsid w:val="00861F16"/>
    <w:rsid w:val="00862487"/>
    <w:rsid w:val="00871BE6"/>
    <w:rsid w:val="0087270A"/>
    <w:rsid w:val="00872E28"/>
    <w:rsid w:val="00875EF7"/>
    <w:rsid w:val="00876A60"/>
    <w:rsid w:val="0088001A"/>
    <w:rsid w:val="00881FF4"/>
    <w:rsid w:val="008820C6"/>
    <w:rsid w:val="00883D8F"/>
    <w:rsid w:val="00883E39"/>
    <w:rsid w:val="0088555C"/>
    <w:rsid w:val="008907EF"/>
    <w:rsid w:val="00892D48"/>
    <w:rsid w:val="008946D5"/>
    <w:rsid w:val="008954E0"/>
    <w:rsid w:val="0089661A"/>
    <w:rsid w:val="008A20A7"/>
    <w:rsid w:val="008A29F7"/>
    <w:rsid w:val="008A2F1D"/>
    <w:rsid w:val="008A2F90"/>
    <w:rsid w:val="008A4F8A"/>
    <w:rsid w:val="008A5DF6"/>
    <w:rsid w:val="008A6A35"/>
    <w:rsid w:val="008A6D3A"/>
    <w:rsid w:val="008B1635"/>
    <w:rsid w:val="008B3A6A"/>
    <w:rsid w:val="008B3EA6"/>
    <w:rsid w:val="008B4E05"/>
    <w:rsid w:val="008B58B4"/>
    <w:rsid w:val="008B75FE"/>
    <w:rsid w:val="008B7997"/>
    <w:rsid w:val="008C0D13"/>
    <w:rsid w:val="008C2E0F"/>
    <w:rsid w:val="008C3AD5"/>
    <w:rsid w:val="008C403D"/>
    <w:rsid w:val="008C5263"/>
    <w:rsid w:val="008C5645"/>
    <w:rsid w:val="008C5C4C"/>
    <w:rsid w:val="008C721F"/>
    <w:rsid w:val="008C77BD"/>
    <w:rsid w:val="008C78D5"/>
    <w:rsid w:val="008D159B"/>
    <w:rsid w:val="008D1B88"/>
    <w:rsid w:val="008D2017"/>
    <w:rsid w:val="008D287D"/>
    <w:rsid w:val="008D2E44"/>
    <w:rsid w:val="008D3DE7"/>
    <w:rsid w:val="008D4095"/>
    <w:rsid w:val="008D5AE9"/>
    <w:rsid w:val="008E03E3"/>
    <w:rsid w:val="008E1B39"/>
    <w:rsid w:val="008E3431"/>
    <w:rsid w:val="008E5268"/>
    <w:rsid w:val="008E757F"/>
    <w:rsid w:val="008F0C7D"/>
    <w:rsid w:val="008F2689"/>
    <w:rsid w:val="008F3B12"/>
    <w:rsid w:val="008F3C50"/>
    <w:rsid w:val="008F419C"/>
    <w:rsid w:val="008F4833"/>
    <w:rsid w:val="008F4D86"/>
    <w:rsid w:val="008F68BD"/>
    <w:rsid w:val="00900990"/>
    <w:rsid w:val="00901832"/>
    <w:rsid w:val="00902AC0"/>
    <w:rsid w:val="0090616A"/>
    <w:rsid w:val="009065E7"/>
    <w:rsid w:val="00907445"/>
    <w:rsid w:val="00907FB0"/>
    <w:rsid w:val="00911927"/>
    <w:rsid w:val="00911AC4"/>
    <w:rsid w:val="009131A8"/>
    <w:rsid w:val="00913B5B"/>
    <w:rsid w:val="00916A11"/>
    <w:rsid w:val="00916CC1"/>
    <w:rsid w:val="00916D83"/>
    <w:rsid w:val="00922E0D"/>
    <w:rsid w:val="00925821"/>
    <w:rsid w:val="00926243"/>
    <w:rsid w:val="009267DB"/>
    <w:rsid w:val="0093111F"/>
    <w:rsid w:val="009318E5"/>
    <w:rsid w:val="00932E3D"/>
    <w:rsid w:val="00933B8E"/>
    <w:rsid w:val="0093438A"/>
    <w:rsid w:val="0093502C"/>
    <w:rsid w:val="00935B97"/>
    <w:rsid w:val="009369BC"/>
    <w:rsid w:val="009420ED"/>
    <w:rsid w:val="009425DA"/>
    <w:rsid w:val="00943173"/>
    <w:rsid w:val="00947F4B"/>
    <w:rsid w:val="009501BD"/>
    <w:rsid w:val="00951419"/>
    <w:rsid w:val="00951B46"/>
    <w:rsid w:val="009529EA"/>
    <w:rsid w:val="00952FBB"/>
    <w:rsid w:val="00953E75"/>
    <w:rsid w:val="00956619"/>
    <w:rsid w:val="00957114"/>
    <w:rsid w:val="009571AC"/>
    <w:rsid w:val="00960806"/>
    <w:rsid w:val="00962806"/>
    <w:rsid w:val="0096316B"/>
    <w:rsid w:val="00964574"/>
    <w:rsid w:val="0096505A"/>
    <w:rsid w:val="00970445"/>
    <w:rsid w:val="009711B8"/>
    <w:rsid w:val="00971CA2"/>
    <w:rsid w:val="0097289A"/>
    <w:rsid w:val="00972B93"/>
    <w:rsid w:val="00973EC7"/>
    <w:rsid w:val="00976354"/>
    <w:rsid w:val="00976889"/>
    <w:rsid w:val="00976D3A"/>
    <w:rsid w:val="00983AE3"/>
    <w:rsid w:val="009841A7"/>
    <w:rsid w:val="00984431"/>
    <w:rsid w:val="0098509C"/>
    <w:rsid w:val="00987A93"/>
    <w:rsid w:val="00994387"/>
    <w:rsid w:val="00994559"/>
    <w:rsid w:val="00997FA5"/>
    <w:rsid w:val="009A0EA9"/>
    <w:rsid w:val="009A1E57"/>
    <w:rsid w:val="009A2F87"/>
    <w:rsid w:val="009A356F"/>
    <w:rsid w:val="009A5848"/>
    <w:rsid w:val="009A6F32"/>
    <w:rsid w:val="009A7E65"/>
    <w:rsid w:val="009B0C48"/>
    <w:rsid w:val="009B1CBE"/>
    <w:rsid w:val="009B54E5"/>
    <w:rsid w:val="009B6658"/>
    <w:rsid w:val="009B696A"/>
    <w:rsid w:val="009C0038"/>
    <w:rsid w:val="009C1758"/>
    <w:rsid w:val="009C3235"/>
    <w:rsid w:val="009C36A1"/>
    <w:rsid w:val="009C4BCA"/>
    <w:rsid w:val="009C5F26"/>
    <w:rsid w:val="009C6C56"/>
    <w:rsid w:val="009C7C43"/>
    <w:rsid w:val="009D03D3"/>
    <w:rsid w:val="009D2681"/>
    <w:rsid w:val="009D3138"/>
    <w:rsid w:val="009D3274"/>
    <w:rsid w:val="009D458B"/>
    <w:rsid w:val="009D5AA9"/>
    <w:rsid w:val="009D5BA2"/>
    <w:rsid w:val="009D6398"/>
    <w:rsid w:val="009D756F"/>
    <w:rsid w:val="009D7BE9"/>
    <w:rsid w:val="009E0442"/>
    <w:rsid w:val="009E29A8"/>
    <w:rsid w:val="009E447A"/>
    <w:rsid w:val="009E51EC"/>
    <w:rsid w:val="009E58D7"/>
    <w:rsid w:val="009E6685"/>
    <w:rsid w:val="009E77E2"/>
    <w:rsid w:val="009F0E8F"/>
    <w:rsid w:val="009F13DA"/>
    <w:rsid w:val="009F1CD1"/>
    <w:rsid w:val="009F2D86"/>
    <w:rsid w:val="009F2DC1"/>
    <w:rsid w:val="009F3061"/>
    <w:rsid w:val="009F33FF"/>
    <w:rsid w:val="009F58DC"/>
    <w:rsid w:val="00A00129"/>
    <w:rsid w:val="00A014D1"/>
    <w:rsid w:val="00A01E3E"/>
    <w:rsid w:val="00A02243"/>
    <w:rsid w:val="00A03C20"/>
    <w:rsid w:val="00A04A94"/>
    <w:rsid w:val="00A056E1"/>
    <w:rsid w:val="00A057F1"/>
    <w:rsid w:val="00A05B66"/>
    <w:rsid w:val="00A062CC"/>
    <w:rsid w:val="00A06D93"/>
    <w:rsid w:val="00A11375"/>
    <w:rsid w:val="00A123C9"/>
    <w:rsid w:val="00A12580"/>
    <w:rsid w:val="00A13225"/>
    <w:rsid w:val="00A13E20"/>
    <w:rsid w:val="00A158CD"/>
    <w:rsid w:val="00A15F18"/>
    <w:rsid w:val="00A167B4"/>
    <w:rsid w:val="00A20F3E"/>
    <w:rsid w:val="00A21B1A"/>
    <w:rsid w:val="00A22769"/>
    <w:rsid w:val="00A2278F"/>
    <w:rsid w:val="00A22A67"/>
    <w:rsid w:val="00A237CD"/>
    <w:rsid w:val="00A24D27"/>
    <w:rsid w:val="00A25357"/>
    <w:rsid w:val="00A25CF8"/>
    <w:rsid w:val="00A26A80"/>
    <w:rsid w:val="00A277BD"/>
    <w:rsid w:val="00A27CB6"/>
    <w:rsid w:val="00A27E74"/>
    <w:rsid w:val="00A30C5D"/>
    <w:rsid w:val="00A30EEA"/>
    <w:rsid w:val="00A31738"/>
    <w:rsid w:val="00A32DAB"/>
    <w:rsid w:val="00A34E59"/>
    <w:rsid w:val="00A36D93"/>
    <w:rsid w:val="00A37075"/>
    <w:rsid w:val="00A37A42"/>
    <w:rsid w:val="00A37E8F"/>
    <w:rsid w:val="00A4065D"/>
    <w:rsid w:val="00A40811"/>
    <w:rsid w:val="00A440B0"/>
    <w:rsid w:val="00A45E8D"/>
    <w:rsid w:val="00A55FC0"/>
    <w:rsid w:val="00A5705C"/>
    <w:rsid w:val="00A57941"/>
    <w:rsid w:val="00A57E0F"/>
    <w:rsid w:val="00A61293"/>
    <w:rsid w:val="00A63268"/>
    <w:rsid w:val="00A63433"/>
    <w:rsid w:val="00A637A9"/>
    <w:rsid w:val="00A675ED"/>
    <w:rsid w:val="00A700D4"/>
    <w:rsid w:val="00A703BC"/>
    <w:rsid w:val="00A71080"/>
    <w:rsid w:val="00A718B1"/>
    <w:rsid w:val="00A72515"/>
    <w:rsid w:val="00A73140"/>
    <w:rsid w:val="00A7588C"/>
    <w:rsid w:val="00A80198"/>
    <w:rsid w:val="00A80350"/>
    <w:rsid w:val="00A81A0D"/>
    <w:rsid w:val="00A826FE"/>
    <w:rsid w:val="00A8358C"/>
    <w:rsid w:val="00A839EE"/>
    <w:rsid w:val="00A87BD2"/>
    <w:rsid w:val="00A87CEC"/>
    <w:rsid w:val="00A912BD"/>
    <w:rsid w:val="00A91E5F"/>
    <w:rsid w:val="00A921A4"/>
    <w:rsid w:val="00A92C90"/>
    <w:rsid w:val="00A93039"/>
    <w:rsid w:val="00A9399D"/>
    <w:rsid w:val="00A93ACF"/>
    <w:rsid w:val="00A951AD"/>
    <w:rsid w:val="00A96699"/>
    <w:rsid w:val="00A97589"/>
    <w:rsid w:val="00AA4274"/>
    <w:rsid w:val="00AA6807"/>
    <w:rsid w:val="00AA7272"/>
    <w:rsid w:val="00AB14B3"/>
    <w:rsid w:val="00AB306E"/>
    <w:rsid w:val="00AB5C55"/>
    <w:rsid w:val="00AB6D2F"/>
    <w:rsid w:val="00AB6F25"/>
    <w:rsid w:val="00AB772C"/>
    <w:rsid w:val="00AC2B1F"/>
    <w:rsid w:val="00AC3E8D"/>
    <w:rsid w:val="00AC5216"/>
    <w:rsid w:val="00AC7AFF"/>
    <w:rsid w:val="00AD5621"/>
    <w:rsid w:val="00AE19E8"/>
    <w:rsid w:val="00AE3B7C"/>
    <w:rsid w:val="00AE3BD9"/>
    <w:rsid w:val="00AE4716"/>
    <w:rsid w:val="00AE70D1"/>
    <w:rsid w:val="00AF11B3"/>
    <w:rsid w:val="00AF24F4"/>
    <w:rsid w:val="00AF3204"/>
    <w:rsid w:val="00AF35CC"/>
    <w:rsid w:val="00AF3BBF"/>
    <w:rsid w:val="00AF5C45"/>
    <w:rsid w:val="00AF5D49"/>
    <w:rsid w:val="00AF6AF9"/>
    <w:rsid w:val="00AF7D60"/>
    <w:rsid w:val="00B008BB"/>
    <w:rsid w:val="00B018A8"/>
    <w:rsid w:val="00B02A32"/>
    <w:rsid w:val="00B02A98"/>
    <w:rsid w:val="00B03909"/>
    <w:rsid w:val="00B03AF5"/>
    <w:rsid w:val="00B04979"/>
    <w:rsid w:val="00B0620C"/>
    <w:rsid w:val="00B06DDC"/>
    <w:rsid w:val="00B102A2"/>
    <w:rsid w:val="00B11C41"/>
    <w:rsid w:val="00B144D6"/>
    <w:rsid w:val="00B15389"/>
    <w:rsid w:val="00B15A34"/>
    <w:rsid w:val="00B16AB1"/>
    <w:rsid w:val="00B17236"/>
    <w:rsid w:val="00B1788F"/>
    <w:rsid w:val="00B17D58"/>
    <w:rsid w:val="00B20B3E"/>
    <w:rsid w:val="00B2155B"/>
    <w:rsid w:val="00B23E4F"/>
    <w:rsid w:val="00B24CA3"/>
    <w:rsid w:val="00B25443"/>
    <w:rsid w:val="00B267F5"/>
    <w:rsid w:val="00B27481"/>
    <w:rsid w:val="00B3059B"/>
    <w:rsid w:val="00B30707"/>
    <w:rsid w:val="00B30769"/>
    <w:rsid w:val="00B30918"/>
    <w:rsid w:val="00B36DA6"/>
    <w:rsid w:val="00B4127A"/>
    <w:rsid w:val="00B41DC6"/>
    <w:rsid w:val="00B43837"/>
    <w:rsid w:val="00B43871"/>
    <w:rsid w:val="00B44E01"/>
    <w:rsid w:val="00B452FC"/>
    <w:rsid w:val="00B538B2"/>
    <w:rsid w:val="00B54BC6"/>
    <w:rsid w:val="00B56407"/>
    <w:rsid w:val="00B567CC"/>
    <w:rsid w:val="00B62F80"/>
    <w:rsid w:val="00B64B2D"/>
    <w:rsid w:val="00B70876"/>
    <w:rsid w:val="00B7092E"/>
    <w:rsid w:val="00B70B8F"/>
    <w:rsid w:val="00B71766"/>
    <w:rsid w:val="00B72CD3"/>
    <w:rsid w:val="00B73862"/>
    <w:rsid w:val="00B74367"/>
    <w:rsid w:val="00B7618E"/>
    <w:rsid w:val="00B764EC"/>
    <w:rsid w:val="00B7728C"/>
    <w:rsid w:val="00B8029F"/>
    <w:rsid w:val="00B80516"/>
    <w:rsid w:val="00B84F71"/>
    <w:rsid w:val="00B85040"/>
    <w:rsid w:val="00B91B37"/>
    <w:rsid w:val="00B923B3"/>
    <w:rsid w:val="00B924CE"/>
    <w:rsid w:val="00B93F9F"/>
    <w:rsid w:val="00B946A1"/>
    <w:rsid w:val="00B9665D"/>
    <w:rsid w:val="00B9764F"/>
    <w:rsid w:val="00B97FE6"/>
    <w:rsid w:val="00BA016E"/>
    <w:rsid w:val="00BA018F"/>
    <w:rsid w:val="00BA1F16"/>
    <w:rsid w:val="00BA2467"/>
    <w:rsid w:val="00BA3497"/>
    <w:rsid w:val="00BA4074"/>
    <w:rsid w:val="00BA7D6C"/>
    <w:rsid w:val="00BA7D70"/>
    <w:rsid w:val="00BB01AA"/>
    <w:rsid w:val="00BB0776"/>
    <w:rsid w:val="00BB1092"/>
    <w:rsid w:val="00BB4056"/>
    <w:rsid w:val="00BB4063"/>
    <w:rsid w:val="00BB42F7"/>
    <w:rsid w:val="00BB4AED"/>
    <w:rsid w:val="00BB6E45"/>
    <w:rsid w:val="00BB7100"/>
    <w:rsid w:val="00BC0AAF"/>
    <w:rsid w:val="00BC2F97"/>
    <w:rsid w:val="00BC521B"/>
    <w:rsid w:val="00BC7673"/>
    <w:rsid w:val="00BC7A24"/>
    <w:rsid w:val="00BD2429"/>
    <w:rsid w:val="00BD3791"/>
    <w:rsid w:val="00BD3947"/>
    <w:rsid w:val="00BD3E8E"/>
    <w:rsid w:val="00BD48B6"/>
    <w:rsid w:val="00BD5222"/>
    <w:rsid w:val="00BD54FA"/>
    <w:rsid w:val="00BD6627"/>
    <w:rsid w:val="00BD6692"/>
    <w:rsid w:val="00BD79D2"/>
    <w:rsid w:val="00BE082C"/>
    <w:rsid w:val="00BE0D0B"/>
    <w:rsid w:val="00BE1593"/>
    <w:rsid w:val="00BE1B8C"/>
    <w:rsid w:val="00BE1F54"/>
    <w:rsid w:val="00BE244E"/>
    <w:rsid w:val="00BE34C5"/>
    <w:rsid w:val="00BE46A8"/>
    <w:rsid w:val="00BE59FA"/>
    <w:rsid w:val="00BE7B6B"/>
    <w:rsid w:val="00BF0F67"/>
    <w:rsid w:val="00BF12F8"/>
    <w:rsid w:val="00BF190E"/>
    <w:rsid w:val="00BF22D5"/>
    <w:rsid w:val="00BF3C28"/>
    <w:rsid w:val="00BF4FEE"/>
    <w:rsid w:val="00BF62F8"/>
    <w:rsid w:val="00C00836"/>
    <w:rsid w:val="00C02122"/>
    <w:rsid w:val="00C034B1"/>
    <w:rsid w:val="00C044C2"/>
    <w:rsid w:val="00C133F4"/>
    <w:rsid w:val="00C150E8"/>
    <w:rsid w:val="00C15207"/>
    <w:rsid w:val="00C157E8"/>
    <w:rsid w:val="00C208D5"/>
    <w:rsid w:val="00C241EF"/>
    <w:rsid w:val="00C246D7"/>
    <w:rsid w:val="00C25407"/>
    <w:rsid w:val="00C255EC"/>
    <w:rsid w:val="00C258FF"/>
    <w:rsid w:val="00C30B5A"/>
    <w:rsid w:val="00C317F7"/>
    <w:rsid w:val="00C31C63"/>
    <w:rsid w:val="00C33807"/>
    <w:rsid w:val="00C3383A"/>
    <w:rsid w:val="00C34E3E"/>
    <w:rsid w:val="00C35D2F"/>
    <w:rsid w:val="00C36417"/>
    <w:rsid w:val="00C36C4C"/>
    <w:rsid w:val="00C37172"/>
    <w:rsid w:val="00C3734D"/>
    <w:rsid w:val="00C43723"/>
    <w:rsid w:val="00C437C1"/>
    <w:rsid w:val="00C461F4"/>
    <w:rsid w:val="00C52D4F"/>
    <w:rsid w:val="00C54A6C"/>
    <w:rsid w:val="00C54DD7"/>
    <w:rsid w:val="00C56121"/>
    <w:rsid w:val="00C56DFB"/>
    <w:rsid w:val="00C57128"/>
    <w:rsid w:val="00C60A34"/>
    <w:rsid w:val="00C617F6"/>
    <w:rsid w:val="00C61A1E"/>
    <w:rsid w:val="00C62053"/>
    <w:rsid w:val="00C627B0"/>
    <w:rsid w:val="00C62C23"/>
    <w:rsid w:val="00C63BE6"/>
    <w:rsid w:val="00C63E40"/>
    <w:rsid w:val="00C64B68"/>
    <w:rsid w:val="00C658C6"/>
    <w:rsid w:val="00C659B2"/>
    <w:rsid w:val="00C66504"/>
    <w:rsid w:val="00C66B1A"/>
    <w:rsid w:val="00C66D54"/>
    <w:rsid w:val="00C67ACD"/>
    <w:rsid w:val="00C67F7D"/>
    <w:rsid w:val="00C71121"/>
    <w:rsid w:val="00C7165D"/>
    <w:rsid w:val="00C730DF"/>
    <w:rsid w:val="00C7374A"/>
    <w:rsid w:val="00C737E6"/>
    <w:rsid w:val="00C74359"/>
    <w:rsid w:val="00C751CB"/>
    <w:rsid w:val="00C759B5"/>
    <w:rsid w:val="00C75E3B"/>
    <w:rsid w:val="00C772A1"/>
    <w:rsid w:val="00C77716"/>
    <w:rsid w:val="00C77F34"/>
    <w:rsid w:val="00C81A09"/>
    <w:rsid w:val="00C84020"/>
    <w:rsid w:val="00C84782"/>
    <w:rsid w:val="00C86AA2"/>
    <w:rsid w:val="00C86F39"/>
    <w:rsid w:val="00C875D7"/>
    <w:rsid w:val="00C910B3"/>
    <w:rsid w:val="00C91E9E"/>
    <w:rsid w:val="00C9264E"/>
    <w:rsid w:val="00C932AA"/>
    <w:rsid w:val="00C93D38"/>
    <w:rsid w:val="00C94955"/>
    <w:rsid w:val="00C95475"/>
    <w:rsid w:val="00C9617A"/>
    <w:rsid w:val="00C96BC2"/>
    <w:rsid w:val="00C96D97"/>
    <w:rsid w:val="00C97782"/>
    <w:rsid w:val="00CA5FD2"/>
    <w:rsid w:val="00CA65E9"/>
    <w:rsid w:val="00CA7B07"/>
    <w:rsid w:val="00CB0577"/>
    <w:rsid w:val="00CB40F7"/>
    <w:rsid w:val="00CB5F47"/>
    <w:rsid w:val="00CB654A"/>
    <w:rsid w:val="00CB79AF"/>
    <w:rsid w:val="00CC1F20"/>
    <w:rsid w:val="00CC3B04"/>
    <w:rsid w:val="00CC3CA8"/>
    <w:rsid w:val="00CC4982"/>
    <w:rsid w:val="00CC4E7B"/>
    <w:rsid w:val="00CC5452"/>
    <w:rsid w:val="00CC6BF1"/>
    <w:rsid w:val="00CC7ACA"/>
    <w:rsid w:val="00CC7B95"/>
    <w:rsid w:val="00CD00BF"/>
    <w:rsid w:val="00CD0767"/>
    <w:rsid w:val="00CD15E6"/>
    <w:rsid w:val="00CD340D"/>
    <w:rsid w:val="00CD3E28"/>
    <w:rsid w:val="00CD436D"/>
    <w:rsid w:val="00CD7A86"/>
    <w:rsid w:val="00CE22E7"/>
    <w:rsid w:val="00CE40F8"/>
    <w:rsid w:val="00CE5845"/>
    <w:rsid w:val="00CE71F8"/>
    <w:rsid w:val="00CE7280"/>
    <w:rsid w:val="00CE7AE9"/>
    <w:rsid w:val="00CE7BC5"/>
    <w:rsid w:val="00CF2B73"/>
    <w:rsid w:val="00CF32F1"/>
    <w:rsid w:val="00CF43C8"/>
    <w:rsid w:val="00CF60DE"/>
    <w:rsid w:val="00CF6B3F"/>
    <w:rsid w:val="00CF7263"/>
    <w:rsid w:val="00CF756D"/>
    <w:rsid w:val="00D02989"/>
    <w:rsid w:val="00D03D24"/>
    <w:rsid w:val="00D0461D"/>
    <w:rsid w:val="00D07C78"/>
    <w:rsid w:val="00D10F0E"/>
    <w:rsid w:val="00D11C6C"/>
    <w:rsid w:val="00D1514D"/>
    <w:rsid w:val="00D153FC"/>
    <w:rsid w:val="00D15AD5"/>
    <w:rsid w:val="00D206DA"/>
    <w:rsid w:val="00D2093A"/>
    <w:rsid w:val="00D20945"/>
    <w:rsid w:val="00D21101"/>
    <w:rsid w:val="00D225B5"/>
    <w:rsid w:val="00D2677C"/>
    <w:rsid w:val="00D2729C"/>
    <w:rsid w:val="00D278F8"/>
    <w:rsid w:val="00D27D5A"/>
    <w:rsid w:val="00D30ADE"/>
    <w:rsid w:val="00D30C9F"/>
    <w:rsid w:val="00D3276E"/>
    <w:rsid w:val="00D33505"/>
    <w:rsid w:val="00D33E77"/>
    <w:rsid w:val="00D3445C"/>
    <w:rsid w:val="00D348B0"/>
    <w:rsid w:val="00D37643"/>
    <w:rsid w:val="00D40263"/>
    <w:rsid w:val="00D40D64"/>
    <w:rsid w:val="00D415AE"/>
    <w:rsid w:val="00D41A55"/>
    <w:rsid w:val="00D41AE2"/>
    <w:rsid w:val="00D421ED"/>
    <w:rsid w:val="00D4270D"/>
    <w:rsid w:val="00D43F3C"/>
    <w:rsid w:val="00D449A2"/>
    <w:rsid w:val="00D461DF"/>
    <w:rsid w:val="00D46338"/>
    <w:rsid w:val="00D47789"/>
    <w:rsid w:val="00D505CD"/>
    <w:rsid w:val="00D50DBA"/>
    <w:rsid w:val="00D51A5C"/>
    <w:rsid w:val="00D51C48"/>
    <w:rsid w:val="00D520F1"/>
    <w:rsid w:val="00D5292C"/>
    <w:rsid w:val="00D54EB4"/>
    <w:rsid w:val="00D561DD"/>
    <w:rsid w:val="00D604BF"/>
    <w:rsid w:val="00D70FAD"/>
    <w:rsid w:val="00D7111C"/>
    <w:rsid w:val="00D72677"/>
    <w:rsid w:val="00D743D1"/>
    <w:rsid w:val="00D77E6A"/>
    <w:rsid w:val="00D77E89"/>
    <w:rsid w:val="00D8326D"/>
    <w:rsid w:val="00D83470"/>
    <w:rsid w:val="00D84024"/>
    <w:rsid w:val="00D854BA"/>
    <w:rsid w:val="00D86950"/>
    <w:rsid w:val="00D87E09"/>
    <w:rsid w:val="00D90217"/>
    <w:rsid w:val="00D9173E"/>
    <w:rsid w:val="00D91B9E"/>
    <w:rsid w:val="00D92A08"/>
    <w:rsid w:val="00D94766"/>
    <w:rsid w:val="00D96EA6"/>
    <w:rsid w:val="00DA0149"/>
    <w:rsid w:val="00DA082D"/>
    <w:rsid w:val="00DA1B3E"/>
    <w:rsid w:val="00DA3634"/>
    <w:rsid w:val="00DA3C4A"/>
    <w:rsid w:val="00DA6885"/>
    <w:rsid w:val="00DA6FAC"/>
    <w:rsid w:val="00DB0388"/>
    <w:rsid w:val="00DB09E5"/>
    <w:rsid w:val="00DB3510"/>
    <w:rsid w:val="00DB4667"/>
    <w:rsid w:val="00DB4BDA"/>
    <w:rsid w:val="00DB63A2"/>
    <w:rsid w:val="00DB64D5"/>
    <w:rsid w:val="00DB68C9"/>
    <w:rsid w:val="00DB705C"/>
    <w:rsid w:val="00DB76A0"/>
    <w:rsid w:val="00DC216E"/>
    <w:rsid w:val="00DC3177"/>
    <w:rsid w:val="00DC3C2C"/>
    <w:rsid w:val="00DC54F4"/>
    <w:rsid w:val="00DC55EA"/>
    <w:rsid w:val="00DC5A17"/>
    <w:rsid w:val="00DC6E8B"/>
    <w:rsid w:val="00DD04C0"/>
    <w:rsid w:val="00DD1059"/>
    <w:rsid w:val="00DD14DE"/>
    <w:rsid w:val="00DD2159"/>
    <w:rsid w:val="00DD58FD"/>
    <w:rsid w:val="00DD6337"/>
    <w:rsid w:val="00DE01D1"/>
    <w:rsid w:val="00DE10CE"/>
    <w:rsid w:val="00DE1645"/>
    <w:rsid w:val="00DE1E72"/>
    <w:rsid w:val="00DE29AB"/>
    <w:rsid w:val="00DE2CC1"/>
    <w:rsid w:val="00DE653B"/>
    <w:rsid w:val="00DE6CD7"/>
    <w:rsid w:val="00DF0215"/>
    <w:rsid w:val="00DF10F4"/>
    <w:rsid w:val="00DF266C"/>
    <w:rsid w:val="00DF2D23"/>
    <w:rsid w:val="00DF5979"/>
    <w:rsid w:val="00DF6EF2"/>
    <w:rsid w:val="00DF75E5"/>
    <w:rsid w:val="00E053FE"/>
    <w:rsid w:val="00E05802"/>
    <w:rsid w:val="00E06F59"/>
    <w:rsid w:val="00E078F7"/>
    <w:rsid w:val="00E109D7"/>
    <w:rsid w:val="00E10F1A"/>
    <w:rsid w:val="00E11479"/>
    <w:rsid w:val="00E152DA"/>
    <w:rsid w:val="00E1761C"/>
    <w:rsid w:val="00E201CB"/>
    <w:rsid w:val="00E20A44"/>
    <w:rsid w:val="00E20D20"/>
    <w:rsid w:val="00E21152"/>
    <w:rsid w:val="00E228D6"/>
    <w:rsid w:val="00E26C0B"/>
    <w:rsid w:val="00E275CB"/>
    <w:rsid w:val="00E30180"/>
    <w:rsid w:val="00E301C2"/>
    <w:rsid w:val="00E32B0F"/>
    <w:rsid w:val="00E3482D"/>
    <w:rsid w:val="00E3564A"/>
    <w:rsid w:val="00E3631F"/>
    <w:rsid w:val="00E36C96"/>
    <w:rsid w:val="00E37CE2"/>
    <w:rsid w:val="00E40006"/>
    <w:rsid w:val="00E41C09"/>
    <w:rsid w:val="00E42D7D"/>
    <w:rsid w:val="00E46C93"/>
    <w:rsid w:val="00E502A9"/>
    <w:rsid w:val="00E50A29"/>
    <w:rsid w:val="00E520A5"/>
    <w:rsid w:val="00E52240"/>
    <w:rsid w:val="00E54D92"/>
    <w:rsid w:val="00E55666"/>
    <w:rsid w:val="00E574FB"/>
    <w:rsid w:val="00E57A03"/>
    <w:rsid w:val="00E60ACA"/>
    <w:rsid w:val="00E60B2A"/>
    <w:rsid w:val="00E613C1"/>
    <w:rsid w:val="00E615A9"/>
    <w:rsid w:val="00E6301B"/>
    <w:rsid w:val="00E650DD"/>
    <w:rsid w:val="00E66CEE"/>
    <w:rsid w:val="00E67F5E"/>
    <w:rsid w:val="00E716FC"/>
    <w:rsid w:val="00E740AC"/>
    <w:rsid w:val="00E7454C"/>
    <w:rsid w:val="00E747AC"/>
    <w:rsid w:val="00E74E80"/>
    <w:rsid w:val="00E753B8"/>
    <w:rsid w:val="00E755E3"/>
    <w:rsid w:val="00E75C0E"/>
    <w:rsid w:val="00E75C51"/>
    <w:rsid w:val="00E7617E"/>
    <w:rsid w:val="00E8257F"/>
    <w:rsid w:val="00E82A9E"/>
    <w:rsid w:val="00E82F6E"/>
    <w:rsid w:val="00E83510"/>
    <w:rsid w:val="00E87701"/>
    <w:rsid w:val="00E91E88"/>
    <w:rsid w:val="00E933BE"/>
    <w:rsid w:val="00E9341F"/>
    <w:rsid w:val="00E9456D"/>
    <w:rsid w:val="00E947CC"/>
    <w:rsid w:val="00E9594D"/>
    <w:rsid w:val="00E95BE3"/>
    <w:rsid w:val="00E97446"/>
    <w:rsid w:val="00E976B0"/>
    <w:rsid w:val="00E97D73"/>
    <w:rsid w:val="00EA0EE9"/>
    <w:rsid w:val="00EA1CF8"/>
    <w:rsid w:val="00EA2C00"/>
    <w:rsid w:val="00EA2F9D"/>
    <w:rsid w:val="00EA49A4"/>
    <w:rsid w:val="00EA4E28"/>
    <w:rsid w:val="00EA4F01"/>
    <w:rsid w:val="00EA64E4"/>
    <w:rsid w:val="00EA6FF3"/>
    <w:rsid w:val="00EA763D"/>
    <w:rsid w:val="00EB1773"/>
    <w:rsid w:val="00EB379F"/>
    <w:rsid w:val="00EB3A3B"/>
    <w:rsid w:val="00EB51BE"/>
    <w:rsid w:val="00EB6230"/>
    <w:rsid w:val="00EB6CBF"/>
    <w:rsid w:val="00EC4924"/>
    <w:rsid w:val="00EC4AF2"/>
    <w:rsid w:val="00EC5CD9"/>
    <w:rsid w:val="00EC5F25"/>
    <w:rsid w:val="00EC6336"/>
    <w:rsid w:val="00EC663A"/>
    <w:rsid w:val="00EC6888"/>
    <w:rsid w:val="00ED10F2"/>
    <w:rsid w:val="00ED1B18"/>
    <w:rsid w:val="00ED2DD1"/>
    <w:rsid w:val="00ED3339"/>
    <w:rsid w:val="00ED35AF"/>
    <w:rsid w:val="00ED36EB"/>
    <w:rsid w:val="00ED3AF2"/>
    <w:rsid w:val="00ED6C2A"/>
    <w:rsid w:val="00ED7BEF"/>
    <w:rsid w:val="00EE05B5"/>
    <w:rsid w:val="00EE0BB1"/>
    <w:rsid w:val="00EE247A"/>
    <w:rsid w:val="00EE291A"/>
    <w:rsid w:val="00EE2DD4"/>
    <w:rsid w:val="00EE2EBF"/>
    <w:rsid w:val="00EE3CAB"/>
    <w:rsid w:val="00EE3CAE"/>
    <w:rsid w:val="00EE6C78"/>
    <w:rsid w:val="00EE7728"/>
    <w:rsid w:val="00EF0851"/>
    <w:rsid w:val="00EF2003"/>
    <w:rsid w:val="00EF3212"/>
    <w:rsid w:val="00EF3968"/>
    <w:rsid w:val="00EF7B64"/>
    <w:rsid w:val="00F008E9"/>
    <w:rsid w:val="00F0441F"/>
    <w:rsid w:val="00F06B38"/>
    <w:rsid w:val="00F10C34"/>
    <w:rsid w:val="00F11AC7"/>
    <w:rsid w:val="00F12A7C"/>
    <w:rsid w:val="00F140EC"/>
    <w:rsid w:val="00F146DF"/>
    <w:rsid w:val="00F17FAA"/>
    <w:rsid w:val="00F201B6"/>
    <w:rsid w:val="00F20734"/>
    <w:rsid w:val="00F22263"/>
    <w:rsid w:val="00F22444"/>
    <w:rsid w:val="00F2468B"/>
    <w:rsid w:val="00F25C1B"/>
    <w:rsid w:val="00F25E5E"/>
    <w:rsid w:val="00F26717"/>
    <w:rsid w:val="00F279A8"/>
    <w:rsid w:val="00F27F1C"/>
    <w:rsid w:val="00F306C2"/>
    <w:rsid w:val="00F30D7E"/>
    <w:rsid w:val="00F31157"/>
    <w:rsid w:val="00F325CD"/>
    <w:rsid w:val="00F329EC"/>
    <w:rsid w:val="00F33635"/>
    <w:rsid w:val="00F360ED"/>
    <w:rsid w:val="00F36DBC"/>
    <w:rsid w:val="00F36F77"/>
    <w:rsid w:val="00F378A7"/>
    <w:rsid w:val="00F406CE"/>
    <w:rsid w:val="00F41DC6"/>
    <w:rsid w:val="00F42191"/>
    <w:rsid w:val="00F42AD5"/>
    <w:rsid w:val="00F45E79"/>
    <w:rsid w:val="00F503AB"/>
    <w:rsid w:val="00F53E64"/>
    <w:rsid w:val="00F5631D"/>
    <w:rsid w:val="00F56394"/>
    <w:rsid w:val="00F5655E"/>
    <w:rsid w:val="00F56745"/>
    <w:rsid w:val="00F5765F"/>
    <w:rsid w:val="00F6057E"/>
    <w:rsid w:val="00F60952"/>
    <w:rsid w:val="00F61F8B"/>
    <w:rsid w:val="00F630DE"/>
    <w:rsid w:val="00F63568"/>
    <w:rsid w:val="00F635DA"/>
    <w:rsid w:val="00F654A2"/>
    <w:rsid w:val="00F65848"/>
    <w:rsid w:val="00F65CA7"/>
    <w:rsid w:val="00F710AF"/>
    <w:rsid w:val="00F711E7"/>
    <w:rsid w:val="00F72192"/>
    <w:rsid w:val="00F734F9"/>
    <w:rsid w:val="00F738FA"/>
    <w:rsid w:val="00F73ECF"/>
    <w:rsid w:val="00F74337"/>
    <w:rsid w:val="00F80465"/>
    <w:rsid w:val="00F84823"/>
    <w:rsid w:val="00F84E7F"/>
    <w:rsid w:val="00F873D8"/>
    <w:rsid w:val="00F9296A"/>
    <w:rsid w:val="00F93556"/>
    <w:rsid w:val="00F93C01"/>
    <w:rsid w:val="00F93E01"/>
    <w:rsid w:val="00F95B28"/>
    <w:rsid w:val="00FA0EA0"/>
    <w:rsid w:val="00FA2D13"/>
    <w:rsid w:val="00FA3A4D"/>
    <w:rsid w:val="00FA42E4"/>
    <w:rsid w:val="00FA5BA5"/>
    <w:rsid w:val="00FB01B2"/>
    <w:rsid w:val="00FB036B"/>
    <w:rsid w:val="00FB10DD"/>
    <w:rsid w:val="00FB2611"/>
    <w:rsid w:val="00FB40E4"/>
    <w:rsid w:val="00FB4240"/>
    <w:rsid w:val="00FB435D"/>
    <w:rsid w:val="00FB59E8"/>
    <w:rsid w:val="00FC0F6D"/>
    <w:rsid w:val="00FC4430"/>
    <w:rsid w:val="00FC606C"/>
    <w:rsid w:val="00FC6C37"/>
    <w:rsid w:val="00FD0936"/>
    <w:rsid w:val="00FD0F08"/>
    <w:rsid w:val="00FD1DAF"/>
    <w:rsid w:val="00FD30BA"/>
    <w:rsid w:val="00FD41FC"/>
    <w:rsid w:val="00FD46DD"/>
    <w:rsid w:val="00FD5515"/>
    <w:rsid w:val="00FD5A51"/>
    <w:rsid w:val="00FD5D3C"/>
    <w:rsid w:val="00FD7487"/>
    <w:rsid w:val="00FD7F08"/>
    <w:rsid w:val="00FE1583"/>
    <w:rsid w:val="00FE45F6"/>
    <w:rsid w:val="00FE4BA3"/>
    <w:rsid w:val="00FE506B"/>
    <w:rsid w:val="00FF02BB"/>
    <w:rsid w:val="00FF15C3"/>
    <w:rsid w:val="00FF2AED"/>
    <w:rsid w:val="00FF6051"/>
    <w:rsid w:val="00FF70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>
      <o:colormru v:ext="edit" colors="#eaeaea,#f8f9fd,#f5c30b,#efa82c,#cd9b17,#f7e8c7,#ff8001,#fad431"/>
    </o:shapedefaults>
    <o:shapelayout v:ext="edit">
      <o:idmap v:ext="edit" data="1"/>
    </o:shapelayout>
  </w:shapeDefaults>
  <w:decimalSymbol w:val=","/>
  <w:listSeparator w:val=";"/>
  <w15:docId w15:val="{A869342F-5FD1-404F-A279-FD883B59AD3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Batang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iPriority="99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f3">
    <w:name w:val="Normal"/>
    <w:qFormat/>
    <w:rsid w:val="006F0070"/>
    <w:rPr>
      <w:sz w:val="24"/>
      <w:szCs w:val="24"/>
      <w:lang w:eastAsia="ko-KR"/>
    </w:rPr>
  </w:style>
  <w:style w:type="paragraph" w:styleId="16">
    <w:name w:val="heading 1"/>
    <w:basedOn w:val="af3"/>
    <w:next w:val="af3"/>
    <w:link w:val="17"/>
    <w:qFormat/>
    <w:rsid w:val="00DF5979"/>
    <w:pPr>
      <w:keepNext/>
      <w:spacing w:before="240" w:after="60"/>
      <w:outlineLvl w:val="0"/>
    </w:pPr>
    <w:rPr>
      <w:rFonts w:ascii="Segoe UI Light" w:hAnsi="Segoe UI Light" w:cs="Arial"/>
      <w:b/>
      <w:bCs/>
      <w:caps/>
      <w:kern w:val="32"/>
      <w:sz w:val="48"/>
      <w:szCs w:val="32"/>
    </w:rPr>
  </w:style>
  <w:style w:type="paragraph" w:styleId="21">
    <w:name w:val="heading 2"/>
    <w:basedOn w:val="af3"/>
    <w:next w:val="34"/>
    <w:link w:val="26"/>
    <w:unhideWhenUsed/>
    <w:qFormat/>
    <w:rsid w:val="00D03D24"/>
    <w:pPr>
      <w:keepNext/>
      <w:keepLines/>
      <w:numPr>
        <w:ilvl w:val="1"/>
        <w:numId w:val="7"/>
      </w:numPr>
      <w:spacing w:before="960" w:after="360" w:line="276" w:lineRule="auto"/>
      <w:ind w:left="1077" w:hanging="720"/>
      <w:outlineLvl w:val="1"/>
    </w:pPr>
    <w:rPr>
      <w:rFonts w:ascii="Segoe UI Light" w:eastAsiaTheme="majorEastAsia" w:hAnsi="Segoe UI Light" w:cs="Segoe UI Light"/>
      <w:b/>
      <w:color w:val="336699" w:themeColor="accent2"/>
      <w:sz w:val="32"/>
      <w:szCs w:val="32"/>
    </w:rPr>
  </w:style>
  <w:style w:type="paragraph" w:styleId="3">
    <w:name w:val="heading 3"/>
    <w:basedOn w:val="af3"/>
    <w:next w:val="af3"/>
    <w:link w:val="35"/>
    <w:unhideWhenUsed/>
    <w:qFormat/>
    <w:rsid w:val="004C2F0C"/>
    <w:pPr>
      <w:keepNext/>
      <w:keepLines/>
      <w:numPr>
        <w:ilvl w:val="2"/>
        <w:numId w:val="7"/>
      </w:numPr>
      <w:spacing w:before="720" w:after="240" w:line="276" w:lineRule="auto"/>
      <w:ind w:left="1434" w:hanging="1077"/>
      <w:outlineLvl w:val="2"/>
    </w:pPr>
    <w:rPr>
      <w:rFonts w:ascii="Segoe UI Light" w:eastAsiaTheme="majorEastAsia" w:hAnsi="Segoe UI Light" w:cs="Segoe UI Light"/>
      <w:b/>
      <w:color w:val="336699" w:themeColor="accent2"/>
      <w:sz w:val="32"/>
      <w:szCs w:val="32"/>
      <w:lang w:val="ru-RU"/>
    </w:rPr>
  </w:style>
  <w:style w:type="paragraph" w:styleId="41">
    <w:name w:val="heading 4"/>
    <w:basedOn w:val="af3"/>
    <w:next w:val="af3"/>
    <w:link w:val="42"/>
    <w:unhideWhenUsed/>
    <w:qFormat/>
    <w:rsid w:val="008063FC"/>
    <w:pPr>
      <w:keepNext/>
      <w:keepLines/>
      <w:spacing w:before="480" w:after="240"/>
      <w:ind w:left="862" w:hanging="862"/>
      <w:outlineLvl w:val="3"/>
    </w:pPr>
    <w:rPr>
      <w:rFonts w:ascii="Segoe UI Light" w:eastAsiaTheme="majorEastAsia" w:hAnsi="Segoe UI Light" w:cs="Segoe UI Light"/>
      <w:b/>
      <w:i/>
      <w:iCs/>
      <w:color w:val="336699" w:themeColor="accent2"/>
    </w:rPr>
  </w:style>
  <w:style w:type="paragraph" w:styleId="5">
    <w:name w:val="heading 5"/>
    <w:basedOn w:val="af3"/>
    <w:next w:val="af3"/>
    <w:link w:val="50"/>
    <w:unhideWhenUsed/>
    <w:qFormat/>
    <w:rsid w:val="00360A88"/>
    <w:pPr>
      <w:keepNext/>
      <w:keepLines/>
      <w:tabs>
        <w:tab w:val="left" w:pos="1701"/>
      </w:tabs>
      <w:spacing w:before="240" w:after="240"/>
      <w:ind w:left="1009" w:hanging="442"/>
      <w:outlineLvl w:val="4"/>
    </w:pPr>
    <w:rPr>
      <w:rFonts w:ascii="Segoe UI Light" w:eastAsiaTheme="majorEastAsia" w:hAnsi="Segoe UI Light" w:cs="Segoe UI Light"/>
      <w:b/>
      <w:i/>
      <w:lang w:val="ru-RU"/>
    </w:rPr>
  </w:style>
  <w:style w:type="paragraph" w:styleId="6">
    <w:name w:val="heading 6"/>
    <w:basedOn w:val="af3"/>
    <w:next w:val="af3"/>
    <w:link w:val="60"/>
    <w:unhideWhenUsed/>
    <w:qFormat/>
    <w:rsid w:val="00DF5979"/>
    <w:pPr>
      <w:keepNext/>
      <w:keepLines/>
      <w:numPr>
        <w:ilvl w:val="5"/>
        <w:numId w:val="7"/>
      </w:numPr>
      <w:spacing w:before="40"/>
      <w:outlineLvl w:val="5"/>
    </w:pPr>
    <w:rPr>
      <w:rFonts w:asciiTheme="majorHAnsi" w:eastAsiaTheme="majorEastAsia" w:hAnsiTheme="majorHAnsi" w:cstheme="majorBidi"/>
      <w:color w:val="23648B" w:themeColor="accent1" w:themeShade="7F"/>
    </w:rPr>
  </w:style>
  <w:style w:type="paragraph" w:styleId="7">
    <w:name w:val="heading 7"/>
    <w:basedOn w:val="af3"/>
    <w:next w:val="af3"/>
    <w:link w:val="70"/>
    <w:unhideWhenUsed/>
    <w:qFormat/>
    <w:rsid w:val="00DF5979"/>
    <w:pPr>
      <w:keepNext/>
      <w:keepLines/>
      <w:numPr>
        <w:ilvl w:val="6"/>
        <w:numId w:val="7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23648B" w:themeColor="accent1" w:themeShade="7F"/>
    </w:rPr>
  </w:style>
  <w:style w:type="paragraph" w:styleId="8">
    <w:name w:val="heading 8"/>
    <w:basedOn w:val="af3"/>
    <w:next w:val="af3"/>
    <w:link w:val="80"/>
    <w:unhideWhenUsed/>
    <w:qFormat/>
    <w:rsid w:val="00DF5979"/>
    <w:pPr>
      <w:keepNext/>
      <w:keepLines/>
      <w:numPr>
        <w:ilvl w:val="7"/>
        <w:numId w:val="7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9">
    <w:name w:val="heading 9"/>
    <w:basedOn w:val="af3"/>
    <w:next w:val="af3"/>
    <w:link w:val="90"/>
    <w:unhideWhenUsed/>
    <w:qFormat/>
    <w:rsid w:val="00DF5979"/>
    <w:pPr>
      <w:keepNext/>
      <w:keepLines/>
      <w:numPr>
        <w:ilvl w:val="8"/>
        <w:numId w:val="7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af4">
    <w:name w:val="Default Paragraph Font"/>
    <w:uiPriority w:val="1"/>
    <w:semiHidden/>
    <w:unhideWhenUsed/>
  </w:style>
  <w:style w:type="table" w:default="1" w:styleId="af5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f6">
    <w:name w:val="No List"/>
    <w:uiPriority w:val="99"/>
    <w:semiHidden/>
    <w:unhideWhenUsed/>
  </w:style>
  <w:style w:type="paragraph" w:customStyle="1" w:styleId="18">
    <w:name w:val="Стиль1"/>
    <w:basedOn w:val="af3"/>
    <w:qFormat/>
    <w:rsid w:val="00D278F8"/>
  </w:style>
  <w:style w:type="paragraph" w:styleId="af7">
    <w:name w:val="header"/>
    <w:basedOn w:val="af3"/>
    <w:link w:val="af8"/>
    <w:rsid w:val="007D5AC1"/>
    <w:pPr>
      <w:tabs>
        <w:tab w:val="center" w:pos="4677"/>
        <w:tab w:val="right" w:pos="9355"/>
      </w:tabs>
    </w:pPr>
  </w:style>
  <w:style w:type="paragraph" w:styleId="af9">
    <w:name w:val="footer"/>
    <w:basedOn w:val="af3"/>
    <w:link w:val="afa"/>
    <w:rsid w:val="007D5AC1"/>
    <w:pPr>
      <w:tabs>
        <w:tab w:val="center" w:pos="4677"/>
        <w:tab w:val="right" w:pos="9355"/>
      </w:tabs>
    </w:pPr>
  </w:style>
  <w:style w:type="character" w:customStyle="1" w:styleId="sowc">
    <w:name w:val="sowc"/>
    <w:basedOn w:val="af4"/>
    <w:rsid w:val="001A17BC"/>
  </w:style>
  <w:style w:type="character" w:customStyle="1" w:styleId="howc">
    <w:name w:val="howc"/>
    <w:basedOn w:val="af4"/>
    <w:rsid w:val="001A17BC"/>
  </w:style>
  <w:style w:type="paragraph" w:customStyle="1" w:styleId="My">
    <w:name w:val="My"/>
    <w:rsid w:val="00277ADB"/>
    <w:rPr>
      <w:rFonts w:ascii="Verdana" w:hAnsi="Verdana" w:cs="Arial"/>
      <w:sz w:val="24"/>
      <w:szCs w:val="24"/>
      <w:lang w:val="uk-UA" w:eastAsia="ko-KR"/>
    </w:rPr>
  </w:style>
  <w:style w:type="character" w:styleId="afb">
    <w:name w:val="Hyperlink"/>
    <w:uiPriority w:val="99"/>
    <w:rsid w:val="002A45D3"/>
    <w:rPr>
      <w:b/>
      <w:bCs/>
      <w:color w:val="17365D" w:themeColor="text2" w:themeShade="BF"/>
      <w:u w:val="single"/>
    </w:rPr>
  </w:style>
  <w:style w:type="paragraph" w:customStyle="1" w:styleId="MyHeadtitle">
    <w:name w:val="My Head title"/>
    <w:basedOn w:val="16"/>
    <w:rsid w:val="004F6FD5"/>
    <w:rPr>
      <w:rFonts w:ascii="Verdana" w:hAnsi="Verdana"/>
      <w:sz w:val="36"/>
    </w:rPr>
  </w:style>
  <w:style w:type="paragraph" w:customStyle="1" w:styleId="Mysubhead">
    <w:name w:val="My subhead"/>
    <w:basedOn w:val="MyHeadtitle"/>
    <w:rsid w:val="004F6FD5"/>
    <w:pPr>
      <w:jc w:val="right"/>
    </w:pPr>
    <w:rPr>
      <w:sz w:val="32"/>
    </w:rPr>
  </w:style>
  <w:style w:type="character" w:styleId="afc">
    <w:name w:val="page number"/>
    <w:basedOn w:val="af4"/>
    <w:rsid w:val="00F0441F"/>
  </w:style>
  <w:style w:type="paragraph" w:customStyle="1" w:styleId="Level1">
    <w:name w:val="Level 1"/>
    <w:basedOn w:val="19"/>
    <w:qFormat/>
    <w:rsid w:val="00B70876"/>
    <w:pPr>
      <w:tabs>
        <w:tab w:val="right" w:pos="8630"/>
      </w:tabs>
      <w:spacing w:before="360" w:after="360"/>
    </w:pPr>
    <w:rPr>
      <w:rFonts w:asciiTheme="majorHAnsi" w:eastAsia="Times New Roman" w:hAnsiTheme="majorHAnsi"/>
      <w:b w:val="0"/>
      <w:bCs/>
      <w:caps w:val="0"/>
      <w:sz w:val="22"/>
      <w:szCs w:val="22"/>
      <w:u w:val="single"/>
      <w:lang w:eastAsia="en-US"/>
    </w:rPr>
  </w:style>
  <w:style w:type="paragraph" w:customStyle="1" w:styleId="Level2">
    <w:name w:val="Level 2"/>
    <w:basedOn w:val="27"/>
    <w:qFormat/>
    <w:rsid w:val="00B70876"/>
    <w:pPr>
      <w:tabs>
        <w:tab w:val="right" w:pos="8630"/>
      </w:tabs>
      <w:ind w:left="0"/>
    </w:pPr>
    <w:rPr>
      <w:rFonts w:asciiTheme="majorHAnsi" w:eastAsia="Times New Roman" w:hAnsiTheme="majorHAnsi"/>
      <w:b/>
      <w:bCs/>
      <w:smallCaps/>
      <w:sz w:val="22"/>
      <w:szCs w:val="22"/>
      <w:lang w:eastAsia="en-US"/>
    </w:rPr>
  </w:style>
  <w:style w:type="paragraph" w:customStyle="1" w:styleId="Level3">
    <w:name w:val="Level 3"/>
    <w:basedOn w:val="36"/>
    <w:qFormat/>
    <w:rsid w:val="00B70876"/>
    <w:pPr>
      <w:tabs>
        <w:tab w:val="right" w:pos="8630"/>
      </w:tabs>
      <w:ind w:left="0"/>
    </w:pPr>
    <w:rPr>
      <w:rFonts w:asciiTheme="majorHAnsi" w:eastAsia="Times New Roman" w:hAnsiTheme="majorHAnsi"/>
      <w:smallCaps/>
      <w:sz w:val="22"/>
      <w:szCs w:val="22"/>
      <w:lang w:eastAsia="en-US"/>
    </w:rPr>
  </w:style>
  <w:style w:type="paragraph" w:styleId="19">
    <w:name w:val="toc 1"/>
    <w:basedOn w:val="af3"/>
    <w:next w:val="af3"/>
    <w:autoRedefine/>
    <w:uiPriority w:val="39"/>
    <w:rsid w:val="00A718B1"/>
    <w:pPr>
      <w:tabs>
        <w:tab w:val="left" w:pos="480"/>
        <w:tab w:val="right" w:leader="dot" w:pos="10250"/>
      </w:tabs>
    </w:pPr>
    <w:rPr>
      <w:rFonts w:ascii="Segoe UI Light" w:hAnsi="Segoe UI Light" w:cs="Segoe UI Light"/>
      <w:b/>
      <w:caps/>
      <w:noProof/>
      <w:color w:val="336699" w:themeColor="accent2"/>
      <w:sz w:val="28"/>
      <w:szCs w:val="28"/>
    </w:rPr>
  </w:style>
  <w:style w:type="paragraph" w:styleId="27">
    <w:name w:val="toc 2"/>
    <w:basedOn w:val="af3"/>
    <w:next w:val="af3"/>
    <w:autoRedefine/>
    <w:uiPriority w:val="39"/>
    <w:rsid w:val="007C0831"/>
    <w:pPr>
      <w:tabs>
        <w:tab w:val="left" w:pos="880"/>
        <w:tab w:val="right" w:leader="dot" w:pos="10250"/>
      </w:tabs>
      <w:ind w:left="238"/>
    </w:pPr>
    <w:rPr>
      <w:rFonts w:ascii="Segoe UI Light" w:hAnsi="Segoe UI Light" w:cs="Segoe UI Light"/>
      <w:noProof/>
    </w:rPr>
  </w:style>
  <w:style w:type="paragraph" w:styleId="36">
    <w:name w:val="toc 3"/>
    <w:basedOn w:val="af3"/>
    <w:next w:val="af3"/>
    <w:autoRedefine/>
    <w:uiPriority w:val="39"/>
    <w:rsid w:val="00A718B1"/>
    <w:pPr>
      <w:tabs>
        <w:tab w:val="left" w:pos="1320"/>
        <w:tab w:val="right" w:leader="dot" w:pos="10250"/>
      </w:tabs>
      <w:spacing w:line="276" w:lineRule="auto"/>
      <w:ind w:left="482"/>
    </w:pPr>
    <w:rPr>
      <w:rFonts w:ascii="Segoe UI Light" w:hAnsi="Segoe UI Light" w:cs="Segoe UI Light"/>
      <w:noProof/>
    </w:rPr>
  </w:style>
  <w:style w:type="paragraph" w:styleId="afd">
    <w:name w:val="Balloon Text"/>
    <w:basedOn w:val="af3"/>
    <w:link w:val="afe"/>
    <w:rsid w:val="00B70876"/>
    <w:rPr>
      <w:rFonts w:ascii="Tahoma" w:hAnsi="Tahoma" w:cs="Tahoma"/>
      <w:sz w:val="16"/>
      <w:szCs w:val="16"/>
    </w:rPr>
  </w:style>
  <w:style w:type="character" w:customStyle="1" w:styleId="afe">
    <w:name w:val="Текст выноски Знак"/>
    <w:basedOn w:val="af4"/>
    <w:link w:val="afd"/>
    <w:rsid w:val="00B70876"/>
    <w:rPr>
      <w:rFonts w:ascii="Tahoma" w:hAnsi="Tahoma" w:cs="Tahoma"/>
      <w:sz w:val="16"/>
      <w:szCs w:val="16"/>
      <w:lang w:val="uk-UA" w:eastAsia="ko-KR"/>
    </w:rPr>
  </w:style>
  <w:style w:type="paragraph" w:styleId="aff">
    <w:name w:val="List Paragraph"/>
    <w:basedOn w:val="af3"/>
    <w:uiPriority w:val="34"/>
    <w:qFormat/>
    <w:rsid w:val="00A826FE"/>
    <w:pPr>
      <w:ind w:left="720"/>
      <w:contextualSpacing/>
    </w:pPr>
  </w:style>
  <w:style w:type="character" w:customStyle="1" w:styleId="af8">
    <w:name w:val="Верхний колонтитул Знак"/>
    <w:basedOn w:val="af4"/>
    <w:link w:val="af7"/>
    <w:rsid w:val="000C6CA1"/>
    <w:rPr>
      <w:sz w:val="24"/>
      <w:szCs w:val="24"/>
      <w:lang w:val="uk-UA" w:eastAsia="ko-KR"/>
    </w:rPr>
  </w:style>
  <w:style w:type="table" w:styleId="aff0">
    <w:name w:val="Table Grid"/>
    <w:basedOn w:val="af5"/>
    <w:uiPriority w:val="39"/>
    <w:rsid w:val="00386F8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-1">
    <w:name w:val="Light Shading Accent 1"/>
    <w:basedOn w:val="af5"/>
    <w:uiPriority w:val="60"/>
    <w:rsid w:val="00386F89"/>
    <w:rPr>
      <w:color w:val="3A96CD" w:themeColor="accent1" w:themeShade="BF"/>
    </w:rPr>
    <w:tblPr>
      <w:tblStyleRowBandSize w:val="1"/>
      <w:tblStyleColBandSize w:val="1"/>
      <w:tblBorders>
        <w:top w:val="single" w:sz="8" w:space="0" w:color="81BCDF" w:themeColor="accent1"/>
        <w:bottom w:val="single" w:sz="8" w:space="0" w:color="81BCDF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1BCDF" w:themeColor="accent1"/>
          <w:left w:val="nil"/>
          <w:bottom w:val="single" w:sz="8" w:space="0" w:color="81BCDF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1BCDF" w:themeColor="accent1"/>
          <w:left w:val="nil"/>
          <w:bottom w:val="single" w:sz="8" w:space="0" w:color="81BCDF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EEF7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EEF7" w:themeFill="accent1" w:themeFillTint="3F"/>
      </w:tcPr>
    </w:tblStylePr>
  </w:style>
  <w:style w:type="table" w:styleId="-10">
    <w:name w:val="Light List Accent 1"/>
    <w:basedOn w:val="af5"/>
    <w:uiPriority w:val="61"/>
    <w:rsid w:val="00DD04C0"/>
    <w:tblPr>
      <w:tblStyleRowBandSize w:val="1"/>
      <w:tblStyleColBandSize w:val="1"/>
      <w:tblBorders>
        <w:top w:val="single" w:sz="8" w:space="0" w:color="81BCDF" w:themeColor="accent1"/>
        <w:left w:val="single" w:sz="8" w:space="0" w:color="81BCDF" w:themeColor="accent1"/>
        <w:bottom w:val="single" w:sz="8" w:space="0" w:color="81BCDF" w:themeColor="accent1"/>
        <w:right w:val="single" w:sz="8" w:space="0" w:color="81BCDF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1BCDF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1BCDF" w:themeColor="accent1"/>
          <w:left w:val="single" w:sz="8" w:space="0" w:color="81BCDF" w:themeColor="accent1"/>
          <w:bottom w:val="single" w:sz="8" w:space="0" w:color="81BCDF" w:themeColor="accent1"/>
          <w:right w:val="single" w:sz="8" w:space="0" w:color="81BCDF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1BCDF" w:themeColor="accent1"/>
          <w:left w:val="single" w:sz="8" w:space="0" w:color="81BCDF" w:themeColor="accent1"/>
          <w:bottom w:val="single" w:sz="8" w:space="0" w:color="81BCDF" w:themeColor="accent1"/>
          <w:right w:val="single" w:sz="8" w:space="0" w:color="81BCDF" w:themeColor="accent1"/>
        </w:tcBorders>
      </w:tcPr>
    </w:tblStylePr>
    <w:tblStylePr w:type="band1Horz">
      <w:tblPr/>
      <w:tcPr>
        <w:tcBorders>
          <w:top w:val="single" w:sz="8" w:space="0" w:color="81BCDF" w:themeColor="accent1"/>
          <w:left w:val="single" w:sz="8" w:space="0" w:color="81BCDF" w:themeColor="accent1"/>
          <w:bottom w:val="single" w:sz="8" w:space="0" w:color="81BCDF" w:themeColor="accent1"/>
          <w:right w:val="single" w:sz="8" w:space="0" w:color="81BCDF" w:themeColor="accent1"/>
        </w:tcBorders>
      </w:tcPr>
    </w:tblStylePr>
  </w:style>
  <w:style w:type="table" w:styleId="2-1">
    <w:name w:val="Medium List 2 Accent 1"/>
    <w:basedOn w:val="af5"/>
    <w:uiPriority w:val="66"/>
    <w:rsid w:val="00DD04C0"/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1BCDF" w:themeColor="accent1"/>
        <w:left w:val="single" w:sz="8" w:space="0" w:color="81BCDF" w:themeColor="accent1"/>
        <w:bottom w:val="single" w:sz="8" w:space="0" w:color="81BCDF" w:themeColor="accent1"/>
        <w:right w:val="single" w:sz="8" w:space="0" w:color="81BCDF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1BCDF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1BCDF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1BCDF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1BCDF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EEF7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EEF7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10">
    <w:name w:val="Medium Grid 2 Accent 1"/>
    <w:basedOn w:val="af5"/>
    <w:uiPriority w:val="68"/>
    <w:rsid w:val="00DD04C0"/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1BCDF" w:themeColor="accent1"/>
        <w:left w:val="single" w:sz="8" w:space="0" w:color="81BCDF" w:themeColor="accent1"/>
        <w:bottom w:val="single" w:sz="8" w:space="0" w:color="81BCDF" w:themeColor="accent1"/>
        <w:right w:val="single" w:sz="8" w:space="0" w:color="81BCDF" w:themeColor="accent1"/>
        <w:insideH w:val="single" w:sz="8" w:space="0" w:color="81BCDF" w:themeColor="accent1"/>
        <w:insideV w:val="single" w:sz="8" w:space="0" w:color="81BCDF" w:themeColor="accent1"/>
      </w:tblBorders>
    </w:tblPr>
    <w:tcPr>
      <w:shd w:val="clear" w:color="auto" w:fill="DFEEF7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F2F8FB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F1F8" w:themeFill="accent1" w:themeFillTint="33"/>
      </w:tcPr>
    </w:tblStylePr>
    <w:tblStylePr w:type="band1Vert">
      <w:tblPr/>
      <w:tcPr>
        <w:shd w:val="clear" w:color="auto" w:fill="C0DDEF" w:themeFill="accent1" w:themeFillTint="7F"/>
      </w:tcPr>
    </w:tblStylePr>
    <w:tblStylePr w:type="band1Horz">
      <w:tblPr/>
      <w:tcPr>
        <w:tcBorders>
          <w:insideH w:val="single" w:sz="6" w:space="0" w:color="81BCDF" w:themeColor="accent1"/>
          <w:insideV w:val="single" w:sz="6" w:space="0" w:color="81BCDF" w:themeColor="accent1"/>
        </w:tcBorders>
        <w:shd w:val="clear" w:color="auto" w:fill="C0DDEF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-11">
    <w:name w:val="Light Grid Accent 1"/>
    <w:basedOn w:val="af5"/>
    <w:uiPriority w:val="62"/>
    <w:rsid w:val="00DD04C0"/>
    <w:tblPr>
      <w:tblStyleRowBandSize w:val="1"/>
      <w:tblStyleColBandSize w:val="1"/>
      <w:tblBorders>
        <w:top w:val="single" w:sz="8" w:space="0" w:color="81BCDF" w:themeColor="accent1"/>
        <w:left w:val="single" w:sz="8" w:space="0" w:color="81BCDF" w:themeColor="accent1"/>
        <w:bottom w:val="single" w:sz="8" w:space="0" w:color="81BCDF" w:themeColor="accent1"/>
        <w:right w:val="single" w:sz="8" w:space="0" w:color="81BCDF" w:themeColor="accent1"/>
        <w:insideH w:val="single" w:sz="8" w:space="0" w:color="81BCDF" w:themeColor="accent1"/>
        <w:insideV w:val="single" w:sz="8" w:space="0" w:color="81BCDF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1BCDF" w:themeColor="accent1"/>
          <w:left w:val="single" w:sz="8" w:space="0" w:color="81BCDF" w:themeColor="accent1"/>
          <w:bottom w:val="single" w:sz="18" w:space="0" w:color="81BCDF" w:themeColor="accent1"/>
          <w:right w:val="single" w:sz="8" w:space="0" w:color="81BCDF" w:themeColor="accent1"/>
          <w:insideH w:val="nil"/>
          <w:insideV w:val="single" w:sz="8" w:space="0" w:color="81BCDF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1BCDF" w:themeColor="accent1"/>
          <w:left w:val="single" w:sz="8" w:space="0" w:color="81BCDF" w:themeColor="accent1"/>
          <w:bottom w:val="single" w:sz="8" w:space="0" w:color="81BCDF" w:themeColor="accent1"/>
          <w:right w:val="single" w:sz="8" w:space="0" w:color="81BCDF" w:themeColor="accent1"/>
          <w:insideH w:val="nil"/>
          <w:insideV w:val="single" w:sz="8" w:space="0" w:color="81BCDF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1BCDF" w:themeColor="accent1"/>
          <w:left w:val="single" w:sz="8" w:space="0" w:color="81BCDF" w:themeColor="accent1"/>
          <w:bottom w:val="single" w:sz="8" w:space="0" w:color="81BCDF" w:themeColor="accent1"/>
          <w:right w:val="single" w:sz="8" w:space="0" w:color="81BCDF" w:themeColor="accent1"/>
        </w:tcBorders>
      </w:tcPr>
    </w:tblStylePr>
    <w:tblStylePr w:type="band1Vert">
      <w:tblPr/>
      <w:tcPr>
        <w:tcBorders>
          <w:top w:val="single" w:sz="8" w:space="0" w:color="81BCDF" w:themeColor="accent1"/>
          <w:left w:val="single" w:sz="8" w:space="0" w:color="81BCDF" w:themeColor="accent1"/>
          <w:bottom w:val="single" w:sz="8" w:space="0" w:color="81BCDF" w:themeColor="accent1"/>
          <w:right w:val="single" w:sz="8" w:space="0" w:color="81BCDF" w:themeColor="accent1"/>
        </w:tcBorders>
        <w:shd w:val="clear" w:color="auto" w:fill="DFEEF7" w:themeFill="accent1" w:themeFillTint="3F"/>
      </w:tcPr>
    </w:tblStylePr>
    <w:tblStylePr w:type="band1Horz">
      <w:tblPr/>
      <w:tcPr>
        <w:tcBorders>
          <w:top w:val="single" w:sz="8" w:space="0" w:color="81BCDF" w:themeColor="accent1"/>
          <w:left w:val="single" w:sz="8" w:space="0" w:color="81BCDF" w:themeColor="accent1"/>
          <w:bottom w:val="single" w:sz="8" w:space="0" w:color="81BCDF" w:themeColor="accent1"/>
          <w:right w:val="single" w:sz="8" w:space="0" w:color="81BCDF" w:themeColor="accent1"/>
          <w:insideV w:val="single" w:sz="8" w:space="0" w:color="81BCDF" w:themeColor="accent1"/>
        </w:tcBorders>
        <w:shd w:val="clear" w:color="auto" w:fill="DFEEF7" w:themeFill="accent1" w:themeFillTint="3F"/>
      </w:tcPr>
    </w:tblStylePr>
    <w:tblStylePr w:type="band2Horz">
      <w:tblPr/>
      <w:tcPr>
        <w:tcBorders>
          <w:top w:val="single" w:sz="8" w:space="0" w:color="81BCDF" w:themeColor="accent1"/>
          <w:left w:val="single" w:sz="8" w:space="0" w:color="81BCDF" w:themeColor="accent1"/>
          <w:bottom w:val="single" w:sz="8" w:space="0" w:color="81BCDF" w:themeColor="accent1"/>
          <w:right w:val="single" w:sz="8" w:space="0" w:color="81BCDF" w:themeColor="accent1"/>
          <w:insideV w:val="single" w:sz="8" w:space="0" w:color="81BCDF" w:themeColor="accent1"/>
        </w:tcBorders>
      </w:tcPr>
    </w:tblStylePr>
  </w:style>
  <w:style w:type="paragraph" w:customStyle="1" w:styleId="aff1">
    <w:name w:val="ОсновнойТекст"/>
    <w:basedOn w:val="af3"/>
    <w:qFormat/>
    <w:rsid w:val="003B7ECD"/>
    <w:pPr>
      <w:spacing w:before="240"/>
      <w:ind w:firstLine="567"/>
      <w:jc w:val="both"/>
    </w:pPr>
    <w:rPr>
      <w:rFonts w:ascii="Segoe UI Light" w:hAnsi="Segoe UI Light"/>
      <w:lang w:val="ru-RU"/>
    </w:rPr>
  </w:style>
  <w:style w:type="paragraph" w:customStyle="1" w:styleId="aff2">
    <w:name w:val="СписокНумерованный"/>
    <w:basedOn w:val="aff"/>
    <w:qFormat/>
    <w:rsid w:val="00364EC4"/>
    <w:pPr>
      <w:spacing w:before="240"/>
      <w:ind w:hanging="360"/>
    </w:pPr>
    <w:rPr>
      <w:rFonts w:ascii="Segoe UI Light" w:hAnsi="Segoe UI Light"/>
      <w:lang w:val="ru-RU"/>
    </w:rPr>
  </w:style>
  <w:style w:type="paragraph" w:customStyle="1" w:styleId="af1">
    <w:name w:val="МаркированныйСписок"/>
    <w:basedOn w:val="aff"/>
    <w:qFormat/>
    <w:rsid w:val="00C81A09"/>
    <w:pPr>
      <w:numPr>
        <w:numId w:val="3"/>
      </w:numPr>
      <w:spacing w:before="240"/>
      <w:ind w:left="714" w:hanging="357"/>
    </w:pPr>
    <w:rPr>
      <w:rFonts w:ascii="Segoe UI Light" w:hAnsi="Segoe UI Light"/>
      <w:lang w:val="ru-RU"/>
    </w:rPr>
  </w:style>
  <w:style w:type="paragraph" w:customStyle="1" w:styleId="aff3">
    <w:name w:val="ТаблицаОсновнойТекст"/>
    <w:basedOn w:val="af3"/>
    <w:qFormat/>
    <w:rsid w:val="00373D3D"/>
    <w:rPr>
      <w:rFonts w:ascii="Segoe UI Light" w:hAnsi="Segoe UI Light"/>
    </w:rPr>
  </w:style>
  <w:style w:type="paragraph" w:customStyle="1" w:styleId="aff4">
    <w:name w:val="ТаблицаПерваяКолонка"/>
    <w:basedOn w:val="af3"/>
    <w:qFormat/>
    <w:rsid w:val="0023315A"/>
    <w:pPr>
      <w:widowControl w:val="0"/>
      <w:tabs>
        <w:tab w:val="left" w:pos="2235"/>
        <w:tab w:val="left" w:pos="2686"/>
      </w:tabs>
      <w:spacing w:line="360" w:lineRule="auto"/>
      <w:jc w:val="both"/>
    </w:pPr>
    <w:rPr>
      <w:rFonts w:ascii="Arial" w:eastAsia="Times New Roman" w:hAnsi="Arial" w:cs="Arial"/>
      <w:b/>
      <w:bCs/>
      <w:color w:val="2F5496"/>
      <w:sz w:val="22"/>
      <w:szCs w:val="20"/>
      <w:lang w:val="ru-RU" w:eastAsia="en-US"/>
    </w:rPr>
  </w:style>
  <w:style w:type="paragraph" w:customStyle="1" w:styleId="aff5">
    <w:name w:val="ТаблицаШапка"/>
    <w:basedOn w:val="af3"/>
    <w:qFormat/>
    <w:rsid w:val="00373D3D"/>
    <w:rPr>
      <w:rFonts w:ascii="Segoe UI Light" w:hAnsi="Segoe UI Light"/>
      <w:b/>
      <w:color w:val="FFFFFF" w:themeColor="background1"/>
    </w:rPr>
  </w:style>
  <w:style w:type="paragraph" w:customStyle="1" w:styleId="aff6">
    <w:name w:val="Подпись рисунка"/>
    <w:basedOn w:val="aff7"/>
    <w:qFormat/>
    <w:rsid w:val="00601544"/>
    <w:pPr>
      <w:spacing w:after="440"/>
      <w:jc w:val="center"/>
    </w:pPr>
    <w:rPr>
      <w:rFonts w:ascii="Trebuchet MS" w:eastAsia="Calibri" w:hAnsi="Trebuchet MS"/>
      <w:b/>
      <w:i w:val="0"/>
      <w:iCs w:val="0"/>
      <w:color w:val="1F3864"/>
      <w:sz w:val="24"/>
      <w:szCs w:val="22"/>
      <w:lang w:val="ru-RU" w:eastAsia="ru-RU"/>
    </w:rPr>
  </w:style>
  <w:style w:type="paragraph" w:styleId="aff7">
    <w:name w:val="caption"/>
    <w:basedOn w:val="af3"/>
    <w:next w:val="af3"/>
    <w:unhideWhenUsed/>
    <w:qFormat/>
    <w:rsid w:val="00601544"/>
    <w:pPr>
      <w:spacing w:after="200"/>
    </w:pPr>
    <w:rPr>
      <w:i/>
      <w:iCs/>
      <w:color w:val="1F497D" w:themeColor="text2"/>
      <w:sz w:val="18"/>
      <w:szCs w:val="18"/>
    </w:rPr>
  </w:style>
  <w:style w:type="paragraph" w:customStyle="1" w:styleId="aff8">
    <w:name w:val="Рисунок"/>
    <w:basedOn w:val="af3"/>
    <w:next w:val="aff9"/>
    <w:qFormat/>
    <w:rsid w:val="00373D3D"/>
    <w:pPr>
      <w:keepNext/>
      <w:spacing w:before="360"/>
      <w:jc w:val="center"/>
    </w:pPr>
    <w:rPr>
      <w:rFonts w:ascii="Segoe UI Light" w:hAnsi="Segoe UI Light"/>
      <w:noProof/>
      <w:sz w:val="20"/>
      <w:lang w:val="ru-RU" w:eastAsia="ru-RU"/>
    </w:rPr>
  </w:style>
  <w:style w:type="paragraph" w:customStyle="1" w:styleId="affa">
    <w:name w:val="ЗаголовокВТексте"/>
    <w:basedOn w:val="af3"/>
    <w:qFormat/>
    <w:rsid w:val="005A685F"/>
    <w:pPr>
      <w:keepNext/>
      <w:spacing w:before="480" w:after="360"/>
      <w:ind w:firstLine="567"/>
    </w:pPr>
    <w:rPr>
      <w:rFonts w:ascii="Segoe UI Light" w:hAnsi="Segoe UI Light"/>
      <w:b/>
      <w:color w:val="336699" w:themeColor="accent2"/>
      <w:lang w:val="ru-RU"/>
    </w:rPr>
  </w:style>
  <w:style w:type="paragraph" w:customStyle="1" w:styleId="25">
    <w:name w:val="МаркированныйСписок2уровень"/>
    <w:basedOn w:val="aff"/>
    <w:qFormat/>
    <w:rsid w:val="00BB6E45"/>
    <w:pPr>
      <w:numPr>
        <w:ilvl w:val="1"/>
        <w:numId w:val="4"/>
      </w:numPr>
      <w:tabs>
        <w:tab w:val="left" w:pos="2835"/>
      </w:tabs>
      <w:ind w:left="2835" w:hanging="567"/>
      <w:jc w:val="both"/>
    </w:pPr>
    <w:rPr>
      <w:rFonts w:ascii="Segoe UI Light" w:hAnsi="Segoe UI Light"/>
      <w:lang w:val="ru-RU"/>
    </w:rPr>
  </w:style>
  <w:style w:type="paragraph" w:customStyle="1" w:styleId="affb">
    <w:name w:val="СтильТекста"/>
    <w:basedOn w:val="af3"/>
    <w:qFormat/>
    <w:rsid w:val="00750019"/>
    <w:pPr>
      <w:ind w:firstLine="567"/>
    </w:pPr>
    <w:rPr>
      <w:rFonts w:ascii="Segoe UI Light" w:hAnsi="Segoe UI Light"/>
      <w:lang w:val="ru-RU"/>
    </w:rPr>
  </w:style>
  <w:style w:type="paragraph" w:customStyle="1" w:styleId="affc">
    <w:name w:val="СписокВыделеноцветом"/>
    <w:basedOn w:val="aff"/>
    <w:qFormat/>
    <w:rsid w:val="0048750A"/>
    <w:pPr>
      <w:ind w:hanging="360"/>
    </w:pPr>
    <w:rPr>
      <w:rFonts w:ascii="Segoe UI Light" w:hAnsi="Segoe UI Light"/>
      <w:b/>
      <w:color w:val="336699" w:themeColor="accent2"/>
      <w:lang w:val="ru-RU"/>
    </w:rPr>
  </w:style>
  <w:style w:type="paragraph" w:customStyle="1" w:styleId="ae">
    <w:name w:val="СписокМаркированный"/>
    <w:basedOn w:val="aff"/>
    <w:qFormat/>
    <w:rsid w:val="00BB6E45"/>
    <w:pPr>
      <w:numPr>
        <w:numId w:val="9"/>
      </w:numPr>
      <w:spacing w:before="240"/>
      <w:ind w:left="1276" w:hanging="425"/>
      <w:jc w:val="both"/>
    </w:pPr>
    <w:rPr>
      <w:rFonts w:ascii="Segoe UI Light" w:hAnsi="Segoe UI Light"/>
      <w:lang w:val="ru-RU"/>
    </w:rPr>
  </w:style>
  <w:style w:type="paragraph" w:customStyle="1" w:styleId="10">
    <w:name w:val="Заголовок1Уровень"/>
    <w:basedOn w:val="16"/>
    <w:next w:val="28"/>
    <w:qFormat/>
    <w:rsid w:val="00C71121"/>
    <w:pPr>
      <w:pageBreakBefore/>
      <w:numPr>
        <w:numId w:val="7"/>
      </w:numPr>
      <w:spacing w:before="0" w:after="0"/>
      <w:ind w:left="709" w:hanging="709"/>
    </w:pPr>
    <w:rPr>
      <w:color w:val="FFFFFF" w:themeColor="background1"/>
      <w:lang w:val="ru-RU"/>
    </w:rPr>
  </w:style>
  <w:style w:type="paragraph" w:customStyle="1" w:styleId="28">
    <w:name w:val="Заголовок2Уровень"/>
    <w:basedOn w:val="21"/>
    <w:qFormat/>
    <w:rsid w:val="00175300"/>
  </w:style>
  <w:style w:type="paragraph" w:customStyle="1" w:styleId="affd">
    <w:name w:val="Аннотация"/>
    <w:basedOn w:val="aff1"/>
    <w:qFormat/>
    <w:rsid w:val="00DB0388"/>
  </w:style>
  <w:style w:type="paragraph" w:customStyle="1" w:styleId="34">
    <w:name w:val="Заголовок3Уровень"/>
    <w:basedOn w:val="aff"/>
    <w:qFormat/>
    <w:rsid w:val="00484208"/>
    <w:pPr>
      <w:numPr>
        <w:ilvl w:val="2"/>
        <w:numId w:val="2"/>
      </w:numPr>
      <w:spacing w:after="480" w:line="276" w:lineRule="auto"/>
      <w:jc w:val="both"/>
    </w:pPr>
    <w:rPr>
      <w:rFonts w:ascii="Segoe UI Light" w:hAnsi="Segoe UI Light"/>
      <w:b/>
      <w:bCs/>
      <w:color w:val="336699" w:themeColor="accent2"/>
      <w:sz w:val="32"/>
      <w:lang w:val="ru-RU"/>
    </w:rPr>
  </w:style>
  <w:style w:type="paragraph" w:customStyle="1" w:styleId="aff9">
    <w:name w:val="ПодписьРисунка"/>
    <w:basedOn w:val="af3"/>
    <w:qFormat/>
    <w:rsid w:val="004A2C9D"/>
    <w:pPr>
      <w:spacing w:after="360"/>
      <w:jc w:val="center"/>
    </w:pPr>
    <w:rPr>
      <w:rFonts w:ascii="Segoe UI Light" w:hAnsi="Segoe UI Light"/>
      <w:b/>
      <w:sz w:val="20"/>
    </w:rPr>
  </w:style>
  <w:style w:type="paragraph" w:customStyle="1" w:styleId="110">
    <w:name w:val="Стиль ПодписьРисунка + 11 пт"/>
    <w:basedOn w:val="aff9"/>
    <w:rsid w:val="00DB0388"/>
    <w:pPr>
      <w:spacing w:after="480"/>
    </w:pPr>
    <w:rPr>
      <w:sz w:val="22"/>
    </w:rPr>
  </w:style>
  <w:style w:type="character" w:customStyle="1" w:styleId="26">
    <w:name w:val="Заголовок 2 Знак"/>
    <w:basedOn w:val="af4"/>
    <w:link w:val="21"/>
    <w:rsid w:val="00D03D24"/>
    <w:rPr>
      <w:rFonts w:ascii="Segoe UI Light" w:eastAsiaTheme="majorEastAsia" w:hAnsi="Segoe UI Light" w:cs="Segoe UI Light"/>
      <w:b/>
      <w:color w:val="336699" w:themeColor="accent2"/>
      <w:sz w:val="32"/>
      <w:szCs w:val="32"/>
      <w:lang w:eastAsia="ko-KR"/>
    </w:rPr>
  </w:style>
  <w:style w:type="character" w:customStyle="1" w:styleId="35">
    <w:name w:val="Заголовок 3 Знак"/>
    <w:basedOn w:val="af4"/>
    <w:link w:val="3"/>
    <w:rsid w:val="004C2F0C"/>
    <w:rPr>
      <w:rFonts w:ascii="Segoe UI Light" w:eastAsiaTheme="majorEastAsia" w:hAnsi="Segoe UI Light" w:cs="Segoe UI Light"/>
      <w:b/>
      <w:color w:val="336699" w:themeColor="accent2"/>
      <w:sz w:val="32"/>
      <w:szCs w:val="32"/>
      <w:lang w:val="ru-RU" w:eastAsia="ko-KR"/>
    </w:rPr>
  </w:style>
  <w:style w:type="character" w:customStyle="1" w:styleId="42">
    <w:name w:val="Заголовок 4 Знак"/>
    <w:basedOn w:val="af4"/>
    <w:link w:val="41"/>
    <w:rsid w:val="008063FC"/>
    <w:rPr>
      <w:rFonts w:ascii="Segoe UI Light" w:eastAsiaTheme="majorEastAsia" w:hAnsi="Segoe UI Light" w:cs="Segoe UI Light"/>
      <w:b/>
      <w:i/>
      <w:iCs/>
      <w:color w:val="336699" w:themeColor="accent2"/>
      <w:sz w:val="24"/>
      <w:szCs w:val="24"/>
      <w:lang w:eastAsia="ko-KR"/>
    </w:rPr>
  </w:style>
  <w:style w:type="character" w:customStyle="1" w:styleId="50">
    <w:name w:val="Заголовок 5 Знак"/>
    <w:basedOn w:val="af4"/>
    <w:link w:val="5"/>
    <w:rsid w:val="00360A88"/>
    <w:rPr>
      <w:rFonts w:ascii="Segoe UI Light" w:eastAsiaTheme="majorEastAsia" w:hAnsi="Segoe UI Light" w:cs="Segoe UI Light"/>
      <w:b/>
      <w:i/>
      <w:sz w:val="24"/>
      <w:szCs w:val="24"/>
      <w:lang w:val="ru-RU" w:eastAsia="ko-KR"/>
    </w:rPr>
  </w:style>
  <w:style w:type="character" w:customStyle="1" w:styleId="60">
    <w:name w:val="Заголовок 6 Знак"/>
    <w:basedOn w:val="af4"/>
    <w:link w:val="6"/>
    <w:rsid w:val="00DF5979"/>
    <w:rPr>
      <w:rFonts w:asciiTheme="majorHAnsi" w:eastAsiaTheme="majorEastAsia" w:hAnsiTheme="majorHAnsi" w:cstheme="majorBidi"/>
      <w:color w:val="23648B" w:themeColor="accent1" w:themeShade="7F"/>
      <w:sz w:val="24"/>
      <w:szCs w:val="24"/>
      <w:lang w:eastAsia="ko-KR"/>
    </w:rPr>
  </w:style>
  <w:style w:type="character" w:customStyle="1" w:styleId="70">
    <w:name w:val="Заголовок 7 Знак"/>
    <w:basedOn w:val="af4"/>
    <w:link w:val="7"/>
    <w:rsid w:val="00DF5979"/>
    <w:rPr>
      <w:rFonts w:asciiTheme="majorHAnsi" w:eastAsiaTheme="majorEastAsia" w:hAnsiTheme="majorHAnsi" w:cstheme="majorBidi"/>
      <w:i/>
      <w:iCs/>
      <w:color w:val="23648B" w:themeColor="accent1" w:themeShade="7F"/>
      <w:sz w:val="24"/>
      <w:szCs w:val="24"/>
      <w:lang w:eastAsia="ko-KR"/>
    </w:rPr>
  </w:style>
  <w:style w:type="character" w:customStyle="1" w:styleId="80">
    <w:name w:val="Заголовок 8 Знак"/>
    <w:basedOn w:val="af4"/>
    <w:link w:val="8"/>
    <w:rsid w:val="00DF5979"/>
    <w:rPr>
      <w:rFonts w:asciiTheme="majorHAnsi" w:eastAsiaTheme="majorEastAsia" w:hAnsiTheme="majorHAnsi" w:cstheme="majorBidi"/>
      <w:color w:val="272727" w:themeColor="text1" w:themeTint="D8"/>
      <w:sz w:val="21"/>
      <w:szCs w:val="21"/>
      <w:lang w:eastAsia="ko-KR"/>
    </w:rPr>
  </w:style>
  <w:style w:type="character" w:customStyle="1" w:styleId="90">
    <w:name w:val="Заголовок 9 Знак"/>
    <w:basedOn w:val="af4"/>
    <w:link w:val="9"/>
    <w:rsid w:val="00DF5979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  <w:lang w:eastAsia="ko-KR"/>
    </w:rPr>
  </w:style>
  <w:style w:type="paragraph" w:customStyle="1" w:styleId="affe">
    <w:name w:val="ПоясненияКЗаполнениюПолей"/>
    <w:basedOn w:val="af3"/>
    <w:qFormat/>
    <w:rsid w:val="00C75E3B"/>
    <w:pPr>
      <w:spacing w:after="240"/>
      <w:ind w:left="1276"/>
      <w:jc w:val="both"/>
    </w:pPr>
    <w:rPr>
      <w:rFonts w:ascii="Segoe UI Light" w:hAnsi="Segoe UI Light"/>
      <w:color w:val="336699" w:themeColor="accent2"/>
      <w:lang w:val="ru-RU"/>
    </w:rPr>
  </w:style>
  <w:style w:type="paragraph" w:customStyle="1" w:styleId="afff">
    <w:name w:val="ПримечаниеТекст"/>
    <w:basedOn w:val="af3"/>
    <w:qFormat/>
    <w:rsid w:val="003B7ECD"/>
    <w:pPr>
      <w:ind w:firstLine="567"/>
    </w:pPr>
    <w:rPr>
      <w:rFonts w:ascii="Segoe UI Light" w:hAnsi="Segoe UI Light"/>
      <w:color w:val="000000" w:themeColor="text1"/>
      <w:lang w:val="ru-RU"/>
    </w:rPr>
  </w:style>
  <w:style w:type="paragraph" w:customStyle="1" w:styleId="af0">
    <w:name w:val="ПримечаниеСписок"/>
    <w:basedOn w:val="aff"/>
    <w:qFormat/>
    <w:rsid w:val="00D30ADE"/>
    <w:pPr>
      <w:numPr>
        <w:numId w:val="6"/>
      </w:numPr>
    </w:pPr>
    <w:rPr>
      <w:rFonts w:ascii="Segoe UI Light" w:hAnsi="Segoe UI Light"/>
      <w:lang w:val="ru-RU"/>
    </w:rPr>
  </w:style>
  <w:style w:type="paragraph" w:customStyle="1" w:styleId="afff0">
    <w:name w:val="ПримечаниеПример"/>
    <w:basedOn w:val="af3"/>
    <w:qFormat/>
    <w:rsid w:val="00D30ADE"/>
    <w:rPr>
      <w:rFonts w:ascii="Segoe UI Light" w:hAnsi="Segoe UI Light"/>
      <w:lang w:val="ru-RU"/>
    </w:rPr>
  </w:style>
  <w:style w:type="paragraph" w:customStyle="1" w:styleId="32">
    <w:name w:val="МаркированныйСписок3Уровень"/>
    <w:basedOn w:val="aff"/>
    <w:qFormat/>
    <w:rsid w:val="00D30ADE"/>
    <w:pPr>
      <w:numPr>
        <w:ilvl w:val="2"/>
        <w:numId w:val="5"/>
      </w:numPr>
    </w:pPr>
    <w:rPr>
      <w:rFonts w:ascii="Segoe UI Light" w:hAnsi="Segoe UI Light"/>
    </w:rPr>
  </w:style>
  <w:style w:type="paragraph" w:customStyle="1" w:styleId="afff1">
    <w:name w:val="ТаблицаВыделеннаяСтрока"/>
    <w:basedOn w:val="af3"/>
    <w:qFormat/>
    <w:rsid w:val="005A685F"/>
    <w:rPr>
      <w:rFonts w:ascii="Segoe UI Light" w:hAnsi="Segoe UI Light"/>
      <w:b/>
      <w:color w:val="336699" w:themeColor="accent2"/>
    </w:rPr>
  </w:style>
  <w:style w:type="paragraph" w:customStyle="1" w:styleId="afff2">
    <w:name w:val="Внимание!"/>
    <w:basedOn w:val="af3"/>
    <w:qFormat/>
    <w:rsid w:val="005A685F"/>
    <w:pPr>
      <w:jc w:val="center"/>
    </w:pPr>
    <w:rPr>
      <w:rFonts w:ascii="Segoe UI Light" w:hAnsi="Segoe UI Light"/>
      <w:b/>
      <w:sz w:val="28"/>
      <w:lang w:val="ru-RU"/>
    </w:rPr>
  </w:style>
  <w:style w:type="paragraph" w:customStyle="1" w:styleId="1a">
    <w:name w:val="ЗаголовокБезНомера1"/>
    <w:basedOn w:val="af3"/>
    <w:qFormat/>
    <w:rsid w:val="000E5618"/>
    <w:pPr>
      <w:pageBreakBefore/>
      <w:tabs>
        <w:tab w:val="left" w:pos="10260"/>
      </w:tabs>
      <w:spacing w:after="480"/>
      <w:jc w:val="center"/>
    </w:pPr>
    <w:rPr>
      <w:rFonts w:ascii="Segoe UI Light" w:hAnsi="Segoe UI Light"/>
      <w:b/>
      <w:bCs/>
      <w:color w:val="336699" w:themeColor="accent2"/>
      <w:kern w:val="32"/>
      <w:sz w:val="36"/>
      <w:lang w:val="ru-RU"/>
    </w:rPr>
  </w:style>
  <w:style w:type="paragraph" w:customStyle="1" w:styleId="afff3">
    <w:name w:val="Обычный текст"/>
    <w:basedOn w:val="af3"/>
    <w:link w:val="afff4"/>
    <w:autoRedefine/>
    <w:rsid w:val="000E5618"/>
    <w:pPr>
      <w:spacing w:line="360" w:lineRule="auto"/>
      <w:ind w:firstLine="539"/>
    </w:pPr>
    <w:rPr>
      <w:rFonts w:ascii="Verdana" w:eastAsia="Calibri" w:hAnsi="Verdana"/>
      <w:sz w:val="20"/>
      <w:szCs w:val="20"/>
      <w:lang w:val="x-none" w:eastAsia="ru-RU"/>
    </w:rPr>
  </w:style>
  <w:style w:type="character" w:customStyle="1" w:styleId="afff4">
    <w:name w:val="Обычный текст Знак"/>
    <w:link w:val="afff3"/>
    <w:locked/>
    <w:rsid w:val="000E5618"/>
    <w:rPr>
      <w:rFonts w:ascii="Verdana" w:eastAsia="Calibri" w:hAnsi="Verdana"/>
      <w:lang w:val="x-none" w:eastAsia="ru-RU"/>
    </w:rPr>
  </w:style>
  <w:style w:type="paragraph" w:styleId="afff5">
    <w:name w:val="TOC Heading"/>
    <w:basedOn w:val="16"/>
    <w:next w:val="af3"/>
    <w:uiPriority w:val="39"/>
    <w:unhideWhenUsed/>
    <w:qFormat/>
    <w:rsid w:val="000E5618"/>
    <w:pPr>
      <w:keepLines/>
      <w:spacing w:after="0" w:line="259" w:lineRule="auto"/>
      <w:outlineLvl w:val="9"/>
    </w:pPr>
    <w:rPr>
      <w:rFonts w:asciiTheme="majorHAnsi" w:eastAsiaTheme="majorEastAsia" w:hAnsiTheme="majorHAnsi" w:cstheme="majorBidi"/>
      <w:b w:val="0"/>
      <w:bCs w:val="0"/>
      <w:caps w:val="0"/>
      <w:color w:val="3A96CD" w:themeColor="accent1" w:themeShade="BF"/>
      <w:kern w:val="0"/>
      <w:sz w:val="32"/>
      <w:lang w:val="ru-RU" w:eastAsia="ru-RU"/>
    </w:rPr>
  </w:style>
  <w:style w:type="character" w:styleId="afff6">
    <w:name w:val="annotation reference"/>
    <w:basedOn w:val="af4"/>
    <w:unhideWhenUsed/>
    <w:rsid w:val="002551B4"/>
    <w:rPr>
      <w:sz w:val="16"/>
      <w:szCs w:val="16"/>
    </w:rPr>
  </w:style>
  <w:style w:type="paragraph" w:styleId="afff7">
    <w:name w:val="annotation text"/>
    <w:basedOn w:val="af3"/>
    <w:link w:val="afff8"/>
    <w:unhideWhenUsed/>
    <w:rsid w:val="002551B4"/>
    <w:rPr>
      <w:sz w:val="20"/>
      <w:szCs w:val="20"/>
    </w:rPr>
  </w:style>
  <w:style w:type="character" w:customStyle="1" w:styleId="afff8">
    <w:name w:val="Текст примечания Знак"/>
    <w:basedOn w:val="af4"/>
    <w:link w:val="afff7"/>
    <w:rsid w:val="002551B4"/>
    <w:rPr>
      <w:lang w:eastAsia="ko-KR"/>
    </w:rPr>
  </w:style>
  <w:style w:type="paragraph" w:styleId="afff9">
    <w:name w:val="annotation subject"/>
    <w:basedOn w:val="afff7"/>
    <w:next w:val="afff7"/>
    <w:link w:val="afffa"/>
    <w:unhideWhenUsed/>
    <w:rsid w:val="002551B4"/>
    <w:rPr>
      <w:b/>
      <w:bCs/>
    </w:rPr>
  </w:style>
  <w:style w:type="character" w:customStyle="1" w:styleId="afffa">
    <w:name w:val="Тема примечания Знак"/>
    <w:basedOn w:val="afff8"/>
    <w:link w:val="afff9"/>
    <w:rsid w:val="002551B4"/>
    <w:rPr>
      <w:b/>
      <w:bCs/>
      <w:lang w:eastAsia="ko-KR"/>
    </w:rPr>
  </w:style>
  <w:style w:type="paragraph" w:customStyle="1" w:styleId="1b">
    <w:name w:val="Гиперссылка1"/>
    <w:basedOn w:val="aff2"/>
    <w:qFormat/>
    <w:rsid w:val="00C56DFB"/>
  </w:style>
  <w:style w:type="paragraph" w:customStyle="1" w:styleId="29">
    <w:name w:val="Гиперссылка2"/>
    <w:basedOn w:val="aff2"/>
    <w:qFormat/>
    <w:rsid w:val="00C56DFB"/>
  </w:style>
  <w:style w:type="paragraph" w:customStyle="1" w:styleId="4">
    <w:name w:val="Заголовок4"/>
    <w:basedOn w:val="af3"/>
    <w:qFormat/>
    <w:rsid w:val="00360A88"/>
    <w:pPr>
      <w:keepNext/>
      <w:keepLines/>
      <w:numPr>
        <w:ilvl w:val="3"/>
        <w:numId w:val="7"/>
      </w:numPr>
      <w:spacing w:before="480" w:after="480"/>
      <w:ind w:left="1701" w:hanging="1134"/>
      <w:outlineLvl w:val="3"/>
    </w:pPr>
    <w:rPr>
      <w:rFonts w:ascii="Segoe UI Light" w:eastAsia="Calibri" w:hAnsi="Segoe UI Light" w:cs="Segoe UI Light"/>
      <w:b/>
      <w:iCs/>
      <w:color w:val="336699" w:themeColor="accent2"/>
      <w:sz w:val="26"/>
      <w:szCs w:val="26"/>
      <w:lang w:val="ru-RU" w:eastAsia="en-US"/>
    </w:rPr>
  </w:style>
  <w:style w:type="paragraph" w:customStyle="1" w:styleId="1c">
    <w:name w:val="ЗаголовокВтексте1"/>
    <w:basedOn w:val="af3"/>
    <w:qFormat/>
    <w:rsid w:val="001920AC"/>
    <w:pPr>
      <w:keepNext/>
      <w:keepLines/>
      <w:numPr>
        <w:ilvl w:val="3"/>
      </w:numPr>
      <w:spacing w:before="480" w:after="240"/>
      <w:ind w:left="862" w:hanging="862"/>
      <w:outlineLvl w:val="3"/>
    </w:pPr>
    <w:rPr>
      <w:rFonts w:ascii="Segoe UI Light" w:eastAsiaTheme="majorEastAsia" w:hAnsi="Segoe UI Light" w:cs="Segoe UI Light"/>
      <w:b/>
      <w:i/>
      <w:iCs/>
      <w:color w:val="336699" w:themeColor="accent2"/>
      <w:lang w:val="ru-RU"/>
    </w:rPr>
  </w:style>
  <w:style w:type="paragraph" w:customStyle="1" w:styleId="1d">
    <w:name w:val="Обычный1"/>
    <w:link w:val="CharChar"/>
    <w:rsid w:val="00C7165D"/>
    <w:pPr>
      <w:widowControl w:val="0"/>
      <w:suppressAutoHyphens/>
      <w:snapToGrid w:val="0"/>
      <w:spacing w:before="440" w:line="336" w:lineRule="auto"/>
      <w:ind w:left="400" w:firstLine="540"/>
      <w:jc w:val="both"/>
    </w:pPr>
    <w:rPr>
      <w:rFonts w:eastAsia="Arial"/>
      <w:lang w:val="ru-RU" w:eastAsia="zh-CN"/>
    </w:rPr>
  </w:style>
  <w:style w:type="table" w:customStyle="1" w:styleId="1e">
    <w:name w:val="Сетка таблицы1"/>
    <w:basedOn w:val="af5"/>
    <w:next w:val="aff0"/>
    <w:rsid w:val="00C7165D"/>
    <w:rPr>
      <w:rFonts w:ascii="Calibri" w:eastAsia="Calibri" w:hAnsi="Calibri"/>
      <w:sz w:val="22"/>
      <w:szCs w:val="22"/>
      <w:lang w:val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fffb">
    <w:name w:val="ТекстПримечания"/>
    <w:basedOn w:val="aff1"/>
    <w:qFormat/>
    <w:rsid w:val="004B20E3"/>
    <w:pPr>
      <w:ind w:left="1310" w:firstLine="0"/>
    </w:pPr>
  </w:style>
  <w:style w:type="paragraph" w:customStyle="1" w:styleId="aa">
    <w:name w:val="СписокМаркПримечания"/>
    <w:basedOn w:val="afffb"/>
    <w:qFormat/>
    <w:rsid w:val="0028154C"/>
    <w:pPr>
      <w:numPr>
        <w:ilvl w:val="1"/>
        <w:numId w:val="8"/>
      </w:numPr>
      <w:ind w:left="2302" w:hanging="567"/>
    </w:pPr>
  </w:style>
  <w:style w:type="paragraph" w:customStyle="1" w:styleId="2a">
    <w:name w:val="Стиль2"/>
    <w:basedOn w:val="5"/>
    <w:qFormat/>
    <w:rsid w:val="00C54DD7"/>
    <w:pPr>
      <w:ind w:firstLine="0"/>
    </w:pPr>
    <w:rPr>
      <w:b w:val="0"/>
      <w:color w:val="336699" w:themeColor="accent2"/>
      <w:lang w:eastAsia="ro-RO"/>
    </w:rPr>
  </w:style>
  <w:style w:type="paragraph" w:customStyle="1" w:styleId="51">
    <w:name w:val="Заголовок5Уровень"/>
    <w:basedOn w:val="2a"/>
    <w:qFormat/>
    <w:rsid w:val="00D77E6A"/>
    <w:pPr>
      <w:spacing w:before="480"/>
      <w:ind w:left="567"/>
    </w:pPr>
  </w:style>
  <w:style w:type="paragraph" w:customStyle="1" w:styleId="14">
    <w:name w:val="СписокНумерованный1"/>
    <w:basedOn w:val="af3"/>
    <w:qFormat/>
    <w:rsid w:val="00594FF2"/>
    <w:pPr>
      <w:numPr>
        <w:numId w:val="38"/>
      </w:numPr>
      <w:spacing w:before="240"/>
      <w:contextualSpacing/>
      <w:jc w:val="both"/>
    </w:pPr>
    <w:rPr>
      <w:rFonts w:ascii="Segoe UI Light" w:hAnsi="Segoe UI Light"/>
      <w:lang w:val="ru-RU" w:eastAsia="ru-RU"/>
    </w:rPr>
  </w:style>
  <w:style w:type="paragraph" w:customStyle="1" w:styleId="ab">
    <w:name w:val="Геперссылка"/>
    <w:basedOn w:val="aff2"/>
    <w:qFormat/>
    <w:rsid w:val="002D1D40"/>
    <w:pPr>
      <w:numPr>
        <w:numId w:val="1"/>
      </w:numPr>
      <w:spacing w:before="0"/>
    </w:pPr>
  </w:style>
  <w:style w:type="paragraph" w:customStyle="1" w:styleId="afffc">
    <w:name w:val="Гиперссылк"/>
    <w:basedOn w:val="aff1"/>
    <w:qFormat/>
    <w:rsid w:val="002D1D40"/>
    <w:pPr>
      <w:spacing w:before="0"/>
    </w:pPr>
  </w:style>
  <w:style w:type="paragraph" w:customStyle="1" w:styleId="210">
    <w:name w:val="Список 21"/>
    <w:basedOn w:val="1d"/>
    <w:rsid w:val="0082676D"/>
    <w:pPr>
      <w:widowControl/>
      <w:numPr>
        <w:numId w:val="10"/>
      </w:numPr>
      <w:suppressAutoHyphens w:val="0"/>
      <w:snapToGrid/>
      <w:spacing w:before="0" w:line="360" w:lineRule="auto"/>
    </w:pPr>
    <w:rPr>
      <w:rFonts w:ascii="Verdana" w:eastAsia="Times New Roman" w:hAnsi="Verdana"/>
      <w:sz w:val="24"/>
      <w:lang w:val="en-US" w:eastAsia="ru-RU"/>
    </w:rPr>
  </w:style>
  <w:style w:type="paragraph" w:customStyle="1" w:styleId="31">
    <w:name w:val="Список 31"/>
    <w:basedOn w:val="1d"/>
    <w:rsid w:val="0082676D"/>
    <w:pPr>
      <w:widowControl/>
      <w:numPr>
        <w:numId w:val="11"/>
      </w:numPr>
      <w:suppressAutoHyphens w:val="0"/>
      <w:snapToGrid/>
      <w:spacing w:before="0" w:line="360" w:lineRule="auto"/>
    </w:pPr>
    <w:rPr>
      <w:rFonts w:ascii="Verdana" w:eastAsia="Times New Roman" w:hAnsi="Verdana"/>
      <w:sz w:val="24"/>
      <w:lang w:eastAsia="ru-RU"/>
    </w:rPr>
  </w:style>
  <w:style w:type="paragraph" w:customStyle="1" w:styleId="a1">
    <w:name w:val="СписокБуквенный"/>
    <w:basedOn w:val="af1"/>
    <w:qFormat/>
    <w:rsid w:val="0082676D"/>
    <w:pPr>
      <w:numPr>
        <w:numId w:val="12"/>
      </w:numPr>
      <w:autoSpaceDE w:val="0"/>
      <w:autoSpaceDN w:val="0"/>
      <w:adjustRightInd w:val="0"/>
      <w:spacing w:before="0" w:line="360" w:lineRule="auto"/>
      <w:contextualSpacing w:val="0"/>
      <w:jc w:val="both"/>
    </w:pPr>
    <w:rPr>
      <w:rFonts w:ascii="Times New Roman" w:eastAsia="Calibri" w:hAnsi="Times New Roman"/>
      <w:szCs w:val="22"/>
      <w:lang w:val="ro-RO" w:eastAsia="ro-RO"/>
    </w:rPr>
  </w:style>
  <w:style w:type="paragraph" w:customStyle="1" w:styleId="afffd">
    <w:name w:val="Замечания"/>
    <w:basedOn w:val="afff3"/>
    <w:qFormat/>
    <w:rsid w:val="005F6B55"/>
    <w:pPr>
      <w:ind w:firstLine="696"/>
      <w:jc w:val="both"/>
    </w:pPr>
    <w:rPr>
      <w:rFonts w:ascii="Times New Roman" w:hAnsi="Times New Roman"/>
      <w:sz w:val="24"/>
      <w:szCs w:val="22"/>
      <w:lang w:val="ru-RU"/>
    </w:rPr>
  </w:style>
  <w:style w:type="paragraph" w:customStyle="1" w:styleId="af">
    <w:name w:val="ПояснениякЗаполнениюРеквизСпис"/>
    <w:basedOn w:val="affe"/>
    <w:qFormat/>
    <w:rsid w:val="00EA6FF3"/>
    <w:pPr>
      <w:numPr>
        <w:numId w:val="13"/>
      </w:numPr>
      <w:spacing w:after="0"/>
      <w:ind w:hanging="357"/>
    </w:pPr>
  </w:style>
  <w:style w:type="paragraph" w:customStyle="1" w:styleId="af2">
    <w:name w:val="ТаблицаНумерованныйСписок"/>
    <w:basedOn w:val="aff3"/>
    <w:qFormat/>
    <w:rsid w:val="00CE5845"/>
    <w:pPr>
      <w:widowControl w:val="0"/>
      <w:numPr>
        <w:numId w:val="14"/>
      </w:numPr>
      <w:tabs>
        <w:tab w:val="left" w:pos="601"/>
        <w:tab w:val="left" w:pos="2235"/>
      </w:tabs>
      <w:spacing w:line="360" w:lineRule="auto"/>
      <w:ind w:left="595" w:hanging="238"/>
      <w:jc w:val="both"/>
    </w:pPr>
    <w:rPr>
      <w:rFonts w:ascii="Times New Roman" w:eastAsia="Times New Roman" w:hAnsi="Times New Roman"/>
      <w:bCs/>
      <w:sz w:val="22"/>
      <w:szCs w:val="20"/>
      <w:lang w:val="ru-RU" w:eastAsia="en-US"/>
    </w:rPr>
  </w:style>
  <w:style w:type="paragraph" w:customStyle="1" w:styleId="afffe">
    <w:name w:val="ТекствТаблице"/>
    <w:basedOn w:val="af3"/>
    <w:qFormat/>
    <w:rsid w:val="00B02A32"/>
    <w:pPr>
      <w:contextualSpacing/>
    </w:pPr>
    <w:rPr>
      <w:rFonts w:ascii="Segoe UI Light" w:hAnsi="Segoe UI Light"/>
      <w:lang w:val="ru-RU"/>
    </w:rPr>
  </w:style>
  <w:style w:type="paragraph" w:customStyle="1" w:styleId="affff">
    <w:name w:val="ЗаголовокТаблицы"/>
    <w:basedOn w:val="af3"/>
    <w:qFormat/>
    <w:rsid w:val="00B02A32"/>
    <w:rPr>
      <w:rFonts w:ascii="Segoe UI Light" w:hAnsi="Segoe UI Light"/>
      <w:b/>
      <w:color w:val="FFFFFF" w:themeColor="background1"/>
      <w:lang w:val="ru-RU"/>
    </w:rPr>
  </w:style>
  <w:style w:type="character" w:customStyle="1" w:styleId="UnresolvedMention">
    <w:name w:val="Unresolved Mention"/>
    <w:basedOn w:val="af4"/>
    <w:uiPriority w:val="99"/>
    <w:semiHidden/>
    <w:unhideWhenUsed/>
    <w:rsid w:val="002A45D3"/>
    <w:rPr>
      <w:color w:val="808080"/>
      <w:shd w:val="clear" w:color="auto" w:fill="E6E6E6"/>
    </w:rPr>
  </w:style>
  <w:style w:type="character" w:customStyle="1" w:styleId="CharChar">
    <w:name w:val="Обычный Char Char"/>
    <w:link w:val="1d"/>
    <w:locked/>
    <w:rsid w:val="00C258FF"/>
    <w:rPr>
      <w:rFonts w:eastAsia="Arial"/>
      <w:lang w:val="ru-RU" w:eastAsia="zh-CN"/>
    </w:rPr>
  </w:style>
  <w:style w:type="paragraph" w:customStyle="1" w:styleId="affff0">
    <w:name w:val="Подзаголовок (титульная)"/>
    <w:basedOn w:val="1d"/>
    <w:next w:val="1d"/>
    <w:autoRedefine/>
    <w:rsid w:val="00C258FF"/>
    <w:pPr>
      <w:widowControl/>
      <w:suppressAutoHyphens w:val="0"/>
      <w:snapToGrid/>
      <w:spacing w:before="0" w:line="360" w:lineRule="auto"/>
      <w:ind w:left="0" w:firstLine="709"/>
      <w:jc w:val="center"/>
    </w:pPr>
    <w:rPr>
      <w:rFonts w:eastAsia="Calibri"/>
      <w:b/>
      <w:sz w:val="24"/>
      <w:szCs w:val="24"/>
      <w:shd w:val="clear" w:color="auto" w:fill="FFFFFF"/>
      <w:lang w:eastAsia="ru-RU"/>
    </w:rPr>
  </w:style>
  <w:style w:type="paragraph" w:customStyle="1" w:styleId="1f">
    <w:name w:val="Дата1"/>
    <w:basedOn w:val="1d"/>
    <w:next w:val="1d"/>
    <w:autoRedefine/>
    <w:rsid w:val="00C258FF"/>
    <w:pPr>
      <w:widowControl/>
      <w:suppressAutoHyphens w:val="0"/>
      <w:snapToGrid/>
      <w:spacing w:before="0" w:line="360" w:lineRule="auto"/>
      <w:ind w:left="0" w:firstLine="0"/>
      <w:jc w:val="center"/>
    </w:pPr>
    <w:rPr>
      <w:rFonts w:eastAsia="Calibri"/>
      <w:sz w:val="24"/>
      <w:szCs w:val="24"/>
      <w:lang w:val="x-none" w:eastAsia="ru-RU"/>
    </w:rPr>
  </w:style>
  <w:style w:type="paragraph" w:customStyle="1" w:styleId="Tabl1">
    <w:name w:val="Tabl1"/>
    <w:basedOn w:val="af3"/>
    <w:rsid w:val="00C258FF"/>
    <w:pPr>
      <w:spacing w:before="60" w:line="360" w:lineRule="auto"/>
      <w:jc w:val="center"/>
    </w:pPr>
    <w:rPr>
      <w:rFonts w:ascii="Arial" w:eastAsia="Calibri" w:hAnsi="Arial"/>
      <w:szCs w:val="20"/>
      <w:lang w:val="ru-RU" w:eastAsia="ru-RU"/>
    </w:rPr>
  </w:style>
  <w:style w:type="paragraph" w:customStyle="1" w:styleId="affff1">
    <w:name w:val="Комментарии"/>
    <w:basedOn w:val="1d"/>
    <w:link w:val="CharChar0"/>
    <w:rsid w:val="00C258FF"/>
    <w:pPr>
      <w:widowControl/>
      <w:suppressAutoHyphens w:val="0"/>
      <w:snapToGrid/>
      <w:spacing w:before="0" w:line="360" w:lineRule="auto"/>
      <w:ind w:left="0" w:firstLine="851"/>
    </w:pPr>
    <w:rPr>
      <w:rFonts w:ascii="Verdana" w:eastAsia="Calibri" w:hAnsi="Verdana"/>
      <w:color w:val="FF9900"/>
      <w:lang w:val="x-none" w:eastAsia="ru-RU"/>
    </w:rPr>
  </w:style>
  <w:style w:type="character" w:customStyle="1" w:styleId="CharChar0">
    <w:name w:val="Комментарии Char Char"/>
    <w:link w:val="affff1"/>
    <w:locked/>
    <w:rsid w:val="00C258FF"/>
    <w:rPr>
      <w:rFonts w:ascii="Verdana" w:eastAsia="Calibri" w:hAnsi="Verdana"/>
      <w:color w:val="FF9900"/>
      <w:lang w:val="x-none" w:eastAsia="ru-RU"/>
    </w:rPr>
  </w:style>
  <w:style w:type="character" w:customStyle="1" w:styleId="17">
    <w:name w:val="Заголовок 1 Знак"/>
    <w:link w:val="16"/>
    <w:locked/>
    <w:rsid w:val="00C258FF"/>
    <w:rPr>
      <w:rFonts w:ascii="Segoe UI Light" w:hAnsi="Segoe UI Light" w:cs="Arial"/>
      <w:b/>
      <w:bCs/>
      <w:caps/>
      <w:kern w:val="32"/>
      <w:sz w:val="48"/>
      <w:szCs w:val="32"/>
      <w:lang w:eastAsia="ko-KR"/>
    </w:rPr>
  </w:style>
  <w:style w:type="paragraph" w:styleId="ac">
    <w:name w:val="List"/>
    <w:basedOn w:val="af3"/>
    <w:rsid w:val="00C258FF"/>
    <w:pPr>
      <w:numPr>
        <w:numId w:val="16"/>
      </w:numPr>
      <w:spacing w:before="120" w:after="120" w:line="360" w:lineRule="auto"/>
      <w:jc w:val="both"/>
    </w:pPr>
    <w:rPr>
      <w:rFonts w:eastAsia="Calibri"/>
      <w:lang w:val="ru-RU" w:eastAsia="ru-RU"/>
    </w:rPr>
  </w:style>
  <w:style w:type="paragraph" w:customStyle="1" w:styleId="1f0">
    <w:name w:val="Абзац списка1"/>
    <w:basedOn w:val="af3"/>
    <w:rsid w:val="00C258FF"/>
    <w:pPr>
      <w:spacing w:line="360" w:lineRule="auto"/>
      <w:ind w:left="708"/>
    </w:pPr>
    <w:rPr>
      <w:rFonts w:eastAsia="Calibri"/>
      <w:lang w:val="ru-RU" w:eastAsia="ru-RU"/>
    </w:rPr>
  </w:style>
  <w:style w:type="paragraph" w:customStyle="1" w:styleId="affff2">
    <w:name w:val="Рисунок подпись"/>
    <w:basedOn w:val="1d"/>
    <w:next w:val="1d"/>
    <w:rsid w:val="00C258FF"/>
    <w:pPr>
      <w:widowControl/>
      <w:suppressAutoHyphens w:val="0"/>
      <w:snapToGrid/>
      <w:spacing w:before="0" w:line="360" w:lineRule="auto"/>
      <w:ind w:left="0" w:firstLine="0"/>
      <w:jc w:val="center"/>
    </w:pPr>
    <w:rPr>
      <w:rFonts w:ascii="Verdana" w:eastAsia="Calibri" w:hAnsi="Verdana"/>
      <w:b/>
      <w:lang w:val="en-US" w:eastAsia="ru-RU"/>
    </w:rPr>
  </w:style>
  <w:style w:type="character" w:customStyle="1" w:styleId="apple-converted-space">
    <w:name w:val="apple-converted-space"/>
    <w:rsid w:val="00C258FF"/>
    <w:rPr>
      <w:color w:val="FF0000"/>
    </w:rPr>
  </w:style>
  <w:style w:type="character" w:customStyle="1" w:styleId="afa">
    <w:name w:val="Нижний колонтитул Знак"/>
    <w:link w:val="af9"/>
    <w:locked/>
    <w:rsid w:val="00C258FF"/>
    <w:rPr>
      <w:sz w:val="24"/>
      <w:szCs w:val="24"/>
      <w:lang w:eastAsia="ko-KR"/>
    </w:rPr>
  </w:style>
  <w:style w:type="paragraph" w:customStyle="1" w:styleId="1f1">
    <w:name w:val="Заголовок оглавления1"/>
    <w:basedOn w:val="16"/>
    <w:next w:val="af3"/>
    <w:semiHidden/>
    <w:rsid w:val="00C258FF"/>
    <w:pPr>
      <w:keepLines/>
      <w:spacing w:before="480" w:after="220" w:line="276" w:lineRule="auto"/>
      <w:contextualSpacing/>
      <w:outlineLvl w:val="9"/>
    </w:pPr>
    <w:rPr>
      <w:rFonts w:ascii="Cambria" w:eastAsia="Calibri" w:hAnsi="Cambria" w:cs="Times New Roman"/>
      <w:bCs w:val="0"/>
      <w:caps w:val="0"/>
      <w:color w:val="365F91"/>
      <w:kern w:val="0"/>
      <w:sz w:val="28"/>
      <w:szCs w:val="28"/>
      <w:lang w:val="ru-RU" w:eastAsia="x-none"/>
    </w:rPr>
  </w:style>
  <w:style w:type="paragraph" w:styleId="43">
    <w:name w:val="toc 4"/>
    <w:basedOn w:val="af3"/>
    <w:next w:val="af3"/>
    <w:autoRedefine/>
    <w:uiPriority w:val="39"/>
    <w:rsid w:val="00C258FF"/>
    <w:pPr>
      <w:ind w:left="601"/>
    </w:pPr>
    <w:rPr>
      <w:rFonts w:ascii="Calibri" w:eastAsia="Calibri" w:hAnsi="Calibri" w:cs="Calibri"/>
      <w:szCs w:val="20"/>
      <w:lang w:val="ru-RU" w:eastAsia="ru-RU"/>
    </w:rPr>
  </w:style>
  <w:style w:type="paragraph" w:styleId="52">
    <w:name w:val="toc 5"/>
    <w:basedOn w:val="af3"/>
    <w:next w:val="af3"/>
    <w:autoRedefine/>
    <w:uiPriority w:val="39"/>
    <w:rsid w:val="00C258FF"/>
    <w:pPr>
      <w:spacing w:line="360" w:lineRule="auto"/>
      <w:ind w:left="800"/>
    </w:pPr>
    <w:rPr>
      <w:rFonts w:ascii="Calibri" w:eastAsia="Calibri" w:hAnsi="Calibri" w:cs="Calibri"/>
      <w:szCs w:val="20"/>
      <w:lang w:val="ru-RU" w:eastAsia="ru-RU"/>
    </w:rPr>
  </w:style>
  <w:style w:type="paragraph" w:styleId="61">
    <w:name w:val="toc 6"/>
    <w:basedOn w:val="af3"/>
    <w:next w:val="af3"/>
    <w:autoRedefine/>
    <w:uiPriority w:val="39"/>
    <w:rsid w:val="00C258FF"/>
    <w:pPr>
      <w:spacing w:line="360" w:lineRule="auto"/>
      <w:ind w:left="1000"/>
    </w:pPr>
    <w:rPr>
      <w:rFonts w:ascii="Calibri" w:eastAsia="Calibri" w:hAnsi="Calibri" w:cs="Calibri"/>
      <w:szCs w:val="20"/>
      <w:lang w:val="ru-RU" w:eastAsia="ru-RU"/>
    </w:rPr>
  </w:style>
  <w:style w:type="paragraph" w:styleId="71">
    <w:name w:val="toc 7"/>
    <w:basedOn w:val="af3"/>
    <w:next w:val="af3"/>
    <w:autoRedefine/>
    <w:uiPriority w:val="39"/>
    <w:rsid w:val="00C258FF"/>
    <w:pPr>
      <w:spacing w:line="360" w:lineRule="auto"/>
      <w:ind w:left="1200"/>
    </w:pPr>
    <w:rPr>
      <w:rFonts w:ascii="Calibri" w:eastAsia="Calibri" w:hAnsi="Calibri" w:cs="Calibri"/>
      <w:szCs w:val="20"/>
      <w:lang w:val="ru-RU" w:eastAsia="ru-RU"/>
    </w:rPr>
  </w:style>
  <w:style w:type="paragraph" w:styleId="81">
    <w:name w:val="toc 8"/>
    <w:basedOn w:val="af3"/>
    <w:next w:val="af3"/>
    <w:autoRedefine/>
    <w:uiPriority w:val="39"/>
    <w:rsid w:val="00C258FF"/>
    <w:pPr>
      <w:spacing w:line="360" w:lineRule="auto"/>
      <w:ind w:left="1400"/>
    </w:pPr>
    <w:rPr>
      <w:rFonts w:ascii="Calibri" w:eastAsia="Calibri" w:hAnsi="Calibri" w:cs="Calibri"/>
      <w:szCs w:val="20"/>
      <w:lang w:val="ru-RU" w:eastAsia="ru-RU"/>
    </w:rPr>
  </w:style>
  <w:style w:type="paragraph" w:styleId="91">
    <w:name w:val="toc 9"/>
    <w:basedOn w:val="af3"/>
    <w:next w:val="af3"/>
    <w:autoRedefine/>
    <w:uiPriority w:val="39"/>
    <w:rsid w:val="00C258FF"/>
    <w:pPr>
      <w:spacing w:line="360" w:lineRule="auto"/>
      <w:ind w:left="1600"/>
    </w:pPr>
    <w:rPr>
      <w:rFonts w:ascii="Calibri" w:eastAsia="Calibri" w:hAnsi="Calibri" w:cs="Calibri"/>
      <w:szCs w:val="20"/>
      <w:lang w:val="ru-RU" w:eastAsia="ru-RU"/>
    </w:rPr>
  </w:style>
  <w:style w:type="paragraph" w:customStyle="1" w:styleId="Default">
    <w:name w:val="Default"/>
    <w:rsid w:val="00C258FF"/>
    <w:pPr>
      <w:autoSpaceDE w:val="0"/>
      <w:autoSpaceDN w:val="0"/>
      <w:adjustRightInd w:val="0"/>
    </w:pPr>
    <w:rPr>
      <w:rFonts w:eastAsia="Calibri"/>
      <w:color w:val="000000"/>
      <w:sz w:val="24"/>
      <w:szCs w:val="24"/>
      <w:lang w:val="ru-RU"/>
    </w:rPr>
  </w:style>
  <w:style w:type="character" w:styleId="affff3">
    <w:name w:val="FollowedHyperlink"/>
    <w:rsid w:val="00C258FF"/>
    <w:rPr>
      <w:color w:val="800080"/>
      <w:u w:val="single"/>
    </w:rPr>
  </w:style>
  <w:style w:type="paragraph" w:styleId="affff4">
    <w:name w:val="Revision"/>
    <w:hidden/>
    <w:uiPriority w:val="99"/>
    <w:semiHidden/>
    <w:rsid w:val="00C258FF"/>
    <w:rPr>
      <w:rFonts w:ascii="Verdana" w:eastAsia="Calibri" w:hAnsi="Verdana"/>
      <w:szCs w:val="24"/>
      <w:lang w:val="ru-RU" w:eastAsia="ru-RU"/>
    </w:rPr>
  </w:style>
  <w:style w:type="character" w:customStyle="1" w:styleId="ext-mb-text">
    <w:name w:val="ext-mb-text"/>
    <w:rsid w:val="00C258FF"/>
  </w:style>
  <w:style w:type="paragraph" w:customStyle="1" w:styleId="1f2">
    <w:name w:val="1"/>
    <w:basedOn w:val="af3"/>
    <w:next w:val="af3"/>
    <w:qFormat/>
    <w:rsid w:val="00C258FF"/>
    <w:pPr>
      <w:spacing w:before="240" w:after="60" w:line="360" w:lineRule="auto"/>
      <w:jc w:val="center"/>
      <w:outlineLvl w:val="0"/>
    </w:pPr>
    <w:rPr>
      <w:rFonts w:ascii="Calibri Light" w:eastAsia="Times New Roman" w:hAnsi="Calibri Light"/>
      <w:b/>
      <w:bCs/>
      <w:kern w:val="28"/>
      <w:sz w:val="32"/>
      <w:szCs w:val="32"/>
      <w:lang w:val="ru-RU" w:eastAsia="ru-RU"/>
    </w:rPr>
  </w:style>
  <w:style w:type="character" w:customStyle="1" w:styleId="affff5">
    <w:name w:val="Название Знак"/>
    <w:link w:val="affff6"/>
    <w:rsid w:val="00C258FF"/>
    <w:rPr>
      <w:rFonts w:ascii="Calibri Light" w:eastAsia="Times New Roman" w:hAnsi="Calibri Light" w:cs="Times New Roman"/>
      <w:b/>
      <w:bCs/>
      <w:kern w:val="28"/>
      <w:sz w:val="32"/>
      <w:szCs w:val="32"/>
    </w:rPr>
  </w:style>
  <w:style w:type="paragraph" w:customStyle="1" w:styleId="affff7">
    <w:name w:val="ЗаголовокБезНомера"/>
    <w:basedOn w:val="16"/>
    <w:qFormat/>
    <w:rsid w:val="00C258FF"/>
    <w:pPr>
      <w:pageBreakBefore/>
      <w:spacing w:before="0" w:after="220" w:line="360" w:lineRule="auto"/>
      <w:ind w:left="431" w:hanging="431"/>
      <w:contextualSpacing/>
      <w:jc w:val="center"/>
    </w:pPr>
    <w:rPr>
      <w:rFonts w:ascii="Arial" w:eastAsia="Calibri" w:hAnsi="Arial" w:cs="Times New Roman"/>
      <w:bCs w:val="0"/>
      <w:kern w:val="0"/>
      <w:sz w:val="28"/>
      <w:szCs w:val="28"/>
      <w:lang w:val="ru-RU" w:eastAsia="x-none"/>
    </w:rPr>
  </w:style>
  <w:style w:type="paragraph" w:customStyle="1" w:styleId="affff8">
    <w:name w:val="ЗаголовокНеПронумерованный"/>
    <w:basedOn w:val="af3"/>
    <w:qFormat/>
    <w:rsid w:val="00C258FF"/>
    <w:pPr>
      <w:pageBreakBefore/>
      <w:spacing w:after="440" w:line="360" w:lineRule="auto"/>
      <w:jc w:val="center"/>
    </w:pPr>
    <w:rPr>
      <w:rFonts w:eastAsia="Calibri"/>
      <w:b/>
      <w:caps/>
      <w:sz w:val="28"/>
      <w:szCs w:val="28"/>
      <w:lang w:val="ru-RU" w:eastAsia="ru-RU"/>
    </w:rPr>
  </w:style>
  <w:style w:type="paragraph" w:customStyle="1" w:styleId="a9">
    <w:name w:val="ТаблицаНумерацияСтрок"/>
    <w:basedOn w:val="af3"/>
    <w:qFormat/>
    <w:rsid w:val="00C258FF"/>
    <w:pPr>
      <w:keepLines/>
      <w:numPr>
        <w:numId w:val="19"/>
      </w:numPr>
    </w:pPr>
    <w:rPr>
      <w:rFonts w:ascii="Book Antiqua" w:eastAsia="MS Mincho" w:hAnsi="Book Antiqua"/>
      <w:sz w:val="16"/>
      <w:szCs w:val="16"/>
      <w:lang w:val="ru-RU" w:eastAsia="ru-RU"/>
    </w:rPr>
  </w:style>
  <w:style w:type="paragraph" w:styleId="affff9">
    <w:name w:val="No Spacing"/>
    <w:link w:val="affffa"/>
    <w:uiPriority w:val="1"/>
    <w:qFormat/>
    <w:rsid w:val="00C258FF"/>
    <w:rPr>
      <w:rFonts w:ascii="Calibri" w:eastAsia="Times New Roman" w:hAnsi="Calibri"/>
      <w:sz w:val="22"/>
      <w:szCs w:val="22"/>
      <w:lang w:val="ru-RU" w:eastAsia="ru-RU"/>
    </w:rPr>
  </w:style>
  <w:style w:type="character" w:customStyle="1" w:styleId="affffa">
    <w:name w:val="Без интервала Знак"/>
    <w:link w:val="affff9"/>
    <w:uiPriority w:val="1"/>
    <w:rsid w:val="00C258FF"/>
    <w:rPr>
      <w:rFonts w:ascii="Calibri" w:eastAsia="Times New Roman" w:hAnsi="Calibri"/>
      <w:sz w:val="22"/>
      <w:szCs w:val="22"/>
      <w:lang w:val="ru-RU" w:eastAsia="ru-RU"/>
    </w:rPr>
  </w:style>
  <w:style w:type="paragraph" w:customStyle="1" w:styleId="affffb">
    <w:name w:val="НазваниеТаблицы"/>
    <w:basedOn w:val="aff7"/>
    <w:qFormat/>
    <w:rsid w:val="00C258FF"/>
    <w:pPr>
      <w:keepNext/>
      <w:spacing w:after="0" w:line="360" w:lineRule="auto"/>
    </w:pPr>
    <w:rPr>
      <w:rFonts w:eastAsia="Calibri"/>
      <w:b/>
      <w:bCs/>
      <w:i w:val="0"/>
      <w:iCs w:val="0"/>
      <w:color w:val="auto"/>
      <w:sz w:val="24"/>
      <w:szCs w:val="20"/>
      <w:lang w:val="ru-RU" w:eastAsia="ru-RU"/>
    </w:rPr>
  </w:style>
  <w:style w:type="paragraph" w:styleId="a">
    <w:name w:val="List Number"/>
    <w:basedOn w:val="af3"/>
    <w:rsid w:val="00C258FF"/>
    <w:pPr>
      <w:numPr>
        <w:numId w:val="17"/>
      </w:numPr>
      <w:spacing w:line="360" w:lineRule="auto"/>
      <w:contextualSpacing/>
    </w:pPr>
    <w:rPr>
      <w:rFonts w:eastAsia="Calibri"/>
      <w:lang w:val="ru-RU" w:eastAsia="ru-RU"/>
    </w:rPr>
  </w:style>
  <w:style w:type="paragraph" w:styleId="affffc">
    <w:name w:val="Body Text"/>
    <w:basedOn w:val="af3"/>
    <w:link w:val="affffd"/>
    <w:rsid w:val="00C258FF"/>
    <w:pPr>
      <w:spacing w:after="120" w:line="360" w:lineRule="auto"/>
    </w:pPr>
    <w:rPr>
      <w:rFonts w:eastAsia="Calibri"/>
      <w:lang w:val="ru-RU" w:eastAsia="ru-RU"/>
    </w:rPr>
  </w:style>
  <w:style w:type="character" w:customStyle="1" w:styleId="affffd">
    <w:name w:val="Основной текст Знак"/>
    <w:basedOn w:val="af4"/>
    <w:link w:val="affffc"/>
    <w:rsid w:val="00C258FF"/>
    <w:rPr>
      <w:rFonts w:eastAsia="Calibri"/>
      <w:sz w:val="24"/>
      <w:szCs w:val="24"/>
      <w:lang w:val="ru-RU" w:eastAsia="ru-RU"/>
    </w:rPr>
  </w:style>
  <w:style w:type="paragraph" w:customStyle="1" w:styleId="1f3">
    <w:name w:val="Рисунок1"/>
    <w:basedOn w:val="af3"/>
    <w:qFormat/>
    <w:rsid w:val="00C258FF"/>
    <w:pPr>
      <w:keepNext/>
      <w:spacing w:line="360" w:lineRule="auto"/>
      <w:jc w:val="center"/>
    </w:pPr>
    <w:rPr>
      <w:rFonts w:eastAsia="Calibri"/>
      <w:sz w:val="22"/>
      <w:szCs w:val="22"/>
      <w:lang w:val="ru-RU" w:eastAsia="ru-RU"/>
    </w:rPr>
  </w:style>
  <w:style w:type="paragraph" w:styleId="2">
    <w:name w:val="List Number 2"/>
    <w:basedOn w:val="af3"/>
    <w:rsid w:val="00C258FF"/>
    <w:pPr>
      <w:numPr>
        <w:numId w:val="18"/>
      </w:numPr>
      <w:spacing w:line="360" w:lineRule="auto"/>
      <w:contextualSpacing/>
    </w:pPr>
    <w:rPr>
      <w:rFonts w:eastAsia="Calibri"/>
      <w:lang w:val="ru-RU" w:eastAsia="ru-RU"/>
    </w:rPr>
  </w:style>
  <w:style w:type="paragraph" w:styleId="a2">
    <w:name w:val="table of figures"/>
    <w:basedOn w:val="af3"/>
    <w:next w:val="af3"/>
    <w:uiPriority w:val="99"/>
    <w:rsid w:val="00C258FF"/>
    <w:pPr>
      <w:numPr>
        <w:numId w:val="20"/>
      </w:numPr>
      <w:spacing w:line="360" w:lineRule="auto"/>
    </w:pPr>
    <w:rPr>
      <w:rFonts w:eastAsia="Calibri"/>
      <w:lang w:val="ru-RU" w:eastAsia="ru-RU"/>
    </w:rPr>
  </w:style>
  <w:style w:type="paragraph" w:customStyle="1" w:styleId="TitleBar">
    <w:name w:val="Title Bar"/>
    <w:basedOn w:val="af3"/>
    <w:rsid w:val="00C258FF"/>
    <w:pPr>
      <w:keepNext/>
      <w:pageBreakBefore/>
      <w:shd w:val="solid" w:color="auto" w:fill="auto"/>
      <w:spacing w:before="1680"/>
      <w:ind w:left="2520" w:right="720"/>
    </w:pPr>
    <w:rPr>
      <w:rFonts w:ascii="Book Antiqua" w:eastAsia="MS Mincho" w:hAnsi="Book Antiqua"/>
      <w:sz w:val="36"/>
      <w:szCs w:val="36"/>
      <w:lang w:val="ru-RU" w:eastAsia="ru-RU"/>
    </w:rPr>
  </w:style>
  <w:style w:type="paragraph" w:customStyle="1" w:styleId="a0">
    <w:name w:val="АдресСайта"/>
    <w:basedOn w:val="aff2"/>
    <w:qFormat/>
    <w:rsid w:val="00C258FF"/>
    <w:pPr>
      <w:numPr>
        <w:numId w:val="25"/>
      </w:numPr>
      <w:tabs>
        <w:tab w:val="clear" w:pos="720"/>
        <w:tab w:val="left" w:pos="709"/>
      </w:tabs>
      <w:spacing w:before="0" w:line="360" w:lineRule="auto"/>
      <w:contextualSpacing w:val="0"/>
      <w:jc w:val="both"/>
    </w:pPr>
    <w:rPr>
      <w:rFonts w:ascii="Times New Roman" w:eastAsia="Calibri" w:hAnsi="Times New Roman"/>
      <w:szCs w:val="22"/>
      <w:lang w:eastAsia="ru-RU"/>
    </w:rPr>
  </w:style>
  <w:style w:type="paragraph" w:customStyle="1" w:styleId="affffe">
    <w:name w:val="ПодписьТаблицы"/>
    <w:basedOn w:val="aff6"/>
    <w:qFormat/>
    <w:rsid w:val="00C258FF"/>
    <w:pPr>
      <w:spacing w:before="220" w:after="0"/>
      <w:jc w:val="right"/>
    </w:pPr>
    <w:rPr>
      <w:rFonts w:ascii="Times New Roman" w:hAnsi="Times New Roman"/>
      <w:color w:val="auto"/>
    </w:rPr>
  </w:style>
  <w:style w:type="numbering" w:customStyle="1" w:styleId="1f4">
    <w:name w:val="Нет списка1"/>
    <w:next w:val="af6"/>
    <w:semiHidden/>
    <w:rsid w:val="00C258FF"/>
  </w:style>
  <w:style w:type="paragraph" w:styleId="afffff">
    <w:name w:val="Document Map"/>
    <w:basedOn w:val="af3"/>
    <w:link w:val="afffff0"/>
    <w:rsid w:val="00C258FF"/>
    <w:pPr>
      <w:shd w:val="clear" w:color="auto" w:fill="000080"/>
      <w:spacing w:line="360" w:lineRule="auto"/>
    </w:pPr>
    <w:rPr>
      <w:rFonts w:eastAsia="Times New Roman"/>
      <w:sz w:val="2"/>
      <w:szCs w:val="20"/>
      <w:lang w:val="ru-RU" w:eastAsia="ru-RU"/>
    </w:rPr>
  </w:style>
  <w:style w:type="character" w:customStyle="1" w:styleId="afffff0">
    <w:name w:val="Схема документа Знак"/>
    <w:basedOn w:val="af4"/>
    <w:link w:val="afffff"/>
    <w:rsid w:val="00C258FF"/>
    <w:rPr>
      <w:rFonts w:eastAsia="Times New Roman"/>
      <w:sz w:val="2"/>
      <w:shd w:val="clear" w:color="auto" w:fill="000080"/>
      <w:lang w:val="ru-RU" w:eastAsia="ru-RU"/>
    </w:rPr>
  </w:style>
  <w:style w:type="paragraph" w:customStyle="1" w:styleId="afffff1">
    <w:name w:val="ЗАГОЛОВОК (титульная)"/>
    <w:basedOn w:val="1d"/>
    <w:next w:val="1d"/>
    <w:rsid w:val="00C258FF"/>
    <w:pPr>
      <w:widowControl/>
      <w:suppressAutoHyphens w:val="0"/>
      <w:snapToGrid/>
      <w:spacing w:before="0" w:line="360" w:lineRule="auto"/>
      <w:ind w:left="0" w:firstLine="0"/>
      <w:jc w:val="center"/>
      <w:outlineLvl w:val="0"/>
    </w:pPr>
    <w:rPr>
      <w:rFonts w:ascii="Verdana" w:eastAsia="Times New Roman" w:hAnsi="Verdana"/>
      <w:b/>
      <w:bCs/>
      <w:caps/>
      <w:sz w:val="28"/>
      <w:szCs w:val="28"/>
      <w:lang w:eastAsia="ru-RU"/>
    </w:rPr>
  </w:style>
  <w:style w:type="paragraph" w:customStyle="1" w:styleId="afffff2">
    <w:name w:val="Таблица название таблицы"/>
    <w:basedOn w:val="1d"/>
    <w:next w:val="1d"/>
    <w:rsid w:val="00C258FF"/>
    <w:pPr>
      <w:keepNext/>
      <w:widowControl/>
      <w:suppressAutoHyphens w:val="0"/>
      <w:snapToGrid/>
      <w:spacing w:before="0" w:line="360" w:lineRule="auto"/>
      <w:ind w:left="0" w:firstLine="0"/>
    </w:pPr>
    <w:rPr>
      <w:rFonts w:ascii="Verdana" w:eastAsia="Times New Roman" w:hAnsi="Verdana"/>
      <w:b/>
      <w:sz w:val="24"/>
      <w:lang w:eastAsia="ru-RU"/>
    </w:rPr>
  </w:style>
  <w:style w:type="paragraph" w:customStyle="1" w:styleId="afffff3">
    <w:name w:val="Таблица название столбцов"/>
    <w:basedOn w:val="afffff2"/>
    <w:next w:val="1d"/>
    <w:autoRedefine/>
    <w:rsid w:val="00C258FF"/>
    <w:pPr>
      <w:spacing w:before="120" w:after="120"/>
      <w:jc w:val="center"/>
    </w:pPr>
  </w:style>
  <w:style w:type="paragraph" w:customStyle="1" w:styleId="afffff4">
    <w:name w:val="Таблица текст"/>
    <w:basedOn w:val="1d"/>
    <w:autoRedefine/>
    <w:rsid w:val="00C258FF"/>
    <w:pPr>
      <w:widowControl/>
      <w:suppressAutoHyphens w:val="0"/>
      <w:snapToGrid/>
      <w:spacing w:before="0" w:line="240" w:lineRule="auto"/>
      <w:ind w:left="0" w:firstLine="0"/>
      <w:jc w:val="left"/>
    </w:pPr>
    <w:rPr>
      <w:rFonts w:ascii="Verdana" w:eastAsia="Times New Roman" w:hAnsi="Verdana"/>
      <w:sz w:val="24"/>
      <w:lang w:eastAsia="ru-RU"/>
    </w:rPr>
  </w:style>
  <w:style w:type="paragraph" w:customStyle="1" w:styleId="afffff5">
    <w:name w:val="ЗАГОЛОВОК ПРИЛОЖЕНИЯ"/>
    <w:basedOn w:val="16"/>
    <w:next w:val="af3"/>
    <w:autoRedefine/>
    <w:rsid w:val="00C258FF"/>
    <w:pPr>
      <w:pageBreakBefore/>
      <w:spacing w:before="0" w:after="0" w:line="360" w:lineRule="auto"/>
      <w:jc w:val="center"/>
    </w:pPr>
    <w:rPr>
      <w:rFonts w:ascii="Times New Roman" w:eastAsia="Times New Roman" w:hAnsi="Times New Roman" w:cs="Times New Roman"/>
      <w:sz w:val="28"/>
      <w:szCs w:val="28"/>
      <w:lang w:val="ru-RU" w:eastAsia="ru-RU"/>
    </w:rPr>
  </w:style>
  <w:style w:type="paragraph" w:customStyle="1" w:styleId="afffff6">
    <w:name w:val="Подзаголовок приложения"/>
    <w:basedOn w:val="1d"/>
    <w:next w:val="1d"/>
    <w:link w:val="CharChar1"/>
    <w:rsid w:val="00C258FF"/>
    <w:pPr>
      <w:widowControl/>
      <w:suppressAutoHyphens w:val="0"/>
      <w:snapToGrid/>
      <w:spacing w:before="0" w:line="360" w:lineRule="auto"/>
      <w:ind w:left="0" w:firstLine="0"/>
      <w:jc w:val="center"/>
    </w:pPr>
    <w:rPr>
      <w:rFonts w:ascii="Verdana" w:eastAsia="Times New Roman" w:hAnsi="Verdana"/>
      <w:b/>
      <w:sz w:val="28"/>
      <w:lang w:eastAsia="ru-RU"/>
    </w:rPr>
  </w:style>
  <w:style w:type="character" w:customStyle="1" w:styleId="CharChar1">
    <w:name w:val="Подзаголовок приложения Char Char"/>
    <w:link w:val="afffff6"/>
    <w:locked/>
    <w:rsid w:val="00C258FF"/>
    <w:rPr>
      <w:rFonts w:ascii="Verdana" w:eastAsia="Times New Roman" w:hAnsi="Verdana"/>
      <w:b/>
      <w:sz w:val="28"/>
      <w:lang w:val="ru-RU" w:eastAsia="ru-RU"/>
    </w:rPr>
  </w:style>
  <w:style w:type="paragraph" w:customStyle="1" w:styleId="-">
    <w:name w:val="Комментарии - список"/>
    <w:basedOn w:val="210"/>
    <w:rsid w:val="00C258FF"/>
    <w:pPr>
      <w:numPr>
        <w:numId w:val="15"/>
      </w:numPr>
    </w:pPr>
    <w:rPr>
      <w:color w:val="FF9900"/>
    </w:rPr>
  </w:style>
  <w:style w:type="paragraph" w:customStyle="1" w:styleId="11">
    <w:name w:val="Список1"/>
    <w:basedOn w:val="1d"/>
    <w:rsid w:val="00C258FF"/>
    <w:pPr>
      <w:widowControl/>
      <w:numPr>
        <w:numId w:val="21"/>
      </w:numPr>
      <w:suppressAutoHyphens w:val="0"/>
      <w:snapToGrid/>
      <w:spacing w:before="0" w:line="360" w:lineRule="auto"/>
    </w:pPr>
    <w:rPr>
      <w:rFonts w:ascii="Verdana" w:eastAsia="Times New Roman" w:hAnsi="Verdana"/>
      <w:sz w:val="24"/>
      <w:lang w:eastAsia="ru-RU"/>
    </w:rPr>
  </w:style>
  <w:style w:type="paragraph" w:customStyle="1" w:styleId="afffff7">
    <w:name w:val="Таблица текст в ячейках"/>
    <w:basedOn w:val="afffff4"/>
    <w:rsid w:val="00C258FF"/>
    <w:pPr>
      <w:spacing w:before="120" w:after="120" w:line="360" w:lineRule="auto"/>
    </w:pPr>
  </w:style>
  <w:style w:type="paragraph" w:customStyle="1" w:styleId="CharChar10">
    <w:name w:val="Char Char1"/>
    <w:basedOn w:val="af3"/>
    <w:rsid w:val="00C258FF"/>
    <w:pPr>
      <w:spacing w:before="100" w:beforeAutospacing="1" w:after="100" w:afterAutospacing="1" w:line="360" w:lineRule="auto"/>
    </w:pPr>
    <w:rPr>
      <w:rFonts w:ascii="Tahoma" w:eastAsia="Times New Roman" w:hAnsi="Tahoma"/>
      <w:sz w:val="20"/>
      <w:szCs w:val="20"/>
      <w:lang w:eastAsia="en-US"/>
    </w:rPr>
  </w:style>
  <w:style w:type="paragraph" w:customStyle="1" w:styleId="CharChar3CharCharCharCharCharChar">
    <w:name w:val="Char Char3 Знак Знак Char Char Знак Знак Знак Char Char Знак Знак Char Char"/>
    <w:basedOn w:val="af3"/>
    <w:rsid w:val="00C258FF"/>
    <w:pPr>
      <w:spacing w:after="160" w:line="240" w:lineRule="exact"/>
    </w:pPr>
    <w:rPr>
      <w:rFonts w:ascii="Verdana" w:eastAsia="Times New Roman" w:hAnsi="Verdana"/>
      <w:sz w:val="20"/>
      <w:lang w:val="ru-RU" w:eastAsia="ru-RU"/>
    </w:rPr>
  </w:style>
  <w:style w:type="character" w:styleId="afffff8">
    <w:name w:val="Strong"/>
    <w:uiPriority w:val="22"/>
    <w:qFormat/>
    <w:rsid w:val="00C258FF"/>
    <w:rPr>
      <w:rFonts w:cs="Times New Roman"/>
      <w:b/>
    </w:rPr>
  </w:style>
  <w:style w:type="paragraph" w:styleId="2b">
    <w:name w:val="Body Text 2"/>
    <w:basedOn w:val="af3"/>
    <w:link w:val="2c"/>
    <w:rsid w:val="00C258FF"/>
    <w:pPr>
      <w:spacing w:line="360" w:lineRule="auto"/>
    </w:pPr>
    <w:rPr>
      <w:rFonts w:eastAsia="Times New Roman"/>
      <w:lang w:val="ru-RU" w:eastAsia="ru-RU"/>
    </w:rPr>
  </w:style>
  <w:style w:type="character" w:customStyle="1" w:styleId="2c">
    <w:name w:val="Основной текст 2 Знак"/>
    <w:basedOn w:val="af4"/>
    <w:link w:val="2b"/>
    <w:rsid w:val="00C258FF"/>
    <w:rPr>
      <w:rFonts w:eastAsia="Times New Roman"/>
      <w:sz w:val="24"/>
      <w:szCs w:val="24"/>
      <w:lang w:val="ru-RU" w:eastAsia="ru-RU"/>
    </w:rPr>
  </w:style>
  <w:style w:type="paragraph" w:customStyle="1" w:styleId="afffff9">
    <w:name w:val="Примечание Знак"/>
    <w:basedOn w:val="affffc"/>
    <w:link w:val="afffffa"/>
    <w:rsid w:val="00C258FF"/>
    <w:pPr>
      <w:tabs>
        <w:tab w:val="left" w:pos="851"/>
      </w:tabs>
      <w:spacing w:before="120"/>
      <w:ind w:left="851" w:right="851" w:hanging="567"/>
      <w:jc w:val="both"/>
    </w:pPr>
    <w:rPr>
      <w:rFonts w:eastAsia="Times New Roman"/>
      <w:i/>
      <w:szCs w:val="20"/>
    </w:rPr>
  </w:style>
  <w:style w:type="character" w:customStyle="1" w:styleId="afffffb">
    <w:name w:val="Заголовок объекта"/>
    <w:rsid w:val="00C258FF"/>
    <w:rPr>
      <w:rFonts w:ascii="Arial" w:hAnsi="Arial"/>
      <w:b/>
      <w:sz w:val="20"/>
    </w:rPr>
  </w:style>
  <w:style w:type="character" w:customStyle="1" w:styleId="afffffa">
    <w:name w:val="Примечание Знак Знак"/>
    <w:link w:val="afffff9"/>
    <w:locked/>
    <w:rsid w:val="00C258FF"/>
    <w:rPr>
      <w:rFonts w:eastAsia="Times New Roman"/>
      <w:i/>
      <w:sz w:val="24"/>
      <w:lang w:val="ru-RU" w:eastAsia="ru-RU"/>
    </w:rPr>
  </w:style>
  <w:style w:type="paragraph" w:styleId="2d">
    <w:name w:val="List Bullet 2"/>
    <w:basedOn w:val="af3"/>
    <w:rsid w:val="00C258FF"/>
    <w:pPr>
      <w:tabs>
        <w:tab w:val="left" w:pos="567"/>
      </w:tabs>
      <w:spacing w:line="360" w:lineRule="auto"/>
      <w:ind w:left="568" w:hanging="284"/>
    </w:pPr>
    <w:rPr>
      <w:rFonts w:ascii="Verdana" w:eastAsia="Times New Roman" w:hAnsi="Verdana"/>
      <w:sz w:val="20"/>
      <w:lang w:val="ru-RU" w:eastAsia="ru-RU"/>
    </w:rPr>
  </w:style>
  <w:style w:type="paragraph" w:styleId="37">
    <w:name w:val="List Bullet 3"/>
    <w:basedOn w:val="af3"/>
    <w:rsid w:val="00C258FF"/>
    <w:pPr>
      <w:tabs>
        <w:tab w:val="num" w:pos="643"/>
        <w:tab w:val="num" w:pos="926"/>
      </w:tabs>
      <w:spacing w:line="360" w:lineRule="auto"/>
      <w:ind w:left="926" w:hanging="360"/>
    </w:pPr>
    <w:rPr>
      <w:rFonts w:ascii="Verdana" w:eastAsia="Times New Roman" w:hAnsi="Verdana"/>
      <w:sz w:val="20"/>
      <w:lang w:val="ru-RU" w:eastAsia="ru-RU"/>
    </w:rPr>
  </w:style>
  <w:style w:type="paragraph" w:customStyle="1" w:styleId="afffffc">
    <w:name w:val="Основной"/>
    <w:basedOn w:val="af3"/>
    <w:link w:val="afffffd"/>
    <w:rsid w:val="00C258FF"/>
    <w:pPr>
      <w:spacing w:before="120" w:after="120" w:line="408" w:lineRule="auto"/>
      <w:jc w:val="both"/>
    </w:pPr>
    <w:rPr>
      <w:rFonts w:eastAsia="Times New Roman"/>
      <w:szCs w:val="20"/>
      <w:lang w:val="x-none" w:eastAsia="x-none"/>
    </w:rPr>
  </w:style>
  <w:style w:type="character" w:customStyle="1" w:styleId="afffffd">
    <w:name w:val="Основной Знак"/>
    <w:link w:val="afffffc"/>
    <w:locked/>
    <w:rsid w:val="00C258FF"/>
    <w:rPr>
      <w:rFonts w:eastAsia="Times New Roman"/>
      <w:sz w:val="24"/>
      <w:lang w:val="x-none" w:eastAsia="x-none"/>
    </w:rPr>
  </w:style>
  <w:style w:type="paragraph" w:customStyle="1" w:styleId="30">
    <w:name w:val="заголовок 3"/>
    <w:basedOn w:val="22"/>
    <w:next w:val="af3"/>
    <w:rsid w:val="00C258FF"/>
    <w:pPr>
      <w:numPr>
        <w:ilvl w:val="2"/>
      </w:numPr>
      <w:tabs>
        <w:tab w:val="left" w:pos="851"/>
        <w:tab w:val="num" w:pos="926"/>
        <w:tab w:val="num" w:pos="1440"/>
        <w:tab w:val="num" w:pos="2160"/>
      </w:tabs>
      <w:outlineLvl w:val="2"/>
    </w:pPr>
    <w:rPr>
      <w:i/>
    </w:rPr>
  </w:style>
  <w:style w:type="paragraph" w:customStyle="1" w:styleId="13">
    <w:name w:val="заголовок 1"/>
    <w:basedOn w:val="16"/>
    <w:next w:val="afffffc"/>
    <w:rsid w:val="00C258FF"/>
    <w:pPr>
      <w:pageBreakBefore/>
      <w:numPr>
        <w:numId w:val="22"/>
      </w:numPr>
      <w:tabs>
        <w:tab w:val="num" w:pos="720"/>
        <w:tab w:val="num" w:pos="926"/>
      </w:tabs>
      <w:suppressAutoHyphens/>
      <w:spacing w:before="120" w:after="120"/>
      <w:ind w:left="926"/>
      <w:jc w:val="center"/>
    </w:pPr>
    <w:rPr>
      <w:rFonts w:ascii="Times New Roman" w:eastAsia="Times New Roman" w:hAnsi="Times New Roman" w:cs="Times New Roman"/>
      <w:caps w:val="0"/>
      <w:sz w:val="28"/>
      <w:szCs w:val="28"/>
      <w:lang w:val="ru-RU" w:eastAsia="ru-RU"/>
    </w:rPr>
  </w:style>
  <w:style w:type="paragraph" w:customStyle="1" w:styleId="22">
    <w:name w:val="заголовок 2"/>
    <w:basedOn w:val="13"/>
    <w:next w:val="afffffc"/>
    <w:rsid w:val="00C258FF"/>
    <w:pPr>
      <w:pageBreakBefore w:val="0"/>
      <w:numPr>
        <w:ilvl w:val="1"/>
      </w:numPr>
      <w:tabs>
        <w:tab w:val="num" w:pos="926"/>
        <w:tab w:val="num" w:pos="1440"/>
      </w:tabs>
      <w:spacing w:before="360"/>
      <w:ind w:left="0" w:firstLine="0"/>
      <w:outlineLvl w:val="1"/>
    </w:pPr>
    <w:rPr>
      <w:szCs w:val="24"/>
    </w:rPr>
  </w:style>
  <w:style w:type="paragraph" w:customStyle="1" w:styleId="40">
    <w:name w:val="заголовок 4"/>
    <w:basedOn w:val="30"/>
    <w:next w:val="af3"/>
    <w:rsid w:val="00C258FF"/>
    <w:pPr>
      <w:keepLines/>
      <w:numPr>
        <w:ilvl w:val="3"/>
      </w:numPr>
      <w:tabs>
        <w:tab w:val="clear" w:pos="851"/>
        <w:tab w:val="num" w:pos="926"/>
        <w:tab w:val="left" w:pos="1134"/>
        <w:tab w:val="num" w:pos="1440"/>
        <w:tab w:val="num" w:pos="2880"/>
      </w:tabs>
      <w:ind w:left="0" w:firstLine="0"/>
      <w:outlineLvl w:val="3"/>
    </w:pPr>
    <w:rPr>
      <w:b w:val="0"/>
    </w:rPr>
  </w:style>
  <w:style w:type="paragraph" w:styleId="afffffe">
    <w:name w:val="Body Text Indent"/>
    <w:basedOn w:val="af3"/>
    <w:link w:val="affffff"/>
    <w:rsid w:val="00C258FF"/>
    <w:pPr>
      <w:spacing w:after="120" w:line="360" w:lineRule="auto"/>
      <w:ind w:left="283"/>
    </w:pPr>
    <w:rPr>
      <w:rFonts w:eastAsia="Times New Roman"/>
      <w:lang w:val="ru-RU" w:eastAsia="ru-RU"/>
    </w:rPr>
  </w:style>
  <w:style w:type="character" w:customStyle="1" w:styleId="affffff">
    <w:name w:val="Основной текст с отступом Знак"/>
    <w:basedOn w:val="af4"/>
    <w:link w:val="afffffe"/>
    <w:rsid w:val="00C258FF"/>
    <w:rPr>
      <w:rFonts w:eastAsia="Times New Roman"/>
      <w:sz w:val="24"/>
      <w:szCs w:val="24"/>
      <w:lang w:val="ru-RU" w:eastAsia="ru-RU"/>
    </w:rPr>
  </w:style>
  <w:style w:type="character" w:customStyle="1" w:styleId="1f5">
    <w:name w:val="Текст1 Знак"/>
    <w:rsid w:val="00C258FF"/>
    <w:rPr>
      <w:sz w:val="24"/>
      <w:lang w:val="ru-RU" w:eastAsia="ru-RU"/>
    </w:rPr>
  </w:style>
  <w:style w:type="paragraph" w:customStyle="1" w:styleId="1f6">
    <w:name w:val="Без интервала1"/>
    <w:rsid w:val="00C258FF"/>
    <w:pPr>
      <w:spacing w:before="120" w:after="120"/>
      <w:ind w:left="1418"/>
      <w:jc w:val="both"/>
    </w:pPr>
    <w:rPr>
      <w:rFonts w:eastAsia="Times New Roman"/>
      <w:sz w:val="28"/>
      <w:szCs w:val="28"/>
      <w:lang w:val="ru-RU" w:eastAsia="ru-RU"/>
    </w:rPr>
  </w:style>
  <w:style w:type="paragraph" w:customStyle="1" w:styleId="CharChar11">
    <w:name w:val="Char Char11"/>
    <w:basedOn w:val="af3"/>
    <w:rsid w:val="00C258FF"/>
    <w:pPr>
      <w:spacing w:before="100" w:beforeAutospacing="1" w:after="100" w:afterAutospacing="1" w:line="360" w:lineRule="auto"/>
    </w:pPr>
    <w:rPr>
      <w:rFonts w:ascii="Tahoma" w:eastAsia="Times New Roman" w:hAnsi="Tahoma"/>
      <w:sz w:val="20"/>
      <w:szCs w:val="20"/>
      <w:lang w:eastAsia="en-US"/>
    </w:rPr>
  </w:style>
  <w:style w:type="paragraph" w:styleId="affffff0">
    <w:name w:val="List Bullet"/>
    <w:basedOn w:val="af3"/>
    <w:rsid w:val="00C258FF"/>
    <w:pPr>
      <w:tabs>
        <w:tab w:val="num" w:pos="926"/>
      </w:tabs>
      <w:spacing w:line="360" w:lineRule="auto"/>
      <w:ind w:left="360" w:hanging="360"/>
      <w:contextualSpacing/>
    </w:pPr>
    <w:rPr>
      <w:rFonts w:ascii="Verdana" w:eastAsia="Times New Roman" w:hAnsi="Verdana"/>
      <w:sz w:val="20"/>
      <w:lang w:val="ru-RU" w:eastAsia="ru-RU"/>
    </w:rPr>
  </w:style>
  <w:style w:type="paragraph" w:customStyle="1" w:styleId="affffff1">
    <w:name w:val="Название предприятия"/>
    <w:basedOn w:val="af3"/>
    <w:next w:val="af3"/>
    <w:semiHidden/>
    <w:rsid w:val="00C258FF"/>
    <w:pPr>
      <w:spacing w:before="420" w:after="60" w:line="320" w:lineRule="exact"/>
      <w:ind w:firstLine="567"/>
      <w:jc w:val="both"/>
    </w:pPr>
    <w:rPr>
      <w:rFonts w:ascii="Garamond" w:eastAsia="Times New Roman" w:hAnsi="Garamond"/>
      <w:caps/>
      <w:kern w:val="36"/>
      <w:sz w:val="38"/>
      <w:szCs w:val="20"/>
      <w:lang w:val="ru-RU" w:eastAsia="en-US"/>
    </w:rPr>
  </w:style>
  <w:style w:type="paragraph" w:customStyle="1" w:styleId="ad">
    <w:name w:val="списокН"/>
    <w:basedOn w:val="afffffc"/>
    <w:link w:val="affffff2"/>
    <w:rsid w:val="00C258FF"/>
    <w:pPr>
      <w:keepNext/>
      <w:numPr>
        <w:numId w:val="23"/>
      </w:numPr>
      <w:spacing w:line="312" w:lineRule="auto"/>
      <w:outlineLvl w:val="5"/>
    </w:pPr>
    <w:rPr>
      <w:i/>
      <w:szCs w:val="24"/>
      <w:lang w:val="ru-RU" w:eastAsia="ru-RU"/>
    </w:rPr>
  </w:style>
  <w:style w:type="paragraph" w:customStyle="1" w:styleId="24">
    <w:name w:val="списокН2"/>
    <w:basedOn w:val="ad"/>
    <w:rsid w:val="00C258FF"/>
    <w:pPr>
      <w:numPr>
        <w:ilvl w:val="1"/>
      </w:numPr>
      <w:tabs>
        <w:tab w:val="num" w:pos="2149"/>
        <w:tab w:val="num" w:pos="2340"/>
      </w:tabs>
      <w:ind w:left="2340" w:hanging="360"/>
    </w:pPr>
  </w:style>
  <w:style w:type="character" w:customStyle="1" w:styleId="affffff2">
    <w:name w:val="списокН Знак"/>
    <w:link w:val="ad"/>
    <w:locked/>
    <w:rsid w:val="00C258FF"/>
    <w:rPr>
      <w:rFonts w:eastAsia="Times New Roman"/>
      <w:i/>
      <w:sz w:val="24"/>
      <w:szCs w:val="24"/>
      <w:lang w:val="ru-RU" w:eastAsia="ru-RU"/>
    </w:rPr>
  </w:style>
  <w:style w:type="character" w:customStyle="1" w:styleId="apple-style-span">
    <w:name w:val="apple-style-span"/>
    <w:rsid w:val="00C258FF"/>
  </w:style>
  <w:style w:type="paragraph" w:customStyle="1" w:styleId="ConsPlusNormal">
    <w:name w:val="ConsPlusNormal"/>
    <w:rsid w:val="00C258FF"/>
    <w:pPr>
      <w:widowControl w:val="0"/>
      <w:autoSpaceDE w:val="0"/>
      <w:autoSpaceDN w:val="0"/>
      <w:adjustRightInd w:val="0"/>
      <w:ind w:firstLine="720"/>
    </w:pPr>
    <w:rPr>
      <w:rFonts w:ascii="Arial" w:eastAsia="Times New Roman" w:hAnsi="Arial" w:cs="Arial"/>
      <w:lang w:val="ru-RU" w:eastAsia="ru-RU"/>
    </w:rPr>
  </w:style>
  <w:style w:type="character" w:customStyle="1" w:styleId="WW8Num9z3">
    <w:name w:val="WW8Num9z3"/>
    <w:rsid w:val="00C258FF"/>
    <w:rPr>
      <w:rFonts w:ascii="Calibri" w:hAnsi="Calibri"/>
      <w:sz w:val="28"/>
    </w:rPr>
  </w:style>
  <w:style w:type="paragraph" w:customStyle="1" w:styleId="2e">
    <w:name w:val="Абзац списка2"/>
    <w:basedOn w:val="af3"/>
    <w:rsid w:val="00C258FF"/>
    <w:pPr>
      <w:spacing w:line="360" w:lineRule="auto"/>
      <w:ind w:left="720"/>
      <w:contextualSpacing/>
    </w:pPr>
    <w:rPr>
      <w:rFonts w:ascii="Verdana" w:eastAsia="Times New Roman" w:hAnsi="Verdana"/>
      <w:sz w:val="20"/>
      <w:lang w:val="ru-RU" w:eastAsia="ru-RU"/>
    </w:rPr>
  </w:style>
  <w:style w:type="paragraph" w:customStyle="1" w:styleId="211">
    <w:name w:val="Цитата 21"/>
    <w:basedOn w:val="af3"/>
    <w:next w:val="af3"/>
    <w:link w:val="QuoteChar"/>
    <w:rsid w:val="00C258FF"/>
    <w:pPr>
      <w:spacing w:line="360" w:lineRule="auto"/>
    </w:pPr>
    <w:rPr>
      <w:rFonts w:ascii="Verdana" w:eastAsia="Times New Roman" w:hAnsi="Verdana"/>
      <w:i/>
      <w:iCs/>
      <w:color w:val="000000"/>
      <w:sz w:val="20"/>
      <w:lang w:val="ru-RU" w:eastAsia="ru-RU"/>
    </w:rPr>
  </w:style>
  <w:style w:type="character" w:customStyle="1" w:styleId="QuoteChar">
    <w:name w:val="Quote Char"/>
    <w:link w:val="211"/>
    <w:locked/>
    <w:rsid w:val="00C258FF"/>
    <w:rPr>
      <w:rFonts w:ascii="Verdana" w:eastAsia="Times New Roman" w:hAnsi="Verdana"/>
      <w:i/>
      <w:iCs/>
      <w:color w:val="000000"/>
      <w:szCs w:val="24"/>
      <w:lang w:val="ru-RU" w:eastAsia="ru-RU"/>
    </w:rPr>
  </w:style>
  <w:style w:type="paragraph" w:customStyle="1" w:styleId="ConsNormal">
    <w:name w:val="ConsNormal"/>
    <w:rsid w:val="00C258FF"/>
    <w:pPr>
      <w:widowControl w:val="0"/>
      <w:ind w:firstLine="720"/>
    </w:pPr>
    <w:rPr>
      <w:rFonts w:ascii="Arial" w:eastAsia="Calibri" w:hAnsi="Arial" w:cs="Arial"/>
      <w:lang w:val="ru-RU" w:eastAsia="ru-RU"/>
    </w:rPr>
  </w:style>
  <w:style w:type="paragraph" w:customStyle="1" w:styleId="affffff3">
    <w:name w:val="Т Обычный"/>
    <w:basedOn w:val="af3"/>
    <w:link w:val="affffff4"/>
    <w:rsid w:val="00C258FF"/>
    <w:pPr>
      <w:spacing w:before="60" w:after="60"/>
    </w:pPr>
    <w:rPr>
      <w:rFonts w:eastAsia="Calibri"/>
      <w:szCs w:val="20"/>
      <w:lang w:val="x-none" w:eastAsia="ru-RU"/>
    </w:rPr>
  </w:style>
  <w:style w:type="character" w:customStyle="1" w:styleId="affffff4">
    <w:name w:val="Т Обычный Знак"/>
    <w:link w:val="affffff3"/>
    <w:locked/>
    <w:rsid w:val="00C258FF"/>
    <w:rPr>
      <w:rFonts w:eastAsia="Calibri"/>
      <w:sz w:val="24"/>
      <w:lang w:val="x-none" w:eastAsia="ru-RU"/>
    </w:rPr>
  </w:style>
  <w:style w:type="paragraph" w:styleId="38">
    <w:name w:val="List Number 3"/>
    <w:basedOn w:val="af3"/>
    <w:rsid w:val="00C258FF"/>
    <w:pPr>
      <w:tabs>
        <w:tab w:val="num" w:pos="926"/>
      </w:tabs>
      <w:spacing w:line="360" w:lineRule="auto"/>
      <w:ind w:left="926" w:hanging="360"/>
      <w:contextualSpacing/>
    </w:pPr>
    <w:rPr>
      <w:rFonts w:ascii="Verdana" w:eastAsia="Times New Roman" w:hAnsi="Verdana"/>
      <w:sz w:val="20"/>
      <w:lang w:val="ru-RU" w:eastAsia="ru-RU"/>
    </w:rPr>
  </w:style>
  <w:style w:type="paragraph" w:styleId="affffff5">
    <w:name w:val="Normal (Web)"/>
    <w:basedOn w:val="af3"/>
    <w:uiPriority w:val="99"/>
    <w:unhideWhenUsed/>
    <w:rsid w:val="00C258FF"/>
    <w:pPr>
      <w:spacing w:before="100" w:beforeAutospacing="1" w:after="100" w:afterAutospacing="1"/>
    </w:pPr>
    <w:rPr>
      <w:rFonts w:eastAsia="Times New Roman"/>
      <w:lang w:val="ru-RU" w:eastAsia="ru-RU"/>
    </w:rPr>
  </w:style>
  <w:style w:type="paragraph" w:customStyle="1" w:styleId="Confirmationtext">
    <w:name w:val="Confirmation text"/>
    <w:basedOn w:val="af3"/>
    <w:rsid w:val="00C258FF"/>
    <w:pPr>
      <w:keepLines/>
      <w:widowControl w:val="0"/>
      <w:spacing w:before="60" w:after="60" w:line="288" w:lineRule="auto"/>
      <w:jc w:val="center"/>
    </w:pPr>
    <w:rPr>
      <w:rFonts w:ascii="Arial" w:eastAsia="Times New Roman" w:hAnsi="Arial"/>
      <w:lang w:val="ru-RU" w:eastAsia="en-US"/>
    </w:rPr>
  </w:style>
  <w:style w:type="paragraph" w:customStyle="1" w:styleId="CharChar12">
    <w:name w:val="Char Char12"/>
    <w:basedOn w:val="af3"/>
    <w:rsid w:val="00C258FF"/>
    <w:pPr>
      <w:keepLines/>
      <w:spacing w:after="160" w:line="240" w:lineRule="exact"/>
    </w:pPr>
    <w:rPr>
      <w:rFonts w:ascii="Verdana" w:eastAsia="MS Mincho" w:hAnsi="Verdana" w:cs="Franklin Gothic Book"/>
      <w:sz w:val="20"/>
      <w:szCs w:val="20"/>
      <w:lang w:eastAsia="en-US"/>
    </w:rPr>
  </w:style>
  <w:style w:type="paragraph" w:customStyle="1" w:styleId="2f">
    <w:name w:val="СписокНумерованный2Уровень"/>
    <w:basedOn w:val="aff2"/>
    <w:qFormat/>
    <w:rsid w:val="00C258FF"/>
    <w:pPr>
      <w:tabs>
        <w:tab w:val="left" w:pos="709"/>
      </w:tabs>
      <w:spacing w:before="0" w:line="360" w:lineRule="auto"/>
      <w:ind w:left="2835" w:hanging="567"/>
      <w:contextualSpacing w:val="0"/>
      <w:jc w:val="both"/>
    </w:pPr>
    <w:rPr>
      <w:rFonts w:ascii="Times New Roman" w:eastAsia="Calibri" w:hAnsi="Times New Roman" w:cs="Verdana"/>
      <w:szCs w:val="22"/>
      <w:lang w:eastAsia="ru-RU"/>
    </w:rPr>
  </w:style>
  <w:style w:type="paragraph" w:customStyle="1" w:styleId="a7">
    <w:name w:val="СписокНумеровБуквы"/>
    <w:basedOn w:val="aff1"/>
    <w:qFormat/>
    <w:rsid w:val="00C258FF"/>
    <w:pPr>
      <w:numPr>
        <w:numId w:val="24"/>
      </w:numPr>
      <w:tabs>
        <w:tab w:val="left" w:pos="567"/>
      </w:tabs>
      <w:autoSpaceDE w:val="0"/>
      <w:autoSpaceDN w:val="0"/>
      <w:adjustRightInd w:val="0"/>
      <w:spacing w:before="0" w:line="360" w:lineRule="auto"/>
      <w:ind w:hanging="1429"/>
    </w:pPr>
    <w:rPr>
      <w:rFonts w:ascii="Times New Roman" w:eastAsia="Calibri" w:hAnsi="Times New Roman"/>
      <w:szCs w:val="22"/>
      <w:u w:val="single"/>
      <w:lang w:eastAsia="ro-RO"/>
    </w:rPr>
  </w:style>
  <w:style w:type="paragraph" w:styleId="affff6">
    <w:name w:val="Title"/>
    <w:basedOn w:val="af3"/>
    <w:next w:val="af3"/>
    <w:link w:val="affff5"/>
    <w:qFormat/>
    <w:rsid w:val="00C258FF"/>
    <w:pPr>
      <w:contextualSpacing/>
    </w:pPr>
    <w:rPr>
      <w:rFonts w:ascii="Calibri Light" w:eastAsia="Times New Roman" w:hAnsi="Calibri Light"/>
      <w:b/>
      <w:bCs/>
      <w:kern w:val="28"/>
      <w:sz w:val="32"/>
      <w:szCs w:val="32"/>
      <w:lang w:eastAsia="en-US"/>
    </w:rPr>
  </w:style>
  <w:style w:type="character" w:customStyle="1" w:styleId="affffff6">
    <w:name w:val="Заголовок Знак"/>
    <w:basedOn w:val="af4"/>
    <w:rsid w:val="00C258FF"/>
    <w:rPr>
      <w:rFonts w:asciiTheme="majorHAnsi" w:eastAsiaTheme="majorEastAsia" w:hAnsiTheme="majorHAnsi" w:cstheme="majorBidi"/>
      <w:spacing w:val="-10"/>
      <w:kern w:val="28"/>
      <w:sz w:val="56"/>
      <w:szCs w:val="56"/>
      <w:lang w:eastAsia="ko-KR"/>
    </w:rPr>
  </w:style>
  <w:style w:type="paragraph" w:customStyle="1" w:styleId="2f0">
    <w:name w:val="ПоясненияРеквизитов2Уров"/>
    <w:basedOn w:val="af3"/>
    <w:qFormat/>
    <w:rsid w:val="0081018D"/>
    <w:pPr>
      <w:keepLines/>
      <w:spacing w:after="240"/>
      <w:ind w:left="2835"/>
      <w:jc w:val="both"/>
    </w:pPr>
    <w:rPr>
      <w:rFonts w:ascii="Segoe UI Light" w:hAnsi="Segoe UI Light"/>
      <w:color w:val="336699" w:themeColor="accent2"/>
      <w:shd w:val="clear" w:color="auto" w:fill="FFFFFF"/>
      <w:lang w:val="ru-RU"/>
    </w:rPr>
  </w:style>
  <w:style w:type="paragraph" w:customStyle="1" w:styleId="53">
    <w:name w:val="Стиль ПоясненияКЗаполнениюПолей + Слева:  5 см"/>
    <w:basedOn w:val="af3"/>
    <w:rsid w:val="0081018D"/>
    <w:pPr>
      <w:keepLines/>
      <w:spacing w:after="240"/>
      <w:ind w:left="2835"/>
      <w:jc w:val="both"/>
    </w:pPr>
    <w:rPr>
      <w:rFonts w:ascii="Segoe UI Light" w:hAnsi="Segoe UI Light"/>
      <w:color w:val="336699" w:themeColor="accent2"/>
      <w:shd w:val="clear" w:color="auto" w:fill="FFFFFF"/>
      <w:lang w:val="ru-RU"/>
    </w:rPr>
  </w:style>
  <w:style w:type="paragraph" w:customStyle="1" w:styleId="2f1">
    <w:name w:val="СписокБуквенный2уровень"/>
    <w:basedOn w:val="14"/>
    <w:qFormat/>
    <w:rsid w:val="0081018D"/>
    <w:pPr>
      <w:tabs>
        <w:tab w:val="num" w:pos="360"/>
      </w:tabs>
      <w:spacing w:before="360"/>
      <w:contextualSpacing w:val="0"/>
    </w:pPr>
    <w:rPr>
      <w:lang w:eastAsia="ko-KR"/>
    </w:rPr>
  </w:style>
  <w:style w:type="paragraph" w:customStyle="1" w:styleId="affffff7">
    <w:name w:val="ПриложенияЗаголовок"/>
    <w:basedOn w:val="afff2"/>
    <w:qFormat/>
    <w:rsid w:val="0081018D"/>
    <w:pPr>
      <w:spacing w:before="480" w:after="240"/>
      <w:ind w:left="-816"/>
    </w:pPr>
    <w:rPr>
      <w:color w:val="000000" w:themeColor="text1"/>
    </w:rPr>
  </w:style>
  <w:style w:type="paragraph" w:customStyle="1" w:styleId="2f2">
    <w:name w:val="СписокНумеованный2"/>
    <w:basedOn w:val="14"/>
    <w:qFormat/>
    <w:rsid w:val="00A13E20"/>
  </w:style>
  <w:style w:type="character" w:customStyle="1" w:styleId="x-fieldset-header-text">
    <w:name w:val="x-fieldset-header-text"/>
    <w:basedOn w:val="af4"/>
    <w:rsid w:val="00D33E77"/>
  </w:style>
  <w:style w:type="paragraph" w:customStyle="1" w:styleId="a5">
    <w:name w:val="ПоясненияПолейБуквенСписок"/>
    <w:basedOn w:val="affe"/>
    <w:qFormat/>
    <w:rsid w:val="00EE7728"/>
    <w:pPr>
      <w:numPr>
        <w:numId w:val="26"/>
      </w:numPr>
      <w:ind w:left="1418" w:hanging="284"/>
    </w:pPr>
  </w:style>
  <w:style w:type="paragraph" w:customStyle="1" w:styleId="a3">
    <w:name w:val="ПоясненияПолейБуквСписок"/>
    <w:basedOn w:val="affe"/>
    <w:qFormat/>
    <w:rsid w:val="00EE7728"/>
    <w:pPr>
      <w:numPr>
        <w:numId w:val="27"/>
      </w:numPr>
      <w:ind w:left="1701" w:hanging="425"/>
    </w:pPr>
  </w:style>
  <w:style w:type="character" w:styleId="affffff8">
    <w:name w:val="Emphasis"/>
    <w:basedOn w:val="af4"/>
    <w:uiPriority w:val="20"/>
    <w:qFormat/>
    <w:rsid w:val="00EE7728"/>
    <w:rPr>
      <w:i/>
      <w:iCs/>
    </w:rPr>
  </w:style>
  <w:style w:type="paragraph" w:customStyle="1" w:styleId="1f7">
    <w:name w:val="ПрилоениеЗаголовок1"/>
    <w:basedOn w:val="21"/>
    <w:qFormat/>
    <w:rsid w:val="002F7597"/>
    <w:rPr>
      <w:lang w:val="ru-RU"/>
    </w:rPr>
  </w:style>
  <w:style w:type="paragraph" w:customStyle="1" w:styleId="1">
    <w:name w:val="ПриложЗаголовок1"/>
    <w:basedOn w:val="aff1"/>
    <w:qFormat/>
    <w:rsid w:val="00F654A2"/>
    <w:pPr>
      <w:numPr>
        <w:numId w:val="28"/>
      </w:numPr>
      <w:spacing w:before="480" w:after="480"/>
      <w:ind w:left="1281" w:hanging="357"/>
    </w:pPr>
    <w:rPr>
      <w:b/>
      <w:caps/>
      <w:color w:val="336699" w:themeColor="accent2"/>
      <w:sz w:val="32"/>
      <w:szCs w:val="32"/>
    </w:rPr>
  </w:style>
  <w:style w:type="paragraph" w:customStyle="1" w:styleId="20">
    <w:name w:val="ПриложЗаголовок2"/>
    <w:basedOn w:val="1"/>
    <w:qFormat/>
    <w:rsid w:val="00F654A2"/>
    <w:pPr>
      <w:numPr>
        <w:ilvl w:val="1"/>
      </w:numPr>
    </w:pPr>
    <w:rPr>
      <w:caps w:val="0"/>
    </w:rPr>
  </w:style>
  <w:style w:type="paragraph" w:customStyle="1" w:styleId="15">
    <w:name w:val="СписокБуквенный1"/>
    <w:basedOn w:val="aff1"/>
    <w:qFormat/>
    <w:rsid w:val="00627DD7"/>
    <w:pPr>
      <w:numPr>
        <w:ilvl w:val="1"/>
        <w:numId w:val="29"/>
      </w:numPr>
    </w:pPr>
  </w:style>
  <w:style w:type="paragraph" w:customStyle="1" w:styleId="33">
    <w:name w:val="СписокНурмерованный3"/>
    <w:basedOn w:val="aff1"/>
    <w:qFormat/>
    <w:rsid w:val="00627DD7"/>
    <w:pPr>
      <w:numPr>
        <w:numId w:val="29"/>
      </w:numPr>
    </w:pPr>
  </w:style>
  <w:style w:type="paragraph" w:customStyle="1" w:styleId="affffff9">
    <w:name w:val="Рисунок по центру"/>
    <w:basedOn w:val="af3"/>
    <w:next w:val="af3"/>
    <w:link w:val="affffffa"/>
    <w:qFormat/>
    <w:rsid w:val="00706421"/>
    <w:pPr>
      <w:keepNext/>
      <w:spacing w:before="60" w:after="60"/>
      <w:jc w:val="center"/>
    </w:pPr>
    <w:rPr>
      <w:rFonts w:eastAsia="Times New Roman"/>
      <w:szCs w:val="20"/>
      <w:lang w:val="x-none" w:eastAsia="x-none"/>
    </w:rPr>
  </w:style>
  <w:style w:type="character" w:customStyle="1" w:styleId="affffffa">
    <w:name w:val="Рисунок по центру Знак"/>
    <w:link w:val="affffff9"/>
    <w:rsid w:val="00706421"/>
    <w:rPr>
      <w:rFonts w:eastAsia="Times New Roman"/>
      <w:sz w:val="24"/>
      <w:lang w:val="x-none" w:eastAsia="x-none"/>
    </w:rPr>
  </w:style>
  <w:style w:type="character" w:customStyle="1" w:styleId="expand-control-text">
    <w:name w:val="expand-control-text"/>
    <w:basedOn w:val="af4"/>
    <w:rsid w:val="001C32E7"/>
  </w:style>
  <w:style w:type="paragraph" w:customStyle="1" w:styleId="a6">
    <w:name w:val="ПояснениеполейБуквенСписок"/>
    <w:basedOn w:val="affe"/>
    <w:qFormat/>
    <w:rsid w:val="005B6748"/>
    <w:pPr>
      <w:numPr>
        <w:numId w:val="31"/>
      </w:numPr>
    </w:pPr>
  </w:style>
  <w:style w:type="paragraph" w:customStyle="1" w:styleId="23">
    <w:name w:val="СписокНумерованный2"/>
    <w:basedOn w:val="aff1"/>
    <w:qFormat/>
    <w:rsid w:val="00681A8D"/>
    <w:pPr>
      <w:numPr>
        <w:numId w:val="32"/>
      </w:numPr>
      <w:ind w:left="567" w:hanging="567"/>
    </w:pPr>
    <w:rPr>
      <w:lang w:eastAsia="ru-RU"/>
    </w:rPr>
  </w:style>
  <w:style w:type="paragraph" w:customStyle="1" w:styleId="auto-cursor-target">
    <w:name w:val="auto-cursor-target"/>
    <w:basedOn w:val="af3"/>
    <w:rsid w:val="00375FD9"/>
    <w:pPr>
      <w:spacing w:before="100" w:beforeAutospacing="1" w:after="100" w:afterAutospacing="1"/>
    </w:pPr>
    <w:rPr>
      <w:rFonts w:eastAsia="Times New Roman"/>
      <w:lang w:val="ru-RU" w:eastAsia="ru-RU"/>
    </w:rPr>
  </w:style>
  <w:style w:type="paragraph" w:customStyle="1" w:styleId="12">
    <w:name w:val="СписокНум1"/>
    <w:basedOn w:val="aff1"/>
    <w:qFormat/>
    <w:rsid w:val="00D94766"/>
    <w:pPr>
      <w:numPr>
        <w:numId w:val="33"/>
      </w:numPr>
    </w:pPr>
  </w:style>
  <w:style w:type="paragraph" w:customStyle="1" w:styleId="a4">
    <w:name w:val="СписокБукв"/>
    <w:basedOn w:val="aff1"/>
    <w:qFormat/>
    <w:rsid w:val="00D94766"/>
    <w:pPr>
      <w:numPr>
        <w:numId w:val="34"/>
      </w:numPr>
      <w:ind w:left="2127" w:hanging="426"/>
    </w:pPr>
  </w:style>
  <w:style w:type="paragraph" w:customStyle="1" w:styleId="a8">
    <w:name w:val="СписокНумеров"/>
    <w:basedOn w:val="aff1"/>
    <w:qFormat/>
    <w:rsid w:val="00C56121"/>
    <w:pPr>
      <w:numPr>
        <w:numId w:val="40"/>
      </w:numPr>
      <w:spacing w:before="0" w:after="240"/>
      <w:ind w:left="567" w:hanging="567"/>
      <w:jc w:val="left"/>
    </w:pPr>
  </w:style>
  <w:style w:type="character" w:customStyle="1" w:styleId="Affffffb">
    <w:name w:val="Нет A"/>
    <w:rsid w:val="00E66CEE"/>
    <w:rPr>
      <w:lang w:val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6876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86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959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131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117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7644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3450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785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378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776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185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258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082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032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786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524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347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016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747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676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890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322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868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535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214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8159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footer" Target="footer3.xml"/><Relationship Id="rId117" Type="http://schemas.openxmlformats.org/officeDocument/2006/relationships/image" Target="media/image103.png"/><Relationship Id="rId21" Type="http://schemas.openxmlformats.org/officeDocument/2006/relationships/image" Target="media/image9.png"/><Relationship Id="rId42" Type="http://schemas.openxmlformats.org/officeDocument/2006/relationships/image" Target="media/image28.png"/><Relationship Id="rId47" Type="http://schemas.openxmlformats.org/officeDocument/2006/relationships/image" Target="media/image33.png"/><Relationship Id="rId63" Type="http://schemas.openxmlformats.org/officeDocument/2006/relationships/image" Target="media/image49.png"/><Relationship Id="rId68" Type="http://schemas.openxmlformats.org/officeDocument/2006/relationships/image" Target="media/image54.png"/><Relationship Id="rId84" Type="http://schemas.openxmlformats.org/officeDocument/2006/relationships/image" Target="media/image70.png"/><Relationship Id="rId89" Type="http://schemas.openxmlformats.org/officeDocument/2006/relationships/image" Target="media/image75.png"/><Relationship Id="rId112" Type="http://schemas.openxmlformats.org/officeDocument/2006/relationships/image" Target="media/image98.png"/><Relationship Id="rId133" Type="http://schemas.openxmlformats.org/officeDocument/2006/relationships/hyperlink" Target="https://gpn-test.etpgpb.ru/" TargetMode="External"/><Relationship Id="rId16" Type="http://schemas.openxmlformats.org/officeDocument/2006/relationships/hyperlink" Target="https://gpn-test.etpgpb.ru/" TargetMode="External"/><Relationship Id="rId107" Type="http://schemas.openxmlformats.org/officeDocument/2006/relationships/image" Target="media/image93.png"/><Relationship Id="rId11" Type="http://schemas.openxmlformats.org/officeDocument/2006/relationships/image" Target="media/image2.jpeg"/><Relationship Id="rId32" Type="http://schemas.openxmlformats.org/officeDocument/2006/relationships/image" Target="media/image18.png"/><Relationship Id="rId37" Type="http://schemas.openxmlformats.org/officeDocument/2006/relationships/image" Target="media/image23.png"/><Relationship Id="rId53" Type="http://schemas.openxmlformats.org/officeDocument/2006/relationships/image" Target="media/image39.wmf"/><Relationship Id="rId58" Type="http://schemas.openxmlformats.org/officeDocument/2006/relationships/image" Target="media/image44.png"/><Relationship Id="rId74" Type="http://schemas.openxmlformats.org/officeDocument/2006/relationships/image" Target="media/image60.png"/><Relationship Id="rId79" Type="http://schemas.openxmlformats.org/officeDocument/2006/relationships/image" Target="media/image65.png"/><Relationship Id="rId102" Type="http://schemas.openxmlformats.org/officeDocument/2006/relationships/image" Target="media/image88.png"/><Relationship Id="rId123" Type="http://schemas.openxmlformats.org/officeDocument/2006/relationships/image" Target="media/image109.png"/><Relationship Id="rId128" Type="http://schemas.openxmlformats.org/officeDocument/2006/relationships/image" Target="media/image114.png"/><Relationship Id="rId5" Type="http://schemas.openxmlformats.org/officeDocument/2006/relationships/webSettings" Target="webSettings.xml"/><Relationship Id="rId90" Type="http://schemas.openxmlformats.org/officeDocument/2006/relationships/image" Target="media/image76.png"/><Relationship Id="rId95" Type="http://schemas.openxmlformats.org/officeDocument/2006/relationships/image" Target="media/image81.png"/><Relationship Id="rId14" Type="http://schemas.openxmlformats.org/officeDocument/2006/relationships/footer" Target="footer2.xml"/><Relationship Id="rId22" Type="http://schemas.openxmlformats.org/officeDocument/2006/relationships/image" Target="media/image10.png"/><Relationship Id="rId27" Type="http://schemas.openxmlformats.org/officeDocument/2006/relationships/hyperlink" Target="https://gpn-test.etpgpb.ru/" TargetMode="External"/><Relationship Id="rId30" Type="http://schemas.openxmlformats.org/officeDocument/2006/relationships/image" Target="media/image16.png"/><Relationship Id="rId35" Type="http://schemas.openxmlformats.org/officeDocument/2006/relationships/image" Target="media/image21.png"/><Relationship Id="rId43" Type="http://schemas.openxmlformats.org/officeDocument/2006/relationships/image" Target="media/image29.png"/><Relationship Id="rId48" Type="http://schemas.openxmlformats.org/officeDocument/2006/relationships/image" Target="media/image34.png"/><Relationship Id="rId56" Type="http://schemas.openxmlformats.org/officeDocument/2006/relationships/image" Target="media/image42.png"/><Relationship Id="rId64" Type="http://schemas.openxmlformats.org/officeDocument/2006/relationships/image" Target="media/image50.png"/><Relationship Id="rId69" Type="http://schemas.openxmlformats.org/officeDocument/2006/relationships/image" Target="media/image55.png"/><Relationship Id="rId77" Type="http://schemas.openxmlformats.org/officeDocument/2006/relationships/image" Target="media/image63.png"/><Relationship Id="rId100" Type="http://schemas.openxmlformats.org/officeDocument/2006/relationships/image" Target="media/image86.png"/><Relationship Id="rId105" Type="http://schemas.openxmlformats.org/officeDocument/2006/relationships/image" Target="media/image91.png"/><Relationship Id="rId113" Type="http://schemas.openxmlformats.org/officeDocument/2006/relationships/image" Target="media/image99.png"/><Relationship Id="rId118" Type="http://schemas.openxmlformats.org/officeDocument/2006/relationships/image" Target="media/image104.png"/><Relationship Id="rId126" Type="http://schemas.openxmlformats.org/officeDocument/2006/relationships/image" Target="media/image112.png"/><Relationship Id="rId134" Type="http://schemas.openxmlformats.org/officeDocument/2006/relationships/footer" Target="footer5.xml"/><Relationship Id="rId8" Type="http://schemas.openxmlformats.org/officeDocument/2006/relationships/hyperlink" Target="https://gpn-test.etpgpb.ru/" TargetMode="External"/><Relationship Id="rId51" Type="http://schemas.openxmlformats.org/officeDocument/2006/relationships/image" Target="media/image37.png"/><Relationship Id="rId72" Type="http://schemas.openxmlformats.org/officeDocument/2006/relationships/image" Target="media/image58.png"/><Relationship Id="rId80" Type="http://schemas.openxmlformats.org/officeDocument/2006/relationships/image" Target="media/image66.png"/><Relationship Id="rId85" Type="http://schemas.openxmlformats.org/officeDocument/2006/relationships/image" Target="media/image71.png"/><Relationship Id="rId93" Type="http://schemas.openxmlformats.org/officeDocument/2006/relationships/image" Target="media/image79.png"/><Relationship Id="rId98" Type="http://schemas.openxmlformats.org/officeDocument/2006/relationships/image" Target="media/image84.png"/><Relationship Id="rId121" Type="http://schemas.openxmlformats.org/officeDocument/2006/relationships/image" Target="media/image107.png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image" Target="media/image19.png"/><Relationship Id="rId38" Type="http://schemas.openxmlformats.org/officeDocument/2006/relationships/image" Target="media/image24.png"/><Relationship Id="rId46" Type="http://schemas.openxmlformats.org/officeDocument/2006/relationships/image" Target="media/image32.png"/><Relationship Id="rId59" Type="http://schemas.openxmlformats.org/officeDocument/2006/relationships/image" Target="media/image45.png"/><Relationship Id="rId67" Type="http://schemas.openxmlformats.org/officeDocument/2006/relationships/image" Target="media/image53.png"/><Relationship Id="rId103" Type="http://schemas.openxmlformats.org/officeDocument/2006/relationships/image" Target="media/image89.png"/><Relationship Id="rId108" Type="http://schemas.openxmlformats.org/officeDocument/2006/relationships/image" Target="media/image94.png"/><Relationship Id="rId116" Type="http://schemas.openxmlformats.org/officeDocument/2006/relationships/image" Target="media/image102.png"/><Relationship Id="rId124" Type="http://schemas.openxmlformats.org/officeDocument/2006/relationships/image" Target="media/image110.png"/><Relationship Id="rId129" Type="http://schemas.openxmlformats.org/officeDocument/2006/relationships/image" Target="media/image115.png"/><Relationship Id="rId137" Type="http://schemas.openxmlformats.org/officeDocument/2006/relationships/theme" Target="theme/theme1.xml"/><Relationship Id="rId20" Type="http://schemas.openxmlformats.org/officeDocument/2006/relationships/image" Target="media/image8.png"/><Relationship Id="rId41" Type="http://schemas.openxmlformats.org/officeDocument/2006/relationships/image" Target="media/image27.png"/><Relationship Id="rId54" Type="http://schemas.openxmlformats.org/officeDocument/2006/relationships/image" Target="media/image40.png"/><Relationship Id="rId62" Type="http://schemas.openxmlformats.org/officeDocument/2006/relationships/image" Target="media/image48.png"/><Relationship Id="rId70" Type="http://schemas.openxmlformats.org/officeDocument/2006/relationships/image" Target="media/image56.png"/><Relationship Id="rId75" Type="http://schemas.openxmlformats.org/officeDocument/2006/relationships/image" Target="media/image61.png"/><Relationship Id="rId83" Type="http://schemas.openxmlformats.org/officeDocument/2006/relationships/image" Target="media/image69.png"/><Relationship Id="rId88" Type="http://schemas.openxmlformats.org/officeDocument/2006/relationships/image" Target="media/image74.png"/><Relationship Id="rId91" Type="http://schemas.openxmlformats.org/officeDocument/2006/relationships/image" Target="media/image77.png"/><Relationship Id="rId96" Type="http://schemas.openxmlformats.org/officeDocument/2006/relationships/image" Target="media/image82.png"/><Relationship Id="rId111" Type="http://schemas.openxmlformats.org/officeDocument/2006/relationships/image" Target="media/image97.png"/><Relationship Id="rId132" Type="http://schemas.openxmlformats.org/officeDocument/2006/relationships/hyperlink" Target="http://yandex.ru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https://www.cryptopro.ru/products/cades/plugin/" TargetMode="External"/><Relationship Id="rId23" Type="http://schemas.openxmlformats.org/officeDocument/2006/relationships/image" Target="media/image11.png"/><Relationship Id="rId28" Type="http://schemas.openxmlformats.org/officeDocument/2006/relationships/image" Target="media/image14.png"/><Relationship Id="rId36" Type="http://schemas.openxmlformats.org/officeDocument/2006/relationships/image" Target="media/image22.png"/><Relationship Id="rId49" Type="http://schemas.openxmlformats.org/officeDocument/2006/relationships/image" Target="media/image35.png"/><Relationship Id="rId57" Type="http://schemas.openxmlformats.org/officeDocument/2006/relationships/image" Target="media/image43.png"/><Relationship Id="rId106" Type="http://schemas.openxmlformats.org/officeDocument/2006/relationships/image" Target="media/image92.png"/><Relationship Id="rId114" Type="http://schemas.openxmlformats.org/officeDocument/2006/relationships/image" Target="media/image100.png"/><Relationship Id="rId119" Type="http://schemas.openxmlformats.org/officeDocument/2006/relationships/image" Target="media/image105.png"/><Relationship Id="rId127" Type="http://schemas.openxmlformats.org/officeDocument/2006/relationships/image" Target="media/image113.png"/><Relationship Id="rId10" Type="http://schemas.openxmlformats.org/officeDocument/2006/relationships/image" Target="media/image1.png"/><Relationship Id="rId31" Type="http://schemas.openxmlformats.org/officeDocument/2006/relationships/image" Target="media/image17.png"/><Relationship Id="rId44" Type="http://schemas.openxmlformats.org/officeDocument/2006/relationships/image" Target="media/image30.png"/><Relationship Id="rId52" Type="http://schemas.openxmlformats.org/officeDocument/2006/relationships/image" Target="media/image38.png"/><Relationship Id="rId60" Type="http://schemas.openxmlformats.org/officeDocument/2006/relationships/image" Target="media/image46.png"/><Relationship Id="rId65" Type="http://schemas.openxmlformats.org/officeDocument/2006/relationships/image" Target="media/image51.png"/><Relationship Id="rId73" Type="http://schemas.openxmlformats.org/officeDocument/2006/relationships/image" Target="media/image59.png"/><Relationship Id="rId78" Type="http://schemas.openxmlformats.org/officeDocument/2006/relationships/image" Target="media/image64.png"/><Relationship Id="rId81" Type="http://schemas.openxmlformats.org/officeDocument/2006/relationships/image" Target="media/image67.png"/><Relationship Id="rId86" Type="http://schemas.openxmlformats.org/officeDocument/2006/relationships/image" Target="media/image72.png"/><Relationship Id="rId94" Type="http://schemas.openxmlformats.org/officeDocument/2006/relationships/image" Target="media/image80.png"/><Relationship Id="rId99" Type="http://schemas.openxmlformats.org/officeDocument/2006/relationships/image" Target="media/image85.png"/><Relationship Id="rId101" Type="http://schemas.openxmlformats.org/officeDocument/2006/relationships/image" Target="media/image87.png"/><Relationship Id="rId122" Type="http://schemas.openxmlformats.org/officeDocument/2006/relationships/image" Target="media/image108.png"/><Relationship Id="rId130" Type="http://schemas.openxmlformats.org/officeDocument/2006/relationships/image" Target="media/image116.png"/><Relationship Id="rId135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hyperlink" Target="https://gpn-test.etpgpb.ru/" TargetMode="External"/><Relationship Id="rId13" Type="http://schemas.openxmlformats.org/officeDocument/2006/relationships/footer" Target="footer1.xml"/><Relationship Id="rId18" Type="http://schemas.openxmlformats.org/officeDocument/2006/relationships/image" Target="media/image6.png"/><Relationship Id="rId39" Type="http://schemas.openxmlformats.org/officeDocument/2006/relationships/image" Target="media/image25.png"/><Relationship Id="rId109" Type="http://schemas.openxmlformats.org/officeDocument/2006/relationships/image" Target="media/image95.png"/><Relationship Id="rId34" Type="http://schemas.openxmlformats.org/officeDocument/2006/relationships/image" Target="media/image20.png"/><Relationship Id="rId50" Type="http://schemas.openxmlformats.org/officeDocument/2006/relationships/image" Target="media/image36.png"/><Relationship Id="rId55" Type="http://schemas.openxmlformats.org/officeDocument/2006/relationships/image" Target="media/image41.png"/><Relationship Id="rId76" Type="http://schemas.openxmlformats.org/officeDocument/2006/relationships/image" Target="media/image62.png"/><Relationship Id="rId97" Type="http://schemas.openxmlformats.org/officeDocument/2006/relationships/image" Target="media/image83.png"/><Relationship Id="rId104" Type="http://schemas.openxmlformats.org/officeDocument/2006/relationships/image" Target="media/image90.png"/><Relationship Id="rId120" Type="http://schemas.openxmlformats.org/officeDocument/2006/relationships/image" Target="media/image106.png"/><Relationship Id="rId125" Type="http://schemas.openxmlformats.org/officeDocument/2006/relationships/image" Target="media/image111.png"/><Relationship Id="rId7" Type="http://schemas.openxmlformats.org/officeDocument/2006/relationships/endnotes" Target="endnotes.xml"/><Relationship Id="rId71" Type="http://schemas.openxmlformats.org/officeDocument/2006/relationships/image" Target="media/image57.png"/><Relationship Id="rId92" Type="http://schemas.openxmlformats.org/officeDocument/2006/relationships/image" Target="media/image78.png"/><Relationship Id="rId2" Type="http://schemas.openxmlformats.org/officeDocument/2006/relationships/numbering" Target="numbering.xml"/><Relationship Id="rId29" Type="http://schemas.openxmlformats.org/officeDocument/2006/relationships/image" Target="media/image15.png"/><Relationship Id="rId24" Type="http://schemas.openxmlformats.org/officeDocument/2006/relationships/image" Target="media/image12.png"/><Relationship Id="rId40" Type="http://schemas.openxmlformats.org/officeDocument/2006/relationships/image" Target="media/image26.png"/><Relationship Id="rId45" Type="http://schemas.openxmlformats.org/officeDocument/2006/relationships/image" Target="media/image31.png"/><Relationship Id="rId66" Type="http://schemas.openxmlformats.org/officeDocument/2006/relationships/image" Target="media/image52.png"/><Relationship Id="rId87" Type="http://schemas.openxmlformats.org/officeDocument/2006/relationships/image" Target="media/image73.png"/><Relationship Id="rId110" Type="http://schemas.openxmlformats.org/officeDocument/2006/relationships/image" Target="media/image96.png"/><Relationship Id="rId115" Type="http://schemas.openxmlformats.org/officeDocument/2006/relationships/image" Target="media/image101.png"/><Relationship Id="rId131" Type="http://schemas.openxmlformats.org/officeDocument/2006/relationships/footer" Target="footer4.xml"/><Relationship Id="rId136" Type="http://schemas.openxmlformats.org/officeDocument/2006/relationships/fontTable" Target="fontTable.xml"/><Relationship Id="rId61" Type="http://schemas.openxmlformats.org/officeDocument/2006/relationships/image" Target="media/image47.png"/><Relationship Id="rId82" Type="http://schemas.openxmlformats.org/officeDocument/2006/relationships/image" Target="media/image68.png"/><Relationship Id="rId19" Type="http://schemas.openxmlformats.org/officeDocument/2006/relationships/image" Target="media/image7.png"/></Relationships>
</file>

<file path=word/_rels/footer1.xml.rels><?xml version="1.0" encoding="UTF-8" standalone="yes"?>
<Relationships xmlns="http://schemas.openxmlformats.org/package/2006/relationships"><Relationship Id="rId2" Type="http://schemas.openxmlformats.org/officeDocument/2006/relationships/hyperlink" Target="https://gpn-test.etpgpb.ru/" TargetMode="External"/><Relationship Id="rId1" Type="http://schemas.openxmlformats.org/officeDocument/2006/relationships/image" Target="media/image4.jpeg"/></Relationships>
</file>

<file path=word/_rels/footer2.xml.rels><?xml version="1.0" encoding="UTF-8" standalone="yes"?>
<Relationships xmlns="http://schemas.openxmlformats.org/package/2006/relationships"><Relationship Id="rId2" Type="http://schemas.openxmlformats.org/officeDocument/2006/relationships/hyperlink" Target="http://www.etpgpb.ru" TargetMode="External"/><Relationship Id="rId1" Type="http://schemas.openxmlformats.org/officeDocument/2006/relationships/image" Target="media/image4.jpeg"/></Relationships>
</file>

<file path=word/_rels/footer3.xml.rels><?xml version="1.0" encoding="UTF-8" standalone="yes"?>
<Relationships xmlns="http://schemas.openxmlformats.org/package/2006/relationships"><Relationship Id="rId2" Type="http://schemas.openxmlformats.org/officeDocument/2006/relationships/hyperlink" Target="https://gpn-test.etpgpb.ru/" TargetMode="External"/><Relationship Id="rId1" Type="http://schemas.openxmlformats.org/officeDocument/2006/relationships/image" Target="media/image4.jpeg"/></Relationships>
</file>

<file path=word/_rels/footer4.xml.rels><?xml version="1.0" encoding="UTF-8" standalone="yes"?>
<Relationships xmlns="http://schemas.openxmlformats.org/package/2006/relationships"><Relationship Id="rId2" Type="http://schemas.openxmlformats.org/officeDocument/2006/relationships/hyperlink" Target="http://www.etpgpb.ru" TargetMode="External"/><Relationship Id="rId1" Type="http://schemas.openxmlformats.org/officeDocument/2006/relationships/image" Target="media/image4.jpeg"/></Relationships>
</file>

<file path=word/_rels/footer5.xml.rels><?xml version="1.0" encoding="UTF-8" standalone="yes"?>
<Relationships xmlns="http://schemas.openxmlformats.org/package/2006/relationships"><Relationship Id="rId2" Type="http://schemas.openxmlformats.org/officeDocument/2006/relationships/hyperlink" Target="http://www.etpgpb.ru" TargetMode="External"/><Relationship Id="rId1" Type="http://schemas.openxmlformats.org/officeDocument/2006/relationships/image" Target="media/image4.jpe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hyperlink" Target="http://www.etpgpb.ru" TargetMode="External"/><Relationship Id="rId1" Type="http://schemas.openxmlformats.org/officeDocument/2006/relationships/image" Target="media/image4.jpe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BrochureRobot\BrochureGenie\BrochureGenie\BrochureGenie\bin\Release\data\New%20folder\00914\word\template-word.do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81BCDF"/>
      </a:accent1>
      <a:accent2>
        <a:srgbClr val="336699"/>
      </a:accent2>
      <a:accent3>
        <a:srgbClr val="333366"/>
      </a:accent3>
      <a:accent4>
        <a:srgbClr val="336666"/>
      </a:accent4>
      <a:accent5>
        <a:srgbClr val="669999"/>
      </a:accent5>
      <a:accent6>
        <a:srgbClr val="3399CC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8F1E8A8F-D3C9-4196-BA6F-11D9F3E6D8B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template-word.dot</Template>
  <TotalTime>0</TotalTime>
  <Pages>79</Pages>
  <Words>8215</Words>
  <Characters>46831</Characters>
  <Application>Microsoft Office Word</Application>
  <DocSecurity>0</DocSecurity>
  <Lines>390</Lines>
  <Paragraphs>109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PowerPoint Template</vt:lpstr>
      <vt:lpstr>PowerPoint Template</vt:lpstr>
    </vt:vector>
  </TitlesOfParts>
  <Company>Imagine</Company>
  <LinksUpToDate>false</LinksUpToDate>
  <CharactersWithSpaces>54937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PowerPoint Template</dc:title>
  <dc:subject/>
  <dc:creator>Смольникова Светлана</dc:creator>
  <cp:keywords/>
  <dc:description/>
  <cp:lastModifiedBy>Глушенко Юлия Владимировна</cp:lastModifiedBy>
  <cp:revision>2</cp:revision>
  <cp:lastPrinted>2013-10-25T13:55:00Z</cp:lastPrinted>
  <dcterms:created xsi:type="dcterms:W3CDTF">2020-01-30T12:36:00Z</dcterms:created>
  <dcterms:modified xsi:type="dcterms:W3CDTF">2020-01-30T12:36:00Z</dcterms:modified>
</cp:coreProperties>
</file>